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ayout w:type="fixed"/>
        <w:tblLook w:val="0600" w:firstRow="0" w:lastRow="0" w:firstColumn="0" w:lastColumn="0" w:noHBand="1" w:noVBand="1"/>
      </w:tblPr>
      <w:tblGrid>
        <w:gridCol w:w="5395"/>
        <w:gridCol w:w="4996"/>
      </w:tblGrid>
      <w:tr w:rsidR="00A81248" w:rsidRPr="008C4A6E" w14:paraId="21D0AD10" w14:textId="77777777" w:rsidTr="002E6B80">
        <w:tc>
          <w:tcPr>
            <w:tcW w:w="5395" w:type="dxa"/>
          </w:tcPr>
          <w:p w14:paraId="6070629B" w14:textId="77777777" w:rsidR="00A81248" w:rsidRPr="008C4A6E" w:rsidRDefault="00A81248" w:rsidP="00F77A9C">
            <w:pPr>
              <w:pStyle w:val="Ancoraggiografico"/>
              <w:jc w:val="both"/>
            </w:pPr>
            <w:bookmarkStart w:id="0" w:name="_Hlk201187798"/>
            <w:bookmarkStart w:id="1" w:name="_Hlk201781809"/>
            <w:bookmarkEnd w:id="0"/>
          </w:p>
        </w:tc>
        <w:tc>
          <w:tcPr>
            <w:tcW w:w="4996" w:type="dxa"/>
          </w:tcPr>
          <w:p w14:paraId="5283B557" w14:textId="77777777" w:rsidR="00A81248" w:rsidRPr="008C4A6E" w:rsidRDefault="00A81248" w:rsidP="00F77A9C">
            <w:pPr>
              <w:pStyle w:val="Ancoraggiografico"/>
              <w:jc w:val="both"/>
            </w:pPr>
          </w:p>
        </w:tc>
      </w:tr>
      <w:tr w:rsidR="00A81248" w:rsidRPr="008C4A6E" w14:paraId="5CF78925" w14:textId="77777777" w:rsidTr="002E6B80">
        <w:trPr>
          <w:trHeight w:val="2719"/>
        </w:trPr>
        <w:tc>
          <w:tcPr>
            <w:tcW w:w="5395" w:type="dxa"/>
          </w:tcPr>
          <w:p w14:paraId="5D8C0C36" w14:textId="2DB1254A" w:rsidR="00A81248" w:rsidRPr="008C4A6E" w:rsidRDefault="00A81248" w:rsidP="00F77A9C">
            <w:pPr>
              <w:pStyle w:val="Titolo1"/>
              <w:jc w:val="both"/>
            </w:pPr>
            <w:r>
              <w:rPr>
                <w:noProof/>
              </w:rPr>
              <w:drawing>
                <wp:inline distT="0" distB="0" distL="0" distR="0" wp14:anchorId="0FF7CD6D" wp14:editId="17F50757">
                  <wp:extent cx="3449649" cy="666750"/>
                  <wp:effectExtent l="0" t="0" r="0" b="0"/>
                  <wp:docPr id="109818330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83304" name="Immagin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52566" cy="667314"/>
                          </a:xfrm>
                          <a:prstGeom prst="rect">
                            <a:avLst/>
                          </a:prstGeom>
                        </pic:spPr>
                      </pic:pic>
                    </a:graphicData>
                  </a:graphic>
                </wp:inline>
              </w:drawing>
            </w:r>
          </w:p>
        </w:tc>
        <w:tc>
          <w:tcPr>
            <w:tcW w:w="4996" w:type="dxa"/>
          </w:tcPr>
          <w:p w14:paraId="60BD65CE" w14:textId="77777777" w:rsidR="00A81248" w:rsidRPr="008C4A6E" w:rsidRDefault="00A81248" w:rsidP="00F77A9C">
            <w:pPr>
              <w:jc w:val="both"/>
            </w:pPr>
          </w:p>
        </w:tc>
      </w:tr>
      <w:tr w:rsidR="00A81248" w:rsidRPr="008C4A6E" w14:paraId="105C0925" w14:textId="77777777" w:rsidTr="002E6B80">
        <w:trPr>
          <w:trHeight w:val="8865"/>
        </w:trPr>
        <w:tc>
          <w:tcPr>
            <w:tcW w:w="5395" w:type="dxa"/>
          </w:tcPr>
          <w:p w14:paraId="1F552D34" w14:textId="77777777" w:rsidR="00A81248" w:rsidRPr="008C4A6E" w:rsidRDefault="00A81248" w:rsidP="00F77A9C">
            <w:pPr>
              <w:jc w:val="both"/>
            </w:pPr>
            <w:r w:rsidRPr="008C4A6E">
              <w:rPr>
                <w:noProof/>
                <w:lang w:bidi="it-IT"/>
              </w:rPr>
              <mc:AlternateContent>
                <mc:Choice Requires="wpg">
                  <w:drawing>
                    <wp:anchor distT="0" distB="0" distL="114300" distR="114300" simplePos="0" relativeHeight="251658240" behindDoc="1" locked="0" layoutInCell="1" allowOverlap="1" wp14:anchorId="6ACEEBDB" wp14:editId="4D64DDDB">
                      <wp:simplePos x="0" y="0"/>
                      <wp:positionH relativeFrom="margin">
                        <wp:posOffset>-449580</wp:posOffset>
                      </wp:positionH>
                      <wp:positionV relativeFrom="page">
                        <wp:posOffset>-2246630</wp:posOffset>
                      </wp:positionV>
                      <wp:extent cx="7772400" cy="10687050"/>
                      <wp:effectExtent l="0" t="0" r="0" b="2540"/>
                      <wp:wrapNone/>
                      <wp:docPr id="2" name="Gruppo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87050"/>
                                <a:chOff x="0" y="0"/>
                                <a:chExt cx="7771132" cy="10053322"/>
                              </a:xfrm>
                            </wpg:grpSpPr>
                            <wps:wsp>
                              <wps:cNvPr id="3" name="Forma"/>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tx2">
                                    <a:lumMod val="20000"/>
                                    <a:lumOff val="80000"/>
                                  </a:schemeClr>
                                </a:solidFill>
                                <a:ln w="12700">
                                  <a:miter lim="400000"/>
                                </a:ln>
                              </wps:spPr>
                              <wps:bodyPr lIns="38100" tIns="38100" rIns="38100" bIns="38100" anchor="ctr"/>
                            </wps:wsp>
                            <wps:wsp>
                              <wps:cNvPr id="4" name="Triangolo"/>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rgbClr val="EC7900"/>
                                </a:solidFill>
                                <a:ln w="12700">
                                  <a:miter lim="400000"/>
                                </a:ln>
                              </wps:spPr>
                              <wps:bodyPr lIns="38100" tIns="38100" rIns="38100" bIns="38100" anchor="ctr"/>
                            </wps:wsp>
                            <wps:wsp>
                              <wps:cNvPr id="5" name="Forma"/>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rgbClr val="096CD5"/>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69B2D948" id="Gruppo 1" o:spid="_x0000_s1026" alt="&quot;&quot;" style="position:absolute;margin-left:-35.4pt;margin-top:-176.9pt;width:612pt;height:841.5pt;z-index:-251658240;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">
                      <v:shape id="Forma"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" path="m,10687l,21600r1769,l21600,6148,13712,,,10687xe" fillcolor="#dedede [671]" stroked="f" strokeweight="1pt">
                        <v:stroke miterlimit="4" joinstyle="miter"/>
                        <v:path arrowok="t" o:extrusionok="f" o:connecttype="custom" o:connectlocs="2922906,3750311;2922906,3750311;2922906,3750311;2922906,3750311" o:connectangles="0,90,180,270"/>
                      </v:shape>
                      <v:shape id="Triangolo"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" path="m,21600l21600,10802,,,,21600xe" fillcolor="#ec7900" stroked="f" strokeweight="1pt">
                        <v:stroke miterlimit="4" joinstyle="miter"/>
                        <v:path arrowok="t" o:extrusionok="f" o:connecttype="custom" o:connectlocs="1953896,3908426;1953896,3908426;1953896,3908426;1953896,3908426" o:connectangles="0,90,180,270"/>
                      </v:shape>
                      <v:shape id="Forma"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" path="m,14678r,6922l21600,3032,21600,,17075,,,14678xe" fillcolor="#096cd5"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4996" w:type="dxa"/>
          </w:tcPr>
          <w:p w14:paraId="21B3F8C9" w14:textId="77777777" w:rsidR="00A81248" w:rsidRPr="008C4A6E" w:rsidRDefault="00A81248" w:rsidP="00F77A9C">
            <w:pPr>
              <w:jc w:val="both"/>
            </w:pPr>
          </w:p>
        </w:tc>
      </w:tr>
      <w:tr w:rsidR="00A81248" w:rsidRPr="008C4A6E" w14:paraId="050FEF4E" w14:textId="77777777" w:rsidTr="002E6B80">
        <w:trPr>
          <w:trHeight w:val="1299"/>
        </w:trPr>
        <w:tc>
          <w:tcPr>
            <w:tcW w:w="5395" w:type="dxa"/>
          </w:tcPr>
          <w:p w14:paraId="35D786EA" w14:textId="77777777" w:rsidR="00A81248" w:rsidRPr="002E4429" w:rsidRDefault="00A81248" w:rsidP="002E4429"/>
        </w:tc>
        <w:tc>
          <w:tcPr>
            <w:tcW w:w="4996" w:type="dxa"/>
          </w:tcPr>
          <w:p w14:paraId="7B471500" w14:textId="7940EBA6" w:rsidR="00EB108F" w:rsidRPr="00EB108F" w:rsidRDefault="00465042" w:rsidP="00C3501B">
            <w:pPr>
              <w:pStyle w:val="Titolo2"/>
            </w:pPr>
            <w:r>
              <w:t>MANUALE</w:t>
            </w:r>
          </w:p>
          <w:p w14:paraId="245DB942" w14:textId="35FCCECE" w:rsidR="00EB108F" w:rsidRPr="00EB108F" w:rsidRDefault="00EB108F" w:rsidP="00F77A9C">
            <w:pPr>
              <w:jc w:val="both"/>
            </w:pPr>
          </w:p>
          <w:p w14:paraId="76C52B02" w14:textId="0D265F5F" w:rsidR="00EB108F" w:rsidRPr="00EB108F" w:rsidRDefault="00465042" w:rsidP="00C3501B">
            <w:r w:rsidRPr="00465042">
              <w:t>Manuale tecnico d’uso e di manutenzione del magazzino VertiStock</w:t>
            </w:r>
          </w:p>
        </w:tc>
      </w:tr>
      <w:tr w:rsidR="002E4429" w:rsidRPr="008C4A6E" w14:paraId="1946899C" w14:textId="77777777" w:rsidTr="002E4429">
        <w:trPr>
          <w:trHeight w:val="66"/>
        </w:trPr>
        <w:tc>
          <w:tcPr>
            <w:tcW w:w="5395" w:type="dxa"/>
          </w:tcPr>
          <w:p w14:paraId="4F5C3550" w14:textId="77777777" w:rsidR="002E4429" w:rsidRPr="008C4A6E" w:rsidRDefault="002E4429" w:rsidP="00F77A9C">
            <w:pPr>
              <w:jc w:val="both"/>
            </w:pPr>
          </w:p>
        </w:tc>
        <w:tc>
          <w:tcPr>
            <w:tcW w:w="4996" w:type="dxa"/>
          </w:tcPr>
          <w:p w14:paraId="1162E060" w14:textId="529667DF" w:rsidR="002E4429" w:rsidRPr="008C4A6E" w:rsidRDefault="002E4429" w:rsidP="00F77A9C">
            <w:pPr>
              <w:pStyle w:val="Titolo2"/>
              <w:jc w:val="both"/>
            </w:pPr>
          </w:p>
        </w:tc>
      </w:tr>
    </w:tbl>
    <w:p w14:paraId="77CF7530" w14:textId="4F42F6C6" w:rsidR="005B4867" w:rsidRDefault="005B4867" w:rsidP="00F77A9C">
      <w:pPr>
        <w:pStyle w:val="Titolo2"/>
        <w:jc w:val="both"/>
      </w:pPr>
      <w:r>
        <w:lastRenderedPageBreak/>
        <w:t>INDICE:</w:t>
      </w:r>
    </w:p>
    <w:p w14:paraId="54314E0A" w14:textId="77777777" w:rsidR="002E4429" w:rsidRDefault="002E4429" w:rsidP="002E4429"/>
    <w:p w14:paraId="28537D1C" w14:textId="5A79B0E9" w:rsidR="00AA438C" w:rsidRDefault="00AA438C" w:rsidP="00AA438C">
      <w:pPr>
        <w:pStyle w:val="Titolo4"/>
      </w:pPr>
      <w:r>
        <w:t>1. INTRODUZIONE</w:t>
      </w:r>
    </w:p>
    <w:p w14:paraId="25F3674D" w14:textId="77777777" w:rsidR="00AA438C" w:rsidRDefault="00AA438C" w:rsidP="00AA438C">
      <w:pPr>
        <w:ind w:firstLine="720"/>
      </w:pPr>
      <w:r>
        <w:t>1.1</w:t>
      </w:r>
      <w:r>
        <w:tab/>
        <w:t xml:space="preserve">Scopo del manuale 3 </w:t>
      </w:r>
    </w:p>
    <w:p w14:paraId="05CEBD6F" w14:textId="77777777" w:rsidR="00AA438C" w:rsidRDefault="00AA438C" w:rsidP="00AA438C">
      <w:pPr>
        <w:ind w:firstLine="720"/>
      </w:pPr>
      <w:r>
        <w:t>1.2</w:t>
      </w:r>
      <w:r>
        <w:tab/>
        <w:t xml:space="preserve">Destinatari manuale 4 </w:t>
      </w:r>
    </w:p>
    <w:p w14:paraId="6745F13C" w14:textId="77777777" w:rsidR="00AA438C" w:rsidRDefault="00AA438C" w:rsidP="00AA438C">
      <w:pPr>
        <w:ind w:firstLine="720"/>
      </w:pPr>
      <w:r>
        <w:t>1.3</w:t>
      </w:r>
      <w:r>
        <w:tab/>
        <w:t xml:space="preserve">Innovazione del progetto 5 </w:t>
      </w:r>
    </w:p>
    <w:p w14:paraId="0144878E" w14:textId="77777777" w:rsidR="00AA438C" w:rsidRDefault="00AA438C" w:rsidP="00AA438C">
      <w:pPr>
        <w:ind w:firstLine="720"/>
      </w:pPr>
      <w:r>
        <w:t>1.4</w:t>
      </w:r>
      <w:r>
        <w:tab/>
        <w:t>Obiettivi e funzionalità principali 6</w:t>
      </w:r>
    </w:p>
    <w:p w14:paraId="3D11169F" w14:textId="77777777" w:rsidR="00AA438C" w:rsidRDefault="00AA438C" w:rsidP="00AA438C"/>
    <w:p w14:paraId="539DA8E7" w14:textId="6CF1DFE4" w:rsidR="00AA438C" w:rsidRDefault="00AA438C" w:rsidP="00AA438C">
      <w:pPr>
        <w:pStyle w:val="Titolo4"/>
      </w:pPr>
      <w:r>
        <w:t>2. SOFTWARE</w:t>
      </w:r>
    </w:p>
    <w:p w14:paraId="626594BC" w14:textId="77777777" w:rsidR="00AA438C" w:rsidRDefault="00AA438C" w:rsidP="00AA438C">
      <w:pPr>
        <w:ind w:firstLine="720"/>
      </w:pPr>
      <w:r>
        <w:t>2.1</w:t>
      </w:r>
      <w:r>
        <w:tab/>
        <w:t>Strumenti e Tecnologie Utilizzate 7</w:t>
      </w:r>
    </w:p>
    <w:p w14:paraId="6E07E2EF" w14:textId="77777777" w:rsidR="00AA438C" w:rsidRDefault="00AA438C" w:rsidP="00AA438C">
      <w:pPr>
        <w:ind w:firstLine="720"/>
      </w:pPr>
      <w:r>
        <w:t>2.2</w:t>
      </w:r>
      <w:r>
        <w:tab/>
        <w:t>Requisiti hardware 9</w:t>
      </w:r>
    </w:p>
    <w:p w14:paraId="3F99E795" w14:textId="77777777" w:rsidR="00AA438C" w:rsidRDefault="00AA438C" w:rsidP="00AA438C">
      <w:pPr>
        <w:ind w:firstLine="720"/>
      </w:pPr>
      <w:r>
        <w:t>2.3</w:t>
      </w:r>
      <w:r>
        <w:tab/>
        <w:t xml:space="preserve">Requisiti software per ogni componente 10 </w:t>
      </w:r>
    </w:p>
    <w:p w14:paraId="0E56033E" w14:textId="77777777" w:rsidR="00AA438C" w:rsidRDefault="00AA438C" w:rsidP="00AA438C">
      <w:pPr>
        <w:ind w:firstLine="720"/>
      </w:pPr>
      <w:r>
        <w:t>2.4</w:t>
      </w:r>
      <w:r>
        <w:tab/>
        <w:t xml:space="preserve">Configurazione dell'Ambiente Arduino IDE e VS Code 11 </w:t>
      </w:r>
    </w:p>
    <w:p w14:paraId="14C71946" w14:textId="77777777" w:rsidR="00AA438C" w:rsidRDefault="00AA438C" w:rsidP="00AA438C">
      <w:pPr>
        <w:ind w:firstLine="720"/>
      </w:pPr>
      <w:r>
        <w:t>2.5</w:t>
      </w:r>
      <w:r>
        <w:tab/>
        <w:t xml:space="preserve">Librerie e dipendenze 13 </w:t>
      </w:r>
    </w:p>
    <w:p w14:paraId="35214B4D" w14:textId="5ABF40BC" w:rsidR="00AA438C" w:rsidRDefault="00AA438C" w:rsidP="00AA438C">
      <w:r>
        <w:tab/>
      </w:r>
    </w:p>
    <w:p w14:paraId="59529DA4" w14:textId="1C2DFB22" w:rsidR="00AA438C" w:rsidRDefault="00AA438C" w:rsidP="00AA438C">
      <w:pPr>
        <w:pStyle w:val="Titolo4"/>
      </w:pPr>
      <w:r>
        <w:t>3. ELETTRONICA</w:t>
      </w:r>
    </w:p>
    <w:p w14:paraId="51768028" w14:textId="7ED281E2" w:rsidR="00AA438C" w:rsidRDefault="00AA438C" w:rsidP="00AA438C">
      <w:pPr>
        <w:ind w:firstLine="720"/>
      </w:pPr>
      <w:r>
        <w:t>3.1</w:t>
      </w:r>
      <w:r>
        <w:tab/>
        <w:t xml:space="preserve">Componenti </w:t>
      </w:r>
      <w:r w:rsidR="00465042">
        <w:t>elettronici 19</w:t>
      </w:r>
    </w:p>
    <w:p w14:paraId="4A1F67BB" w14:textId="77777777" w:rsidR="00AA438C" w:rsidRDefault="00AA438C" w:rsidP="00AA438C">
      <w:pPr>
        <w:ind w:firstLine="720"/>
      </w:pPr>
      <w:r>
        <w:t>3.2</w:t>
      </w:r>
      <w:r>
        <w:tab/>
        <w:t>Circuito elettrico “Vertistock – Magazzino automatizzato” 38</w:t>
      </w:r>
    </w:p>
    <w:p w14:paraId="31DB4BAC" w14:textId="5D34E76F" w:rsidR="00AA438C" w:rsidRDefault="00AA438C" w:rsidP="00AA438C">
      <w:pPr>
        <w:ind w:firstLine="720"/>
      </w:pPr>
      <w:r>
        <w:t>3.3</w:t>
      </w:r>
      <w:r>
        <w:tab/>
        <w:t>Schemi elettrici 40</w:t>
      </w:r>
    </w:p>
    <w:p w14:paraId="44F2DE0D" w14:textId="77777777" w:rsidR="00AA438C" w:rsidRDefault="00AA438C" w:rsidP="00AA438C">
      <w:pPr>
        <w:ind w:firstLine="720"/>
      </w:pPr>
      <w:r>
        <w:t>3.4</w:t>
      </w:r>
      <w:r>
        <w:tab/>
        <w:t>Norme elettriche 43</w:t>
      </w:r>
    </w:p>
    <w:p w14:paraId="343D6706" w14:textId="77777777" w:rsidR="00AA438C" w:rsidRDefault="00AA438C" w:rsidP="00AA438C">
      <w:pPr>
        <w:ind w:firstLine="720"/>
      </w:pPr>
      <w:r>
        <w:t>3.5</w:t>
      </w:r>
      <w:r>
        <w:tab/>
        <w:t>Cablaggio e installazione 49</w:t>
      </w:r>
    </w:p>
    <w:p w14:paraId="32A623E7" w14:textId="77777777" w:rsidR="00AA438C" w:rsidRDefault="00AA438C" w:rsidP="00AA438C">
      <w:pPr>
        <w:ind w:firstLine="720"/>
      </w:pPr>
      <w:r>
        <w:t>3.6</w:t>
      </w:r>
      <w:r>
        <w:tab/>
        <w:t>Messa in servizio e collaudo 55</w:t>
      </w:r>
    </w:p>
    <w:p w14:paraId="2ABC1CC7" w14:textId="2C7D47B6" w:rsidR="00AA438C" w:rsidRDefault="00AA438C" w:rsidP="00AA438C">
      <w:pPr>
        <w:ind w:firstLine="720"/>
      </w:pPr>
      <w:r>
        <w:t>3.7        Manutenzione 56</w:t>
      </w:r>
    </w:p>
    <w:p w14:paraId="0DA8B931" w14:textId="77777777" w:rsidR="00AA438C" w:rsidRDefault="00AA438C" w:rsidP="00AA438C"/>
    <w:p w14:paraId="1CD53770" w14:textId="34A49D82" w:rsidR="00AA438C" w:rsidRDefault="00AA438C" w:rsidP="00AA438C">
      <w:pPr>
        <w:pStyle w:val="Titolo4"/>
      </w:pPr>
      <w:r>
        <w:t>4. MECCANICA</w:t>
      </w:r>
    </w:p>
    <w:p w14:paraId="3ABC84BA" w14:textId="77777777" w:rsidR="00AA438C" w:rsidRDefault="00AA438C" w:rsidP="00AA438C">
      <w:pPr>
        <w:ind w:firstLine="720"/>
      </w:pPr>
      <w:r>
        <w:t>4.1</w:t>
      </w:r>
      <w:r>
        <w:tab/>
        <w:t>Dimensionamenti meccanici 60</w:t>
      </w:r>
    </w:p>
    <w:p w14:paraId="6D3CA085" w14:textId="2D8B9A95" w:rsidR="00AA438C" w:rsidRDefault="00AA438C" w:rsidP="00AA438C">
      <w:pPr>
        <w:ind w:firstLine="720"/>
      </w:pPr>
      <w:r>
        <w:t>4.2</w:t>
      </w:r>
      <w:r>
        <w:tab/>
        <w:t xml:space="preserve">Componenti </w:t>
      </w:r>
      <w:r w:rsidR="00465042">
        <w:t>meccanici 74</w:t>
      </w:r>
    </w:p>
    <w:p w14:paraId="49E6FD0F" w14:textId="77777777" w:rsidR="00AA438C" w:rsidRDefault="00AA438C" w:rsidP="00AA438C">
      <w:pPr>
        <w:ind w:firstLine="720"/>
      </w:pPr>
      <w:r>
        <w:t>4.3</w:t>
      </w:r>
      <w:r>
        <w:tab/>
        <w:t xml:space="preserve">Assieme magazzino 95 </w:t>
      </w:r>
    </w:p>
    <w:p w14:paraId="3D871446" w14:textId="77777777" w:rsidR="00AA438C" w:rsidRDefault="00AA438C" w:rsidP="00AA438C">
      <w:pPr>
        <w:ind w:firstLine="720"/>
      </w:pPr>
      <w:r>
        <w:t>4.4</w:t>
      </w:r>
      <w:r>
        <w:tab/>
        <w:t>Manutenzione meccanica e dei componenti 100</w:t>
      </w:r>
    </w:p>
    <w:p w14:paraId="02218385" w14:textId="77777777" w:rsidR="00AA438C" w:rsidRDefault="00AA438C" w:rsidP="00AA438C">
      <w:pPr>
        <w:ind w:firstLine="720"/>
      </w:pPr>
      <w:r>
        <w:t>4.5</w:t>
      </w:r>
      <w:r>
        <w:tab/>
        <w:t>Norme meccaniche 103</w:t>
      </w:r>
    </w:p>
    <w:p w14:paraId="2C7CE5BD" w14:textId="77777777" w:rsidR="00935C53" w:rsidRDefault="00935C53" w:rsidP="002E4429"/>
    <w:p w14:paraId="642A4996" w14:textId="77777777" w:rsidR="00935C53" w:rsidRDefault="00935C53" w:rsidP="002E4429"/>
    <w:p w14:paraId="0BAD0A77" w14:textId="77777777" w:rsidR="00935C53" w:rsidRDefault="00935C53" w:rsidP="002E4429"/>
    <w:p w14:paraId="5F88A998" w14:textId="77777777" w:rsidR="00935C53" w:rsidRDefault="00935C53" w:rsidP="002E4429"/>
    <w:p w14:paraId="43B5488C" w14:textId="77777777" w:rsidR="00935C53" w:rsidRDefault="00935C53" w:rsidP="002E4429"/>
    <w:p w14:paraId="316D4776" w14:textId="77777777" w:rsidR="00935C53" w:rsidRDefault="00935C53" w:rsidP="002E4429"/>
    <w:p w14:paraId="720BDF68" w14:textId="77777777" w:rsidR="00935C53" w:rsidRDefault="00935C53" w:rsidP="002E4429"/>
    <w:p w14:paraId="61715B42" w14:textId="77777777" w:rsidR="00935C53" w:rsidRDefault="00935C53" w:rsidP="002E4429"/>
    <w:p w14:paraId="6E1BAC83" w14:textId="77777777" w:rsidR="00935C53" w:rsidRDefault="00935C53" w:rsidP="002E4429"/>
    <w:p w14:paraId="011543C7" w14:textId="77777777" w:rsidR="00935C53" w:rsidRDefault="00935C53" w:rsidP="002E4429"/>
    <w:p w14:paraId="534AED96" w14:textId="77777777" w:rsidR="00935C53" w:rsidRDefault="00935C53" w:rsidP="002E4429"/>
    <w:p w14:paraId="5350F893" w14:textId="4258313C" w:rsidR="005F73BD" w:rsidRDefault="00942E1C" w:rsidP="005F73BD">
      <w:pPr>
        <w:pStyle w:val="Titolo2"/>
        <w:jc w:val="both"/>
      </w:pPr>
      <w:bookmarkStart w:id="2" w:name="_Hlk201781141"/>
      <w:r>
        <w:lastRenderedPageBreak/>
        <w:t xml:space="preserve">1. </w:t>
      </w:r>
      <w:r w:rsidR="005F73BD">
        <w:t>INTRODUZIONE</w:t>
      </w:r>
    </w:p>
    <w:bookmarkEnd w:id="2"/>
    <w:p w14:paraId="6A20FF8A" w14:textId="77777777" w:rsidR="0011357A" w:rsidRDefault="0011357A" w:rsidP="0011357A">
      <w:pPr>
        <w:pStyle w:val="Titolo4"/>
        <w:jc w:val="both"/>
      </w:pPr>
    </w:p>
    <w:p w14:paraId="022DF37B" w14:textId="6B2E1B09" w:rsidR="0011357A" w:rsidRDefault="0011357A" w:rsidP="0011357A">
      <w:pPr>
        <w:pStyle w:val="Titolo4"/>
        <w:jc w:val="both"/>
      </w:pPr>
      <w:bookmarkStart w:id="3" w:name="_Hlk201781148"/>
      <w:r>
        <w:t>1.1 Scopo del manuale</w:t>
      </w:r>
    </w:p>
    <w:bookmarkEnd w:id="3"/>
    <w:p w14:paraId="6782DA21" w14:textId="77777777" w:rsidR="0011357A" w:rsidRDefault="0011357A" w:rsidP="0011357A"/>
    <w:p w14:paraId="70FD7E8D" w14:textId="1C15F797" w:rsidR="0011357A" w:rsidRPr="00BD10E6" w:rsidRDefault="0011357A" w:rsidP="0011357A">
      <w:r>
        <w:t>Il manuale fa riferimento alla versione “Small” del VertiStock, la quale sarà la versione che verrà presentata al contest. I componenti del circuito elettrico valgono per la versione “Small” e “Medium” del VertiStock. Per la versione Industrial vedere allegato “Manuale parte elettrica Industrial Version”.</w:t>
      </w:r>
    </w:p>
    <w:p w14:paraId="47ECD1FF" w14:textId="77777777" w:rsidR="0011357A" w:rsidRDefault="0011357A" w:rsidP="0011357A"/>
    <w:p w14:paraId="6340F754" w14:textId="453A27F2" w:rsidR="0011357A" w:rsidRDefault="0011357A" w:rsidP="0011357A">
      <w:r>
        <w:t>La seguente parte del manuale ha lo scopo di guidare il lettore alla comprensione della parte elettrica del progetto per capire il funzionamento e come effettuare la manutenzione di “VertiStock – Magazzino automatizzato”.</w:t>
      </w:r>
    </w:p>
    <w:p w14:paraId="4E5D4D99" w14:textId="77777777" w:rsidR="0011357A" w:rsidRDefault="0011357A" w:rsidP="0011357A"/>
    <w:p w14:paraId="475708E8" w14:textId="6C76B8A0" w:rsidR="0011357A" w:rsidRDefault="0011357A" w:rsidP="0011357A">
      <w:r>
        <w:t>Nel corso di questa parte del manuale si andrà ad analizzare il circuito nel suo complesso, ogni singolo componente. Inoltre, si vedrà quali sono i componenti più critici e come effettuare la manutenzione su di essi.</w:t>
      </w:r>
    </w:p>
    <w:p w14:paraId="2E9F1870" w14:textId="77777777" w:rsidR="00B76412" w:rsidRDefault="00B76412" w:rsidP="0011357A"/>
    <w:p w14:paraId="4FD55E45" w14:textId="77777777" w:rsidR="00B76412" w:rsidRDefault="00B76412" w:rsidP="0011357A"/>
    <w:p w14:paraId="3BCE06C3" w14:textId="77777777" w:rsidR="00B76412" w:rsidRDefault="00B76412" w:rsidP="0011357A"/>
    <w:p w14:paraId="417A22D0" w14:textId="77777777" w:rsidR="00B76412" w:rsidRDefault="00B76412" w:rsidP="0011357A"/>
    <w:p w14:paraId="7663723D" w14:textId="77777777" w:rsidR="00B76412" w:rsidRDefault="00B76412" w:rsidP="0011357A"/>
    <w:p w14:paraId="29ADCCAC" w14:textId="77777777" w:rsidR="00B76412" w:rsidRDefault="00B76412" w:rsidP="0011357A"/>
    <w:p w14:paraId="6C0A6656" w14:textId="77777777" w:rsidR="00B76412" w:rsidRDefault="00B76412" w:rsidP="0011357A"/>
    <w:p w14:paraId="664AD89C" w14:textId="77777777" w:rsidR="00B76412" w:rsidRDefault="00B76412" w:rsidP="0011357A"/>
    <w:p w14:paraId="166E0BBC" w14:textId="77777777" w:rsidR="00B76412" w:rsidRDefault="00B76412" w:rsidP="0011357A"/>
    <w:p w14:paraId="18C00DD2" w14:textId="77777777" w:rsidR="00B76412" w:rsidRDefault="00B76412" w:rsidP="0011357A"/>
    <w:p w14:paraId="76B58572" w14:textId="77777777" w:rsidR="00B76412" w:rsidRDefault="00B76412" w:rsidP="0011357A"/>
    <w:p w14:paraId="5E3CF4B3" w14:textId="77777777" w:rsidR="00B76412" w:rsidRDefault="00B76412" w:rsidP="0011357A"/>
    <w:p w14:paraId="67FF30B9" w14:textId="77777777" w:rsidR="00B76412" w:rsidRDefault="00B76412" w:rsidP="0011357A"/>
    <w:p w14:paraId="5CB291CC" w14:textId="77777777" w:rsidR="00B76412" w:rsidRDefault="00B76412" w:rsidP="0011357A"/>
    <w:p w14:paraId="39D77FE8" w14:textId="77777777" w:rsidR="00B76412" w:rsidRDefault="00B76412" w:rsidP="0011357A"/>
    <w:p w14:paraId="4CF91FC6" w14:textId="77777777" w:rsidR="00B76412" w:rsidRDefault="00B76412" w:rsidP="0011357A"/>
    <w:p w14:paraId="482A0478" w14:textId="77777777" w:rsidR="00B76412" w:rsidRDefault="00B76412" w:rsidP="0011357A"/>
    <w:p w14:paraId="3172E96C" w14:textId="77777777" w:rsidR="00B76412" w:rsidRDefault="00B76412" w:rsidP="0011357A"/>
    <w:p w14:paraId="42109904" w14:textId="77777777" w:rsidR="00B76412" w:rsidRDefault="00B76412" w:rsidP="0011357A"/>
    <w:p w14:paraId="36B643A6" w14:textId="77777777" w:rsidR="00B76412" w:rsidRDefault="00B76412" w:rsidP="0011357A"/>
    <w:p w14:paraId="12DAAB48" w14:textId="77777777" w:rsidR="00B76412" w:rsidRDefault="00B76412" w:rsidP="0011357A"/>
    <w:p w14:paraId="41E8A780" w14:textId="77777777" w:rsidR="00B76412" w:rsidRDefault="00B76412" w:rsidP="0011357A"/>
    <w:p w14:paraId="4FC6A61A" w14:textId="77777777" w:rsidR="00B76412" w:rsidRDefault="00B76412" w:rsidP="0011357A"/>
    <w:p w14:paraId="64024831" w14:textId="77777777" w:rsidR="0011357A" w:rsidRDefault="0011357A" w:rsidP="0011357A"/>
    <w:p w14:paraId="62374642" w14:textId="7046E78E" w:rsidR="0011357A" w:rsidRPr="0011357A" w:rsidRDefault="0011357A" w:rsidP="0011357A">
      <w:pPr>
        <w:pStyle w:val="Titolo4"/>
      </w:pPr>
      <w:r>
        <w:lastRenderedPageBreak/>
        <w:t xml:space="preserve">1.2 </w:t>
      </w:r>
      <w:r w:rsidRPr="003C6811">
        <w:t>Destinatari manuale</w:t>
      </w:r>
    </w:p>
    <w:p w14:paraId="45386539" w14:textId="77777777" w:rsidR="0011357A" w:rsidRDefault="0011357A" w:rsidP="0011357A"/>
    <w:p w14:paraId="12E3E117" w14:textId="77777777" w:rsidR="0011357A" w:rsidRDefault="0011357A" w:rsidP="0011357A">
      <w:r>
        <w:t>I destinatari del manuale nel suo complesso sono:</w:t>
      </w:r>
    </w:p>
    <w:p w14:paraId="4B3EE454" w14:textId="77777777" w:rsidR="0011357A" w:rsidRDefault="0011357A" w:rsidP="00EA0437">
      <w:pPr>
        <w:pStyle w:val="Paragrafoelenco"/>
        <w:numPr>
          <w:ilvl w:val="0"/>
          <w:numId w:val="8"/>
        </w:numPr>
      </w:pPr>
      <w:r>
        <w:t>Operatori.</w:t>
      </w:r>
    </w:p>
    <w:p w14:paraId="46CA5477" w14:textId="77777777" w:rsidR="0011357A" w:rsidRDefault="0011357A" w:rsidP="00EA0437">
      <w:pPr>
        <w:pStyle w:val="Paragrafoelenco"/>
        <w:numPr>
          <w:ilvl w:val="0"/>
          <w:numId w:val="8"/>
        </w:numPr>
      </w:pPr>
      <w:r>
        <w:t>Manutentori.</w:t>
      </w:r>
    </w:p>
    <w:p w14:paraId="5B172CED" w14:textId="77777777" w:rsidR="0011357A" w:rsidRDefault="0011357A" w:rsidP="00EA0437">
      <w:pPr>
        <w:pStyle w:val="Paragrafoelenco"/>
        <w:numPr>
          <w:ilvl w:val="0"/>
          <w:numId w:val="8"/>
        </w:numPr>
      </w:pPr>
      <w:r>
        <w:t>Installatori.</w:t>
      </w:r>
    </w:p>
    <w:p w14:paraId="232355D1" w14:textId="77777777" w:rsidR="0011357A" w:rsidRDefault="0011357A" w:rsidP="00EA0437">
      <w:pPr>
        <w:pStyle w:val="Paragrafoelenco"/>
        <w:numPr>
          <w:ilvl w:val="0"/>
          <w:numId w:val="8"/>
        </w:numPr>
      </w:pPr>
      <w:r>
        <w:t>Responsabili della sicurezza.</w:t>
      </w:r>
    </w:p>
    <w:p w14:paraId="1DA004FA" w14:textId="77777777" w:rsidR="0011357A" w:rsidRDefault="0011357A" w:rsidP="00EA0437">
      <w:pPr>
        <w:pStyle w:val="Paragrafoelenco"/>
        <w:numPr>
          <w:ilvl w:val="0"/>
          <w:numId w:val="8"/>
        </w:numPr>
      </w:pPr>
      <w:r>
        <w:t>Progettisti e ingegneri.</w:t>
      </w:r>
    </w:p>
    <w:p w14:paraId="1EEB9A54" w14:textId="77777777" w:rsidR="0011357A" w:rsidRDefault="0011357A" w:rsidP="00EA0437">
      <w:pPr>
        <w:pStyle w:val="Paragrafoelenco"/>
        <w:numPr>
          <w:ilvl w:val="0"/>
          <w:numId w:val="8"/>
        </w:numPr>
      </w:pPr>
      <w:r>
        <w:t>Acquirenti/Stakeholder.</w:t>
      </w:r>
    </w:p>
    <w:p w14:paraId="4F8C4223" w14:textId="77777777" w:rsidR="0011357A" w:rsidRDefault="0011357A" w:rsidP="0011357A"/>
    <w:p w14:paraId="52D20657" w14:textId="2724F869" w:rsidR="0011357A" w:rsidRDefault="0011357A" w:rsidP="0011357A">
      <w:r>
        <w:t>In base alla versione di VertiStock ci sono diversi acquirenti.</w:t>
      </w:r>
    </w:p>
    <w:p w14:paraId="5E4A1856" w14:textId="65F8A12A" w:rsidR="0011357A" w:rsidRDefault="0011357A" w:rsidP="0011357A">
      <w:pPr>
        <w:jc w:val="both"/>
      </w:pPr>
      <w:r>
        <w:t xml:space="preserve">Per la versione “Small” e </w:t>
      </w:r>
      <w:r w:rsidR="00465042">
        <w:t>“Medium</w:t>
      </w:r>
      <w:r>
        <w:t>” gli stakeholder sono:</w:t>
      </w:r>
    </w:p>
    <w:p w14:paraId="5B948830" w14:textId="77777777" w:rsidR="0011357A" w:rsidRDefault="0011357A" w:rsidP="00EA0437">
      <w:pPr>
        <w:pStyle w:val="Paragrafoelenco"/>
        <w:numPr>
          <w:ilvl w:val="0"/>
          <w:numId w:val="9"/>
        </w:numPr>
      </w:pPr>
      <w:r>
        <w:t>Privati</w:t>
      </w:r>
    </w:p>
    <w:p w14:paraId="6C397752" w14:textId="77777777" w:rsidR="0011357A" w:rsidRDefault="0011357A" w:rsidP="00EA0437">
      <w:pPr>
        <w:pStyle w:val="Paragrafoelenco"/>
        <w:numPr>
          <w:ilvl w:val="0"/>
          <w:numId w:val="9"/>
        </w:numPr>
      </w:pPr>
      <w:r>
        <w:t>Scuole</w:t>
      </w:r>
    </w:p>
    <w:p w14:paraId="73A3757A" w14:textId="77777777" w:rsidR="0011357A" w:rsidRDefault="0011357A" w:rsidP="00EA0437">
      <w:pPr>
        <w:pStyle w:val="Paragrafoelenco"/>
        <w:numPr>
          <w:ilvl w:val="0"/>
          <w:numId w:val="9"/>
        </w:numPr>
      </w:pPr>
      <w:r>
        <w:t>Piccole imprese</w:t>
      </w:r>
    </w:p>
    <w:p w14:paraId="60DED0B7" w14:textId="77777777" w:rsidR="0011357A" w:rsidRDefault="0011357A" w:rsidP="0011357A"/>
    <w:p w14:paraId="5EF9DF02" w14:textId="77777777" w:rsidR="0011357A" w:rsidRDefault="0011357A" w:rsidP="0011357A">
      <w:r>
        <w:t xml:space="preserve">La versione “Small” può contenere viti e bulloneria, resistenze e altri oggetti di piccole dimensioni. </w:t>
      </w:r>
    </w:p>
    <w:p w14:paraId="32ED4A76" w14:textId="77777777" w:rsidR="0011357A" w:rsidRDefault="0011357A" w:rsidP="0011357A">
      <w:r>
        <w:t xml:space="preserve">La versione “Medium” può essere utilizzata in realtà con pochi dipendenti allo scopo contenere i materiali necessari per le lavorazioni. </w:t>
      </w:r>
    </w:p>
    <w:p w14:paraId="544E5893" w14:textId="77777777" w:rsidR="0011357A" w:rsidRDefault="0011357A" w:rsidP="0011357A"/>
    <w:p w14:paraId="558CBAB7" w14:textId="1B30D389" w:rsidR="0011357A" w:rsidRPr="0011357A" w:rsidRDefault="0011357A" w:rsidP="0011357A">
      <w:r>
        <w:t>Per la versione “Industrial” i possibili acquirenti sono tutte le realtà che hanno bisogno di rendere più efficiente e meno stancante per i dipendenti le operazioni di carico e scarico e inventario.</w:t>
      </w:r>
    </w:p>
    <w:p w14:paraId="1577143C" w14:textId="77777777" w:rsidR="000563CC" w:rsidRDefault="000563CC" w:rsidP="005F73BD">
      <w:pPr>
        <w:jc w:val="both"/>
      </w:pPr>
    </w:p>
    <w:p w14:paraId="1094EC23" w14:textId="77777777" w:rsidR="00B76412" w:rsidRDefault="00B76412" w:rsidP="005F73BD">
      <w:pPr>
        <w:jc w:val="both"/>
      </w:pPr>
    </w:p>
    <w:p w14:paraId="26077B77" w14:textId="77777777" w:rsidR="00B76412" w:rsidRDefault="00B76412" w:rsidP="005F73BD">
      <w:pPr>
        <w:jc w:val="both"/>
      </w:pPr>
    </w:p>
    <w:p w14:paraId="4554870B" w14:textId="77777777" w:rsidR="00B76412" w:rsidRDefault="00B76412" w:rsidP="005F73BD">
      <w:pPr>
        <w:jc w:val="both"/>
      </w:pPr>
    </w:p>
    <w:p w14:paraId="558E8E56" w14:textId="77777777" w:rsidR="00B76412" w:rsidRDefault="00B76412" w:rsidP="005F73BD">
      <w:pPr>
        <w:jc w:val="both"/>
      </w:pPr>
    </w:p>
    <w:p w14:paraId="015BF3E8" w14:textId="77777777" w:rsidR="00B76412" w:rsidRDefault="00B76412" w:rsidP="005F73BD">
      <w:pPr>
        <w:jc w:val="both"/>
      </w:pPr>
    </w:p>
    <w:p w14:paraId="5CB0E9C5" w14:textId="77777777" w:rsidR="00B76412" w:rsidRDefault="00B76412" w:rsidP="005F73BD">
      <w:pPr>
        <w:jc w:val="both"/>
      </w:pPr>
    </w:p>
    <w:p w14:paraId="39BC3B93" w14:textId="77777777" w:rsidR="00B76412" w:rsidRDefault="00B76412" w:rsidP="005F73BD">
      <w:pPr>
        <w:jc w:val="both"/>
      </w:pPr>
    </w:p>
    <w:p w14:paraId="1540F786" w14:textId="77777777" w:rsidR="00B76412" w:rsidRDefault="00B76412" w:rsidP="005F73BD">
      <w:pPr>
        <w:jc w:val="both"/>
      </w:pPr>
    </w:p>
    <w:p w14:paraId="6F084040" w14:textId="77777777" w:rsidR="00B76412" w:rsidRDefault="00B76412" w:rsidP="005F73BD">
      <w:pPr>
        <w:jc w:val="both"/>
      </w:pPr>
    </w:p>
    <w:p w14:paraId="2579D62B" w14:textId="77777777" w:rsidR="00B76412" w:rsidRDefault="00B76412" w:rsidP="005F73BD">
      <w:pPr>
        <w:jc w:val="both"/>
      </w:pPr>
    </w:p>
    <w:p w14:paraId="1D89171D" w14:textId="77777777" w:rsidR="00B76412" w:rsidRDefault="00B76412" w:rsidP="005F73BD">
      <w:pPr>
        <w:jc w:val="both"/>
      </w:pPr>
    </w:p>
    <w:p w14:paraId="4A64FDA7" w14:textId="77777777" w:rsidR="00B76412" w:rsidRDefault="00B76412" w:rsidP="005F73BD">
      <w:pPr>
        <w:jc w:val="both"/>
      </w:pPr>
    </w:p>
    <w:p w14:paraId="0F53B99A" w14:textId="77777777" w:rsidR="00B76412" w:rsidRDefault="00B76412" w:rsidP="005F73BD">
      <w:pPr>
        <w:jc w:val="both"/>
      </w:pPr>
    </w:p>
    <w:p w14:paraId="5C2FD1E1" w14:textId="77777777" w:rsidR="00B76412" w:rsidRDefault="00B76412" w:rsidP="005F73BD">
      <w:pPr>
        <w:jc w:val="both"/>
      </w:pPr>
    </w:p>
    <w:p w14:paraId="6E552F5E" w14:textId="77777777" w:rsidR="00B76412" w:rsidRDefault="00B76412" w:rsidP="005F73BD">
      <w:pPr>
        <w:jc w:val="both"/>
      </w:pPr>
    </w:p>
    <w:p w14:paraId="598141BD" w14:textId="77777777" w:rsidR="00B76412" w:rsidRDefault="00B76412" w:rsidP="005F73BD">
      <w:pPr>
        <w:jc w:val="both"/>
      </w:pPr>
    </w:p>
    <w:p w14:paraId="1196608A" w14:textId="77777777" w:rsidR="00B76412" w:rsidRDefault="00B76412" w:rsidP="005F73BD">
      <w:pPr>
        <w:jc w:val="both"/>
      </w:pPr>
    </w:p>
    <w:p w14:paraId="6BCAB673" w14:textId="77777777" w:rsidR="00B76412" w:rsidRDefault="00B76412" w:rsidP="005F73BD">
      <w:pPr>
        <w:jc w:val="both"/>
      </w:pPr>
    </w:p>
    <w:p w14:paraId="15758680" w14:textId="530B36EC" w:rsidR="00F23014" w:rsidRDefault="00942E1C" w:rsidP="00942E1C">
      <w:pPr>
        <w:pStyle w:val="Titolo4"/>
      </w:pPr>
      <w:bookmarkStart w:id="4" w:name="_Hlk201180965"/>
      <w:r>
        <w:lastRenderedPageBreak/>
        <w:t>1.</w:t>
      </w:r>
      <w:r w:rsidR="0011357A">
        <w:t xml:space="preserve">3 Innovazione </w:t>
      </w:r>
      <w:r w:rsidR="00F23014" w:rsidRPr="00F23014">
        <w:t xml:space="preserve">del </w:t>
      </w:r>
      <w:r w:rsidR="0011357A">
        <w:t>p</w:t>
      </w:r>
      <w:r w:rsidR="00F23014" w:rsidRPr="00F23014">
        <w:t>rogetto</w:t>
      </w:r>
      <w:bookmarkEnd w:id="4"/>
    </w:p>
    <w:p w14:paraId="26B79B84" w14:textId="77777777" w:rsidR="00F23014" w:rsidRPr="00F23014" w:rsidRDefault="00F23014" w:rsidP="00F23014"/>
    <w:p w14:paraId="58B58662" w14:textId="75A24DCC" w:rsidR="00F23014" w:rsidRDefault="0011357A" w:rsidP="00F23014">
      <w:r>
        <w:t>VertiStock</w:t>
      </w:r>
      <w:r w:rsidR="00F23014" w:rsidRPr="00F23014">
        <w:t xml:space="preserve"> </w:t>
      </w:r>
      <w:r>
        <w:t xml:space="preserve">ha </w:t>
      </w:r>
      <w:r w:rsidR="00F23014" w:rsidRPr="00F23014">
        <w:t xml:space="preserve">un software innovativo per la gestione di magazzini verticali automatizzati, sviluppato per offrire qualità, velocità e precisione nelle operazioni di stoccaggio e prelievo. La piattaforma è progettata per essere accessibile da PC, tablet e dispositivi mobili, consentendo agli operatori di monitorare e controllare l’inventario in tempo reale. Grazie a un’interfaccia semplice e intuitiva, </w:t>
      </w:r>
      <w:r>
        <w:t>VertiStock</w:t>
      </w:r>
      <w:r w:rsidR="00F23014" w:rsidRPr="00F23014">
        <w:t xml:space="preserve"> rende la gestione del magazzino più efficiente, riducendo errori e ottimizzando il flusso di lavoro</w:t>
      </w:r>
      <w:r w:rsidR="00F23014">
        <w:t>.</w:t>
      </w:r>
    </w:p>
    <w:p w14:paraId="1C0C0D8F" w14:textId="77777777" w:rsidR="00F23014" w:rsidRDefault="00F23014" w:rsidP="00F23014"/>
    <w:p w14:paraId="7AE71B2C" w14:textId="77777777" w:rsidR="00B76412" w:rsidRDefault="00B76412" w:rsidP="00F23014"/>
    <w:p w14:paraId="025BB764" w14:textId="77777777" w:rsidR="00B76412" w:rsidRDefault="00B76412" w:rsidP="00F23014"/>
    <w:p w14:paraId="5C2DC897" w14:textId="77777777" w:rsidR="00B76412" w:rsidRDefault="00B76412" w:rsidP="00F23014"/>
    <w:p w14:paraId="6D1CF998" w14:textId="77777777" w:rsidR="00B76412" w:rsidRDefault="00B76412" w:rsidP="00F23014"/>
    <w:p w14:paraId="638CB548" w14:textId="77777777" w:rsidR="00B76412" w:rsidRDefault="00B76412" w:rsidP="00F23014"/>
    <w:p w14:paraId="68982A7C" w14:textId="77777777" w:rsidR="00B76412" w:rsidRDefault="00B76412" w:rsidP="00F23014"/>
    <w:p w14:paraId="027C0F9B" w14:textId="77777777" w:rsidR="00B76412" w:rsidRDefault="00B76412" w:rsidP="00F23014"/>
    <w:p w14:paraId="6E8B638D" w14:textId="77777777" w:rsidR="00B76412" w:rsidRDefault="00B76412" w:rsidP="00F23014"/>
    <w:p w14:paraId="0DEDD7D2" w14:textId="77777777" w:rsidR="00B76412" w:rsidRDefault="00B76412" w:rsidP="00F23014"/>
    <w:p w14:paraId="4E19D405" w14:textId="77777777" w:rsidR="00B76412" w:rsidRDefault="00B76412" w:rsidP="00F23014"/>
    <w:p w14:paraId="6C3971A4" w14:textId="77777777" w:rsidR="00B76412" w:rsidRDefault="00B76412" w:rsidP="00F23014"/>
    <w:p w14:paraId="3E119072" w14:textId="77777777" w:rsidR="00B76412" w:rsidRDefault="00B76412" w:rsidP="00F23014"/>
    <w:p w14:paraId="2C870649" w14:textId="77777777" w:rsidR="00B76412" w:rsidRDefault="00B76412" w:rsidP="00F23014"/>
    <w:p w14:paraId="7B3B2C38" w14:textId="77777777" w:rsidR="00B76412" w:rsidRDefault="00B76412" w:rsidP="00F23014"/>
    <w:p w14:paraId="5F97E144" w14:textId="77777777" w:rsidR="00B76412" w:rsidRDefault="00B76412" w:rsidP="00F23014"/>
    <w:p w14:paraId="0AE7FD53" w14:textId="77777777" w:rsidR="00B76412" w:rsidRDefault="00B76412" w:rsidP="00F23014"/>
    <w:p w14:paraId="16BE50EE" w14:textId="77777777" w:rsidR="00B76412" w:rsidRDefault="00B76412" w:rsidP="00F23014"/>
    <w:p w14:paraId="7A5A9EB7" w14:textId="77777777" w:rsidR="00B76412" w:rsidRDefault="00B76412" w:rsidP="00F23014"/>
    <w:p w14:paraId="336B655E" w14:textId="77777777" w:rsidR="00B76412" w:rsidRDefault="00B76412" w:rsidP="00F23014"/>
    <w:p w14:paraId="24426453" w14:textId="77777777" w:rsidR="00B76412" w:rsidRDefault="00B76412" w:rsidP="00F23014"/>
    <w:p w14:paraId="5D711C3A" w14:textId="77777777" w:rsidR="00B76412" w:rsidRDefault="00B76412" w:rsidP="00F23014"/>
    <w:p w14:paraId="7C62D4CE" w14:textId="77777777" w:rsidR="00B76412" w:rsidRDefault="00B76412" w:rsidP="00F23014"/>
    <w:p w14:paraId="55EFA588" w14:textId="77777777" w:rsidR="00B76412" w:rsidRDefault="00B76412" w:rsidP="00F23014"/>
    <w:p w14:paraId="21BC0B85" w14:textId="77777777" w:rsidR="00B76412" w:rsidRDefault="00B76412" w:rsidP="00F23014"/>
    <w:p w14:paraId="703EF566" w14:textId="77777777" w:rsidR="00B76412" w:rsidRDefault="00B76412" w:rsidP="00F23014"/>
    <w:p w14:paraId="563A4355" w14:textId="77777777" w:rsidR="00B76412" w:rsidRDefault="00B76412" w:rsidP="00F23014"/>
    <w:p w14:paraId="743DE1CB" w14:textId="77777777" w:rsidR="00B76412" w:rsidRDefault="00B76412" w:rsidP="00F23014"/>
    <w:p w14:paraId="050E7DA1" w14:textId="77777777" w:rsidR="00B76412" w:rsidRDefault="00B76412" w:rsidP="00F23014"/>
    <w:p w14:paraId="1F9E9E67" w14:textId="77777777" w:rsidR="00B76412" w:rsidRDefault="00B76412" w:rsidP="00F23014"/>
    <w:p w14:paraId="7141BA74" w14:textId="77777777" w:rsidR="00B76412" w:rsidRDefault="00B76412" w:rsidP="00F23014"/>
    <w:p w14:paraId="1D21EEA7" w14:textId="77777777" w:rsidR="00B76412" w:rsidRDefault="00B76412" w:rsidP="00F23014"/>
    <w:p w14:paraId="73AC9287" w14:textId="77777777" w:rsidR="00B76412" w:rsidRPr="00F23014" w:rsidRDefault="00B76412" w:rsidP="00F23014"/>
    <w:p w14:paraId="2088C4CF" w14:textId="7518CA06" w:rsidR="00FF5462" w:rsidRDefault="00FF5462" w:rsidP="00FF5462">
      <w:pPr>
        <w:pStyle w:val="Titolo4"/>
      </w:pPr>
      <w:bookmarkStart w:id="5" w:name="_Hlk201781674"/>
      <w:r>
        <w:lastRenderedPageBreak/>
        <w:t>1.</w:t>
      </w:r>
      <w:r w:rsidR="0011357A">
        <w:t>4</w:t>
      </w:r>
      <w:r>
        <w:t xml:space="preserve"> </w:t>
      </w:r>
      <w:bookmarkStart w:id="6" w:name="_Hlk201781680"/>
      <w:r w:rsidRPr="00F23014">
        <w:t xml:space="preserve">Obiettivi e </w:t>
      </w:r>
      <w:r w:rsidR="0011357A">
        <w:t>f</w:t>
      </w:r>
      <w:r w:rsidRPr="00F23014">
        <w:t xml:space="preserve">unzionalità </w:t>
      </w:r>
      <w:r w:rsidR="0011357A">
        <w:t>p</w:t>
      </w:r>
      <w:r w:rsidRPr="00F23014">
        <w:t>rincipali</w:t>
      </w:r>
      <w:bookmarkEnd w:id="6"/>
    </w:p>
    <w:bookmarkEnd w:id="5"/>
    <w:p w14:paraId="39F30B22" w14:textId="77777777" w:rsidR="00FF5462" w:rsidRPr="00F23014" w:rsidRDefault="00FF5462" w:rsidP="00FF5462"/>
    <w:p w14:paraId="3BFEF5F3" w14:textId="141F8AF8" w:rsidR="00FF5462" w:rsidRPr="00F23014" w:rsidRDefault="00FF5462" w:rsidP="00FF5462">
      <w:r w:rsidRPr="00F23014">
        <w:t xml:space="preserve">L’obiettivo principale di </w:t>
      </w:r>
      <w:r w:rsidR="0011357A">
        <w:t>VertiStock</w:t>
      </w:r>
      <w:r w:rsidRPr="00F23014">
        <w:t xml:space="preserve"> è migliorare la gestione dei magazzini verticali attraverso un sistema affidabile e automatizzato, che garantisce:</w:t>
      </w:r>
    </w:p>
    <w:p w14:paraId="3F2E3E4C" w14:textId="77777777" w:rsidR="00FF5462" w:rsidRPr="00F23014" w:rsidRDefault="00FF5462" w:rsidP="00FF5462">
      <w:r w:rsidRPr="00F23014">
        <w:t>Ottimizzazione dello spazio di stoccaggio, riducendo ingombri e sprechi.</w:t>
      </w:r>
    </w:p>
    <w:p w14:paraId="6C18CD56" w14:textId="77777777" w:rsidR="00FF5462" w:rsidRPr="00F23014" w:rsidRDefault="00FF5462" w:rsidP="00FF5462">
      <w:r w:rsidRPr="00F23014">
        <w:t>Automazione dei processi di prelievo e rifornimento, aumentando la velocità delle operazioni.</w:t>
      </w:r>
    </w:p>
    <w:p w14:paraId="0E8A5362" w14:textId="77777777" w:rsidR="00FF5462" w:rsidRPr="00F23014" w:rsidRDefault="00FF5462" w:rsidP="00FF5462">
      <w:r w:rsidRPr="00F23014">
        <w:t>Monitoraggio in tempo reale dell’inventario, con tracciamento preciso dei prodotti.</w:t>
      </w:r>
    </w:p>
    <w:p w14:paraId="6BAD82E2" w14:textId="77777777" w:rsidR="00FF5462" w:rsidRPr="00F23014" w:rsidRDefault="00FF5462" w:rsidP="00FF5462">
      <w:r w:rsidRPr="00F23014">
        <w:t>Riduzione degli errori umani, grazie a un sistema intelligente e interconnesso.</w:t>
      </w:r>
    </w:p>
    <w:p w14:paraId="7A82FF59" w14:textId="684F0541" w:rsidR="00FF5462" w:rsidRDefault="00FF5462" w:rsidP="00FF5462">
      <w:r w:rsidRPr="00F23014">
        <w:t>Analisi avanzata dei dati, con reportistica dettagliata per migliorare la gestione logistica.</w:t>
      </w:r>
    </w:p>
    <w:p w14:paraId="3A896CCC" w14:textId="77777777" w:rsidR="00FF5462" w:rsidRPr="00F23014" w:rsidRDefault="00FF5462" w:rsidP="00FF5462"/>
    <w:p w14:paraId="49E428C8" w14:textId="77777777" w:rsidR="0011357A" w:rsidRDefault="0011357A" w:rsidP="006F01D3">
      <w:pPr>
        <w:pStyle w:val="Titolo4"/>
      </w:pPr>
    </w:p>
    <w:p w14:paraId="20356674" w14:textId="77777777" w:rsidR="0011357A" w:rsidRDefault="0011357A" w:rsidP="006F01D3">
      <w:pPr>
        <w:pStyle w:val="Titolo4"/>
      </w:pPr>
    </w:p>
    <w:p w14:paraId="3D17AE50" w14:textId="77777777" w:rsidR="0011357A" w:rsidRDefault="0011357A" w:rsidP="006F01D3">
      <w:pPr>
        <w:pStyle w:val="Titolo4"/>
      </w:pPr>
    </w:p>
    <w:p w14:paraId="656629DA" w14:textId="77777777" w:rsidR="0011357A" w:rsidRDefault="0011357A" w:rsidP="006F01D3">
      <w:pPr>
        <w:pStyle w:val="Titolo4"/>
      </w:pPr>
    </w:p>
    <w:p w14:paraId="5D88A4AA" w14:textId="77777777" w:rsidR="0011357A" w:rsidRDefault="0011357A" w:rsidP="006F01D3">
      <w:pPr>
        <w:pStyle w:val="Titolo4"/>
      </w:pPr>
    </w:p>
    <w:p w14:paraId="566562C0" w14:textId="77777777" w:rsidR="0011357A" w:rsidRDefault="0011357A" w:rsidP="006F01D3">
      <w:pPr>
        <w:pStyle w:val="Titolo4"/>
      </w:pPr>
    </w:p>
    <w:p w14:paraId="782B7559" w14:textId="77777777" w:rsidR="0011357A" w:rsidRDefault="0011357A" w:rsidP="006F01D3">
      <w:pPr>
        <w:pStyle w:val="Titolo4"/>
      </w:pPr>
    </w:p>
    <w:p w14:paraId="12FCE24D" w14:textId="77777777" w:rsidR="0011357A" w:rsidRDefault="0011357A" w:rsidP="006F01D3">
      <w:pPr>
        <w:pStyle w:val="Titolo4"/>
      </w:pPr>
    </w:p>
    <w:p w14:paraId="4683FB63" w14:textId="77777777" w:rsidR="0011357A" w:rsidRDefault="0011357A" w:rsidP="006F01D3">
      <w:pPr>
        <w:pStyle w:val="Titolo4"/>
      </w:pPr>
    </w:p>
    <w:p w14:paraId="23EF6D54" w14:textId="77777777" w:rsidR="0011357A" w:rsidRDefault="0011357A" w:rsidP="006F01D3">
      <w:pPr>
        <w:pStyle w:val="Titolo4"/>
      </w:pPr>
    </w:p>
    <w:p w14:paraId="03C1C406" w14:textId="77777777" w:rsidR="0011357A" w:rsidRDefault="0011357A" w:rsidP="006F01D3">
      <w:pPr>
        <w:pStyle w:val="Titolo4"/>
      </w:pPr>
    </w:p>
    <w:p w14:paraId="314D1013" w14:textId="77777777" w:rsidR="0011357A" w:rsidRDefault="0011357A" w:rsidP="006F01D3">
      <w:pPr>
        <w:pStyle w:val="Titolo4"/>
      </w:pPr>
    </w:p>
    <w:p w14:paraId="52574E5F" w14:textId="77777777" w:rsidR="00AB565D" w:rsidRDefault="00AB565D" w:rsidP="0011357A">
      <w:pPr>
        <w:pStyle w:val="Titolo2"/>
      </w:pPr>
    </w:p>
    <w:p w14:paraId="4806B6F8" w14:textId="77777777" w:rsidR="00AB565D" w:rsidRDefault="00AB565D" w:rsidP="00AB565D"/>
    <w:p w14:paraId="3B7051F3" w14:textId="77777777" w:rsidR="00B76412" w:rsidRDefault="00B76412" w:rsidP="00AB565D"/>
    <w:p w14:paraId="5A82DF3A" w14:textId="77777777" w:rsidR="00B76412" w:rsidRDefault="00B76412" w:rsidP="00AB565D"/>
    <w:p w14:paraId="34533BC9" w14:textId="77777777" w:rsidR="00B76412" w:rsidRDefault="00B76412" w:rsidP="00AB565D"/>
    <w:p w14:paraId="63D35F03" w14:textId="77777777" w:rsidR="00B76412" w:rsidRDefault="00B76412" w:rsidP="00AB565D"/>
    <w:p w14:paraId="38B32022" w14:textId="77777777" w:rsidR="00B76412" w:rsidRDefault="00B76412" w:rsidP="00AB565D"/>
    <w:p w14:paraId="3B1192C5" w14:textId="77777777" w:rsidR="00B76412" w:rsidRDefault="00B76412" w:rsidP="00AB565D"/>
    <w:p w14:paraId="0B198D7E" w14:textId="77777777" w:rsidR="00B76412" w:rsidRDefault="00B76412" w:rsidP="00AB565D"/>
    <w:p w14:paraId="6BF60902" w14:textId="77777777" w:rsidR="00B76412" w:rsidRDefault="00B76412" w:rsidP="00AB565D"/>
    <w:p w14:paraId="047BD31D" w14:textId="77777777" w:rsidR="00B76412" w:rsidRDefault="00B76412" w:rsidP="00AB565D"/>
    <w:p w14:paraId="54E0ED71" w14:textId="77777777" w:rsidR="00B76412" w:rsidRDefault="00B76412" w:rsidP="00AB565D"/>
    <w:p w14:paraId="697A0005" w14:textId="77777777" w:rsidR="00B76412" w:rsidRPr="00AB565D" w:rsidRDefault="00B76412" w:rsidP="00AB565D"/>
    <w:p w14:paraId="778461FD" w14:textId="47D1AFEF" w:rsidR="0011357A" w:rsidRDefault="0011357A" w:rsidP="0011357A">
      <w:pPr>
        <w:pStyle w:val="Titolo2"/>
      </w:pPr>
      <w:r>
        <w:lastRenderedPageBreak/>
        <w:t>2. SOFTWARE</w:t>
      </w:r>
    </w:p>
    <w:p w14:paraId="63DDCEA6" w14:textId="77777777" w:rsidR="0011357A" w:rsidRDefault="0011357A" w:rsidP="006F01D3">
      <w:pPr>
        <w:pStyle w:val="Titolo4"/>
      </w:pPr>
    </w:p>
    <w:p w14:paraId="787FB5A3" w14:textId="7A1DE315" w:rsidR="006F01D3" w:rsidRDefault="0011357A" w:rsidP="006F01D3">
      <w:pPr>
        <w:pStyle w:val="Titolo4"/>
      </w:pPr>
      <w:r>
        <w:t>2.1</w:t>
      </w:r>
      <w:r w:rsidR="00942E1C">
        <w:t xml:space="preserve"> </w:t>
      </w:r>
      <w:r w:rsidR="006F01D3" w:rsidRPr="006F01D3">
        <w:t>Strumenti e Tecnologie Utilizzate</w:t>
      </w:r>
    </w:p>
    <w:p w14:paraId="0B37F768" w14:textId="77777777" w:rsidR="0011357A" w:rsidRPr="0011357A" w:rsidRDefault="0011357A" w:rsidP="0011357A"/>
    <w:p w14:paraId="56681371" w14:textId="6D99A262" w:rsidR="006F01D3" w:rsidRDefault="0011357A" w:rsidP="006F01D3">
      <w:r>
        <w:t>VertiStock</w:t>
      </w:r>
      <w:r w:rsidR="006F01D3" w:rsidRPr="006F01D3">
        <w:t xml:space="preserve"> è sviluppato con tecnologie moderne e affidabili, progettate per garantire elevate prestazioni, scalabilità ed efficienza nella gestione dei magazzini verticali automatizzati.</w:t>
      </w:r>
    </w:p>
    <w:p w14:paraId="1DBCC85C" w14:textId="77777777" w:rsidR="00700DEB" w:rsidRDefault="00700DEB" w:rsidP="006F01D3"/>
    <w:p w14:paraId="55624275" w14:textId="5ECD455D" w:rsidR="00700DEB" w:rsidRDefault="00700DEB" w:rsidP="006F01D3"/>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9"/>
        <w:gridCol w:w="3549"/>
        <w:gridCol w:w="3550"/>
      </w:tblGrid>
      <w:tr w:rsidR="00700DEB" w14:paraId="5CBA368B" w14:textId="77777777" w:rsidTr="00700DEB">
        <w:tc>
          <w:tcPr>
            <w:tcW w:w="3549" w:type="dxa"/>
          </w:tcPr>
          <w:p w14:paraId="41646011" w14:textId="2BD4C231" w:rsidR="00700DEB" w:rsidRDefault="00700DEB" w:rsidP="00700DEB">
            <w:pPr>
              <w:jc w:val="center"/>
            </w:pPr>
            <w:r>
              <w:rPr>
                <w:noProof/>
              </w:rPr>
              <w:drawing>
                <wp:inline distT="0" distB="0" distL="0" distR="0" wp14:anchorId="1C2A8D26" wp14:editId="68DB74D2">
                  <wp:extent cx="720000" cy="720000"/>
                  <wp:effectExtent l="0" t="0" r="4445" b="4445"/>
                  <wp:docPr id="1248471780" name="Elemento gra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71780" name="Elemento grafico 1248471780"/>
                          <pic:cNvPicPr/>
                        </pic:nvPicPr>
                        <pic:blipFill>
                          <a:blip r:embed="rId12">
                            <a:extLst>
                              <a:ext uri="{96DAC541-7B7A-43D3-8B79-37D633B846F1}">
                                <asvg:svgBlip xmlns:asvg="http://schemas.microsoft.com/office/drawing/2016/SVG/main" r:embed="rId13"/>
                              </a:ext>
                            </a:extLst>
                          </a:blip>
                          <a:stretch>
                            <a:fillRect/>
                          </a:stretch>
                        </pic:blipFill>
                        <pic:spPr>
                          <a:xfrm>
                            <a:off x="0" y="0"/>
                            <a:ext cx="720000" cy="720000"/>
                          </a:xfrm>
                          <a:prstGeom prst="rect">
                            <a:avLst/>
                          </a:prstGeom>
                        </pic:spPr>
                      </pic:pic>
                    </a:graphicData>
                  </a:graphic>
                </wp:inline>
              </w:drawing>
            </w:r>
          </w:p>
        </w:tc>
        <w:tc>
          <w:tcPr>
            <w:tcW w:w="3549" w:type="dxa"/>
          </w:tcPr>
          <w:p w14:paraId="42C6402C" w14:textId="00DFED65" w:rsidR="00700DEB" w:rsidRDefault="00700DEB" w:rsidP="00700DEB">
            <w:pPr>
              <w:jc w:val="center"/>
            </w:pPr>
            <w:r>
              <w:rPr>
                <w:noProof/>
              </w:rPr>
              <w:drawing>
                <wp:inline distT="0" distB="0" distL="0" distR="0" wp14:anchorId="29A2FCBB" wp14:editId="701D0538">
                  <wp:extent cx="1047600" cy="720000"/>
                  <wp:effectExtent l="0" t="0" r="635" b="4445"/>
                  <wp:docPr id="39444052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0523" name="Immagine 39444052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47600" cy="720000"/>
                          </a:xfrm>
                          <a:prstGeom prst="rect">
                            <a:avLst/>
                          </a:prstGeom>
                        </pic:spPr>
                      </pic:pic>
                    </a:graphicData>
                  </a:graphic>
                </wp:inline>
              </w:drawing>
            </w:r>
          </w:p>
        </w:tc>
        <w:tc>
          <w:tcPr>
            <w:tcW w:w="3550" w:type="dxa"/>
          </w:tcPr>
          <w:p w14:paraId="4A98A336" w14:textId="7CF7FD97" w:rsidR="00700DEB" w:rsidRDefault="00700DEB" w:rsidP="00700DEB">
            <w:pPr>
              <w:jc w:val="center"/>
            </w:pPr>
            <w:r>
              <w:rPr>
                <w:noProof/>
              </w:rPr>
              <w:drawing>
                <wp:inline distT="0" distB="0" distL="0" distR="0" wp14:anchorId="50C87A52" wp14:editId="18C7973E">
                  <wp:extent cx="579600" cy="720000"/>
                  <wp:effectExtent l="0" t="0" r="0" b="4445"/>
                  <wp:docPr id="51644306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443069" name="Immagine 5164430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600" cy="720000"/>
                          </a:xfrm>
                          <a:prstGeom prst="rect">
                            <a:avLst/>
                          </a:prstGeom>
                        </pic:spPr>
                      </pic:pic>
                    </a:graphicData>
                  </a:graphic>
                </wp:inline>
              </w:drawing>
            </w:r>
          </w:p>
        </w:tc>
      </w:tr>
    </w:tbl>
    <w:p w14:paraId="53DDB44D" w14:textId="4B033703" w:rsidR="00700DEB" w:rsidRDefault="00700DEB" w:rsidP="006F01D3"/>
    <w:p w14:paraId="0626E180" w14:textId="77777777" w:rsidR="006F01D3" w:rsidRPr="006F01D3" w:rsidRDefault="006F01D3" w:rsidP="006F01D3"/>
    <w:p w14:paraId="71BEBF2C" w14:textId="13AC9742" w:rsidR="006F01D3" w:rsidRPr="00046E62" w:rsidRDefault="006F01D3" w:rsidP="00EA0437">
      <w:pPr>
        <w:pStyle w:val="Paragrafoelenco"/>
        <w:numPr>
          <w:ilvl w:val="0"/>
          <w:numId w:val="2"/>
        </w:numPr>
        <w:jc w:val="both"/>
        <w:rPr>
          <w:rFonts w:eastAsiaTheme="majorEastAsia" w:cstheme="majorBidi"/>
          <w:i/>
          <w:iCs/>
          <w:sz w:val="32"/>
        </w:rPr>
      </w:pPr>
      <w:r w:rsidRPr="006F01D3">
        <w:t>Frontend</w:t>
      </w:r>
      <w:r>
        <w:t>:</w:t>
      </w:r>
    </w:p>
    <w:p w14:paraId="3DB8F51E" w14:textId="265549CC" w:rsidR="006F01D3" w:rsidRPr="006F01D3" w:rsidRDefault="006F01D3" w:rsidP="00EA0437">
      <w:pPr>
        <w:numPr>
          <w:ilvl w:val="1"/>
          <w:numId w:val="1"/>
        </w:numPr>
        <w:jc w:val="both"/>
        <w:rPr>
          <w:rFonts w:eastAsiaTheme="majorEastAsia" w:cstheme="majorBidi"/>
          <w:i/>
          <w:iCs/>
          <w:sz w:val="32"/>
        </w:rPr>
      </w:pPr>
      <w:r w:rsidRPr="006F01D3">
        <w:t>Interfaccia desktop realizzata con Electron e Laravel Mix, offrendo un’esperienza utente fluida e intuitiva</w:t>
      </w:r>
    </w:p>
    <w:p w14:paraId="264F1AC8" w14:textId="4CE36FBD" w:rsidR="00700DEB" w:rsidRPr="00E65580" w:rsidRDefault="006F01D3" w:rsidP="00EA0437">
      <w:pPr>
        <w:numPr>
          <w:ilvl w:val="1"/>
          <w:numId w:val="1"/>
        </w:numPr>
        <w:jc w:val="both"/>
        <w:rPr>
          <w:rFonts w:eastAsiaTheme="majorEastAsia" w:cstheme="majorBidi"/>
          <w:i/>
          <w:iCs/>
          <w:sz w:val="32"/>
        </w:rPr>
      </w:pPr>
      <w:r w:rsidRPr="006F01D3">
        <w:t>Applicazioni mobile per iOS e Android, sviluppate con Flutter e Dart, per una gestione cross-platform accessibile ovunque</w:t>
      </w:r>
    </w:p>
    <w:p w14:paraId="52127428" w14:textId="3E9EA5F9" w:rsidR="006F01D3" w:rsidRPr="006F01D3" w:rsidRDefault="006F01D3" w:rsidP="00EA0437">
      <w:pPr>
        <w:numPr>
          <w:ilvl w:val="0"/>
          <w:numId w:val="1"/>
        </w:numPr>
        <w:jc w:val="both"/>
        <w:rPr>
          <w:rFonts w:eastAsiaTheme="majorEastAsia" w:cstheme="majorBidi"/>
          <w:i/>
          <w:iCs/>
          <w:sz w:val="32"/>
        </w:rPr>
      </w:pPr>
      <w:r w:rsidRPr="006F01D3">
        <w:t>Backend</w:t>
      </w:r>
      <w:r>
        <w:t>:</w:t>
      </w:r>
    </w:p>
    <w:p w14:paraId="33584B8C" w14:textId="0B458426" w:rsidR="006F01D3" w:rsidRPr="00E65580" w:rsidRDefault="006F01D3" w:rsidP="00EA0437">
      <w:pPr>
        <w:numPr>
          <w:ilvl w:val="1"/>
          <w:numId w:val="1"/>
        </w:numPr>
        <w:jc w:val="both"/>
        <w:rPr>
          <w:rFonts w:eastAsiaTheme="majorEastAsia" w:cstheme="majorBidi"/>
          <w:i/>
          <w:iCs/>
          <w:sz w:val="32"/>
        </w:rPr>
      </w:pPr>
      <w:r w:rsidRPr="006F01D3">
        <w:t>Il cuore del sistema è Arduino Rev4 WiFi, che gestisce la comunicazione e il controllo dei dispositivi, assicurando stabilità ed efficienza operativa</w:t>
      </w:r>
    </w:p>
    <w:p w14:paraId="5D23EC24" w14:textId="1B029FBA" w:rsidR="006F01D3" w:rsidRPr="006F01D3" w:rsidRDefault="006F01D3" w:rsidP="00EA0437">
      <w:pPr>
        <w:numPr>
          <w:ilvl w:val="0"/>
          <w:numId w:val="7"/>
        </w:numPr>
        <w:jc w:val="both"/>
        <w:rPr>
          <w:rFonts w:eastAsiaTheme="majorEastAsia" w:cstheme="majorBidi"/>
          <w:i/>
          <w:iCs/>
          <w:sz w:val="32"/>
        </w:rPr>
      </w:pPr>
      <w:r w:rsidRPr="006F01D3">
        <w:t>Database</w:t>
      </w:r>
      <w:r>
        <w:t>:</w:t>
      </w:r>
    </w:p>
    <w:p w14:paraId="2ADFBCF6" w14:textId="3E1638CE" w:rsidR="00942E1C" w:rsidRDefault="006F01D3" w:rsidP="00EA0437">
      <w:pPr>
        <w:numPr>
          <w:ilvl w:val="1"/>
          <w:numId w:val="1"/>
        </w:numPr>
        <w:jc w:val="both"/>
        <w:rPr>
          <w:rFonts w:eastAsiaTheme="majorEastAsia" w:cstheme="majorBidi"/>
          <w:i/>
          <w:iCs/>
          <w:sz w:val="32"/>
        </w:rPr>
      </w:pPr>
      <w:r w:rsidRPr="006F01D3">
        <w:t>Archiviazione locale su SD card dell’Arduino, garantendo un sistema sicuro, autonomo e indipendente da connessioni clou</w:t>
      </w:r>
      <w:r>
        <w:t>d</w:t>
      </w:r>
    </w:p>
    <w:p w14:paraId="5E401AC0" w14:textId="77777777" w:rsidR="00942E1C" w:rsidRPr="00942E1C" w:rsidRDefault="00942E1C" w:rsidP="00942E1C">
      <w:pPr>
        <w:ind w:left="1440"/>
        <w:jc w:val="both"/>
        <w:rPr>
          <w:rFonts w:eastAsiaTheme="majorEastAsia" w:cstheme="majorBidi"/>
          <w:i/>
          <w:iCs/>
          <w:sz w:val="32"/>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8"/>
      </w:tblGrid>
      <w:tr w:rsidR="00942E1C" w14:paraId="52595C40" w14:textId="77777777" w:rsidTr="00942E1C">
        <w:tc>
          <w:tcPr>
            <w:tcW w:w="10648" w:type="dxa"/>
          </w:tcPr>
          <w:p w14:paraId="39C4EA32" w14:textId="740FEAAF" w:rsidR="00942E1C" w:rsidRDefault="00942E1C" w:rsidP="00942E1C">
            <w:pPr>
              <w:jc w:val="center"/>
              <w:rPr>
                <w:rFonts w:eastAsiaTheme="majorEastAsia" w:cstheme="majorBidi"/>
                <w:i/>
                <w:iCs/>
                <w:sz w:val="32"/>
              </w:rPr>
            </w:pPr>
            <w:r>
              <w:rPr>
                <w:rFonts w:eastAsiaTheme="majorEastAsia" w:cstheme="majorBidi"/>
                <w:i/>
                <w:iCs/>
                <w:noProof/>
                <w:sz w:val="32"/>
              </w:rPr>
              <w:drawing>
                <wp:inline distT="0" distB="0" distL="0" distR="0" wp14:anchorId="21AB4166" wp14:editId="3226317A">
                  <wp:extent cx="720000" cy="720000"/>
                  <wp:effectExtent l="0" t="0" r="4445" b="4445"/>
                  <wp:docPr id="193651931"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1931" name="Immagine 19365193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20000" cy="720000"/>
                          </a:xfrm>
                          <a:prstGeom prst="rect">
                            <a:avLst/>
                          </a:prstGeom>
                        </pic:spPr>
                      </pic:pic>
                    </a:graphicData>
                  </a:graphic>
                </wp:inline>
              </w:drawing>
            </w:r>
          </w:p>
        </w:tc>
      </w:tr>
    </w:tbl>
    <w:p w14:paraId="5EADC121" w14:textId="77777777" w:rsidR="006F01D3" w:rsidRPr="006F01D3" w:rsidRDefault="006F01D3" w:rsidP="00942E1C">
      <w:pPr>
        <w:jc w:val="both"/>
        <w:rPr>
          <w:rFonts w:eastAsiaTheme="majorEastAsia" w:cstheme="majorBidi"/>
          <w:i/>
          <w:iCs/>
          <w:sz w:val="32"/>
        </w:rPr>
      </w:pPr>
    </w:p>
    <w:p w14:paraId="64BEE9A3" w14:textId="7BA31BE4" w:rsidR="006F01D3" w:rsidRPr="006F01D3" w:rsidRDefault="006F01D3" w:rsidP="00EA0437">
      <w:pPr>
        <w:numPr>
          <w:ilvl w:val="0"/>
          <w:numId w:val="6"/>
        </w:numPr>
        <w:jc w:val="both"/>
        <w:rPr>
          <w:rFonts w:eastAsiaTheme="majorEastAsia" w:cstheme="majorBidi"/>
          <w:i/>
          <w:iCs/>
          <w:sz w:val="32"/>
        </w:rPr>
      </w:pPr>
      <w:r w:rsidRPr="006F01D3">
        <w:t>AI e Automazione</w:t>
      </w:r>
      <w:r>
        <w:t>:</w:t>
      </w:r>
    </w:p>
    <w:p w14:paraId="1E440DAB" w14:textId="6339D093" w:rsidR="006F01D3" w:rsidRDefault="006F01D3" w:rsidP="00EA0437">
      <w:pPr>
        <w:numPr>
          <w:ilvl w:val="1"/>
          <w:numId w:val="1"/>
        </w:numPr>
        <w:jc w:val="both"/>
        <w:rPr>
          <w:rFonts w:eastAsiaTheme="majorEastAsia" w:cstheme="majorBidi"/>
          <w:i/>
          <w:iCs/>
          <w:sz w:val="32"/>
        </w:rPr>
      </w:pPr>
      <w:r w:rsidRPr="006F01D3">
        <w:t>Integrazione con API DeepSeek, sfruttando intelligenza artificiale avanzata per ottimizzare lo stoccaggio, prevedere la domanda e migliorare la gestione dell’inventario</w:t>
      </w:r>
      <w:r w:rsidR="00E65580">
        <w:t xml:space="preserve">. </w:t>
      </w:r>
      <w:r w:rsidR="00E65580" w:rsidRPr="00E65580">
        <w:rPr>
          <w:b/>
          <w:bCs/>
        </w:rPr>
        <w:t>Purtroppo durante l’implementazione ci sono stati dei problemi con i server di DeepSeek, quindi la funzione è stata nascosta.</w:t>
      </w:r>
    </w:p>
    <w:p w14:paraId="58BA705C" w14:textId="77777777" w:rsidR="00942E1C" w:rsidRDefault="00942E1C" w:rsidP="00942E1C">
      <w:pPr>
        <w:jc w:val="both"/>
        <w:rPr>
          <w:rFonts w:eastAsiaTheme="majorEastAsia" w:cstheme="majorBidi"/>
          <w:i/>
          <w:iCs/>
          <w:sz w:val="32"/>
        </w:rPr>
      </w:pP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48"/>
      </w:tblGrid>
      <w:tr w:rsidR="00942E1C" w14:paraId="64C27058" w14:textId="77777777" w:rsidTr="00942E1C">
        <w:tc>
          <w:tcPr>
            <w:tcW w:w="10648" w:type="dxa"/>
          </w:tcPr>
          <w:p w14:paraId="6D6C09D7" w14:textId="76654278" w:rsidR="00942E1C" w:rsidRDefault="00942E1C" w:rsidP="00942E1C">
            <w:pPr>
              <w:jc w:val="center"/>
              <w:rPr>
                <w:rFonts w:eastAsiaTheme="majorEastAsia" w:cstheme="majorBidi"/>
                <w:i/>
                <w:iCs/>
                <w:sz w:val="32"/>
              </w:rPr>
            </w:pPr>
            <w:r>
              <w:rPr>
                <w:rFonts w:eastAsiaTheme="majorEastAsia" w:cstheme="majorBidi"/>
                <w:i/>
                <w:iCs/>
                <w:noProof/>
                <w:sz w:val="32"/>
              </w:rPr>
              <w:drawing>
                <wp:inline distT="0" distB="0" distL="0" distR="0" wp14:anchorId="25B3FE44" wp14:editId="4ACD891E">
                  <wp:extent cx="925200" cy="720000"/>
                  <wp:effectExtent l="0" t="0" r="8255" b="4445"/>
                  <wp:docPr id="1589301346" name="Elemento grafic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01346" name="Elemento grafico 1589301346"/>
                          <pic:cNvPicPr/>
                        </pic:nvPicPr>
                        <pic:blipFill>
                          <a:blip r:embed="rId17">
                            <a:extLst>
                              <a:ext uri="{96DAC541-7B7A-43D3-8B79-37D633B846F1}">
                                <asvg:svgBlip xmlns:asvg="http://schemas.microsoft.com/office/drawing/2016/SVG/main" r:embed="rId18"/>
                              </a:ext>
                            </a:extLst>
                          </a:blip>
                          <a:stretch>
                            <a:fillRect/>
                          </a:stretch>
                        </pic:blipFill>
                        <pic:spPr>
                          <a:xfrm>
                            <a:off x="0" y="0"/>
                            <a:ext cx="925200" cy="720000"/>
                          </a:xfrm>
                          <a:prstGeom prst="rect">
                            <a:avLst/>
                          </a:prstGeom>
                        </pic:spPr>
                      </pic:pic>
                    </a:graphicData>
                  </a:graphic>
                </wp:inline>
              </w:drawing>
            </w:r>
          </w:p>
        </w:tc>
      </w:tr>
    </w:tbl>
    <w:p w14:paraId="573946F5" w14:textId="2E2963A0" w:rsidR="0028065A" w:rsidRDefault="0028065A" w:rsidP="0028065A">
      <w:pPr>
        <w:jc w:val="both"/>
        <w:rPr>
          <w:rFonts w:eastAsiaTheme="majorEastAsia" w:cstheme="majorBidi"/>
          <w:i/>
          <w:sz w:val="32"/>
          <w:szCs w:val="32"/>
        </w:rPr>
      </w:pPr>
    </w:p>
    <w:p w14:paraId="4B01D7FB" w14:textId="4C26CDC6" w:rsidR="0028065A" w:rsidRDefault="0028065A" w:rsidP="1BE81013">
      <w:pPr>
        <w:jc w:val="both"/>
        <w:rPr>
          <w:rFonts w:eastAsiaTheme="majorEastAsia" w:cstheme="majorBidi"/>
          <w:i/>
          <w:sz w:val="32"/>
          <w:szCs w:val="32"/>
        </w:rPr>
      </w:pPr>
    </w:p>
    <w:p w14:paraId="688867A5" w14:textId="188B7AA8" w:rsidR="006F01D3" w:rsidRPr="006F01D3" w:rsidRDefault="006F01D3" w:rsidP="00EA0437">
      <w:pPr>
        <w:numPr>
          <w:ilvl w:val="0"/>
          <w:numId w:val="5"/>
        </w:numPr>
        <w:jc w:val="both"/>
        <w:rPr>
          <w:rFonts w:eastAsiaTheme="majorEastAsia" w:cstheme="majorBidi"/>
          <w:i/>
          <w:iCs/>
          <w:sz w:val="32"/>
        </w:rPr>
      </w:pPr>
      <w:r w:rsidRPr="006F01D3">
        <w:t>Integrazione IoT</w:t>
      </w:r>
      <w:r>
        <w:t>:</w:t>
      </w:r>
    </w:p>
    <w:p w14:paraId="53FD1482" w14:textId="63EF27DE" w:rsidR="006F01D3" w:rsidRPr="006F01D3" w:rsidRDefault="006F01D3" w:rsidP="00EA0437">
      <w:pPr>
        <w:numPr>
          <w:ilvl w:val="1"/>
          <w:numId w:val="1"/>
        </w:numPr>
        <w:jc w:val="both"/>
        <w:rPr>
          <w:rFonts w:eastAsiaTheme="majorEastAsia" w:cstheme="majorBidi"/>
          <w:i/>
          <w:iCs/>
          <w:sz w:val="32"/>
        </w:rPr>
      </w:pPr>
      <w:r w:rsidRPr="006F01D3">
        <w:t>Connessione con ESP32 e M5Stack Core</w:t>
      </w:r>
      <w:r w:rsidR="00A1279B">
        <w:t xml:space="preserve"> Basic</w:t>
      </w:r>
      <w:r w:rsidRPr="006F01D3">
        <w:t>, abilitando il monitoraggio in tempo reale e la gestione automatizzata della movimentazione nel magazzino</w:t>
      </w:r>
    </w:p>
    <w:p w14:paraId="6883DF7F" w14:textId="77777777" w:rsidR="006F01D3" w:rsidRPr="006F01D3" w:rsidRDefault="006F01D3" w:rsidP="006F01D3">
      <w:pPr>
        <w:ind w:left="1440"/>
        <w:jc w:val="both"/>
        <w:rPr>
          <w:rFonts w:eastAsiaTheme="majorEastAsia" w:cstheme="majorBidi"/>
          <w:i/>
          <w:iCs/>
          <w:sz w:val="32"/>
        </w:rPr>
      </w:pPr>
    </w:p>
    <w:p w14:paraId="4D1FA04D" w14:textId="383BDFBC" w:rsidR="00942E1C" w:rsidRDefault="006F01D3" w:rsidP="0011357A">
      <w:r w:rsidRPr="006F01D3">
        <w:t xml:space="preserve">Grazie a questa combinazione di tecnologie, </w:t>
      </w:r>
      <w:r w:rsidR="0011357A">
        <w:t>VertiStock</w:t>
      </w:r>
      <w:r w:rsidRPr="006F01D3">
        <w:t xml:space="preserve"> offre una soluzione innovativa, scalabile e altamente efficiente, garantendo precisione, velocità e affidabilità nella gestione dei magazzini verticali automatizzati.</w:t>
      </w:r>
    </w:p>
    <w:p w14:paraId="249A8544" w14:textId="77777777" w:rsidR="000563CC" w:rsidRDefault="000563CC" w:rsidP="00942E1C"/>
    <w:p w14:paraId="4D37E561" w14:textId="77777777" w:rsidR="00DD6518" w:rsidRDefault="00DD6518" w:rsidP="00942E1C"/>
    <w:p w14:paraId="46D07C1B" w14:textId="77777777" w:rsidR="00DD6518" w:rsidRDefault="00DD6518" w:rsidP="00942E1C"/>
    <w:p w14:paraId="7DA0A6A9" w14:textId="77777777" w:rsidR="00DD6518" w:rsidRDefault="00DD6518" w:rsidP="00942E1C"/>
    <w:p w14:paraId="3EE18A0A" w14:textId="77777777" w:rsidR="00DD6518" w:rsidRDefault="00DD6518" w:rsidP="00942E1C"/>
    <w:p w14:paraId="65F61FFC" w14:textId="77777777" w:rsidR="00DD6518" w:rsidRDefault="00DD6518" w:rsidP="00942E1C"/>
    <w:p w14:paraId="6615EECE" w14:textId="77777777" w:rsidR="00DD6518" w:rsidRDefault="00DD6518" w:rsidP="00942E1C"/>
    <w:p w14:paraId="635D1C77" w14:textId="77777777" w:rsidR="00DD6518" w:rsidRDefault="00DD6518" w:rsidP="00942E1C"/>
    <w:p w14:paraId="290192B2" w14:textId="77777777" w:rsidR="00DD6518" w:rsidRDefault="00DD6518" w:rsidP="00942E1C"/>
    <w:p w14:paraId="1CDBD3C4" w14:textId="77777777" w:rsidR="00DD6518" w:rsidRDefault="00DD6518" w:rsidP="00942E1C"/>
    <w:p w14:paraId="1A02084C" w14:textId="77777777" w:rsidR="00DD6518" w:rsidRDefault="00DD6518" w:rsidP="00942E1C"/>
    <w:p w14:paraId="6BE86793" w14:textId="77777777" w:rsidR="00DD6518" w:rsidRDefault="00DD6518" w:rsidP="00942E1C"/>
    <w:p w14:paraId="4B862E71" w14:textId="77777777" w:rsidR="00DD6518" w:rsidRDefault="00DD6518" w:rsidP="00942E1C"/>
    <w:p w14:paraId="0F09621E" w14:textId="77777777" w:rsidR="00DD6518" w:rsidRDefault="00DD6518" w:rsidP="00942E1C"/>
    <w:p w14:paraId="5595A688" w14:textId="77777777" w:rsidR="00DD6518" w:rsidRDefault="00DD6518" w:rsidP="00942E1C"/>
    <w:p w14:paraId="6E67F701" w14:textId="77777777" w:rsidR="00DD6518" w:rsidRDefault="00DD6518" w:rsidP="00942E1C"/>
    <w:p w14:paraId="18283BDD" w14:textId="77777777" w:rsidR="00DD6518" w:rsidRDefault="00DD6518" w:rsidP="00942E1C"/>
    <w:p w14:paraId="7859263E" w14:textId="77777777" w:rsidR="00DD6518" w:rsidRDefault="00DD6518" w:rsidP="00942E1C"/>
    <w:p w14:paraId="67172E3F" w14:textId="77777777" w:rsidR="00DD6518" w:rsidRDefault="00DD6518" w:rsidP="00942E1C"/>
    <w:p w14:paraId="26F5913A" w14:textId="77777777" w:rsidR="00DD6518" w:rsidRDefault="00DD6518" w:rsidP="00942E1C"/>
    <w:p w14:paraId="354C8379" w14:textId="77777777" w:rsidR="00DD6518" w:rsidRDefault="00DD6518" w:rsidP="00942E1C"/>
    <w:p w14:paraId="21F6E818" w14:textId="77777777" w:rsidR="00DD6518" w:rsidRDefault="00DD6518" w:rsidP="00942E1C"/>
    <w:p w14:paraId="68ED4281" w14:textId="77777777" w:rsidR="00DD6518" w:rsidRDefault="00DD6518" w:rsidP="00942E1C"/>
    <w:p w14:paraId="0A192BC0" w14:textId="77777777" w:rsidR="00DD6518" w:rsidRDefault="00DD6518" w:rsidP="00942E1C"/>
    <w:p w14:paraId="3A8CA480" w14:textId="77777777" w:rsidR="00DD6518" w:rsidRDefault="00DD6518" w:rsidP="00942E1C"/>
    <w:p w14:paraId="5D9EFE9C" w14:textId="77777777" w:rsidR="00DD6518" w:rsidRDefault="00DD6518" w:rsidP="00942E1C"/>
    <w:p w14:paraId="40BEEB0B" w14:textId="77777777" w:rsidR="00DD6518" w:rsidRDefault="00DD6518" w:rsidP="00942E1C"/>
    <w:p w14:paraId="32468538" w14:textId="77777777" w:rsidR="00DD6518" w:rsidRDefault="00DD6518" w:rsidP="00942E1C"/>
    <w:p w14:paraId="5E0D4A0E" w14:textId="77777777" w:rsidR="00DD6518" w:rsidRDefault="00DD6518" w:rsidP="00942E1C"/>
    <w:p w14:paraId="071C8872" w14:textId="77777777" w:rsidR="00DD6518" w:rsidRDefault="00DD6518" w:rsidP="00942E1C"/>
    <w:p w14:paraId="7C298765" w14:textId="77777777" w:rsidR="00DD6518" w:rsidRDefault="00DD6518" w:rsidP="00942E1C"/>
    <w:p w14:paraId="01A7E5B3" w14:textId="77777777" w:rsidR="00DD6518" w:rsidRDefault="00DD6518" w:rsidP="00942E1C"/>
    <w:p w14:paraId="708055D6" w14:textId="77777777" w:rsidR="00DD6518" w:rsidRDefault="00DD6518" w:rsidP="00942E1C"/>
    <w:p w14:paraId="4FFE94B3" w14:textId="5F772D9E" w:rsidR="00942E1C" w:rsidRDefault="00942E1C" w:rsidP="00942E1C">
      <w:pPr>
        <w:pStyle w:val="Titolo4"/>
      </w:pPr>
      <w:r>
        <w:lastRenderedPageBreak/>
        <w:t>2.</w:t>
      </w:r>
      <w:r w:rsidR="0011357A">
        <w:t>2</w:t>
      </w:r>
      <w:r>
        <w:t xml:space="preserve"> Requisiti hardware</w:t>
      </w:r>
    </w:p>
    <w:p w14:paraId="2667B32D" w14:textId="77777777" w:rsidR="00942E1C" w:rsidRDefault="00942E1C" w:rsidP="00942E1C"/>
    <w:p w14:paraId="23D1A0EF" w14:textId="54CE943A" w:rsidR="00942E1C" w:rsidRPr="00942E1C" w:rsidRDefault="00942E1C" w:rsidP="00942E1C">
      <w:r w:rsidRPr="00942E1C">
        <w:t xml:space="preserve">Per garantire il corretto funzionamento di </w:t>
      </w:r>
      <w:r w:rsidR="0011357A">
        <w:t>VertiStock</w:t>
      </w:r>
      <w:r w:rsidRPr="00942E1C">
        <w:t>, è necessario rispettare una serie di requisiti hardware e software per ogni componente del sistema.</w:t>
      </w:r>
    </w:p>
    <w:p w14:paraId="732662B6" w14:textId="2C4DD74A" w:rsidR="00942E1C" w:rsidRDefault="0011357A" w:rsidP="00942E1C">
      <w:r>
        <w:t>VertiStock</w:t>
      </w:r>
      <w:r w:rsidR="00942E1C" w:rsidRPr="00942E1C">
        <w:t xml:space="preserve"> richiede i seguenti dispositivi per la gestione del magazzino verticale:</w:t>
      </w:r>
    </w:p>
    <w:p w14:paraId="0D4CFBBE" w14:textId="77777777" w:rsidR="00507C74" w:rsidRDefault="00507C74" w:rsidP="00942E1C"/>
    <w:p w14:paraId="24D57B46" w14:textId="4D122499" w:rsidR="00507C74" w:rsidRDefault="00507C74" w:rsidP="00EA0437">
      <w:pPr>
        <w:pStyle w:val="Paragrafoelenco"/>
        <w:numPr>
          <w:ilvl w:val="0"/>
          <w:numId w:val="4"/>
        </w:numPr>
        <w:jc w:val="both"/>
      </w:pPr>
      <w:r w:rsidRPr="00942E1C">
        <w:t>Arduino Rev4 WiFi – Unità centrale di controllo per la gestione delle operazioni di movimentazione e archiviazione dati</w:t>
      </w:r>
    </w:p>
    <w:p w14:paraId="3BE389B6" w14:textId="31CE94B8" w:rsidR="00507C74" w:rsidRDefault="00507C74" w:rsidP="00EA0437">
      <w:pPr>
        <w:pStyle w:val="Paragrafoelenco"/>
        <w:numPr>
          <w:ilvl w:val="0"/>
          <w:numId w:val="4"/>
        </w:numPr>
        <w:jc w:val="both"/>
      </w:pPr>
      <w:r w:rsidRPr="00942E1C">
        <w:t>ESP32 e M5Stack Core</w:t>
      </w:r>
      <w:r w:rsidR="00A1279B">
        <w:t xml:space="preserve"> Basic</w:t>
      </w:r>
      <w:r w:rsidRPr="00942E1C">
        <w:t xml:space="preserve"> – Moduli IoT per il monitoraggio in tempo reale e il controllo de</w:t>
      </w:r>
      <w:r w:rsidR="00E65580">
        <w:t>i driver</w:t>
      </w:r>
    </w:p>
    <w:p w14:paraId="38C125C1" w14:textId="0BEB4D0D" w:rsidR="00507C74" w:rsidRDefault="00507C74" w:rsidP="00EA0437">
      <w:pPr>
        <w:pStyle w:val="Paragrafoelenco"/>
        <w:numPr>
          <w:ilvl w:val="0"/>
          <w:numId w:val="4"/>
        </w:numPr>
        <w:jc w:val="both"/>
      </w:pPr>
      <w:r w:rsidRPr="00942E1C">
        <w:t>PC Desktop o Laptop – Necessario per l’utilizzo dell’interfaccia Web App e il monitoraggio avanzato</w:t>
      </w:r>
    </w:p>
    <w:p w14:paraId="0C1D47D9" w14:textId="47A49D1C" w:rsidR="00507C74" w:rsidRDefault="00507C74" w:rsidP="00EA0437">
      <w:pPr>
        <w:pStyle w:val="Paragrafoelenco"/>
        <w:numPr>
          <w:ilvl w:val="0"/>
          <w:numId w:val="4"/>
        </w:numPr>
        <w:jc w:val="both"/>
      </w:pPr>
      <w:r w:rsidRPr="00942E1C">
        <w:t>Smartphone o Tablet (iOS/Android) – Per l’utilizzo dell’App Mobile, consentendo la gestione del magazzino da remoto</w:t>
      </w:r>
    </w:p>
    <w:p w14:paraId="588BF405" w14:textId="112C2905" w:rsidR="00507C74" w:rsidRPr="00942E1C" w:rsidRDefault="00507C74" w:rsidP="00EA0437">
      <w:pPr>
        <w:pStyle w:val="Paragrafoelenco"/>
        <w:numPr>
          <w:ilvl w:val="0"/>
          <w:numId w:val="4"/>
        </w:numPr>
        <w:jc w:val="both"/>
      </w:pPr>
      <w:r w:rsidRPr="00942E1C">
        <w:t>MicroSD Card – Utilizzata come memoria per l’archiviazione dei dati dell’inventario sull’Arduino</w:t>
      </w:r>
    </w:p>
    <w:p w14:paraId="3EDE2BC4" w14:textId="77777777" w:rsidR="00E65580" w:rsidRDefault="00E65580" w:rsidP="00942E1C"/>
    <w:p w14:paraId="2A7BA579" w14:textId="77777777" w:rsidR="00DD6518" w:rsidRDefault="00DD6518" w:rsidP="00942E1C"/>
    <w:p w14:paraId="4B8BD730" w14:textId="77777777" w:rsidR="00DD6518" w:rsidRDefault="00DD6518" w:rsidP="00942E1C"/>
    <w:p w14:paraId="650386E2" w14:textId="77777777" w:rsidR="00DD6518" w:rsidRDefault="00DD6518" w:rsidP="00942E1C"/>
    <w:p w14:paraId="4F72AFCC" w14:textId="77777777" w:rsidR="00DD6518" w:rsidRDefault="00DD6518" w:rsidP="00942E1C"/>
    <w:p w14:paraId="0B144B10" w14:textId="77777777" w:rsidR="00DD6518" w:rsidRDefault="00DD6518" w:rsidP="00942E1C"/>
    <w:p w14:paraId="5075621B" w14:textId="77777777" w:rsidR="00DD6518" w:rsidRDefault="00DD6518" w:rsidP="00942E1C"/>
    <w:p w14:paraId="6763029C" w14:textId="77777777" w:rsidR="00DD6518" w:rsidRDefault="00DD6518" w:rsidP="00942E1C"/>
    <w:p w14:paraId="1F54E6A3" w14:textId="77777777" w:rsidR="00DD6518" w:rsidRDefault="00DD6518" w:rsidP="00942E1C"/>
    <w:p w14:paraId="5F4A2666" w14:textId="77777777" w:rsidR="00DD6518" w:rsidRDefault="00DD6518" w:rsidP="00942E1C"/>
    <w:p w14:paraId="0B65CB1B" w14:textId="77777777" w:rsidR="00DD6518" w:rsidRDefault="00DD6518" w:rsidP="00942E1C"/>
    <w:p w14:paraId="7E71A43C" w14:textId="77777777" w:rsidR="00DD6518" w:rsidRDefault="00DD6518" w:rsidP="00942E1C"/>
    <w:p w14:paraId="3FC3D378" w14:textId="77777777" w:rsidR="00DD6518" w:rsidRDefault="00DD6518" w:rsidP="00942E1C"/>
    <w:p w14:paraId="1B288C78" w14:textId="77777777" w:rsidR="00DD6518" w:rsidRDefault="00DD6518" w:rsidP="00942E1C"/>
    <w:p w14:paraId="3DCAB063" w14:textId="77777777" w:rsidR="00DD6518" w:rsidRDefault="00DD6518" w:rsidP="00942E1C"/>
    <w:p w14:paraId="06FB0283" w14:textId="77777777" w:rsidR="00DD6518" w:rsidRDefault="00DD6518" w:rsidP="00942E1C"/>
    <w:p w14:paraId="0E8FF31B" w14:textId="77777777" w:rsidR="00DD6518" w:rsidRDefault="00DD6518" w:rsidP="00942E1C"/>
    <w:p w14:paraId="7091DD91" w14:textId="77777777" w:rsidR="00DD6518" w:rsidRDefault="00DD6518" w:rsidP="00942E1C"/>
    <w:p w14:paraId="1154804D" w14:textId="77777777" w:rsidR="00DD6518" w:rsidRDefault="00DD6518" w:rsidP="00942E1C"/>
    <w:p w14:paraId="0D3F6F02" w14:textId="77777777" w:rsidR="00DD6518" w:rsidRDefault="00DD6518" w:rsidP="00942E1C"/>
    <w:p w14:paraId="6ADC348F" w14:textId="77777777" w:rsidR="00DD6518" w:rsidRDefault="00DD6518" w:rsidP="00942E1C"/>
    <w:p w14:paraId="5579D336" w14:textId="77777777" w:rsidR="00DD6518" w:rsidRDefault="00DD6518" w:rsidP="00942E1C"/>
    <w:p w14:paraId="08E1E730" w14:textId="77777777" w:rsidR="00DD6518" w:rsidRDefault="00DD6518" w:rsidP="00942E1C"/>
    <w:p w14:paraId="7E593F1E" w14:textId="77777777" w:rsidR="00DD6518" w:rsidRDefault="00DD6518" w:rsidP="00942E1C"/>
    <w:p w14:paraId="20E13C5F" w14:textId="77777777" w:rsidR="00DD6518" w:rsidRPr="00942E1C" w:rsidRDefault="00DD6518" w:rsidP="00942E1C"/>
    <w:p w14:paraId="77DBCFB6" w14:textId="679D90EA" w:rsidR="00942E1C" w:rsidRDefault="00942E1C" w:rsidP="00942E1C">
      <w:pPr>
        <w:pStyle w:val="Titolo4"/>
      </w:pPr>
      <w:r>
        <w:lastRenderedPageBreak/>
        <w:t>2.</w:t>
      </w:r>
      <w:r w:rsidR="0011357A">
        <w:t>3</w:t>
      </w:r>
      <w:r>
        <w:t xml:space="preserve"> </w:t>
      </w:r>
      <w:bookmarkStart w:id="7" w:name="_Hlk201781769"/>
      <w:r w:rsidRPr="00942E1C">
        <w:t>Requisiti software per ogni componente</w:t>
      </w:r>
    </w:p>
    <w:bookmarkEnd w:id="7"/>
    <w:p w14:paraId="24AC9D29" w14:textId="77777777" w:rsidR="00507C74" w:rsidRDefault="00507C74" w:rsidP="00507C74"/>
    <w:p w14:paraId="7EAB9D8D" w14:textId="09D24583" w:rsidR="00507C74" w:rsidRPr="00507C74" w:rsidRDefault="00507C74" w:rsidP="00EA0437">
      <w:pPr>
        <w:pStyle w:val="Paragrafoelenco"/>
        <w:numPr>
          <w:ilvl w:val="0"/>
          <w:numId w:val="1"/>
        </w:numPr>
        <w:jc w:val="both"/>
        <w:rPr>
          <w:b/>
          <w:bCs/>
        </w:rPr>
      </w:pPr>
      <w:r w:rsidRPr="00507C74">
        <w:t>Arduino Rev4 WiFi</w:t>
      </w:r>
      <w:r w:rsidR="00A1279B">
        <w:t xml:space="preserve"> e M5</w:t>
      </w:r>
      <w:r w:rsidR="00465042">
        <w:t>Stack Core</w:t>
      </w:r>
      <w:r w:rsidR="00A1279B">
        <w:t xml:space="preserve"> Basic</w:t>
      </w:r>
      <w:r>
        <w:t>:</w:t>
      </w:r>
    </w:p>
    <w:p w14:paraId="18C83478" w14:textId="33693F07" w:rsidR="00507C74" w:rsidRPr="00507C74" w:rsidRDefault="00507C74" w:rsidP="00EA0437">
      <w:pPr>
        <w:numPr>
          <w:ilvl w:val="1"/>
          <w:numId w:val="1"/>
        </w:numPr>
        <w:jc w:val="both"/>
        <w:rPr>
          <w:rFonts w:eastAsiaTheme="majorEastAsia" w:cstheme="majorBidi"/>
          <w:i/>
          <w:iCs/>
          <w:sz w:val="32"/>
        </w:rPr>
      </w:pPr>
      <w:r w:rsidRPr="00942E1C">
        <w:t>Firmware: Programmazione basata su C++ (Arduino IDE) con librerie per il controllo del magazzino</w:t>
      </w:r>
    </w:p>
    <w:p w14:paraId="38C7F14F" w14:textId="42F7B1B5" w:rsidR="00507C74" w:rsidRPr="00507C74" w:rsidRDefault="00507C74" w:rsidP="00EA0437">
      <w:pPr>
        <w:numPr>
          <w:ilvl w:val="1"/>
          <w:numId w:val="1"/>
        </w:numPr>
        <w:jc w:val="both"/>
        <w:rPr>
          <w:rFonts w:eastAsiaTheme="majorEastAsia" w:cstheme="majorBidi"/>
          <w:i/>
          <w:iCs/>
          <w:sz w:val="32"/>
        </w:rPr>
      </w:pPr>
      <w:r w:rsidRPr="00942E1C">
        <w:t>Comunicazione: Supporto per WiFi (WiFiS3) per la connessione con la Web App e i dispositivi IoT</w:t>
      </w:r>
    </w:p>
    <w:p w14:paraId="144DF2EF" w14:textId="3D88C4EE" w:rsidR="00507C74" w:rsidRPr="00E65580" w:rsidRDefault="00507C74" w:rsidP="00EA0437">
      <w:pPr>
        <w:numPr>
          <w:ilvl w:val="1"/>
          <w:numId w:val="1"/>
        </w:numPr>
        <w:jc w:val="both"/>
        <w:rPr>
          <w:rFonts w:eastAsiaTheme="majorEastAsia" w:cstheme="majorBidi"/>
          <w:i/>
          <w:iCs/>
          <w:sz w:val="32"/>
        </w:rPr>
      </w:pPr>
      <w:r w:rsidRPr="00942E1C">
        <w:t>Archiviazione: Lettura/scrittura dati sulla SD card per il salvataggio locale dell’inventario</w:t>
      </w:r>
    </w:p>
    <w:p w14:paraId="7AF6F95D" w14:textId="70C1373B" w:rsidR="00507C74" w:rsidRPr="0030687E" w:rsidRDefault="00507C74" w:rsidP="00EA0437">
      <w:pPr>
        <w:numPr>
          <w:ilvl w:val="0"/>
          <w:numId w:val="1"/>
        </w:numPr>
        <w:jc w:val="both"/>
        <w:rPr>
          <w:rFonts w:eastAsiaTheme="majorEastAsia" w:cstheme="majorBidi"/>
          <w:i/>
          <w:iCs/>
          <w:sz w:val="32"/>
          <w:lang w:val="en-US"/>
        </w:rPr>
      </w:pPr>
      <w:r w:rsidRPr="0030687E">
        <w:rPr>
          <w:lang w:val="en-US"/>
        </w:rPr>
        <w:t>Web App (Laravel Mix &amp; Node.js)</w:t>
      </w:r>
      <w:bookmarkStart w:id="8" w:name="_Hlk189411663"/>
      <w:r w:rsidRPr="0030687E">
        <w:rPr>
          <w:lang w:val="en-US"/>
        </w:rPr>
        <w:t>:</w:t>
      </w:r>
    </w:p>
    <w:p w14:paraId="22607B94" w14:textId="3401DE23" w:rsidR="00507C74" w:rsidRPr="00507C74" w:rsidRDefault="00507C74" w:rsidP="00EA0437">
      <w:pPr>
        <w:numPr>
          <w:ilvl w:val="1"/>
          <w:numId w:val="1"/>
        </w:numPr>
        <w:jc w:val="both"/>
        <w:rPr>
          <w:rFonts w:eastAsiaTheme="majorEastAsia" w:cstheme="majorBidi"/>
          <w:i/>
          <w:iCs/>
          <w:sz w:val="32"/>
        </w:rPr>
      </w:pPr>
      <w:r w:rsidRPr="00942E1C">
        <w:t>Sistema operativo: Windows, MacOS o Linux</w:t>
      </w:r>
    </w:p>
    <w:p w14:paraId="51E3CCE2" w14:textId="1DED4F24" w:rsidR="00507C74" w:rsidRPr="00942E1C" w:rsidRDefault="00507C74" w:rsidP="00EA0437">
      <w:pPr>
        <w:numPr>
          <w:ilvl w:val="1"/>
          <w:numId w:val="1"/>
        </w:numPr>
        <w:jc w:val="both"/>
      </w:pPr>
      <w:r w:rsidRPr="00942E1C">
        <w:t xml:space="preserve">Node.js per il </w:t>
      </w:r>
      <w:r>
        <w:t>b</w:t>
      </w:r>
      <w:r w:rsidRPr="00942E1C">
        <w:t>ackend e la gestione delle API</w:t>
      </w:r>
    </w:p>
    <w:p w14:paraId="0216360B" w14:textId="4B5BDAFF" w:rsidR="00507C74" w:rsidRDefault="00507C74" w:rsidP="00EA0437">
      <w:pPr>
        <w:numPr>
          <w:ilvl w:val="1"/>
          <w:numId w:val="1"/>
        </w:numPr>
        <w:jc w:val="both"/>
      </w:pPr>
      <w:r w:rsidRPr="00942E1C">
        <w:t>Electron per l’applicazione desktop</w:t>
      </w:r>
    </w:p>
    <w:p w14:paraId="3FDB77D7" w14:textId="1B4F46CD" w:rsidR="00507C74" w:rsidRDefault="0029736D" w:rsidP="00EA0437">
      <w:pPr>
        <w:numPr>
          <w:ilvl w:val="1"/>
          <w:numId w:val="1"/>
        </w:numPr>
        <w:jc w:val="both"/>
      </w:pPr>
      <w:r>
        <w:t>Bonjour per API di connessione</w:t>
      </w:r>
      <w:bookmarkEnd w:id="8"/>
    </w:p>
    <w:p w14:paraId="3711DE2B" w14:textId="19ADAB76" w:rsidR="00942E1C" w:rsidRPr="00507C74" w:rsidRDefault="00942E1C" w:rsidP="00EA0437">
      <w:pPr>
        <w:numPr>
          <w:ilvl w:val="0"/>
          <w:numId w:val="1"/>
        </w:numPr>
        <w:jc w:val="both"/>
      </w:pPr>
      <w:r w:rsidRPr="00942E1C">
        <w:t>App Mobile (Flutter/Dart)</w:t>
      </w:r>
      <w:r w:rsidR="00507C74" w:rsidRPr="00507C74">
        <w:t>:</w:t>
      </w:r>
    </w:p>
    <w:p w14:paraId="5CB493A8" w14:textId="67A3B3F3" w:rsidR="00507C74" w:rsidRPr="00507C74" w:rsidRDefault="00507C74" w:rsidP="00EA0437">
      <w:pPr>
        <w:numPr>
          <w:ilvl w:val="1"/>
          <w:numId w:val="1"/>
        </w:numPr>
        <w:jc w:val="both"/>
      </w:pPr>
      <w:r w:rsidRPr="00942E1C">
        <w:t>Sistema operativo: iOS (14+) e Android (8+)</w:t>
      </w:r>
    </w:p>
    <w:p w14:paraId="5B3C0F8D" w14:textId="0E3B6B44" w:rsidR="00942E1C" w:rsidRPr="00507C74" w:rsidRDefault="00507C74" w:rsidP="00EA0437">
      <w:pPr>
        <w:numPr>
          <w:ilvl w:val="1"/>
          <w:numId w:val="1"/>
        </w:numPr>
        <w:jc w:val="both"/>
      </w:pPr>
      <w:r w:rsidRPr="00942E1C">
        <w:t>Framework: Flutter 3.x con linguaggio Dart</w:t>
      </w:r>
    </w:p>
    <w:p w14:paraId="43424323" w14:textId="7A192643" w:rsidR="00E65580" w:rsidRDefault="00507C74" w:rsidP="1458E8CB">
      <w:pPr>
        <w:numPr>
          <w:ilvl w:val="1"/>
          <w:numId w:val="1"/>
        </w:numPr>
        <w:jc w:val="both"/>
      </w:pPr>
      <w:r w:rsidRPr="00942E1C">
        <w:t xml:space="preserve">Connessione WiFi per la comunicazione con Arduino e i dispositivi </w:t>
      </w:r>
      <w:r w:rsidR="1458E8CB">
        <w:t>Io</w:t>
      </w:r>
    </w:p>
    <w:p w14:paraId="33B8A7C6" w14:textId="77777777" w:rsidR="00AB565D" w:rsidRDefault="00AB565D" w:rsidP="00AB565D">
      <w:pPr>
        <w:jc w:val="both"/>
      </w:pPr>
    </w:p>
    <w:p w14:paraId="53853477" w14:textId="77777777" w:rsidR="00DD6518" w:rsidRDefault="00DD6518" w:rsidP="00AB565D">
      <w:pPr>
        <w:jc w:val="both"/>
      </w:pPr>
    </w:p>
    <w:p w14:paraId="3DBB0216" w14:textId="77777777" w:rsidR="00DD6518" w:rsidRDefault="00DD6518" w:rsidP="00AB565D">
      <w:pPr>
        <w:jc w:val="both"/>
      </w:pPr>
    </w:p>
    <w:p w14:paraId="5AD9CB6E" w14:textId="77777777" w:rsidR="00DD6518" w:rsidRDefault="00DD6518" w:rsidP="00AB565D">
      <w:pPr>
        <w:jc w:val="both"/>
      </w:pPr>
    </w:p>
    <w:p w14:paraId="66DA70EA" w14:textId="77777777" w:rsidR="00DD6518" w:rsidRDefault="00DD6518" w:rsidP="00AB565D">
      <w:pPr>
        <w:jc w:val="both"/>
      </w:pPr>
    </w:p>
    <w:p w14:paraId="3299996E" w14:textId="77777777" w:rsidR="00DD6518" w:rsidRDefault="00DD6518" w:rsidP="00AB565D">
      <w:pPr>
        <w:jc w:val="both"/>
      </w:pPr>
    </w:p>
    <w:p w14:paraId="1658D3A6" w14:textId="77777777" w:rsidR="00DD6518" w:rsidRDefault="00DD6518" w:rsidP="00AB565D">
      <w:pPr>
        <w:jc w:val="both"/>
      </w:pPr>
    </w:p>
    <w:p w14:paraId="1969CDD9" w14:textId="77777777" w:rsidR="00DD6518" w:rsidRDefault="00DD6518" w:rsidP="00AB565D">
      <w:pPr>
        <w:jc w:val="both"/>
      </w:pPr>
    </w:p>
    <w:p w14:paraId="3401B838" w14:textId="77777777" w:rsidR="00DD6518" w:rsidRDefault="00DD6518" w:rsidP="00AB565D">
      <w:pPr>
        <w:jc w:val="both"/>
      </w:pPr>
    </w:p>
    <w:p w14:paraId="777685AE" w14:textId="77777777" w:rsidR="00DD6518" w:rsidRDefault="00DD6518" w:rsidP="00AB565D">
      <w:pPr>
        <w:jc w:val="both"/>
      </w:pPr>
    </w:p>
    <w:p w14:paraId="4A605F46" w14:textId="77777777" w:rsidR="00DD6518" w:rsidRDefault="00DD6518" w:rsidP="00AB565D">
      <w:pPr>
        <w:jc w:val="both"/>
      </w:pPr>
    </w:p>
    <w:p w14:paraId="57F5A778" w14:textId="77777777" w:rsidR="00DD6518" w:rsidRDefault="00DD6518" w:rsidP="00AB565D">
      <w:pPr>
        <w:jc w:val="both"/>
      </w:pPr>
    </w:p>
    <w:p w14:paraId="0E02F509" w14:textId="77777777" w:rsidR="00DD6518" w:rsidRDefault="00DD6518" w:rsidP="00AB565D">
      <w:pPr>
        <w:jc w:val="both"/>
      </w:pPr>
    </w:p>
    <w:p w14:paraId="7E5EF424" w14:textId="77777777" w:rsidR="00DD6518" w:rsidRDefault="00DD6518" w:rsidP="00AB565D">
      <w:pPr>
        <w:jc w:val="both"/>
      </w:pPr>
    </w:p>
    <w:p w14:paraId="0C924898" w14:textId="77777777" w:rsidR="00DD6518" w:rsidRDefault="00DD6518" w:rsidP="00AB565D">
      <w:pPr>
        <w:jc w:val="both"/>
      </w:pPr>
    </w:p>
    <w:p w14:paraId="5103FA04" w14:textId="77777777" w:rsidR="00DD6518" w:rsidRDefault="00DD6518" w:rsidP="00AB565D">
      <w:pPr>
        <w:jc w:val="both"/>
      </w:pPr>
    </w:p>
    <w:p w14:paraId="01F46672" w14:textId="77777777" w:rsidR="00DD6518" w:rsidRDefault="00DD6518" w:rsidP="00AB565D">
      <w:pPr>
        <w:jc w:val="both"/>
      </w:pPr>
    </w:p>
    <w:p w14:paraId="71E2E602" w14:textId="77777777" w:rsidR="00DD6518" w:rsidRDefault="00DD6518" w:rsidP="00AB565D">
      <w:pPr>
        <w:jc w:val="both"/>
      </w:pPr>
    </w:p>
    <w:p w14:paraId="721C2460" w14:textId="77777777" w:rsidR="00DD6518" w:rsidRDefault="00DD6518" w:rsidP="00AB565D">
      <w:pPr>
        <w:jc w:val="both"/>
      </w:pPr>
    </w:p>
    <w:p w14:paraId="3F69ABB3" w14:textId="77777777" w:rsidR="00DD6518" w:rsidRDefault="00DD6518" w:rsidP="00AB565D">
      <w:pPr>
        <w:jc w:val="both"/>
      </w:pPr>
    </w:p>
    <w:p w14:paraId="3E80F361" w14:textId="77777777" w:rsidR="00DD6518" w:rsidRDefault="00DD6518" w:rsidP="00AB565D">
      <w:pPr>
        <w:jc w:val="both"/>
      </w:pPr>
    </w:p>
    <w:p w14:paraId="1A8559FB" w14:textId="77777777" w:rsidR="00DD6518" w:rsidRDefault="00DD6518" w:rsidP="00AB565D">
      <w:pPr>
        <w:jc w:val="both"/>
      </w:pPr>
    </w:p>
    <w:p w14:paraId="223084FF" w14:textId="77777777" w:rsidR="00DD6518" w:rsidRPr="006944C9" w:rsidRDefault="00DD6518" w:rsidP="00AB565D">
      <w:pPr>
        <w:jc w:val="both"/>
      </w:pPr>
    </w:p>
    <w:p w14:paraId="0D0A8B4B" w14:textId="22CD5D9E" w:rsidR="000F5160" w:rsidRDefault="0011357A" w:rsidP="0011357A">
      <w:pPr>
        <w:pStyle w:val="Titolo4"/>
      </w:pPr>
      <w:r>
        <w:lastRenderedPageBreak/>
        <w:t>2.4</w:t>
      </w:r>
      <w:r w:rsidR="000F5160">
        <w:t xml:space="preserve"> </w:t>
      </w:r>
      <w:r w:rsidR="000F5160" w:rsidRPr="000F5160">
        <w:t>Configurazione dell'Ambiente Arduino IDE e VS Code</w:t>
      </w:r>
    </w:p>
    <w:p w14:paraId="1F1C246D" w14:textId="77777777" w:rsidR="000F5160" w:rsidRDefault="000F5160" w:rsidP="000F5160"/>
    <w:p w14:paraId="0CC7842C" w14:textId="534F8FFC" w:rsidR="000F5160" w:rsidRPr="000F5160" w:rsidRDefault="000F5160" w:rsidP="000F5160">
      <w:r w:rsidRPr="000F5160">
        <w:t>Installazione di Arduino IDE</w:t>
      </w:r>
      <w:r w:rsidR="00A1279B">
        <w:t xml:space="preserve"> per Arduino Rev4 Wifi</w:t>
      </w:r>
      <w:r>
        <w:t>:</w:t>
      </w:r>
    </w:p>
    <w:p w14:paraId="28FCFECB" w14:textId="77777777" w:rsidR="000F5160" w:rsidRDefault="000F5160" w:rsidP="000F5160"/>
    <w:p w14:paraId="627A209A" w14:textId="086FA8D7" w:rsidR="000F5160" w:rsidRPr="00E65580" w:rsidRDefault="000F5160" w:rsidP="00EA0437">
      <w:pPr>
        <w:pStyle w:val="Paragrafoelenco"/>
        <w:numPr>
          <w:ilvl w:val="0"/>
          <w:numId w:val="3"/>
        </w:numPr>
        <w:jc w:val="both"/>
        <w:rPr>
          <w:b/>
          <w:bCs/>
        </w:rPr>
      </w:pPr>
      <w:r w:rsidRPr="000F5160">
        <w:t xml:space="preserve">Scaricare e installare Arduino IDE da </w:t>
      </w:r>
      <w:hyperlink r:id="rId19" w:history="1">
        <w:r w:rsidRPr="000F5160">
          <w:rPr>
            <w:rStyle w:val="Collegamentoipertestuale"/>
            <w:rFonts w:eastAsiaTheme="majorEastAsia" w:cstheme="majorBidi"/>
          </w:rPr>
          <w:t>Arduino Download</w:t>
        </w:r>
      </w:hyperlink>
      <w:r>
        <w:t>;</w:t>
      </w:r>
    </w:p>
    <w:p w14:paraId="2BFF7A9E" w14:textId="1896B92B" w:rsidR="000F5160" w:rsidRPr="00E65580" w:rsidRDefault="000F5160" w:rsidP="00EA0437">
      <w:pPr>
        <w:pStyle w:val="Paragrafoelenco"/>
        <w:numPr>
          <w:ilvl w:val="0"/>
          <w:numId w:val="1"/>
        </w:numPr>
        <w:jc w:val="both"/>
        <w:rPr>
          <w:b/>
          <w:bCs/>
        </w:rPr>
      </w:pPr>
      <w:r w:rsidRPr="000F5160">
        <w:t>Aprire Arduino IDE e installare il supporto per Arduino Rev4 WiFi</w:t>
      </w:r>
      <w:r>
        <w:t>;</w:t>
      </w:r>
    </w:p>
    <w:p w14:paraId="4EDBDDE3" w14:textId="5880B9CC" w:rsidR="00182FBE" w:rsidRPr="00E65580" w:rsidRDefault="000F5160" w:rsidP="00EA0437">
      <w:pPr>
        <w:pStyle w:val="Paragrafoelenco"/>
        <w:numPr>
          <w:ilvl w:val="0"/>
          <w:numId w:val="1"/>
        </w:numPr>
        <w:jc w:val="both"/>
        <w:rPr>
          <w:b/>
          <w:bCs/>
        </w:rPr>
      </w:pPr>
      <w:bookmarkStart w:id="9" w:name="_Hlk189412777"/>
      <w:r w:rsidRPr="000F5160">
        <w:t xml:space="preserve">Gestore schede </w:t>
      </w:r>
      <w:r w:rsidRPr="000F5160">
        <w:rPr>
          <w:rFonts w:ascii="Times New Roman" w:hAnsi="Times New Roman" w:cs="Times New Roman"/>
        </w:rPr>
        <w:t>→</w:t>
      </w:r>
      <w:r w:rsidRPr="000F5160">
        <w:t xml:space="preserve"> Cercare Arduino UNO R4 WiFi </w:t>
      </w:r>
      <w:r w:rsidRPr="000F5160">
        <w:rPr>
          <w:rFonts w:ascii="Times New Roman" w:hAnsi="Times New Roman" w:cs="Times New Roman"/>
        </w:rPr>
        <w:t>→</w:t>
      </w:r>
      <w:r w:rsidRPr="000F5160">
        <w:t xml:space="preserve"> Installare</w:t>
      </w:r>
      <w:r>
        <w:t>;</w:t>
      </w:r>
      <w:bookmarkEnd w:id="9"/>
    </w:p>
    <w:p w14:paraId="51723AF7" w14:textId="5F6B6E54" w:rsidR="000F5160" w:rsidRPr="00E65580" w:rsidRDefault="00182FBE" w:rsidP="00EA0437">
      <w:pPr>
        <w:pStyle w:val="Paragrafoelenco"/>
        <w:numPr>
          <w:ilvl w:val="0"/>
          <w:numId w:val="1"/>
        </w:numPr>
        <w:rPr>
          <w:b/>
          <w:bCs/>
        </w:rPr>
      </w:pPr>
      <w:r w:rsidRPr="00182FBE">
        <w:t xml:space="preserve">File </w:t>
      </w:r>
      <w:r w:rsidRPr="00182FBE">
        <w:rPr>
          <w:rFonts w:ascii="Times New Roman" w:hAnsi="Times New Roman" w:cs="Times New Roman"/>
        </w:rPr>
        <w:t>→</w:t>
      </w:r>
      <w:r w:rsidRPr="00182FBE">
        <w:t xml:space="preserve"> Preferenze </w:t>
      </w:r>
      <w:r w:rsidRPr="00182FBE">
        <w:rPr>
          <w:rFonts w:ascii="Times New Roman" w:hAnsi="Times New Roman" w:cs="Times New Roman"/>
        </w:rPr>
        <w:t>→</w:t>
      </w:r>
      <w:r w:rsidRPr="00182FBE">
        <w:t xml:space="preserve"> URL aggiuntive per il gestore di schede </w:t>
      </w:r>
      <w:r w:rsidRPr="00182FBE">
        <w:rPr>
          <w:rFonts w:ascii="Times New Roman" w:hAnsi="Times New Roman" w:cs="Times New Roman"/>
        </w:rPr>
        <w:t>→</w:t>
      </w:r>
      <w:r w:rsidRPr="00182FBE">
        <w:t xml:space="preserve"> https://raw.githubusercontent.com/espressif/arduino-esp32/gh-pages/package_esp32_index.json;</w:t>
      </w:r>
    </w:p>
    <w:p w14:paraId="7DE6A7F8" w14:textId="48689D98" w:rsidR="000F5160" w:rsidRPr="00507C74" w:rsidRDefault="000F5160" w:rsidP="00EA0437">
      <w:pPr>
        <w:pStyle w:val="Paragrafoelenco"/>
        <w:numPr>
          <w:ilvl w:val="0"/>
          <w:numId w:val="1"/>
        </w:numPr>
        <w:jc w:val="both"/>
        <w:rPr>
          <w:b/>
          <w:bCs/>
        </w:rPr>
      </w:pPr>
      <w:r w:rsidRPr="000F5160">
        <w:t>Installare le librerie necessarie</w:t>
      </w:r>
      <w:r>
        <w:t>:</w:t>
      </w:r>
    </w:p>
    <w:p w14:paraId="56CBAEF9" w14:textId="530D0C0E" w:rsidR="000F5160" w:rsidRPr="000F5160" w:rsidRDefault="000F5160" w:rsidP="00EA0437">
      <w:pPr>
        <w:numPr>
          <w:ilvl w:val="1"/>
          <w:numId w:val="1"/>
        </w:numPr>
        <w:jc w:val="both"/>
        <w:rPr>
          <w:rFonts w:eastAsiaTheme="majorEastAsia" w:cstheme="majorBidi"/>
          <w:i/>
          <w:iCs/>
          <w:sz w:val="32"/>
        </w:rPr>
      </w:pPr>
      <w:r w:rsidRPr="000F5160">
        <w:t>W</w:t>
      </w:r>
      <w:r>
        <w:t>iFi</w:t>
      </w:r>
      <w:r w:rsidRPr="000F5160">
        <w:t xml:space="preserve"> (per la connessione WiFi)</w:t>
      </w:r>
      <w:r>
        <w:t>;</w:t>
      </w:r>
    </w:p>
    <w:p w14:paraId="3A6CECA9" w14:textId="1CF8ABEF" w:rsidR="000F5160" w:rsidRPr="000F5160" w:rsidRDefault="000F5160" w:rsidP="00EA0437">
      <w:pPr>
        <w:numPr>
          <w:ilvl w:val="1"/>
          <w:numId w:val="1"/>
        </w:numPr>
        <w:jc w:val="both"/>
        <w:rPr>
          <w:rFonts w:eastAsiaTheme="majorEastAsia" w:cstheme="majorBidi"/>
          <w:i/>
          <w:iCs/>
          <w:sz w:val="32"/>
        </w:rPr>
      </w:pPr>
      <w:r w:rsidRPr="000F5160">
        <w:t>SD</w:t>
      </w:r>
      <w:r>
        <w:t xml:space="preserve"> e SPI</w:t>
      </w:r>
      <w:r w:rsidRPr="000F5160">
        <w:t xml:space="preserve"> (per la gestione della scheda SD)</w:t>
      </w:r>
      <w:r>
        <w:t>;</w:t>
      </w:r>
    </w:p>
    <w:p w14:paraId="472FC264" w14:textId="011CC0CA" w:rsidR="000F5160" w:rsidRPr="000F5160" w:rsidRDefault="000F5160" w:rsidP="00EA0437">
      <w:pPr>
        <w:numPr>
          <w:ilvl w:val="1"/>
          <w:numId w:val="1"/>
        </w:numPr>
        <w:jc w:val="both"/>
        <w:rPr>
          <w:rFonts w:eastAsiaTheme="majorEastAsia" w:cstheme="majorBidi"/>
          <w:i/>
          <w:iCs/>
          <w:sz w:val="32"/>
        </w:rPr>
      </w:pPr>
      <w:r w:rsidRPr="000F5160">
        <w:t>ArduinoJson (per la comunicazione dati)</w:t>
      </w:r>
      <w:r>
        <w:t>;</w:t>
      </w:r>
    </w:p>
    <w:p w14:paraId="1C54558C" w14:textId="24C8F8A9" w:rsidR="000F5160" w:rsidRPr="00A1279B" w:rsidRDefault="000F5160" w:rsidP="00EA0437">
      <w:pPr>
        <w:numPr>
          <w:ilvl w:val="1"/>
          <w:numId w:val="1"/>
        </w:numPr>
        <w:jc w:val="both"/>
        <w:rPr>
          <w:rFonts w:eastAsiaTheme="majorEastAsia" w:cstheme="majorBidi"/>
          <w:i/>
          <w:iCs/>
          <w:sz w:val="32"/>
        </w:rPr>
      </w:pPr>
      <w:r>
        <w:t>ArduinoMDNS e WifiUDP (configurazione comunicazione DNS);</w:t>
      </w:r>
    </w:p>
    <w:p w14:paraId="0C361CDF" w14:textId="77777777" w:rsidR="00A1279B" w:rsidRPr="00A1279B" w:rsidRDefault="00A1279B" w:rsidP="00A1279B">
      <w:pPr>
        <w:ind w:left="1440"/>
        <w:jc w:val="both"/>
        <w:rPr>
          <w:rFonts w:eastAsiaTheme="majorEastAsia" w:cstheme="majorBidi"/>
          <w:i/>
          <w:iCs/>
          <w:sz w:val="32"/>
        </w:rPr>
      </w:pPr>
    </w:p>
    <w:p w14:paraId="0A98912F" w14:textId="79FCA415" w:rsidR="00A1279B" w:rsidRPr="000F5160" w:rsidRDefault="00A1279B" w:rsidP="00A1279B">
      <w:r w:rsidRPr="000F5160">
        <w:t>Installazione di Arduino IDE</w:t>
      </w:r>
      <w:r>
        <w:t xml:space="preserve"> per M5Stack Core Basic:</w:t>
      </w:r>
    </w:p>
    <w:p w14:paraId="4E141C36" w14:textId="77777777" w:rsidR="00A1279B" w:rsidRPr="00A1279B" w:rsidRDefault="00A1279B" w:rsidP="00A1279B">
      <w:pPr>
        <w:jc w:val="both"/>
        <w:rPr>
          <w:b/>
          <w:bCs/>
        </w:rPr>
      </w:pPr>
    </w:p>
    <w:p w14:paraId="164F5631" w14:textId="3995C43B" w:rsidR="00A1279B" w:rsidRPr="00E65580" w:rsidRDefault="00A1279B" w:rsidP="00EA0437">
      <w:pPr>
        <w:pStyle w:val="Paragrafoelenco"/>
        <w:numPr>
          <w:ilvl w:val="0"/>
          <w:numId w:val="1"/>
        </w:numPr>
        <w:jc w:val="both"/>
        <w:rPr>
          <w:b/>
          <w:bCs/>
        </w:rPr>
      </w:pPr>
      <w:r w:rsidRPr="000F5160">
        <w:t xml:space="preserve">Aprire Arduino IDE e installare il supporto per </w:t>
      </w:r>
      <w:r>
        <w:t>M5Stack;</w:t>
      </w:r>
    </w:p>
    <w:p w14:paraId="2A8808F3" w14:textId="5BBADAD4" w:rsidR="00A1279B" w:rsidRPr="00E65580" w:rsidRDefault="00A1279B" w:rsidP="00EA0437">
      <w:pPr>
        <w:pStyle w:val="Paragrafoelenco"/>
        <w:numPr>
          <w:ilvl w:val="0"/>
          <w:numId w:val="1"/>
        </w:numPr>
        <w:jc w:val="both"/>
        <w:rPr>
          <w:b/>
          <w:bCs/>
        </w:rPr>
      </w:pPr>
      <w:r w:rsidRPr="000F5160">
        <w:t xml:space="preserve">Gestore schede </w:t>
      </w:r>
      <w:r w:rsidRPr="000F5160">
        <w:rPr>
          <w:rFonts w:ascii="Times New Roman" w:hAnsi="Times New Roman" w:cs="Times New Roman"/>
        </w:rPr>
        <w:t>→</w:t>
      </w:r>
      <w:r w:rsidRPr="000F5160">
        <w:t xml:space="preserve"> Cercare </w:t>
      </w:r>
      <w:r>
        <w:t>M5Stack</w:t>
      </w:r>
      <w:r w:rsidRPr="000F5160">
        <w:t xml:space="preserve"> </w:t>
      </w:r>
      <w:r w:rsidRPr="000F5160">
        <w:rPr>
          <w:rFonts w:ascii="Times New Roman" w:hAnsi="Times New Roman" w:cs="Times New Roman"/>
        </w:rPr>
        <w:t>→</w:t>
      </w:r>
      <w:r w:rsidRPr="000F5160">
        <w:t xml:space="preserve"> Installare</w:t>
      </w:r>
      <w:r>
        <w:t>;</w:t>
      </w:r>
    </w:p>
    <w:p w14:paraId="16E7CB05" w14:textId="3AD148B0" w:rsidR="00A1279B" w:rsidRPr="00E65580" w:rsidRDefault="00A1279B" w:rsidP="00EA0437">
      <w:pPr>
        <w:pStyle w:val="Paragrafoelenco"/>
        <w:numPr>
          <w:ilvl w:val="0"/>
          <w:numId w:val="1"/>
        </w:numPr>
        <w:rPr>
          <w:b/>
          <w:bCs/>
        </w:rPr>
      </w:pPr>
      <w:r w:rsidRPr="00182FBE">
        <w:t xml:space="preserve">File </w:t>
      </w:r>
      <w:r w:rsidRPr="00182FBE">
        <w:rPr>
          <w:rFonts w:ascii="Times New Roman" w:hAnsi="Times New Roman" w:cs="Times New Roman"/>
        </w:rPr>
        <w:t>→</w:t>
      </w:r>
      <w:r w:rsidRPr="00182FBE">
        <w:t xml:space="preserve"> Preferenze </w:t>
      </w:r>
      <w:r w:rsidRPr="00182FBE">
        <w:rPr>
          <w:rFonts w:ascii="Times New Roman" w:hAnsi="Times New Roman" w:cs="Times New Roman"/>
        </w:rPr>
        <w:t>→</w:t>
      </w:r>
      <w:r w:rsidRPr="00182FBE">
        <w:t xml:space="preserve"> URL aggiuntive per il gestore di schede </w:t>
      </w:r>
      <w:r w:rsidRPr="00182FBE">
        <w:rPr>
          <w:rFonts w:ascii="Times New Roman" w:hAnsi="Times New Roman" w:cs="Times New Roman"/>
        </w:rPr>
        <w:t>→</w:t>
      </w:r>
      <w:r w:rsidRPr="00182FBE">
        <w:t xml:space="preserve"> </w:t>
      </w:r>
      <w:r w:rsidRPr="00A1279B">
        <w:t>https://static-cdn.m5stack.com/resource/arduino/package_m5stack_index.json</w:t>
      </w:r>
      <w:r w:rsidRPr="00182FBE">
        <w:t>;</w:t>
      </w:r>
    </w:p>
    <w:p w14:paraId="55644D1E" w14:textId="77777777" w:rsidR="00A1279B" w:rsidRPr="00507C74" w:rsidRDefault="00A1279B" w:rsidP="00EA0437">
      <w:pPr>
        <w:pStyle w:val="Paragrafoelenco"/>
        <w:numPr>
          <w:ilvl w:val="0"/>
          <w:numId w:val="1"/>
        </w:numPr>
        <w:jc w:val="both"/>
        <w:rPr>
          <w:b/>
          <w:bCs/>
        </w:rPr>
      </w:pPr>
      <w:r w:rsidRPr="000F5160">
        <w:t>Installare le librerie necessarie</w:t>
      </w:r>
      <w:r>
        <w:t>:</w:t>
      </w:r>
    </w:p>
    <w:p w14:paraId="5694B35D" w14:textId="49E5A5B5" w:rsidR="000A4BA8" w:rsidRPr="000A4BA8" w:rsidRDefault="000A4BA8" w:rsidP="00EA0437">
      <w:pPr>
        <w:numPr>
          <w:ilvl w:val="1"/>
          <w:numId w:val="1"/>
        </w:numPr>
        <w:jc w:val="both"/>
        <w:rPr>
          <w:rFonts w:eastAsiaTheme="majorEastAsia" w:cstheme="majorBidi"/>
          <w:i/>
          <w:iCs/>
          <w:sz w:val="32"/>
        </w:rPr>
      </w:pPr>
      <w:r>
        <w:t>M5Stack</w:t>
      </w:r>
      <w:r w:rsidR="00A1279B" w:rsidRPr="000F5160">
        <w:t xml:space="preserve"> (</w:t>
      </w:r>
      <w:r>
        <w:t>pacchetto per programmare controllori M5Stack</w:t>
      </w:r>
      <w:r w:rsidR="00A1279B" w:rsidRPr="000F5160">
        <w:t>)</w:t>
      </w:r>
      <w:r w:rsidR="00A1279B">
        <w:t>;</w:t>
      </w:r>
    </w:p>
    <w:p w14:paraId="0D7DD9D1" w14:textId="5B58C509" w:rsidR="000A4BA8" w:rsidRPr="000A4BA8" w:rsidRDefault="000A4BA8" w:rsidP="00EA0437">
      <w:pPr>
        <w:numPr>
          <w:ilvl w:val="1"/>
          <w:numId w:val="1"/>
        </w:numPr>
        <w:jc w:val="both"/>
        <w:rPr>
          <w:rFonts w:eastAsiaTheme="majorEastAsia" w:cstheme="majorBidi"/>
          <w:i/>
          <w:iCs/>
          <w:sz w:val="32"/>
        </w:rPr>
      </w:pPr>
      <w:r>
        <w:t>ArduinoMDNS e (configurazione comunicazione DNS);</w:t>
      </w:r>
    </w:p>
    <w:p w14:paraId="45E1671F" w14:textId="77777777" w:rsidR="00A1279B" w:rsidRPr="00A1279B" w:rsidRDefault="00A1279B" w:rsidP="00A1279B">
      <w:pPr>
        <w:ind w:left="1080"/>
        <w:jc w:val="both"/>
        <w:rPr>
          <w:rFonts w:eastAsiaTheme="majorEastAsia" w:cstheme="majorBidi"/>
          <w:i/>
          <w:iCs/>
          <w:sz w:val="32"/>
        </w:rPr>
      </w:pPr>
    </w:p>
    <w:p w14:paraId="64949FE0" w14:textId="01A6BAB2" w:rsidR="00182FBE" w:rsidRDefault="000F5160" w:rsidP="000F5160">
      <w:r w:rsidRPr="000F5160">
        <w:t>Configurazione di VS Code</w:t>
      </w:r>
      <w:r w:rsidR="00182FBE">
        <w:t>:</w:t>
      </w:r>
    </w:p>
    <w:p w14:paraId="380CDE6B" w14:textId="77777777" w:rsidR="00182FBE" w:rsidRDefault="00182FBE" w:rsidP="000F5160"/>
    <w:p w14:paraId="5A8A6F9D" w14:textId="7377E09F" w:rsidR="000F5160" w:rsidRPr="00182FBE" w:rsidRDefault="00182FBE" w:rsidP="00EA0437">
      <w:pPr>
        <w:pStyle w:val="Paragrafoelenco"/>
        <w:numPr>
          <w:ilvl w:val="0"/>
          <w:numId w:val="1"/>
        </w:numPr>
        <w:jc w:val="both"/>
        <w:rPr>
          <w:b/>
          <w:bCs/>
        </w:rPr>
      </w:pPr>
      <w:r w:rsidRPr="00182FBE">
        <w:t xml:space="preserve">Installare Visual Studio Code da </w:t>
      </w:r>
      <w:hyperlink r:id="rId20" w:history="1">
        <w:r w:rsidRPr="00182FBE">
          <w:t>VS Code Download</w:t>
        </w:r>
      </w:hyperlink>
      <w:r>
        <w:t>;</w:t>
      </w:r>
    </w:p>
    <w:p w14:paraId="0BE8B7EC" w14:textId="623F167A" w:rsidR="000F5160" w:rsidRPr="000F5160" w:rsidRDefault="000F5160" w:rsidP="000F5160"/>
    <w:p w14:paraId="79E4A30F" w14:textId="32352509" w:rsidR="000F5160" w:rsidRDefault="000F5160" w:rsidP="00586882">
      <w:r w:rsidRPr="00182FBE">
        <w:t>Installazione e Configurazione di Node.js, npm e Laravel Mix</w:t>
      </w:r>
      <w:r w:rsidR="00182FBE">
        <w:t>:</w:t>
      </w:r>
    </w:p>
    <w:p w14:paraId="76EEB367" w14:textId="77777777" w:rsidR="00182FBE" w:rsidRDefault="00182FBE" w:rsidP="00182FBE"/>
    <w:p w14:paraId="4FED9D65" w14:textId="6964F4EA" w:rsidR="00182FBE" w:rsidRPr="00182FBE" w:rsidRDefault="00182FBE" w:rsidP="00EA0437">
      <w:pPr>
        <w:pStyle w:val="Paragrafoelenco"/>
        <w:numPr>
          <w:ilvl w:val="0"/>
          <w:numId w:val="1"/>
        </w:numPr>
        <w:jc w:val="both"/>
        <w:rPr>
          <w:b/>
          <w:bCs/>
        </w:rPr>
      </w:pPr>
      <w:r>
        <w:t>N</w:t>
      </w:r>
      <w:r w:rsidRPr="00182FBE">
        <w:t>ecessario installare e configurare Node.js, npm e Laravel Mix</w:t>
      </w:r>
      <w:r>
        <w:t>:</w:t>
      </w:r>
    </w:p>
    <w:p w14:paraId="5C62CF43" w14:textId="706AA1F4" w:rsidR="00182FBE" w:rsidRPr="00182FBE" w:rsidRDefault="00182FBE" w:rsidP="00EA0437">
      <w:pPr>
        <w:numPr>
          <w:ilvl w:val="1"/>
          <w:numId w:val="1"/>
        </w:numPr>
        <w:jc w:val="both"/>
        <w:rPr>
          <w:rFonts w:eastAsiaTheme="majorEastAsia" w:cstheme="majorBidi"/>
          <w:i/>
          <w:iCs/>
          <w:sz w:val="32"/>
        </w:rPr>
      </w:pPr>
      <w:r w:rsidRPr="00182FBE">
        <w:t xml:space="preserve">Scaricare l’ultima versione LTS di Node.js da </w:t>
      </w:r>
      <w:hyperlink r:id="rId21" w:history="1">
        <w:r w:rsidRPr="00182FBE">
          <w:rPr>
            <w:rStyle w:val="Collegamentoipertestuale"/>
            <w:rFonts w:eastAsiaTheme="majorEastAsia" w:cstheme="majorBidi"/>
          </w:rPr>
          <w:t>Node.js Download</w:t>
        </w:r>
      </w:hyperlink>
      <w:r>
        <w:t>;</w:t>
      </w:r>
    </w:p>
    <w:p w14:paraId="711BA0B2" w14:textId="0AC3346B" w:rsidR="00182FBE" w:rsidRPr="00182FBE" w:rsidRDefault="00182FBE" w:rsidP="00EA0437">
      <w:pPr>
        <w:numPr>
          <w:ilvl w:val="1"/>
          <w:numId w:val="1"/>
        </w:numPr>
        <w:jc w:val="both"/>
        <w:rPr>
          <w:rFonts w:eastAsiaTheme="majorEastAsia" w:cstheme="majorBidi"/>
          <w:i/>
          <w:iCs/>
          <w:sz w:val="32"/>
        </w:rPr>
      </w:pPr>
      <w:r w:rsidRPr="00182FBE">
        <w:t>Verificare l’installazione con i comandi</w:t>
      </w:r>
      <w:r w:rsidR="00586882">
        <w:t>;</w:t>
      </w:r>
    </w:p>
    <w:p w14:paraId="49BCE59A" w14:textId="77777777" w:rsidR="00182FBE" w:rsidRPr="00182FBE" w:rsidRDefault="00182FBE" w:rsidP="00182FBE">
      <w:pPr>
        <w:jc w:val="both"/>
        <w:rPr>
          <w:rFonts w:eastAsiaTheme="majorEastAsia" w:cstheme="majorBidi"/>
          <w:i/>
          <w:iCs/>
          <w:sz w:val="32"/>
        </w:rPr>
      </w:pPr>
    </w:p>
    <w:p w14:paraId="551FF0C2" w14:textId="58357363" w:rsidR="00182FBE" w:rsidRDefault="00182FBE" w:rsidP="00182FBE">
      <w:pPr>
        <w:shd w:val="solid" w:color="D6D5D5" w:themeColor="background2" w:fill="auto"/>
        <w:jc w:val="both"/>
      </w:pPr>
      <w:r>
        <w:t>node -v</w:t>
      </w:r>
    </w:p>
    <w:p w14:paraId="259666FA" w14:textId="071E50BD" w:rsidR="00182FBE" w:rsidRDefault="00182FBE" w:rsidP="00182FBE">
      <w:pPr>
        <w:shd w:val="solid" w:color="D6D5D5" w:themeColor="background2" w:fill="auto"/>
        <w:jc w:val="both"/>
      </w:pPr>
      <w:r>
        <w:t>npm -v</w:t>
      </w:r>
    </w:p>
    <w:p w14:paraId="54E0AAF4" w14:textId="77777777" w:rsidR="00182FBE" w:rsidRDefault="00182FBE" w:rsidP="00182FBE"/>
    <w:p w14:paraId="4FFE46A8" w14:textId="22B6F100" w:rsidR="00586882" w:rsidRPr="00182FBE" w:rsidRDefault="00586882" w:rsidP="00EA0437">
      <w:pPr>
        <w:pStyle w:val="Paragrafoelenco"/>
        <w:numPr>
          <w:ilvl w:val="0"/>
          <w:numId w:val="1"/>
        </w:numPr>
        <w:jc w:val="both"/>
        <w:rPr>
          <w:b/>
          <w:bCs/>
        </w:rPr>
      </w:pPr>
      <w:r w:rsidRPr="00182FBE">
        <w:t>Configurazione del progetto con Laravel Mix</w:t>
      </w:r>
      <w:r>
        <w:t>:</w:t>
      </w:r>
    </w:p>
    <w:p w14:paraId="728E1666" w14:textId="7FFD078D" w:rsidR="00586882" w:rsidRPr="00586882" w:rsidRDefault="00586882" w:rsidP="00EA0437">
      <w:pPr>
        <w:numPr>
          <w:ilvl w:val="1"/>
          <w:numId w:val="1"/>
        </w:numPr>
        <w:jc w:val="both"/>
        <w:rPr>
          <w:rFonts w:eastAsiaTheme="majorEastAsia" w:cstheme="majorBidi"/>
          <w:i/>
          <w:iCs/>
          <w:sz w:val="32"/>
        </w:rPr>
      </w:pPr>
      <w:r w:rsidRPr="00182FBE">
        <w:t>Creare una cartella di progetto ed eseguire</w:t>
      </w:r>
      <w:r>
        <w:t>;</w:t>
      </w:r>
    </w:p>
    <w:p w14:paraId="609634A3" w14:textId="77777777" w:rsidR="00586882" w:rsidRDefault="00586882" w:rsidP="00586882">
      <w:pPr>
        <w:jc w:val="both"/>
      </w:pPr>
    </w:p>
    <w:p w14:paraId="21674D02" w14:textId="013DBBE2" w:rsidR="00586882" w:rsidRPr="0030687E" w:rsidRDefault="00586882" w:rsidP="00586882">
      <w:pPr>
        <w:shd w:val="solid" w:color="D6D5D5" w:themeColor="background2" w:fill="auto"/>
        <w:jc w:val="both"/>
        <w:rPr>
          <w:lang w:val="en-US"/>
        </w:rPr>
      </w:pPr>
      <w:bookmarkStart w:id="10" w:name="_Hlk189413275"/>
      <w:r w:rsidRPr="0030687E">
        <w:rPr>
          <w:lang w:val="en-US"/>
        </w:rPr>
        <w:lastRenderedPageBreak/>
        <w:t>npm init -y</w:t>
      </w:r>
    </w:p>
    <w:p w14:paraId="730E128C" w14:textId="6F3B3E0F" w:rsidR="00586882" w:rsidRPr="0030687E" w:rsidRDefault="00586882" w:rsidP="00586882">
      <w:pPr>
        <w:shd w:val="solid" w:color="D6D5D5" w:themeColor="background2" w:fill="auto"/>
        <w:jc w:val="both"/>
        <w:rPr>
          <w:lang w:val="en-US"/>
        </w:rPr>
      </w:pPr>
      <w:r w:rsidRPr="0030687E">
        <w:rPr>
          <w:lang w:val="en-US"/>
        </w:rPr>
        <w:t>npm install laravel-mix –-save-dev</w:t>
      </w:r>
    </w:p>
    <w:bookmarkEnd w:id="10"/>
    <w:p w14:paraId="0825B65D" w14:textId="77777777" w:rsidR="00586882" w:rsidRPr="0030687E" w:rsidRDefault="00586882" w:rsidP="00586882">
      <w:pPr>
        <w:jc w:val="both"/>
        <w:rPr>
          <w:rFonts w:eastAsiaTheme="majorEastAsia" w:cstheme="majorBidi"/>
          <w:i/>
          <w:iCs/>
          <w:sz w:val="32"/>
          <w:lang w:val="en-US"/>
        </w:rPr>
      </w:pPr>
    </w:p>
    <w:p w14:paraId="5B32FE3D" w14:textId="63FAC49B" w:rsidR="00586882" w:rsidRPr="00E65580" w:rsidRDefault="00586882" w:rsidP="00EA0437">
      <w:pPr>
        <w:pStyle w:val="Paragrafoelenco"/>
        <w:numPr>
          <w:ilvl w:val="0"/>
          <w:numId w:val="1"/>
        </w:numPr>
        <w:jc w:val="both"/>
        <w:rPr>
          <w:b/>
          <w:bCs/>
        </w:rPr>
      </w:pPr>
      <w:r w:rsidRPr="00182FBE">
        <w:t>Configurare il file webpack.mix.js per gestire gli asset del frontend</w:t>
      </w:r>
    </w:p>
    <w:p w14:paraId="2B9706F4" w14:textId="77777777" w:rsidR="00586882" w:rsidRPr="00586882" w:rsidRDefault="00586882" w:rsidP="00EA0437">
      <w:pPr>
        <w:pStyle w:val="Paragrafoelenco"/>
        <w:numPr>
          <w:ilvl w:val="0"/>
          <w:numId w:val="1"/>
        </w:numPr>
        <w:jc w:val="both"/>
        <w:rPr>
          <w:b/>
          <w:bCs/>
        </w:rPr>
      </w:pPr>
      <w:r w:rsidRPr="00182FBE">
        <w:t>Eseguire il comando per compilare le risorse:</w:t>
      </w:r>
    </w:p>
    <w:p w14:paraId="5BF28838" w14:textId="77777777" w:rsidR="00586882" w:rsidRDefault="00586882" w:rsidP="00586882">
      <w:pPr>
        <w:pStyle w:val="Paragrafoelenco"/>
      </w:pPr>
    </w:p>
    <w:p w14:paraId="603F477A" w14:textId="2BD270CF" w:rsidR="00586882" w:rsidRDefault="00586882" w:rsidP="00586882">
      <w:pPr>
        <w:shd w:val="solid" w:color="D6D5D5" w:themeColor="background2" w:fill="auto"/>
        <w:jc w:val="both"/>
      </w:pPr>
      <w:r>
        <w:t>npx mix watch</w:t>
      </w:r>
    </w:p>
    <w:p w14:paraId="075353CE" w14:textId="433E77D0" w:rsidR="000F5160" w:rsidRPr="00182FBE" w:rsidRDefault="000F5160" w:rsidP="00182FBE"/>
    <w:p w14:paraId="624C0546" w14:textId="4E7FD1F9" w:rsidR="00586882" w:rsidRDefault="000F5160" w:rsidP="00182FBE">
      <w:r w:rsidRPr="00182FBE">
        <w:t>Configurazione dell’Ambiente di Sviluppo Flutter</w:t>
      </w:r>
      <w:r w:rsidR="00586882">
        <w:t>:</w:t>
      </w:r>
    </w:p>
    <w:p w14:paraId="5CF1DD70" w14:textId="77777777" w:rsidR="00586882" w:rsidRDefault="00586882" w:rsidP="00182FBE"/>
    <w:p w14:paraId="3D86BE89" w14:textId="6CED3AEF" w:rsidR="00586882" w:rsidRPr="00E65580" w:rsidRDefault="00586882" w:rsidP="00EA0437">
      <w:pPr>
        <w:pStyle w:val="Paragrafoelenco"/>
        <w:numPr>
          <w:ilvl w:val="0"/>
          <w:numId w:val="1"/>
        </w:numPr>
        <w:jc w:val="both"/>
        <w:rPr>
          <w:b/>
          <w:bCs/>
        </w:rPr>
      </w:pPr>
      <w:r w:rsidRPr="00182FBE">
        <w:t xml:space="preserve">Scaricare e installare Flutter SDK da </w:t>
      </w:r>
      <w:hyperlink r:id="rId22" w:history="1">
        <w:r w:rsidRPr="00182FBE">
          <w:rPr>
            <w:rStyle w:val="Collegamentoipertestuale"/>
            <w:rFonts w:eastAsiaTheme="majorEastAsia" w:cstheme="majorBidi"/>
          </w:rPr>
          <w:t>Flutter Download</w:t>
        </w:r>
      </w:hyperlink>
    </w:p>
    <w:p w14:paraId="36DD8426" w14:textId="35DFFCAD" w:rsidR="00586882" w:rsidRPr="00E65580" w:rsidRDefault="00586882" w:rsidP="00EA0437">
      <w:pPr>
        <w:pStyle w:val="Paragrafoelenco"/>
        <w:numPr>
          <w:ilvl w:val="0"/>
          <w:numId w:val="1"/>
        </w:numPr>
        <w:jc w:val="both"/>
        <w:rPr>
          <w:b/>
          <w:bCs/>
        </w:rPr>
      </w:pPr>
      <w:r w:rsidRPr="00182FBE">
        <w:t xml:space="preserve">Aggiungere Flutter al </w:t>
      </w:r>
      <w:r>
        <w:t>PATH alle variabili di sistema</w:t>
      </w:r>
    </w:p>
    <w:p w14:paraId="68782DCB" w14:textId="2EB0DA2D" w:rsidR="00586882" w:rsidRPr="00586882" w:rsidRDefault="00586882" w:rsidP="00EA0437">
      <w:pPr>
        <w:pStyle w:val="Paragrafoelenco"/>
        <w:numPr>
          <w:ilvl w:val="0"/>
          <w:numId w:val="1"/>
        </w:numPr>
        <w:jc w:val="both"/>
        <w:rPr>
          <w:b/>
          <w:bCs/>
        </w:rPr>
      </w:pPr>
      <w:r w:rsidRPr="00586882">
        <w:t>Controllare l’installazione con:</w:t>
      </w:r>
    </w:p>
    <w:p w14:paraId="2229DF1E" w14:textId="77777777" w:rsidR="00586882" w:rsidRDefault="00586882" w:rsidP="00586882">
      <w:pPr>
        <w:ind w:left="360"/>
        <w:rPr>
          <w:b/>
          <w:bCs/>
        </w:rPr>
      </w:pPr>
    </w:p>
    <w:p w14:paraId="0A587FBE" w14:textId="1584D71F" w:rsidR="00586882" w:rsidRDefault="00586882" w:rsidP="00586882">
      <w:pPr>
        <w:shd w:val="solid" w:color="D6D5D5" w:themeColor="background2" w:fill="auto"/>
        <w:jc w:val="both"/>
      </w:pPr>
      <w:r>
        <w:t>flutter –-version</w:t>
      </w:r>
    </w:p>
    <w:p w14:paraId="3590AD63" w14:textId="77777777" w:rsidR="00586882" w:rsidRPr="00586882" w:rsidRDefault="00586882" w:rsidP="00586882">
      <w:pPr>
        <w:ind w:left="360"/>
        <w:rPr>
          <w:b/>
          <w:bCs/>
        </w:rPr>
      </w:pPr>
    </w:p>
    <w:p w14:paraId="12B2F541" w14:textId="3DA1E0FD" w:rsidR="00586882" w:rsidRDefault="00586882" w:rsidP="00EA0437">
      <w:pPr>
        <w:pStyle w:val="Paragrafoelenco"/>
        <w:numPr>
          <w:ilvl w:val="0"/>
          <w:numId w:val="1"/>
        </w:numPr>
        <w:jc w:val="both"/>
      </w:pPr>
      <w:bookmarkStart w:id="11" w:name="_Hlk189413640"/>
      <w:r>
        <w:t>Installazione di Android Studio per Android</w:t>
      </w:r>
      <w:bookmarkEnd w:id="11"/>
      <w:r>
        <w:t>;</w:t>
      </w:r>
    </w:p>
    <w:p w14:paraId="3824EA70" w14:textId="42133ECF" w:rsidR="00586882" w:rsidRPr="0073073E" w:rsidRDefault="00586882" w:rsidP="00EA0437">
      <w:pPr>
        <w:pStyle w:val="Paragrafoelenco"/>
        <w:numPr>
          <w:ilvl w:val="0"/>
          <w:numId w:val="1"/>
        </w:numPr>
        <w:jc w:val="both"/>
        <w:rPr>
          <w:b/>
          <w:bCs/>
        </w:rPr>
      </w:pPr>
      <w:r>
        <w:t xml:space="preserve">Installazione di Xcode per iOS; </w:t>
      </w:r>
    </w:p>
    <w:p w14:paraId="3585E09D" w14:textId="2FE70526" w:rsidR="0073073E" w:rsidRPr="0073073E" w:rsidRDefault="0073073E" w:rsidP="00EA0437">
      <w:pPr>
        <w:pStyle w:val="Paragrafoelenco"/>
        <w:numPr>
          <w:ilvl w:val="0"/>
          <w:numId w:val="1"/>
        </w:numPr>
        <w:jc w:val="both"/>
        <w:rPr>
          <w:b/>
          <w:bCs/>
        </w:rPr>
      </w:pPr>
      <w:r w:rsidRPr="00586882">
        <w:t>Controllare l’installazione con:</w:t>
      </w:r>
    </w:p>
    <w:p w14:paraId="50D1A005" w14:textId="77777777" w:rsidR="0073073E" w:rsidRDefault="0073073E" w:rsidP="0073073E">
      <w:pPr>
        <w:jc w:val="both"/>
        <w:rPr>
          <w:b/>
          <w:bCs/>
        </w:rPr>
      </w:pPr>
    </w:p>
    <w:p w14:paraId="65C17FB5" w14:textId="3867C293" w:rsidR="0028065A" w:rsidRDefault="0073073E" w:rsidP="00697194">
      <w:pPr>
        <w:shd w:val="solid" w:color="D6D5D5" w:themeColor="background2" w:fill="auto"/>
        <w:jc w:val="both"/>
      </w:pPr>
      <w:r>
        <w:t>flutter doctor</w:t>
      </w:r>
    </w:p>
    <w:p w14:paraId="6CC111AD" w14:textId="77777777" w:rsidR="0028065A" w:rsidRDefault="0028065A" w:rsidP="000563CC"/>
    <w:p w14:paraId="357DDAAB" w14:textId="77777777" w:rsidR="00DD6518" w:rsidRDefault="00DD6518" w:rsidP="000563CC"/>
    <w:p w14:paraId="3B1AEE1D" w14:textId="77777777" w:rsidR="00DD6518" w:rsidRDefault="00DD6518" w:rsidP="000563CC"/>
    <w:p w14:paraId="577F151E" w14:textId="77777777" w:rsidR="00DD6518" w:rsidRDefault="00DD6518" w:rsidP="000563CC"/>
    <w:p w14:paraId="3618FEF3" w14:textId="77777777" w:rsidR="00DD6518" w:rsidRDefault="00DD6518" w:rsidP="000563CC"/>
    <w:p w14:paraId="3BA1ADA8" w14:textId="77777777" w:rsidR="00DD6518" w:rsidRDefault="00DD6518" w:rsidP="000563CC"/>
    <w:p w14:paraId="5E0245E4" w14:textId="77777777" w:rsidR="00DD6518" w:rsidRDefault="00DD6518" w:rsidP="000563CC"/>
    <w:p w14:paraId="6E60C938" w14:textId="77777777" w:rsidR="00DD6518" w:rsidRDefault="00DD6518" w:rsidP="000563CC"/>
    <w:p w14:paraId="345B6F05" w14:textId="77777777" w:rsidR="00DD6518" w:rsidRDefault="00DD6518" w:rsidP="000563CC"/>
    <w:p w14:paraId="61A95947" w14:textId="77777777" w:rsidR="00DD6518" w:rsidRDefault="00DD6518" w:rsidP="000563CC"/>
    <w:p w14:paraId="0F8A8D1D" w14:textId="77777777" w:rsidR="00DD6518" w:rsidRDefault="00DD6518" w:rsidP="000563CC"/>
    <w:p w14:paraId="2C7D4C82" w14:textId="77777777" w:rsidR="00DD6518" w:rsidRDefault="00DD6518" w:rsidP="000563CC"/>
    <w:p w14:paraId="644DDD57" w14:textId="77777777" w:rsidR="00DD6518" w:rsidRDefault="00DD6518" w:rsidP="000563CC"/>
    <w:p w14:paraId="6D856BEF" w14:textId="77777777" w:rsidR="00DD6518" w:rsidRDefault="00DD6518" w:rsidP="000563CC"/>
    <w:p w14:paraId="0C2E3E20" w14:textId="77777777" w:rsidR="00DD6518" w:rsidRDefault="00DD6518" w:rsidP="000563CC"/>
    <w:p w14:paraId="00829ACD" w14:textId="77777777" w:rsidR="00DD6518" w:rsidRDefault="00DD6518" w:rsidP="000563CC"/>
    <w:p w14:paraId="23A5E9FF" w14:textId="77777777" w:rsidR="00DD6518" w:rsidRDefault="00DD6518" w:rsidP="000563CC"/>
    <w:p w14:paraId="5F53ED96" w14:textId="77777777" w:rsidR="00DD6518" w:rsidRDefault="00DD6518" w:rsidP="000563CC"/>
    <w:p w14:paraId="588E48B4" w14:textId="77777777" w:rsidR="00DD6518" w:rsidRDefault="00DD6518" w:rsidP="000563CC"/>
    <w:p w14:paraId="302D7088" w14:textId="77777777" w:rsidR="00DD6518" w:rsidRPr="000563CC" w:rsidRDefault="00DD6518" w:rsidP="000563CC"/>
    <w:p w14:paraId="2BE4A35A" w14:textId="703C7EC9" w:rsidR="00D2706A" w:rsidRDefault="0011357A" w:rsidP="0011357A">
      <w:pPr>
        <w:pStyle w:val="Titolo4"/>
      </w:pPr>
      <w:r>
        <w:lastRenderedPageBreak/>
        <w:t>2.5</w:t>
      </w:r>
      <w:r w:rsidR="00810822">
        <w:t xml:space="preserve"> </w:t>
      </w:r>
      <w:r w:rsidR="00D2706A">
        <w:t>Librerie</w:t>
      </w:r>
      <w:r w:rsidR="00BD6113">
        <w:t xml:space="preserve"> e dipendenze</w:t>
      </w:r>
    </w:p>
    <w:p w14:paraId="5C720984" w14:textId="77777777" w:rsidR="000563CC" w:rsidRDefault="000563CC" w:rsidP="000563CC">
      <w:pPr>
        <w:pStyle w:val="Testo"/>
      </w:pPr>
    </w:p>
    <w:p w14:paraId="7D5B72EE" w14:textId="3C42F329" w:rsidR="00D2706A" w:rsidRDefault="000563CC" w:rsidP="000563CC">
      <w:pPr>
        <w:pStyle w:val="Testo"/>
      </w:pPr>
      <w:r>
        <w:t>2.5.1 Librerie per Arduino Rev4 Wifi</w:t>
      </w:r>
    </w:p>
    <w:p w14:paraId="71AAA40D" w14:textId="77777777" w:rsidR="000563CC" w:rsidRDefault="000563CC" w:rsidP="00D2706A"/>
    <w:p w14:paraId="3855205A" w14:textId="115F225E" w:rsidR="00D2706A" w:rsidRPr="000F5160" w:rsidRDefault="00810822" w:rsidP="000563CC">
      <w:r>
        <w:t>Librerie base per Arduino Rev4 WIFI</w:t>
      </w:r>
      <w:r w:rsidR="00D2706A">
        <w:t>:</w:t>
      </w:r>
    </w:p>
    <w:p w14:paraId="34C6FB55" w14:textId="77777777" w:rsidR="00D2706A" w:rsidRDefault="00D2706A" w:rsidP="00D2706A"/>
    <w:p w14:paraId="58E0BC71" w14:textId="023CD398" w:rsidR="00D2706A" w:rsidRPr="00D2706A" w:rsidRDefault="00D2706A" w:rsidP="00D2706A">
      <w:pPr>
        <w:shd w:val="clear" w:color="auto" w:fill="D6D5D5" w:themeFill="background2"/>
      </w:pPr>
      <w:r>
        <w:t>#include &lt;Arduino.h&gt;</w:t>
      </w:r>
    </w:p>
    <w:p w14:paraId="72F6BB73" w14:textId="77777777" w:rsidR="00D2706A" w:rsidRDefault="00D2706A" w:rsidP="00D2706A">
      <w:pPr>
        <w:jc w:val="both"/>
      </w:pPr>
    </w:p>
    <w:p w14:paraId="3D2CFB3D" w14:textId="75A2E674" w:rsidR="00810822" w:rsidRDefault="00D2706A" w:rsidP="00D2706A">
      <w:r>
        <w:t xml:space="preserve">Questa è la libreria principale di Arduino che fornisce le funzioni di base per la programmazione di microcontrollori, come </w:t>
      </w:r>
      <w:proofErr w:type="gramStart"/>
      <w:r w:rsidRPr="00D2706A">
        <w:rPr>
          <w:rStyle w:val="CodiceHTML"/>
          <w:rFonts w:ascii="Red Hat Display SemiBold" w:eastAsiaTheme="minorHAnsi" w:hAnsi="Red Hat Display SemiBold" w:cs="Red Hat Display SemiBold"/>
          <w:sz w:val="24"/>
          <w:szCs w:val="24"/>
        </w:rPr>
        <w:t>digitalWrite(</w:t>
      </w:r>
      <w:proofErr w:type="gramEnd"/>
      <w:r w:rsidRPr="00D2706A">
        <w:rPr>
          <w:rStyle w:val="CodiceHTML"/>
          <w:rFonts w:ascii="Red Hat Display SemiBold" w:eastAsiaTheme="minorHAnsi" w:hAnsi="Red Hat Display SemiBold" w:cs="Red Hat Display SemiBold"/>
          <w:sz w:val="24"/>
          <w:szCs w:val="24"/>
        </w:rPr>
        <w:t>)</w:t>
      </w:r>
      <w:r w:rsidRPr="00D2706A">
        <w:rPr>
          <w:rFonts w:cs="Red Hat Display SemiBold"/>
        </w:rPr>
        <w:t xml:space="preserve">, </w:t>
      </w:r>
      <w:proofErr w:type="gramStart"/>
      <w:r w:rsidRPr="00D2706A">
        <w:rPr>
          <w:rStyle w:val="CodiceHTML"/>
          <w:rFonts w:ascii="Red Hat Display SemiBold" w:eastAsiaTheme="minorHAnsi" w:hAnsi="Red Hat Display SemiBold" w:cs="Red Hat Display SemiBold"/>
          <w:sz w:val="24"/>
          <w:szCs w:val="24"/>
        </w:rPr>
        <w:t>analogRead(</w:t>
      </w:r>
      <w:proofErr w:type="gramEnd"/>
      <w:r w:rsidRPr="00D2706A">
        <w:rPr>
          <w:rStyle w:val="CodiceHTML"/>
          <w:rFonts w:ascii="Red Hat Display SemiBold" w:eastAsiaTheme="minorHAnsi" w:hAnsi="Red Hat Display SemiBold" w:cs="Red Hat Display SemiBold"/>
          <w:sz w:val="24"/>
          <w:szCs w:val="24"/>
        </w:rPr>
        <w:t>)</w:t>
      </w:r>
      <w:r w:rsidRPr="00D2706A">
        <w:rPr>
          <w:rFonts w:cs="Red Hat Display SemiBold"/>
        </w:rPr>
        <w:t xml:space="preserve">, </w:t>
      </w:r>
      <w:proofErr w:type="gramStart"/>
      <w:r w:rsidRPr="00D2706A">
        <w:rPr>
          <w:rStyle w:val="CodiceHTML"/>
          <w:rFonts w:ascii="Red Hat Display SemiBold" w:eastAsiaTheme="minorHAnsi" w:hAnsi="Red Hat Display SemiBold" w:cs="Red Hat Display SemiBold"/>
          <w:sz w:val="24"/>
          <w:szCs w:val="24"/>
        </w:rPr>
        <w:t>delay(</w:t>
      </w:r>
      <w:proofErr w:type="gramEnd"/>
      <w:r w:rsidRPr="00D2706A">
        <w:rPr>
          <w:rStyle w:val="CodiceHTML"/>
          <w:rFonts w:ascii="Red Hat Display SemiBold" w:eastAsiaTheme="minorHAnsi" w:hAnsi="Red Hat Display SemiBold" w:cs="Red Hat Display SemiBold"/>
          <w:sz w:val="24"/>
          <w:szCs w:val="24"/>
        </w:rPr>
        <w:t>)</w:t>
      </w:r>
      <w:r w:rsidRPr="00D2706A">
        <w:rPr>
          <w:rFonts w:cs="Red Hat Display SemiBold"/>
        </w:rPr>
        <w:t>,</w:t>
      </w:r>
      <w:r>
        <w:t xml:space="preserve"> ecc.</w:t>
      </w:r>
    </w:p>
    <w:p w14:paraId="21083A53" w14:textId="53B24DD4" w:rsidR="00810822" w:rsidRDefault="00810822" w:rsidP="00D2706A"/>
    <w:p w14:paraId="2BF76A67" w14:textId="2E9548A1" w:rsidR="00810822" w:rsidRDefault="00810822" w:rsidP="000563CC">
      <w:r>
        <w:t>Librerie per la comunicazione di rete e WiFi:</w:t>
      </w:r>
    </w:p>
    <w:p w14:paraId="30101FDB" w14:textId="77777777" w:rsidR="00810822" w:rsidRDefault="00810822" w:rsidP="00D2706A">
      <w:pPr>
        <w:rPr>
          <w:u w:val="single"/>
        </w:rPr>
      </w:pPr>
    </w:p>
    <w:p w14:paraId="2B3C2AE3" w14:textId="147639CD" w:rsidR="00810822" w:rsidRPr="00810822" w:rsidRDefault="00810822" w:rsidP="00810822">
      <w:pPr>
        <w:shd w:val="clear" w:color="auto" w:fill="D6D5D5" w:themeFill="background2"/>
        <w:rPr>
          <w:lang w:eastAsia="it-IT"/>
        </w:rPr>
      </w:pPr>
      <w:r w:rsidRPr="00810822">
        <w:rPr>
          <w:lang w:eastAsia="it-IT"/>
        </w:rPr>
        <w:t>#include &lt;WiFi.h&gt;</w:t>
      </w:r>
    </w:p>
    <w:p w14:paraId="2D9E193A" w14:textId="043CF15E" w:rsidR="00810822" w:rsidRDefault="00810822" w:rsidP="00810822">
      <w:pPr>
        <w:rPr>
          <w:lang w:eastAsia="it-IT"/>
        </w:rPr>
      </w:pPr>
    </w:p>
    <w:p w14:paraId="3104561A" w14:textId="39B71B27" w:rsidR="00810822" w:rsidRDefault="00810822" w:rsidP="00810822">
      <w:r>
        <w:t>Permette la connessione WiFi per schede basate su ESP32 e altre con supporto WiFi. Include funzioni per la gestione della rete, come la connessione a un SSID, l'assegnazione di un IP e la gestione delle connessioni client-server.</w:t>
      </w:r>
    </w:p>
    <w:p w14:paraId="409984C2" w14:textId="5C86CBEF" w:rsidR="00810822" w:rsidRDefault="00810822" w:rsidP="00810822">
      <w:pPr>
        <w:rPr>
          <w:lang w:eastAsia="it-IT"/>
        </w:rPr>
      </w:pPr>
    </w:p>
    <w:p w14:paraId="55F4F736" w14:textId="77777777" w:rsidR="00810822" w:rsidRPr="00810822" w:rsidRDefault="00810822" w:rsidP="00810822">
      <w:pPr>
        <w:shd w:val="clear" w:color="auto" w:fill="D6D5D5" w:themeFill="background2"/>
        <w:rPr>
          <w:lang w:eastAsia="it-IT"/>
        </w:rPr>
      </w:pPr>
      <w:r w:rsidRPr="00810822">
        <w:rPr>
          <w:lang w:eastAsia="it-IT"/>
        </w:rPr>
        <w:t>#include &lt;WiFiUDP.h&gt;</w:t>
      </w:r>
    </w:p>
    <w:p w14:paraId="31BCAE08" w14:textId="77777777" w:rsidR="00810822" w:rsidRDefault="00810822" w:rsidP="00810822">
      <w:pPr>
        <w:rPr>
          <w:lang w:eastAsia="it-IT"/>
        </w:rPr>
      </w:pPr>
    </w:p>
    <w:p w14:paraId="2E6D3376" w14:textId="77777777" w:rsidR="00810822" w:rsidRDefault="00810822" w:rsidP="00810822">
      <w:pPr>
        <w:rPr>
          <w:lang w:eastAsia="it-IT"/>
        </w:rPr>
      </w:pPr>
      <w:r>
        <w:t>Consente la comunicazione tramite il protocollo UDP (User Datagram Protocol) su reti WiFi. È utile per applicazioni che richiedono trasmissione veloce di pacchetti dati, come la telemetria o il controllo remoto.</w:t>
      </w:r>
    </w:p>
    <w:p w14:paraId="2E5C0571" w14:textId="77777777" w:rsidR="00810822" w:rsidRDefault="00810822" w:rsidP="00810822">
      <w:pPr>
        <w:rPr>
          <w:lang w:eastAsia="it-IT"/>
        </w:rPr>
      </w:pPr>
    </w:p>
    <w:p w14:paraId="1B499625" w14:textId="77777777" w:rsidR="00810822" w:rsidRPr="00810822" w:rsidRDefault="00810822" w:rsidP="00810822">
      <w:pPr>
        <w:shd w:val="clear" w:color="auto" w:fill="D6D5D5" w:themeFill="background2"/>
        <w:rPr>
          <w:lang w:eastAsia="it-IT"/>
        </w:rPr>
      </w:pPr>
      <w:r w:rsidRPr="00810822">
        <w:rPr>
          <w:lang w:eastAsia="it-IT"/>
        </w:rPr>
        <w:t>#include &lt;ArduinoMDNS.h&gt;</w:t>
      </w:r>
    </w:p>
    <w:p w14:paraId="7111D7F7" w14:textId="77777777" w:rsidR="00810822" w:rsidRDefault="00810822" w:rsidP="00810822">
      <w:pPr>
        <w:rPr>
          <w:lang w:eastAsia="it-IT"/>
        </w:rPr>
      </w:pPr>
    </w:p>
    <w:p w14:paraId="3A4A7846" w14:textId="2FB5308D" w:rsidR="00810822" w:rsidRDefault="00810822" w:rsidP="00810822">
      <w:r>
        <w:t xml:space="preserve">Implementa il supporto per mDNS (Multicast DNS), permettendo ai dispositivi di essere raggiunti tramite un hostname locale invece di un indirizzo IP statico. Ad esempio, un dispositivo con </w:t>
      </w:r>
      <w:proofErr w:type="gramStart"/>
      <w:r w:rsidRPr="00810822">
        <w:rPr>
          <w:rStyle w:val="CodiceHTML"/>
          <w:rFonts w:ascii="Red Hat Display SemiBold" w:eastAsiaTheme="minorHAnsi" w:hAnsi="Red Hat Display SemiBold" w:cs="Red Hat Display SemiBold"/>
          <w:sz w:val="24"/>
          <w:szCs w:val="24"/>
        </w:rPr>
        <w:t>mydevice.local</w:t>
      </w:r>
      <w:proofErr w:type="gramEnd"/>
      <w:r>
        <w:t xml:space="preserve"> può essere trovato nella rete senza conoscere il suo IP.</w:t>
      </w:r>
    </w:p>
    <w:p w14:paraId="1A1F713E" w14:textId="77777777" w:rsidR="00810822" w:rsidRDefault="00810822" w:rsidP="00810822">
      <w:pPr>
        <w:rPr>
          <w:lang w:eastAsia="it-IT"/>
        </w:rPr>
      </w:pPr>
    </w:p>
    <w:p w14:paraId="50D13076" w14:textId="4889D2F1" w:rsidR="00810822" w:rsidRDefault="00810822" w:rsidP="000563CC">
      <w:pPr>
        <w:rPr>
          <w:lang w:eastAsia="it-IT"/>
        </w:rPr>
      </w:pPr>
      <w:r>
        <w:t>Librerie per la comunicazione con periferiche</w:t>
      </w:r>
      <w:r>
        <w:rPr>
          <w:lang w:eastAsia="it-IT"/>
        </w:rPr>
        <w:t>:</w:t>
      </w:r>
    </w:p>
    <w:p w14:paraId="6A6E33C0" w14:textId="20C4428A" w:rsidR="00810822" w:rsidRDefault="00810822" w:rsidP="00810822">
      <w:pPr>
        <w:pStyle w:val="Testo"/>
        <w:rPr>
          <w:lang w:eastAsia="it-IT"/>
        </w:rPr>
      </w:pPr>
    </w:p>
    <w:p w14:paraId="4A959DA6" w14:textId="77777777" w:rsidR="00810822" w:rsidRPr="00810822" w:rsidRDefault="00810822" w:rsidP="00810822">
      <w:pPr>
        <w:shd w:val="clear" w:color="auto" w:fill="D6D5D5" w:themeFill="background2"/>
        <w:rPr>
          <w:lang w:eastAsia="it-IT"/>
        </w:rPr>
      </w:pPr>
      <w:r w:rsidRPr="00810822">
        <w:rPr>
          <w:lang w:eastAsia="it-IT"/>
        </w:rPr>
        <w:t>#include &lt;Wire.h&gt;</w:t>
      </w:r>
    </w:p>
    <w:p w14:paraId="68CDD02E" w14:textId="77777777" w:rsidR="00810822" w:rsidRDefault="00810822" w:rsidP="00810822">
      <w:pPr>
        <w:rPr>
          <w:lang w:eastAsia="it-IT"/>
        </w:rPr>
      </w:pPr>
    </w:p>
    <w:p w14:paraId="2439704A" w14:textId="4DEC0EE6" w:rsidR="00810822" w:rsidRDefault="00810822" w:rsidP="00810822">
      <w:pPr>
        <w:rPr>
          <w:lang w:eastAsia="it-IT"/>
        </w:rPr>
      </w:pPr>
      <w:r>
        <w:t>Gestisce la comunicazione I2C (Inter-Integrated Circuit), utilizzata per collegare dispositivi come sensori, display e altri componenti elettronici.</w:t>
      </w:r>
    </w:p>
    <w:p w14:paraId="457006DC" w14:textId="77777777" w:rsidR="00810822" w:rsidRDefault="00810822" w:rsidP="00810822">
      <w:pPr>
        <w:pStyle w:val="Testo"/>
        <w:rPr>
          <w:lang w:eastAsia="it-IT"/>
        </w:rPr>
      </w:pPr>
    </w:p>
    <w:p w14:paraId="3E461E35" w14:textId="253A8370" w:rsidR="00810822" w:rsidRPr="00810822" w:rsidRDefault="00810822" w:rsidP="00810822">
      <w:pPr>
        <w:shd w:val="clear" w:color="auto" w:fill="D6D5D5" w:themeFill="background2"/>
        <w:rPr>
          <w:lang w:eastAsia="it-IT"/>
        </w:rPr>
      </w:pPr>
      <w:r w:rsidRPr="00810822">
        <w:rPr>
          <w:lang w:eastAsia="it-IT"/>
        </w:rPr>
        <w:t>#include &lt;SPI.h&gt;</w:t>
      </w:r>
    </w:p>
    <w:p w14:paraId="3DF7B635" w14:textId="77777777" w:rsidR="00810822" w:rsidRDefault="00810822" w:rsidP="00810822">
      <w:pPr>
        <w:rPr>
          <w:lang w:eastAsia="it-IT"/>
        </w:rPr>
      </w:pPr>
    </w:p>
    <w:p w14:paraId="58D5E3D3" w14:textId="2970BEB6" w:rsidR="00810822" w:rsidRDefault="00810822" w:rsidP="00810822">
      <w:pPr>
        <w:rPr>
          <w:lang w:eastAsia="it-IT"/>
        </w:rPr>
      </w:pPr>
      <w:r>
        <w:t>Gestisce la comunicazione tramite il protocollo SPI (Serial Peripheral Interface), utilizzato per connettere il microcontrollore con dispositivi come memorie SD, display e sensori.</w:t>
      </w:r>
    </w:p>
    <w:p w14:paraId="19640909" w14:textId="6EA5692B" w:rsidR="00810822" w:rsidRDefault="00810822" w:rsidP="00810822">
      <w:pPr>
        <w:rPr>
          <w:lang w:eastAsia="it-IT"/>
        </w:rPr>
      </w:pPr>
    </w:p>
    <w:p w14:paraId="5AC07913" w14:textId="391C0D20" w:rsidR="006A2E43" w:rsidRDefault="006A2E43" w:rsidP="000563CC">
      <w:r>
        <w:lastRenderedPageBreak/>
        <w:t>Librerie per gestione di dati e archiviazione:</w:t>
      </w:r>
    </w:p>
    <w:p w14:paraId="043044D8" w14:textId="77777777" w:rsidR="006A2E43" w:rsidRDefault="006A2E43" w:rsidP="00810822">
      <w:pPr>
        <w:rPr>
          <w:lang w:eastAsia="it-IT"/>
        </w:rPr>
      </w:pPr>
    </w:p>
    <w:p w14:paraId="2301A5A2" w14:textId="7404769A" w:rsidR="00810822" w:rsidRDefault="00810822" w:rsidP="00810822">
      <w:pPr>
        <w:shd w:val="clear" w:color="auto" w:fill="D6D5D5" w:themeFill="background2"/>
        <w:rPr>
          <w:lang w:eastAsia="it-IT"/>
        </w:rPr>
      </w:pPr>
      <w:r w:rsidRPr="00810822">
        <w:rPr>
          <w:lang w:eastAsia="it-IT"/>
        </w:rPr>
        <w:t>#include &lt;SD.h&gt;</w:t>
      </w:r>
    </w:p>
    <w:p w14:paraId="73A02B64" w14:textId="00371796" w:rsidR="00810822" w:rsidRDefault="00810822" w:rsidP="00810822">
      <w:pPr>
        <w:rPr>
          <w:lang w:eastAsia="it-IT"/>
        </w:rPr>
      </w:pPr>
    </w:p>
    <w:p w14:paraId="5C907F4D" w14:textId="4DEDCC6A" w:rsidR="00810822" w:rsidRDefault="00810822" w:rsidP="00810822">
      <w:pPr>
        <w:rPr>
          <w:lang w:eastAsia="it-IT"/>
        </w:rPr>
      </w:pPr>
      <w:r>
        <w:t>Fornisce il supporto per schede SD, consentendo di leggere e scrivere file su memorie SD tramite interfaccia SPI.</w:t>
      </w:r>
    </w:p>
    <w:p w14:paraId="2FFBE216" w14:textId="77777777" w:rsidR="00810822" w:rsidRPr="00810822" w:rsidRDefault="00810822" w:rsidP="00810822">
      <w:pPr>
        <w:rPr>
          <w:lang w:eastAsia="it-IT"/>
        </w:rPr>
      </w:pPr>
    </w:p>
    <w:p w14:paraId="113BEB2E" w14:textId="77777777" w:rsidR="00810822" w:rsidRPr="00810822" w:rsidRDefault="00810822" w:rsidP="00810822">
      <w:pPr>
        <w:shd w:val="clear" w:color="auto" w:fill="D6D5D5" w:themeFill="background2"/>
        <w:rPr>
          <w:lang w:eastAsia="it-IT"/>
        </w:rPr>
      </w:pPr>
      <w:r w:rsidRPr="00810822">
        <w:rPr>
          <w:lang w:eastAsia="it-IT"/>
        </w:rPr>
        <w:t>#include &lt;ArduinoJson.h&gt;</w:t>
      </w:r>
    </w:p>
    <w:p w14:paraId="3782759B" w14:textId="36C7E5C3" w:rsidR="00810822" w:rsidRDefault="00810822" w:rsidP="00810822">
      <w:pPr>
        <w:rPr>
          <w:lang w:eastAsia="it-IT"/>
        </w:rPr>
      </w:pPr>
    </w:p>
    <w:p w14:paraId="2DC628DB" w14:textId="4ACDB922" w:rsidR="00810822" w:rsidRDefault="00810822" w:rsidP="00810822">
      <w:r>
        <w:t>Libreria per la manipolazione di dati in formato JSON (JavaScript Object Notation). Utile per strutturare e scambiare dati in modo leggibile e compatto, ad esempio in comunicazioni IoT.</w:t>
      </w:r>
    </w:p>
    <w:p w14:paraId="51441CB3" w14:textId="3D0DE694" w:rsidR="006A2E43" w:rsidRDefault="006A2E43" w:rsidP="00810822">
      <w:pPr>
        <w:rPr>
          <w:lang w:eastAsia="it-IT"/>
        </w:rPr>
      </w:pPr>
    </w:p>
    <w:p w14:paraId="595396A7" w14:textId="073476FC" w:rsidR="006A2E43" w:rsidRDefault="006A2E43" w:rsidP="000563CC">
      <w:pPr>
        <w:rPr>
          <w:lang w:eastAsia="it-IT"/>
        </w:rPr>
      </w:pPr>
      <w:r>
        <w:t>Librerie per gestione del display OLED:</w:t>
      </w:r>
    </w:p>
    <w:p w14:paraId="1C25461C" w14:textId="77777777" w:rsidR="00810822" w:rsidRDefault="00810822" w:rsidP="00810822">
      <w:pPr>
        <w:rPr>
          <w:lang w:eastAsia="it-IT"/>
        </w:rPr>
      </w:pPr>
    </w:p>
    <w:p w14:paraId="352C8BB0" w14:textId="71906133" w:rsidR="00810822" w:rsidRPr="00810822" w:rsidRDefault="00810822" w:rsidP="00810822">
      <w:pPr>
        <w:shd w:val="clear" w:color="auto" w:fill="D6D5D5" w:themeFill="background2"/>
        <w:rPr>
          <w:lang w:eastAsia="it-IT"/>
        </w:rPr>
      </w:pPr>
      <w:r w:rsidRPr="00810822">
        <w:rPr>
          <w:lang w:eastAsia="it-IT"/>
        </w:rPr>
        <w:t>#include &lt;Adafruit_GFX.h&gt;</w:t>
      </w:r>
    </w:p>
    <w:p w14:paraId="67714A2A" w14:textId="56FB7368" w:rsidR="00810822" w:rsidRDefault="00810822" w:rsidP="00810822">
      <w:pPr>
        <w:rPr>
          <w:lang w:eastAsia="it-IT"/>
        </w:rPr>
      </w:pPr>
    </w:p>
    <w:p w14:paraId="07874995" w14:textId="410A13E7" w:rsidR="00810822" w:rsidRDefault="00810822" w:rsidP="00810822">
      <w:pPr>
        <w:rPr>
          <w:lang w:eastAsia="it-IT"/>
        </w:rPr>
      </w:pPr>
      <w:r>
        <w:t>Libreria grafica di Adafruit per disegnare testi, forme e immagini su display grafici, come quelli OLED e TFT.</w:t>
      </w:r>
    </w:p>
    <w:p w14:paraId="6989790D" w14:textId="77777777" w:rsidR="00810822" w:rsidRDefault="00810822" w:rsidP="00810822">
      <w:pPr>
        <w:rPr>
          <w:lang w:eastAsia="it-IT"/>
        </w:rPr>
      </w:pPr>
    </w:p>
    <w:p w14:paraId="08F7BBB4" w14:textId="23F0C98F" w:rsidR="00810822" w:rsidRPr="00810822" w:rsidRDefault="00810822" w:rsidP="00810822">
      <w:pPr>
        <w:shd w:val="clear" w:color="auto" w:fill="D6D5D5" w:themeFill="background2"/>
        <w:rPr>
          <w:lang w:eastAsia="it-IT"/>
        </w:rPr>
      </w:pPr>
      <w:r w:rsidRPr="00810822">
        <w:rPr>
          <w:lang w:eastAsia="it-IT"/>
        </w:rPr>
        <w:t>#include &lt;Adafruit_SSD1306.h&gt;</w:t>
      </w:r>
    </w:p>
    <w:p w14:paraId="69A68C71" w14:textId="3AAA67C0" w:rsidR="00810822" w:rsidRDefault="00810822" w:rsidP="00D2706A">
      <w:pPr>
        <w:rPr>
          <w:u w:val="single"/>
        </w:rPr>
      </w:pPr>
    </w:p>
    <w:p w14:paraId="365AFAA1" w14:textId="6E21C42B" w:rsidR="00810822" w:rsidRDefault="00810822" w:rsidP="00D2706A">
      <w:r>
        <w:t>Libreria specifica per i display OLED basati sul driver SSD1306. Fornisce funzionalità per disegnare testi, immagini e aggiornare lo schermo in modo efficiente tramite I2C o SPI.</w:t>
      </w:r>
    </w:p>
    <w:p w14:paraId="75F08FFD" w14:textId="6D0AB286" w:rsidR="000A4BA8" w:rsidRDefault="000A4BA8" w:rsidP="00D2706A"/>
    <w:p w14:paraId="2F231E98" w14:textId="1EA9D2BC" w:rsidR="000A4BA8" w:rsidRDefault="0011357A" w:rsidP="00BD6113">
      <w:pPr>
        <w:pStyle w:val="Testo"/>
      </w:pPr>
      <w:r>
        <w:t>2.</w:t>
      </w:r>
      <w:r w:rsidR="00BD6113">
        <w:t>5.2</w:t>
      </w:r>
      <w:r w:rsidR="000A4BA8">
        <w:t xml:space="preserve"> Librerie </w:t>
      </w:r>
      <w:r w:rsidR="00BD6113">
        <w:t xml:space="preserve">per </w:t>
      </w:r>
      <w:r w:rsidR="000A4BA8">
        <w:t>M5Stack Core Basic</w:t>
      </w:r>
    </w:p>
    <w:p w14:paraId="71597AEB" w14:textId="77777777" w:rsidR="000A4BA8" w:rsidRDefault="000A4BA8" w:rsidP="000A4BA8"/>
    <w:p w14:paraId="10CD7113" w14:textId="2C60FC34" w:rsidR="000A4BA8" w:rsidRPr="000F5160" w:rsidRDefault="000A4BA8" w:rsidP="00BD6113">
      <w:r>
        <w:t>Librerie base per M5Stack Core Basic:</w:t>
      </w:r>
    </w:p>
    <w:p w14:paraId="3477A85D" w14:textId="77777777" w:rsidR="000A4BA8" w:rsidRDefault="000A4BA8" w:rsidP="000A4BA8"/>
    <w:p w14:paraId="6D82D60B" w14:textId="4CB8111D" w:rsidR="000A4BA8" w:rsidRPr="00D2706A" w:rsidRDefault="000A4BA8" w:rsidP="000A4BA8">
      <w:pPr>
        <w:shd w:val="clear" w:color="auto" w:fill="D6D5D5" w:themeFill="background2"/>
      </w:pPr>
      <w:r>
        <w:t>#include &lt;M5Stack.h&gt;</w:t>
      </w:r>
    </w:p>
    <w:p w14:paraId="4F5A512A" w14:textId="77777777" w:rsidR="000A4BA8" w:rsidRDefault="000A4BA8" w:rsidP="000A4BA8">
      <w:pPr>
        <w:jc w:val="both"/>
      </w:pPr>
    </w:p>
    <w:p w14:paraId="56E8AB1F" w14:textId="62E07DCA" w:rsidR="000A4BA8" w:rsidRDefault="000A4BA8" w:rsidP="000A4BA8">
      <w:r>
        <w:t>Questa è la libreria principale di M5Stack che fornisce le funzioni di base per la programmazione del microcontrollore.</w:t>
      </w:r>
    </w:p>
    <w:p w14:paraId="36F9AF8F" w14:textId="77777777" w:rsidR="000A4BA8" w:rsidRDefault="000A4BA8" w:rsidP="000A4BA8"/>
    <w:p w14:paraId="26C05789" w14:textId="77777777" w:rsidR="000A4BA8" w:rsidRPr="00810822" w:rsidRDefault="000A4BA8" w:rsidP="000A4BA8">
      <w:pPr>
        <w:shd w:val="clear" w:color="auto" w:fill="D6D5D5" w:themeFill="background2"/>
        <w:rPr>
          <w:lang w:eastAsia="it-IT"/>
        </w:rPr>
      </w:pPr>
      <w:r w:rsidRPr="00810822">
        <w:rPr>
          <w:lang w:eastAsia="it-IT"/>
        </w:rPr>
        <w:t>#include &lt;ArduinoMDNS.h&gt;</w:t>
      </w:r>
    </w:p>
    <w:p w14:paraId="3BEAFC76" w14:textId="77777777" w:rsidR="000A4BA8" w:rsidRDefault="000A4BA8" w:rsidP="000A4BA8">
      <w:pPr>
        <w:rPr>
          <w:lang w:eastAsia="it-IT"/>
        </w:rPr>
      </w:pPr>
    </w:p>
    <w:p w14:paraId="40E3FE9A" w14:textId="77777777" w:rsidR="000A4BA8" w:rsidRDefault="000A4BA8" w:rsidP="000A4BA8">
      <w:r>
        <w:t xml:space="preserve">Implementa il supporto per mDNS (Multicast DNS), permettendo ai dispositivi di essere raggiunti tramite un hostname locale invece di un indirizzo IP statico. Ad esempio, un dispositivo con </w:t>
      </w:r>
      <w:proofErr w:type="gramStart"/>
      <w:r w:rsidRPr="00810822">
        <w:rPr>
          <w:rStyle w:val="CodiceHTML"/>
          <w:rFonts w:ascii="Red Hat Display SemiBold" w:eastAsiaTheme="minorHAnsi" w:hAnsi="Red Hat Display SemiBold" w:cs="Red Hat Display SemiBold"/>
          <w:sz w:val="24"/>
          <w:szCs w:val="24"/>
        </w:rPr>
        <w:t>mydevice.local</w:t>
      </w:r>
      <w:proofErr w:type="gramEnd"/>
      <w:r>
        <w:t xml:space="preserve"> può essere trovato nella rete senza conoscere il suo IP.</w:t>
      </w:r>
    </w:p>
    <w:p w14:paraId="5A8C37AB" w14:textId="77777777" w:rsidR="002E4429" w:rsidRDefault="002E4429" w:rsidP="00CC2D1C">
      <w:pPr>
        <w:pStyle w:val="Titolo3"/>
      </w:pPr>
    </w:p>
    <w:p w14:paraId="54F419CC" w14:textId="77777777" w:rsidR="00DD6518" w:rsidRDefault="00DD6518" w:rsidP="00DD6518"/>
    <w:p w14:paraId="0014D800" w14:textId="77777777" w:rsidR="00DD6518" w:rsidRDefault="00DD6518" w:rsidP="00DD6518"/>
    <w:p w14:paraId="6DDBB0B7" w14:textId="77777777" w:rsidR="00DD6518" w:rsidRDefault="00DD6518" w:rsidP="00DD6518"/>
    <w:p w14:paraId="383D9A80" w14:textId="77777777" w:rsidR="00DD6518" w:rsidRPr="00DD6518" w:rsidRDefault="00DD6518" w:rsidP="00DD6518"/>
    <w:p w14:paraId="25B5646E" w14:textId="58599AF0" w:rsidR="009F3E91" w:rsidRDefault="0011357A" w:rsidP="00BD6113">
      <w:pPr>
        <w:pStyle w:val="Testo"/>
      </w:pPr>
      <w:r>
        <w:lastRenderedPageBreak/>
        <w:t>2.</w:t>
      </w:r>
      <w:r w:rsidR="00BD6113">
        <w:t>5.</w:t>
      </w:r>
      <w:r w:rsidR="0028065A">
        <w:t>3</w:t>
      </w:r>
      <w:r w:rsidR="009F3E91">
        <w:t xml:space="preserve"> </w:t>
      </w:r>
      <w:r w:rsidR="0024594B">
        <w:t>Dipendenze di</w:t>
      </w:r>
      <w:r w:rsidR="009F3E91">
        <w:t xml:space="preserve"> Node.js</w:t>
      </w:r>
    </w:p>
    <w:p w14:paraId="3ADAA754" w14:textId="77777777" w:rsidR="009F3E91" w:rsidRDefault="009F3E91" w:rsidP="009F3E91"/>
    <w:p w14:paraId="71521369" w14:textId="741C4FE0" w:rsidR="009F3E91" w:rsidRPr="000F5160" w:rsidRDefault="009F3E91" w:rsidP="00BD6113">
      <w:r>
        <w:t>DevDependencies (Dipendenze di sviluppo):</w:t>
      </w:r>
    </w:p>
    <w:p w14:paraId="74BF9170" w14:textId="77777777" w:rsidR="009F3E91" w:rsidRDefault="009F3E91" w:rsidP="009F3E91"/>
    <w:p w14:paraId="7C47CB89" w14:textId="70107DB5" w:rsidR="009F3E91" w:rsidRPr="009F3E91" w:rsidRDefault="009F3E91" w:rsidP="00ED0D40">
      <w:pPr>
        <w:shd w:val="clear" w:color="auto" w:fill="D6D5D5" w:themeFill="background2"/>
        <w:rPr>
          <w:lang w:eastAsia="it-IT"/>
        </w:rPr>
      </w:pPr>
      <w:r w:rsidRPr="009F3E91">
        <w:rPr>
          <w:lang w:eastAsia="it-IT"/>
        </w:rPr>
        <w:t>laravel-mix (^6.0.49)</w:t>
      </w:r>
    </w:p>
    <w:p w14:paraId="6DCDCB94" w14:textId="77777777" w:rsidR="009F3E91" w:rsidRDefault="009F3E91" w:rsidP="009F3E91">
      <w:pPr>
        <w:rPr>
          <w:lang w:eastAsia="it-IT"/>
        </w:rPr>
      </w:pPr>
    </w:p>
    <w:p w14:paraId="69584F10" w14:textId="4B1311C7" w:rsidR="009F3E91" w:rsidRDefault="009F3E91" w:rsidP="00ED0D40">
      <w:pPr>
        <w:rPr>
          <w:lang w:eastAsia="it-IT"/>
        </w:rPr>
      </w:pPr>
      <w:r w:rsidRPr="009F3E91">
        <w:rPr>
          <w:lang w:eastAsia="it-IT"/>
        </w:rPr>
        <w:t>Strumento per compilare e ottimizzare risorse web in Laravel, basato su Webpack.</w:t>
      </w:r>
    </w:p>
    <w:p w14:paraId="359DCB7F" w14:textId="77777777" w:rsidR="009F3E91" w:rsidRPr="009F3E91" w:rsidRDefault="009F3E91" w:rsidP="009F3E91">
      <w:pPr>
        <w:rPr>
          <w:lang w:eastAsia="it-IT"/>
        </w:rPr>
      </w:pPr>
    </w:p>
    <w:p w14:paraId="7BDE023C" w14:textId="0B07D9B7" w:rsidR="009F3E91" w:rsidRPr="009F3E91" w:rsidRDefault="009F3E91" w:rsidP="00ED0D40">
      <w:pPr>
        <w:shd w:val="clear" w:color="auto" w:fill="D6D5D5" w:themeFill="background2"/>
        <w:rPr>
          <w:lang w:eastAsia="it-IT"/>
        </w:rPr>
      </w:pPr>
      <w:r w:rsidRPr="009F3E91">
        <w:rPr>
          <w:lang w:eastAsia="it-IT"/>
        </w:rPr>
        <w:t>resolve-url-loader (^5.0.0)</w:t>
      </w:r>
    </w:p>
    <w:p w14:paraId="17762FC4" w14:textId="77777777" w:rsidR="009F3E91" w:rsidRDefault="009F3E91" w:rsidP="009F3E91">
      <w:pPr>
        <w:rPr>
          <w:lang w:eastAsia="it-IT"/>
        </w:rPr>
      </w:pPr>
    </w:p>
    <w:p w14:paraId="0F08A771" w14:textId="6AAA045C" w:rsidR="009F3E91" w:rsidRDefault="009F3E91" w:rsidP="00ED0D40">
      <w:pPr>
        <w:rPr>
          <w:lang w:eastAsia="it-IT"/>
        </w:rPr>
      </w:pPr>
      <w:r w:rsidRPr="009F3E91">
        <w:rPr>
          <w:lang w:eastAsia="it-IT"/>
        </w:rPr>
        <w:t>Aiuta Webpack a risolvere correttamente i percorsi relativi nelle risorse CSS e Sass.</w:t>
      </w:r>
    </w:p>
    <w:p w14:paraId="3C60DA78" w14:textId="77777777" w:rsidR="009F3E91" w:rsidRPr="009F3E91" w:rsidRDefault="009F3E91" w:rsidP="009F3E91">
      <w:pPr>
        <w:rPr>
          <w:lang w:eastAsia="it-IT"/>
        </w:rPr>
      </w:pPr>
    </w:p>
    <w:p w14:paraId="5A0C6667" w14:textId="2C06C3AC" w:rsidR="009F3E91" w:rsidRPr="009F3E91" w:rsidRDefault="009F3E91" w:rsidP="00ED0D40">
      <w:pPr>
        <w:shd w:val="clear" w:color="auto" w:fill="D6D5D5" w:themeFill="background2"/>
        <w:rPr>
          <w:lang w:eastAsia="it-IT"/>
        </w:rPr>
      </w:pPr>
      <w:r w:rsidRPr="009F3E91">
        <w:rPr>
          <w:lang w:eastAsia="it-IT"/>
        </w:rPr>
        <w:t>sass (^1.77.5)</w:t>
      </w:r>
    </w:p>
    <w:p w14:paraId="146C5B23" w14:textId="77777777" w:rsidR="009F3E91" w:rsidRDefault="009F3E91" w:rsidP="009F3E91">
      <w:pPr>
        <w:rPr>
          <w:lang w:eastAsia="it-IT"/>
        </w:rPr>
      </w:pPr>
    </w:p>
    <w:p w14:paraId="28C15AC8" w14:textId="145B7A37" w:rsidR="009F3E91" w:rsidRDefault="009F3E91" w:rsidP="00ED0D40">
      <w:pPr>
        <w:rPr>
          <w:lang w:eastAsia="it-IT"/>
        </w:rPr>
      </w:pPr>
      <w:r w:rsidRPr="009F3E91">
        <w:rPr>
          <w:lang w:eastAsia="it-IT"/>
        </w:rPr>
        <w:t>Compilatore per il preprocessore CSS Sass/SCSS.</w:t>
      </w:r>
    </w:p>
    <w:p w14:paraId="76A789B9" w14:textId="77777777" w:rsidR="009F3E91" w:rsidRPr="009F3E91" w:rsidRDefault="009F3E91" w:rsidP="009F3E91">
      <w:pPr>
        <w:rPr>
          <w:lang w:eastAsia="it-IT"/>
        </w:rPr>
      </w:pPr>
    </w:p>
    <w:p w14:paraId="1CC46A93" w14:textId="636CC9DA" w:rsidR="009F3E91" w:rsidRPr="009F3E91" w:rsidRDefault="009F3E91" w:rsidP="00ED0D40">
      <w:pPr>
        <w:shd w:val="clear" w:color="auto" w:fill="D6D5D5" w:themeFill="background2"/>
        <w:rPr>
          <w:lang w:eastAsia="it-IT"/>
        </w:rPr>
      </w:pPr>
      <w:r w:rsidRPr="009F3E91">
        <w:rPr>
          <w:lang w:eastAsia="it-IT"/>
        </w:rPr>
        <w:t>sass-loader (^12.1.0)</w:t>
      </w:r>
    </w:p>
    <w:p w14:paraId="08D89A31" w14:textId="77777777" w:rsidR="009F3E91" w:rsidRDefault="009F3E91" w:rsidP="009F3E91">
      <w:pPr>
        <w:rPr>
          <w:lang w:eastAsia="it-IT"/>
        </w:rPr>
      </w:pPr>
    </w:p>
    <w:p w14:paraId="36393A8E" w14:textId="1AA5A335" w:rsidR="009F3E91" w:rsidRPr="009F3E91" w:rsidRDefault="009F3E91" w:rsidP="00ED0D40">
      <w:pPr>
        <w:rPr>
          <w:lang w:eastAsia="it-IT"/>
        </w:rPr>
      </w:pPr>
      <w:r w:rsidRPr="009F3E91">
        <w:rPr>
          <w:lang w:eastAsia="it-IT"/>
        </w:rPr>
        <w:t xml:space="preserve">Loader per Webpack che permette di compilare </w:t>
      </w:r>
      <w:proofErr w:type="gramStart"/>
      <w:r w:rsidR="00483742" w:rsidRPr="009F3E91">
        <w:rPr>
          <w:lang w:eastAsia="it-IT"/>
        </w:rPr>
        <w:t>file</w:t>
      </w:r>
      <w:r w:rsidR="000563CC">
        <w:rPr>
          <w:lang w:eastAsia="it-IT"/>
        </w:rPr>
        <w:t xml:space="preserve"> </w:t>
      </w:r>
      <w:r w:rsidR="00483742" w:rsidRPr="009F3E91">
        <w:rPr>
          <w:lang w:eastAsia="it-IT"/>
        </w:rPr>
        <w:t>.scss</w:t>
      </w:r>
      <w:proofErr w:type="gramEnd"/>
      <w:r w:rsidRPr="009F3E91">
        <w:rPr>
          <w:lang w:eastAsia="it-IT"/>
        </w:rPr>
        <w:t xml:space="preserve"> </w:t>
      </w:r>
      <w:proofErr w:type="gramStart"/>
      <w:r w:rsidRPr="009F3E91">
        <w:rPr>
          <w:lang w:eastAsia="it-IT"/>
        </w:rPr>
        <w:t>e .sass</w:t>
      </w:r>
      <w:proofErr w:type="gramEnd"/>
      <w:r w:rsidRPr="009F3E91">
        <w:rPr>
          <w:lang w:eastAsia="it-IT"/>
        </w:rPr>
        <w:t xml:space="preserve"> in CSS.</w:t>
      </w:r>
    </w:p>
    <w:p w14:paraId="2DAE4314" w14:textId="77777777" w:rsidR="00ED0D40" w:rsidRDefault="00ED0D40" w:rsidP="00ED0D40">
      <w:pPr>
        <w:pStyle w:val="Testo"/>
      </w:pPr>
    </w:p>
    <w:p w14:paraId="33B1DE76" w14:textId="5078C2DC" w:rsidR="00ED0D40" w:rsidRDefault="00ED0D40" w:rsidP="00BD6113">
      <w:r>
        <w:t>Dependencies (Dipendenze di produzione):</w:t>
      </w:r>
    </w:p>
    <w:p w14:paraId="43D85B6C" w14:textId="77777777" w:rsidR="00ED0D40" w:rsidRDefault="00ED0D40" w:rsidP="00ED0D40"/>
    <w:p w14:paraId="6359CD03" w14:textId="16813295" w:rsidR="00ED0D40" w:rsidRPr="00ED0D40" w:rsidRDefault="00ED0D40" w:rsidP="00ED0D40">
      <w:pPr>
        <w:shd w:val="clear" w:color="auto" w:fill="D6D5D5" w:themeFill="background2"/>
        <w:rPr>
          <w:rFonts w:cs="Red Hat Display SemiBold"/>
          <w:shd w:val="clear" w:color="auto" w:fill="D6D5D5" w:themeFill="background2"/>
          <w:lang w:eastAsia="it-IT"/>
        </w:rPr>
      </w:pPr>
      <w:r w:rsidRPr="00ED0D40">
        <w:rPr>
          <w:rFonts w:cs="Red Hat Display SemiBold"/>
          <w:shd w:val="clear" w:color="auto" w:fill="D6D5D5" w:themeFill="background2"/>
          <w:lang w:eastAsia="it-IT"/>
        </w:rPr>
        <w:t>bootstrap (^5.3.3)</w:t>
      </w:r>
    </w:p>
    <w:p w14:paraId="1C51DB0E" w14:textId="77777777" w:rsidR="00ED0D40" w:rsidRDefault="00ED0D40" w:rsidP="00ED0D40">
      <w:pPr>
        <w:rPr>
          <w:rFonts w:cs="Red Hat Display SemiBold"/>
          <w:lang w:eastAsia="it-IT"/>
        </w:rPr>
      </w:pPr>
    </w:p>
    <w:p w14:paraId="071AE2B5" w14:textId="0B4D7B2F" w:rsidR="00ED0D40" w:rsidRDefault="00ED0D40" w:rsidP="00ED0D40">
      <w:pPr>
        <w:rPr>
          <w:rFonts w:cs="Red Hat Display SemiBold"/>
          <w:lang w:eastAsia="it-IT"/>
        </w:rPr>
      </w:pPr>
      <w:r w:rsidRPr="00ED0D40">
        <w:rPr>
          <w:rFonts w:cs="Red Hat Display SemiBold"/>
          <w:lang w:eastAsia="it-IT"/>
        </w:rPr>
        <w:t>Framework CSS per la creazione di interfacce web responsive e moderne.</w:t>
      </w:r>
    </w:p>
    <w:p w14:paraId="63FCCF29" w14:textId="77777777" w:rsidR="00DE6F1B" w:rsidRDefault="00DE6F1B" w:rsidP="00ED0D40">
      <w:pPr>
        <w:rPr>
          <w:rFonts w:cs="Red Hat Display SemiBold"/>
          <w:lang w:eastAsia="it-IT"/>
        </w:rPr>
      </w:pPr>
    </w:p>
    <w:p w14:paraId="34930F93" w14:textId="16B9D0CB" w:rsidR="00DE6F1B" w:rsidRPr="00ED0D40" w:rsidRDefault="00DE6F1B" w:rsidP="00DE6F1B">
      <w:pPr>
        <w:shd w:val="clear" w:color="auto" w:fill="D6D5D5" w:themeFill="background2"/>
        <w:rPr>
          <w:rFonts w:cs="Red Hat Display SemiBold"/>
          <w:shd w:val="clear" w:color="auto" w:fill="D6D5D5" w:themeFill="background2"/>
          <w:lang w:eastAsia="it-IT"/>
        </w:rPr>
      </w:pPr>
      <w:r>
        <w:rPr>
          <w:rFonts w:cs="Red Hat Display SemiBold"/>
          <w:shd w:val="clear" w:color="auto" w:fill="D6D5D5" w:themeFill="background2"/>
          <w:lang w:eastAsia="it-IT"/>
        </w:rPr>
        <w:t>fs</w:t>
      </w:r>
      <w:r w:rsidRPr="00ED0D40">
        <w:rPr>
          <w:rFonts w:cs="Red Hat Display SemiBold"/>
          <w:shd w:val="clear" w:color="auto" w:fill="D6D5D5" w:themeFill="background2"/>
          <w:lang w:eastAsia="it-IT"/>
        </w:rPr>
        <w:t>(^</w:t>
      </w:r>
      <w:r>
        <w:rPr>
          <w:rFonts w:cs="Red Hat Display SemiBold"/>
          <w:shd w:val="clear" w:color="auto" w:fill="D6D5D5" w:themeFill="background2"/>
          <w:lang w:eastAsia="it-IT"/>
        </w:rPr>
        <w:t>0.0.1-security</w:t>
      </w:r>
      <w:r w:rsidRPr="00ED0D40">
        <w:rPr>
          <w:rFonts w:cs="Red Hat Display SemiBold"/>
          <w:shd w:val="clear" w:color="auto" w:fill="D6D5D5" w:themeFill="background2"/>
          <w:lang w:eastAsia="it-IT"/>
        </w:rPr>
        <w:t>)</w:t>
      </w:r>
    </w:p>
    <w:p w14:paraId="25B4BAFB" w14:textId="77777777" w:rsidR="00ED0D40" w:rsidRDefault="00ED0D40" w:rsidP="00ED0D40">
      <w:pPr>
        <w:rPr>
          <w:rFonts w:cs="Red Hat Display SemiBold"/>
          <w:lang w:eastAsia="it-IT"/>
        </w:rPr>
      </w:pPr>
    </w:p>
    <w:p w14:paraId="6A2B80C1" w14:textId="217604FB" w:rsidR="00ED0D40" w:rsidRDefault="00ED0D40" w:rsidP="00ED0D40">
      <w:pPr>
        <w:rPr>
          <w:rFonts w:cs="Red Hat Display SemiBold"/>
          <w:lang w:eastAsia="it-IT"/>
        </w:rPr>
      </w:pPr>
      <w:r w:rsidRPr="00ED0D40">
        <w:rPr>
          <w:rFonts w:cs="Red Hat Display SemiBold"/>
          <w:lang w:eastAsia="it-IT"/>
        </w:rPr>
        <w:t>Pacchetto obsoleto che probabilmente non è necessario, dato che Node.js ha un modulo nativo fs per la gestione dei file.</w:t>
      </w:r>
    </w:p>
    <w:p w14:paraId="47A9C3D6" w14:textId="77777777" w:rsidR="00ED0D40" w:rsidRPr="00ED0D40" w:rsidRDefault="00ED0D40" w:rsidP="00ED0D40">
      <w:pPr>
        <w:rPr>
          <w:rFonts w:cs="Red Hat Display SemiBold"/>
          <w:lang w:eastAsia="it-IT"/>
        </w:rPr>
      </w:pPr>
    </w:p>
    <w:p w14:paraId="21F7571D" w14:textId="478FD108" w:rsidR="00ED0D40" w:rsidRPr="00ED0D40" w:rsidRDefault="00ED0D40" w:rsidP="00ED0D40">
      <w:pPr>
        <w:shd w:val="clear" w:color="auto" w:fill="D6D5D5" w:themeFill="background2"/>
        <w:rPr>
          <w:rFonts w:cs="Red Hat Display SemiBold"/>
          <w:shd w:val="clear" w:color="auto" w:fill="D6D5D5" w:themeFill="background2"/>
          <w:lang w:eastAsia="it-IT"/>
        </w:rPr>
      </w:pPr>
      <w:r w:rsidRPr="00ED0D40">
        <w:rPr>
          <w:rFonts w:cs="Red Hat Display SemiBold"/>
          <w:shd w:val="clear" w:color="auto" w:fill="D6D5D5" w:themeFill="background2"/>
          <w:lang w:eastAsia="it-IT"/>
        </w:rPr>
        <w:t>lottie-web (^5.12.2)</w:t>
      </w:r>
    </w:p>
    <w:p w14:paraId="3A612DC5" w14:textId="77777777" w:rsidR="00ED0D40" w:rsidRDefault="00ED0D40" w:rsidP="00ED0D40">
      <w:pPr>
        <w:rPr>
          <w:rFonts w:cs="Red Hat Display SemiBold"/>
          <w:lang w:eastAsia="it-IT"/>
        </w:rPr>
      </w:pPr>
    </w:p>
    <w:p w14:paraId="28D5B5B3" w14:textId="3D25A8AC" w:rsidR="00ED0D40" w:rsidRDefault="00ED0D40" w:rsidP="00ED0D40">
      <w:pPr>
        <w:rPr>
          <w:rFonts w:cs="Red Hat Display SemiBold"/>
          <w:lang w:eastAsia="it-IT"/>
        </w:rPr>
      </w:pPr>
      <w:r w:rsidRPr="00ED0D40">
        <w:rPr>
          <w:rFonts w:cs="Red Hat Display SemiBold"/>
          <w:lang w:eastAsia="it-IT"/>
        </w:rPr>
        <w:t>Libreria per animazioni JSON-based create con Adobe After Effects e Bodymovin.</w:t>
      </w:r>
    </w:p>
    <w:p w14:paraId="68C49A9C" w14:textId="77777777" w:rsidR="00ED0D40" w:rsidRPr="00ED0D40" w:rsidRDefault="00ED0D40" w:rsidP="00ED0D40">
      <w:pPr>
        <w:rPr>
          <w:rFonts w:cs="Red Hat Display SemiBold"/>
          <w:lang w:eastAsia="it-IT"/>
        </w:rPr>
      </w:pPr>
    </w:p>
    <w:p w14:paraId="29A8566A" w14:textId="34BE89CF" w:rsidR="00ED0D40" w:rsidRPr="00ED0D40" w:rsidRDefault="00ED0D40" w:rsidP="00ED0D40">
      <w:pPr>
        <w:shd w:val="clear" w:color="auto" w:fill="D6D5D5" w:themeFill="background2"/>
        <w:rPr>
          <w:rFonts w:cs="Red Hat Display SemiBold"/>
          <w:shd w:val="clear" w:color="auto" w:fill="D6D5D5" w:themeFill="background2"/>
          <w:lang w:eastAsia="it-IT"/>
        </w:rPr>
      </w:pPr>
      <w:r w:rsidRPr="00ED0D40">
        <w:rPr>
          <w:rFonts w:cs="Red Hat Display SemiBold"/>
          <w:shd w:val="clear" w:color="auto" w:fill="D6D5D5" w:themeFill="background2"/>
          <w:lang w:eastAsia="it-IT"/>
        </w:rPr>
        <w:t>path-browserify (^1.0.1)</w:t>
      </w:r>
    </w:p>
    <w:p w14:paraId="29194B0D" w14:textId="77777777" w:rsidR="00ED0D40" w:rsidRDefault="00ED0D40" w:rsidP="00ED0D40">
      <w:pPr>
        <w:rPr>
          <w:rFonts w:cs="Red Hat Display SemiBold"/>
          <w:lang w:eastAsia="it-IT"/>
        </w:rPr>
      </w:pPr>
    </w:p>
    <w:p w14:paraId="3A07F7CD" w14:textId="4A61081D" w:rsidR="00ED0D40" w:rsidRDefault="00ED0D40" w:rsidP="00ED0D40">
      <w:pPr>
        <w:rPr>
          <w:rFonts w:cs="Red Hat Display SemiBold"/>
          <w:lang w:eastAsia="it-IT"/>
        </w:rPr>
      </w:pPr>
      <w:r w:rsidRPr="00ED0D40">
        <w:rPr>
          <w:rFonts w:cs="Red Hat Display SemiBold"/>
          <w:lang w:eastAsia="it-IT"/>
        </w:rPr>
        <w:t>Versione per browser del modulo path di Node.js, utile per gestire percorsi di file.</w:t>
      </w:r>
    </w:p>
    <w:p w14:paraId="07812AF0" w14:textId="77777777" w:rsidR="00ED0D40" w:rsidRPr="00ED0D40" w:rsidRDefault="00ED0D40" w:rsidP="00ED0D40">
      <w:pPr>
        <w:rPr>
          <w:rFonts w:cs="Red Hat Display SemiBold"/>
          <w:lang w:eastAsia="it-IT"/>
        </w:rPr>
      </w:pPr>
    </w:p>
    <w:p w14:paraId="5EBA3E66" w14:textId="34AABBF4" w:rsidR="00ED0D40" w:rsidRPr="00ED0D40" w:rsidRDefault="00ED0D40" w:rsidP="00ED0D40">
      <w:pPr>
        <w:shd w:val="clear" w:color="auto" w:fill="D6D5D5" w:themeFill="background2"/>
        <w:rPr>
          <w:rFonts w:cs="Red Hat Display SemiBold"/>
          <w:lang w:eastAsia="it-IT"/>
        </w:rPr>
      </w:pPr>
      <w:r w:rsidRPr="00ED0D40">
        <w:rPr>
          <w:rFonts w:cs="Red Hat Display SemiBold"/>
          <w:shd w:val="clear" w:color="auto" w:fill="D6D5D5" w:themeFill="background2"/>
          <w:lang w:eastAsia="it-IT"/>
        </w:rPr>
        <w:t>three (^0.171.0)</w:t>
      </w:r>
    </w:p>
    <w:p w14:paraId="4B148C16" w14:textId="77777777" w:rsidR="00ED0D40" w:rsidRDefault="00ED0D40" w:rsidP="00ED0D40">
      <w:pPr>
        <w:rPr>
          <w:rFonts w:cs="Red Hat Display SemiBold"/>
          <w:lang w:eastAsia="it-IT"/>
        </w:rPr>
      </w:pPr>
    </w:p>
    <w:p w14:paraId="6641940B" w14:textId="454BCDA8" w:rsidR="00D2706A" w:rsidRDefault="00ED0D40" w:rsidP="0024594B">
      <w:pPr>
        <w:rPr>
          <w:rFonts w:cs="Red Hat Display SemiBold"/>
          <w:lang w:eastAsia="it-IT"/>
        </w:rPr>
      </w:pPr>
      <w:r w:rsidRPr="00ED0D40">
        <w:rPr>
          <w:rFonts w:cs="Red Hat Display SemiBold"/>
          <w:lang w:eastAsia="it-IT"/>
        </w:rPr>
        <w:t>Libreria JavaScript per la creazione e gestione di grafica 3D basata su WebGL.</w:t>
      </w:r>
    </w:p>
    <w:p w14:paraId="081D7F59" w14:textId="77777777" w:rsidR="0024594B" w:rsidRPr="0024594B" w:rsidRDefault="0024594B" w:rsidP="0024594B">
      <w:pPr>
        <w:rPr>
          <w:rFonts w:cs="Red Hat Display SemiBold"/>
          <w:lang w:eastAsia="it-IT"/>
        </w:rPr>
      </w:pPr>
    </w:p>
    <w:p w14:paraId="4F3C9F83" w14:textId="3A7C1459" w:rsidR="0024594B" w:rsidRDefault="0024594B" w:rsidP="00BD6113">
      <w:r>
        <w:lastRenderedPageBreak/>
        <w:t>altre:</w:t>
      </w:r>
    </w:p>
    <w:p w14:paraId="63C05714" w14:textId="77777777" w:rsidR="0024594B" w:rsidRDefault="0024594B" w:rsidP="0024594B"/>
    <w:p w14:paraId="6ACFD35F" w14:textId="77777777" w:rsidR="0024594B" w:rsidRPr="0024594B" w:rsidRDefault="0024594B" w:rsidP="0024594B">
      <w:pPr>
        <w:shd w:val="clear" w:color="auto" w:fill="D6D5D5" w:themeFill="background2"/>
        <w:rPr>
          <w:lang w:eastAsia="it-IT"/>
        </w:rPr>
      </w:pPr>
      <w:r w:rsidRPr="0024594B">
        <w:rPr>
          <w:lang w:eastAsia="it-IT"/>
        </w:rPr>
        <w:t>axios (^1.3.5)</w:t>
      </w:r>
    </w:p>
    <w:p w14:paraId="337FCCB1" w14:textId="77777777" w:rsidR="0024594B" w:rsidRDefault="0024594B" w:rsidP="0024594B">
      <w:pPr>
        <w:rPr>
          <w:rFonts w:cs="Red Hat Display SemiBold"/>
          <w:lang w:eastAsia="it-IT"/>
        </w:rPr>
      </w:pPr>
    </w:p>
    <w:p w14:paraId="41ECD45B" w14:textId="48DC6849" w:rsidR="0024594B" w:rsidRDefault="0024594B" w:rsidP="0024594B">
      <w:pPr>
        <w:rPr>
          <w:rFonts w:cs="Red Hat Display SemiBold"/>
          <w:lang w:eastAsia="it-IT"/>
        </w:rPr>
      </w:pPr>
      <w:r w:rsidRPr="0024594B">
        <w:rPr>
          <w:rFonts w:cs="Red Hat Display SemiBold"/>
          <w:lang w:eastAsia="it-IT"/>
        </w:rPr>
        <w:t>Client HTTP per effettuare richieste API in modo semplice ed efficace.</w:t>
      </w:r>
    </w:p>
    <w:p w14:paraId="4F44EFFF" w14:textId="77777777" w:rsidR="0024594B" w:rsidRPr="0024594B" w:rsidRDefault="0024594B" w:rsidP="0024594B">
      <w:pPr>
        <w:rPr>
          <w:rFonts w:cs="Red Hat Display SemiBold"/>
          <w:lang w:eastAsia="it-IT"/>
        </w:rPr>
      </w:pPr>
    </w:p>
    <w:p w14:paraId="2DFA4064" w14:textId="77777777" w:rsidR="0024594B" w:rsidRPr="0030687E" w:rsidRDefault="0024594B" w:rsidP="0024594B">
      <w:pPr>
        <w:shd w:val="clear" w:color="auto" w:fill="D6D5D5" w:themeFill="background2"/>
        <w:rPr>
          <w:lang w:val="en-US" w:eastAsia="it-IT"/>
        </w:rPr>
      </w:pPr>
      <w:r w:rsidRPr="0030687E">
        <w:rPr>
          <w:lang w:val="en-US" w:eastAsia="it-IT"/>
        </w:rPr>
        <w:t>express (^4.18.2)</w:t>
      </w:r>
    </w:p>
    <w:p w14:paraId="046D87AF" w14:textId="77777777" w:rsidR="0024594B" w:rsidRPr="0030687E" w:rsidRDefault="0024594B" w:rsidP="0024594B">
      <w:pPr>
        <w:rPr>
          <w:rFonts w:cs="Red Hat Display SemiBold"/>
          <w:lang w:val="en-US" w:eastAsia="it-IT"/>
        </w:rPr>
      </w:pPr>
    </w:p>
    <w:p w14:paraId="748501DC" w14:textId="78FB01CA" w:rsidR="0024594B" w:rsidRPr="0030687E" w:rsidRDefault="0024594B" w:rsidP="0024594B">
      <w:pPr>
        <w:rPr>
          <w:rFonts w:cs="Red Hat Display SemiBold"/>
          <w:lang w:val="en-US" w:eastAsia="it-IT"/>
        </w:rPr>
      </w:pPr>
      <w:r w:rsidRPr="0030687E">
        <w:rPr>
          <w:rFonts w:cs="Red Hat Display SemiBold"/>
          <w:lang w:val="en-US" w:eastAsia="it-IT"/>
        </w:rPr>
        <w:t>Framework minimalista per creare server web e API REST in Node.js.</w:t>
      </w:r>
    </w:p>
    <w:p w14:paraId="50808B95" w14:textId="77777777" w:rsidR="0024594B" w:rsidRPr="0030687E" w:rsidRDefault="0024594B" w:rsidP="0024594B">
      <w:pPr>
        <w:rPr>
          <w:rFonts w:cs="Red Hat Display SemiBold"/>
          <w:lang w:val="en-US" w:eastAsia="it-IT"/>
        </w:rPr>
      </w:pPr>
    </w:p>
    <w:p w14:paraId="2DA54457" w14:textId="77777777" w:rsidR="0024594B" w:rsidRPr="0030687E" w:rsidRDefault="0024594B" w:rsidP="0024594B">
      <w:pPr>
        <w:shd w:val="clear" w:color="auto" w:fill="D6D5D5" w:themeFill="background2"/>
        <w:rPr>
          <w:lang w:val="en-US" w:eastAsia="it-IT"/>
        </w:rPr>
      </w:pPr>
      <w:r w:rsidRPr="0030687E">
        <w:rPr>
          <w:lang w:val="en-US" w:eastAsia="it-IT"/>
        </w:rPr>
        <w:t>jsonwebtoken (^9.0.0)</w:t>
      </w:r>
    </w:p>
    <w:p w14:paraId="0055F638" w14:textId="77777777" w:rsidR="0024594B" w:rsidRPr="0030687E" w:rsidRDefault="0024594B" w:rsidP="0024594B">
      <w:pPr>
        <w:rPr>
          <w:rFonts w:cs="Red Hat Display SemiBold"/>
          <w:lang w:val="en-US" w:eastAsia="it-IT"/>
        </w:rPr>
      </w:pPr>
    </w:p>
    <w:p w14:paraId="383B9B57" w14:textId="7CD36A6D" w:rsidR="0024594B" w:rsidRDefault="0024594B" w:rsidP="0024594B">
      <w:pPr>
        <w:rPr>
          <w:rFonts w:cs="Red Hat Display SemiBold"/>
          <w:lang w:eastAsia="it-IT"/>
        </w:rPr>
      </w:pPr>
      <w:r w:rsidRPr="0024594B">
        <w:rPr>
          <w:rFonts w:cs="Red Hat Display SemiBold"/>
          <w:lang w:eastAsia="it-IT"/>
        </w:rPr>
        <w:t>Libreria per la creazione e la verifica di token JWT (JSON Web Token), utile per l'autenticazione.</w:t>
      </w:r>
    </w:p>
    <w:p w14:paraId="55A6DE9E" w14:textId="77777777" w:rsidR="0024594B" w:rsidRPr="0024594B" w:rsidRDefault="0024594B" w:rsidP="0024594B">
      <w:pPr>
        <w:rPr>
          <w:rFonts w:cs="Red Hat Display SemiBold"/>
          <w:lang w:eastAsia="it-IT"/>
        </w:rPr>
      </w:pPr>
    </w:p>
    <w:p w14:paraId="61C33B5C" w14:textId="77777777" w:rsidR="0024594B" w:rsidRPr="0024594B" w:rsidRDefault="0024594B" w:rsidP="0024594B">
      <w:pPr>
        <w:shd w:val="clear" w:color="auto" w:fill="D6D5D5" w:themeFill="background2"/>
        <w:rPr>
          <w:lang w:eastAsia="it-IT"/>
        </w:rPr>
      </w:pPr>
      <w:r w:rsidRPr="0024594B">
        <w:rPr>
          <w:lang w:eastAsia="it-IT"/>
        </w:rPr>
        <w:t>moment (^2.29.4)</w:t>
      </w:r>
    </w:p>
    <w:p w14:paraId="7B48E10C" w14:textId="77777777" w:rsidR="0024594B" w:rsidRDefault="0024594B" w:rsidP="0024594B">
      <w:pPr>
        <w:rPr>
          <w:rFonts w:cs="Red Hat Display SemiBold"/>
          <w:lang w:eastAsia="it-IT"/>
        </w:rPr>
      </w:pPr>
    </w:p>
    <w:p w14:paraId="19C921B3" w14:textId="35EE8810" w:rsidR="0024594B" w:rsidRDefault="0024594B" w:rsidP="0024594B">
      <w:pPr>
        <w:rPr>
          <w:rFonts w:cs="Red Hat Display SemiBold"/>
          <w:lang w:eastAsia="it-IT"/>
        </w:rPr>
      </w:pPr>
      <w:r w:rsidRPr="0024594B">
        <w:rPr>
          <w:rFonts w:cs="Red Hat Display SemiBold"/>
          <w:lang w:eastAsia="it-IT"/>
        </w:rPr>
        <w:t>Libreria per la gestione e la manipolazione delle date.</w:t>
      </w:r>
    </w:p>
    <w:p w14:paraId="1AE6ADA6" w14:textId="77777777" w:rsidR="0024594B" w:rsidRPr="0024594B" w:rsidRDefault="0024594B" w:rsidP="0024594B">
      <w:pPr>
        <w:rPr>
          <w:rFonts w:cs="Red Hat Display SemiBold"/>
          <w:lang w:eastAsia="it-IT"/>
        </w:rPr>
      </w:pPr>
    </w:p>
    <w:p w14:paraId="541E8B5F" w14:textId="77777777" w:rsidR="0024594B" w:rsidRPr="0024594B" w:rsidRDefault="0024594B" w:rsidP="0024594B">
      <w:pPr>
        <w:shd w:val="clear" w:color="auto" w:fill="D6D5D5" w:themeFill="background2"/>
        <w:rPr>
          <w:lang w:eastAsia="it-IT"/>
        </w:rPr>
      </w:pPr>
      <w:r w:rsidRPr="0024594B">
        <w:rPr>
          <w:lang w:eastAsia="it-IT"/>
        </w:rPr>
        <w:t>mongoose (^7.1.0)</w:t>
      </w:r>
    </w:p>
    <w:p w14:paraId="4EE0A7F7" w14:textId="77777777" w:rsidR="00E65580" w:rsidRDefault="00E65580" w:rsidP="0024594B">
      <w:pPr>
        <w:rPr>
          <w:rFonts w:cs="Red Hat Display SemiBold"/>
          <w:lang w:eastAsia="it-IT"/>
        </w:rPr>
      </w:pPr>
    </w:p>
    <w:p w14:paraId="32D58FF5" w14:textId="12EAA5A0" w:rsidR="0024594B" w:rsidRDefault="0024594B" w:rsidP="0024594B">
      <w:pPr>
        <w:rPr>
          <w:rFonts w:cs="Red Hat Display SemiBold"/>
          <w:lang w:eastAsia="it-IT"/>
        </w:rPr>
      </w:pPr>
      <w:r w:rsidRPr="0024594B">
        <w:rPr>
          <w:rFonts w:cs="Red Hat Display SemiBold"/>
          <w:lang w:eastAsia="it-IT"/>
        </w:rPr>
        <w:t>ODM (Object Data Modeling) per MongoDB, semplifica la gestione del database.</w:t>
      </w:r>
    </w:p>
    <w:p w14:paraId="0D4E9140" w14:textId="77777777" w:rsidR="0024594B" w:rsidRPr="0024594B" w:rsidRDefault="0024594B" w:rsidP="0024594B">
      <w:pPr>
        <w:rPr>
          <w:rFonts w:cs="Red Hat Display SemiBold"/>
          <w:lang w:eastAsia="it-IT"/>
        </w:rPr>
      </w:pPr>
    </w:p>
    <w:p w14:paraId="460078AE" w14:textId="77777777" w:rsidR="0024594B" w:rsidRPr="0024594B" w:rsidRDefault="0024594B" w:rsidP="0024594B">
      <w:pPr>
        <w:shd w:val="clear" w:color="auto" w:fill="D6D5D5" w:themeFill="background2"/>
        <w:rPr>
          <w:lang w:eastAsia="it-IT"/>
        </w:rPr>
      </w:pPr>
      <w:r w:rsidRPr="0024594B">
        <w:rPr>
          <w:lang w:eastAsia="it-IT"/>
        </w:rPr>
        <w:t>nodemon (^2.0.22)</w:t>
      </w:r>
    </w:p>
    <w:p w14:paraId="66BAAC8E" w14:textId="77777777" w:rsidR="0024594B" w:rsidRDefault="0024594B" w:rsidP="0024594B">
      <w:pPr>
        <w:rPr>
          <w:rFonts w:cs="Red Hat Display SemiBold"/>
          <w:lang w:eastAsia="it-IT"/>
        </w:rPr>
      </w:pPr>
    </w:p>
    <w:p w14:paraId="1B227A6A" w14:textId="227AB721" w:rsidR="0024594B" w:rsidRDefault="0024594B" w:rsidP="0024594B">
      <w:pPr>
        <w:rPr>
          <w:rFonts w:cs="Red Hat Display SemiBold"/>
          <w:lang w:eastAsia="it-IT"/>
        </w:rPr>
      </w:pPr>
      <w:r w:rsidRPr="0024594B">
        <w:rPr>
          <w:rFonts w:cs="Red Hat Display SemiBold"/>
          <w:lang w:eastAsia="it-IT"/>
        </w:rPr>
        <w:t>Strumento che riavvia automaticamente l'app quando vengono rilevate modifiche ai file.</w:t>
      </w:r>
    </w:p>
    <w:p w14:paraId="58D023E9" w14:textId="77777777" w:rsidR="0024594B" w:rsidRPr="0024594B" w:rsidRDefault="0024594B" w:rsidP="0024594B">
      <w:pPr>
        <w:rPr>
          <w:rFonts w:cs="Red Hat Display SemiBold"/>
          <w:lang w:eastAsia="it-IT"/>
        </w:rPr>
      </w:pPr>
    </w:p>
    <w:p w14:paraId="14BEE7C3" w14:textId="77777777" w:rsidR="0024594B" w:rsidRPr="0024594B" w:rsidRDefault="0024594B" w:rsidP="0024594B">
      <w:pPr>
        <w:shd w:val="clear" w:color="auto" w:fill="D6D5D5" w:themeFill="background2"/>
        <w:rPr>
          <w:lang w:eastAsia="it-IT"/>
        </w:rPr>
      </w:pPr>
      <w:r w:rsidRPr="0024594B">
        <w:rPr>
          <w:lang w:eastAsia="it-IT"/>
        </w:rPr>
        <w:t>socket.io (^4.7.1)</w:t>
      </w:r>
    </w:p>
    <w:p w14:paraId="029563D4" w14:textId="77777777" w:rsidR="0024594B" w:rsidRDefault="0024594B" w:rsidP="0024594B">
      <w:pPr>
        <w:rPr>
          <w:rFonts w:cs="Red Hat Display SemiBold"/>
          <w:lang w:eastAsia="it-IT"/>
        </w:rPr>
      </w:pPr>
    </w:p>
    <w:p w14:paraId="7ACDE09A" w14:textId="19663F41" w:rsidR="0024594B" w:rsidRDefault="0024594B" w:rsidP="0024594B">
      <w:pPr>
        <w:rPr>
          <w:rFonts w:cs="Red Hat Display SemiBold"/>
          <w:lang w:eastAsia="it-IT"/>
        </w:rPr>
      </w:pPr>
      <w:r w:rsidRPr="0024594B">
        <w:rPr>
          <w:rFonts w:cs="Red Hat Display SemiBold"/>
          <w:lang w:eastAsia="it-IT"/>
        </w:rPr>
        <w:t>Libreria per la comunicazione in tempo reale basata su WebSockets.</w:t>
      </w:r>
    </w:p>
    <w:p w14:paraId="15A5EC48" w14:textId="77777777" w:rsidR="0024594B" w:rsidRPr="0024594B" w:rsidRDefault="0024594B" w:rsidP="0024594B">
      <w:pPr>
        <w:rPr>
          <w:rFonts w:cs="Red Hat Display SemiBold"/>
          <w:lang w:eastAsia="it-IT"/>
        </w:rPr>
      </w:pPr>
    </w:p>
    <w:p w14:paraId="472E8010" w14:textId="77777777" w:rsidR="0024594B" w:rsidRPr="0024594B" w:rsidRDefault="0024594B" w:rsidP="0024594B">
      <w:pPr>
        <w:shd w:val="clear" w:color="auto" w:fill="D6D5D5" w:themeFill="background2"/>
        <w:rPr>
          <w:lang w:eastAsia="it-IT"/>
        </w:rPr>
      </w:pPr>
      <w:r w:rsidRPr="0024594B">
        <w:rPr>
          <w:lang w:eastAsia="it-IT"/>
        </w:rPr>
        <w:t>uuid (^9.0.0)</w:t>
      </w:r>
    </w:p>
    <w:p w14:paraId="42146AF9" w14:textId="77777777" w:rsidR="0024594B" w:rsidRDefault="0024594B" w:rsidP="0024594B">
      <w:pPr>
        <w:rPr>
          <w:rFonts w:cs="Red Hat Display SemiBold"/>
          <w:lang w:eastAsia="it-IT"/>
        </w:rPr>
      </w:pPr>
    </w:p>
    <w:p w14:paraId="5DF3B310" w14:textId="7A922B8E" w:rsidR="0024594B" w:rsidRDefault="0024594B" w:rsidP="0024594B">
      <w:pPr>
        <w:rPr>
          <w:rFonts w:cs="Red Hat Display SemiBold"/>
          <w:lang w:eastAsia="it-IT"/>
        </w:rPr>
      </w:pPr>
      <w:r w:rsidRPr="0024594B">
        <w:rPr>
          <w:rFonts w:cs="Red Hat Display SemiBold"/>
          <w:lang w:eastAsia="it-IT"/>
        </w:rPr>
        <w:t>Generatore di UUID (Universally Unique Identifier), utile per identificatori unici.</w:t>
      </w:r>
    </w:p>
    <w:p w14:paraId="549DE4EA" w14:textId="4863C870" w:rsidR="0024594B" w:rsidRDefault="0024594B" w:rsidP="0024594B">
      <w:pPr>
        <w:rPr>
          <w:rFonts w:cs="Red Hat Display SemiBold"/>
          <w:lang w:eastAsia="it-IT"/>
        </w:rPr>
      </w:pPr>
    </w:p>
    <w:p w14:paraId="4C3C97CB" w14:textId="2884F691" w:rsidR="0024594B" w:rsidRDefault="0011357A" w:rsidP="00BD6113">
      <w:pPr>
        <w:pStyle w:val="Testo"/>
      </w:pPr>
      <w:r>
        <w:t>2.</w:t>
      </w:r>
      <w:r w:rsidR="00BD6113">
        <w:t>5.</w:t>
      </w:r>
      <w:r w:rsidR="0028065A">
        <w:t>4</w:t>
      </w:r>
      <w:r w:rsidR="0024594B">
        <w:t xml:space="preserve"> Dipendenze di Flutter</w:t>
      </w:r>
    </w:p>
    <w:p w14:paraId="7FBCE192" w14:textId="77777777" w:rsidR="0024594B" w:rsidRPr="0024594B" w:rsidRDefault="0024594B" w:rsidP="0024594B"/>
    <w:p w14:paraId="5C0AA3A3" w14:textId="5929484C" w:rsidR="0024594B" w:rsidRDefault="0024594B" w:rsidP="00BD6113">
      <w:r>
        <w:t>Dipendenze principali:</w:t>
      </w:r>
    </w:p>
    <w:p w14:paraId="1FC78405" w14:textId="77777777" w:rsidR="0024594B" w:rsidRDefault="0024594B" w:rsidP="0024594B"/>
    <w:p w14:paraId="64FD5524" w14:textId="3ACC77A1" w:rsidR="0024594B" w:rsidRPr="00E84452" w:rsidRDefault="0024594B" w:rsidP="00E84452">
      <w:pPr>
        <w:shd w:val="clear" w:color="auto" w:fill="D6D5D5" w:themeFill="background2"/>
        <w:rPr>
          <w:rFonts w:cs="Red Hat Display SemiBold"/>
          <w:lang w:eastAsia="it-IT"/>
        </w:rPr>
      </w:pPr>
      <w:r w:rsidRPr="00E84452">
        <w:rPr>
          <w:rFonts w:cs="Red Hat Display SemiBold"/>
          <w:lang w:eastAsia="it-IT"/>
        </w:rPr>
        <w:t>flutter</w:t>
      </w:r>
    </w:p>
    <w:p w14:paraId="475A0321" w14:textId="77777777" w:rsidR="00E84452" w:rsidRDefault="00E84452" w:rsidP="00E84452">
      <w:pPr>
        <w:rPr>
          <w:rFonts w:cs="Red Hat Display SemiBold"/>
          <w:lang w:eastAsia="it-IT"/>
        </w:rPr>
      </w:pPr>
    </w:p>
    <w:p w14:paraId="65B82071" w14:textId="6336D6D6" w:rsidR="0024594B" w:rsidRDefault="0024594B" w:rsidP="00E84452">
      <w:pPr>
        <w:rPr>
          <w:rFonts w:cs="Red Hat Display SemiBold"/>
          <w:lang w:eastAsia="it-IT"/>
        </w:rPr>
      </w:pPr>
      <w:r w:rsidRPr="00E84452">
        <w:rPr>
          <w:rFonts w:cs="Red Hat Display SemiBold"/>
          <w:lang w:eastAsia="it-IT"/>
        </w:rPr>
        <w:t>SDK ufficiale per lo sviluppo di app multipiattaforma con Flutter.</w:t>
      </w:r>
    </w:p>
    <w:p w14:paraId="49DCC561" w14:textId="77777777" w:rsidR="00E84452" w:rsidRPr="00E84452" w:rsidRDefault="00E84452" w:rsidP="00E84452">
      <w:pPr>
        <w:rPr>
          <w:rFonts w:cs="Red Hat Display SemiBold"/>
          <w:lang w:eastAsia="it-IT"/>
        </w:rPr>
      </w:pPr>
    </w:p>
    <w:p w14:paraId="63C16B23" w14:textId="5BC4CBD4" w:rsidR="0024594B" w:rsidRPr="00E84452" w:rsidRDefault="0024594B" w:rsidP="00E84452">
      <w:pPr>
        <w:shd w:val="clear" w:color="auto" w:fill="D6D5D5" w:themeFill="background2"/>
        <w:rPr>
          <w:rFonts w:cs="Red Hat Display SemiBold"/>
          <w:lang w:eastAsia="it-IT"/>
        </w:rPr>
      </w:pPr>
      <w:r w:rsidRPr="00E84452">
        <w:rPr>
          <w:rFonts w:cs="Red Hat Display SemiBold"/>
          <w:lang w:eastAsia="it-IT"/>
        </w:rPr>
        <w:t>cupertino_icons (^1.0.8)</w:t>
      </w:r>
    </w:p>
    <w:p w14:paraId="7C7F294B" w14:textId="77777777" w:rsidR="00E84452" w:rsidRDefault="00E84452" w:rsidP="00E84452">
      <w:pPr>
        <w:rPr>
          <w:rFonts w:cs="Red Hat Display SemiBold"/>
          <w:lang w:eastAsia="it-IT"/>
        </w:rPr>
      </w:pPr>
    </w:p>
    <w:p w14:paraId="0E3800A0" w14:textId="358CFAD2" w:rsidR="0024594B" w:rsidRPr="00E84452" w:rsidRDefault="0024594B" w:rsidP="00E84452">
      <w:pPr>
        <w:rPr>
          <w:rFonts w:cs="Red Hat Display SemiBold"/>
          <w:lang w:eastAsia="it-IT"/>
        </w:rPr>
      </w:pPr>
      <w:r w:rsidRPr="00E84452">
        <w:rPr>
          <w:rFonts w:cs="Red Hat Display SemiBold"/>
          <w:lang w:eastAsia="it-IT"/>
        </w:rPr>
        <w:t>Set di icone in stile iOS utilizzabili nei progetti Flutter.</w:t>
      </w:r>
    </w:p>
    <w:p w14:paraId="551C997C" w14:textId="77777777" w:rsidR="0024594B" w:rsidRDefault="0024594B" w:rsidP="0024594B"/>
    <w:p w14:paraId="45390DC7" w14:textId="29A431CA" w:rsidR="0024594B" w:rsidRDefault="00E84452" w:rsidP="00BD6113">
      <w:r>
        <w:t>UI e Grafica</w:t>
      </w:r>
      <w:r w:rsidR="0024594B">
        <w:t>:</w:t>
      </w:r>
    </w:p>
    <w:p w14:paraId="38D25C11" w14:textId="77777777" w:rsidR="0024594B" w:rsidRDefault="0024594B" w:rsidP="0024594B">
      <w:pPr>
        <w:rPr>
          <w:u w:val="single"/>
        </w:rPr>
      </w:pPr>
    </w:p>
    <w:p w14:paraId="19D8E988" w14:textId="59162E2F" w:rsidR="00E84452" w:rsidRPr="00E84452" w:rsidRDefault="00E84452" w:rsidP="00E84452">
      <w:pPr>
        <w:shd w:val="clear" w:color="auto" w:fill="D6D5D5" w:themeFill="background2"/>
        <w:rPr>
          <w:lang w:eastAsia="it-IT"/>
        </w:rPr>
      </w:pPr>
      <w:r w:rsidRPr="00E84452">
        <w:rPr>
          <w:lang w:eastAsia="it-IT"/>
        </w:rPr>
        <w:t>flutter_svg (^2.0.17)</w:t>
      </w:r>
    </w:p>
    <w:p w14:paraId="52BDC318" w14:textId="77777777" w:rsidR="00E84452" w:rsidRDefault="00E84452" w:rsidP="00E84452">
      <w:pPr>
        <w:rPr>
          <w:lang w:eastAsia="it-IT"/>
        </w:rPr>
      </w:pPr>
    </w:p>
    <w:p w14:paraId="6D8CA9AA" w14:textId="23B0522C" w:rsidR="00E84452" w:rsidRPr="00E84452" w:rsidRDefault="00E84452" w:rsidP="00E84452">
      <w:pPr>
        <w:rPr>
          <w:lang w:eastAsia="it-IT"/>
        </w:rPr>
      </w:pPr>
      <w:r w:rsidRPr="00E84452">
        <w:rPr>
          <w:lang w:eastAsia="it-IT"/>
        </w:rPr>
        <w:t>Supporta il rendering di immagini in formato SVG in Flutter.</w:t>
      </w:r>
    </w:p>
    <w:p w14:paraId="2861A38A" w14:textId="298E0D9A" w:rsidR="00E84452" w:rsidRPr="00E84452" w:rsidRDefault="00E84452" w:rsidP="00E84452">
      <w:pPr>
        <w:shd w:val="clear" w:color="auto" w:fill="D6D5D5" w:themeFill="background2"/>
        <w:rPr>
          <w:lang w:eastAsia="it-IT"/>
        </w:rPr>
      </w:pPr>
      <w:r w:rsidRPr="00E84452">
        <w:rPr>
          <w:lang w:eastAsia="it-IT"/>
        </w:rPr>
        <w:t>lottie (^3.3.1)</w:t>
      </w:r>
    </w:p>
    <w:p w14:paraId="1C9D2BA3" w14:textId="77777777" w:rsidR="00E84452" w:rsidRDefault="00E84452" w:rsidP="00E84452">
      <w:pPr>
        <w:rPr>
          <w:lang w:eastAsia="it-IT"/>
        </w:rPr>
      </w:pPr>
    </w:p>
    <w:p w14:paraId="44CBA738" w14:textId="4855BF6A" w:rsidR="00E84452" w:rsidRPr="00E84452" w:rsidRDefault="00E84452" w:rsidP="00E84452">
      <w:pPr>
        <w:rPr>
          <w:lang w:eastAsia="it-IT"/>
        </w:rPr>
      </w:pPr>
      <w:r w:rsidRPr="00E84452">
        <w:rPr>
          <w:lang w:eastAsia="it-IT"/>
        </w:rPr>
        <w:t>Permette di visualizzare animazioni Lottie create con Adobe After Effects.</w:t>
      </w:r>
    </w:p>
    <w:p w14:paraId="7A50A931" w14:textId="77777777" w:rsidR="0024594B" w:rsidRDefault="0024594B" w:rsidP="0024594B">
      <w:pPr>
        <w:rPr>
          <w:lang w:eastAsia="it-IT"/>
        </w:rPr>
      </w:pPr>
    </w:p>
    <w:p w14:paraId="0377AD6C" w14:textId="330AFE19" w:rsidR="0024594B" w:rsidRDefault="00E84452" w:rsidP="00BD6113">
      <w:pPr>
        <w:rPr>
          <w:lang w:eastAsia="it-IT"/>
        </w:rPr>
      </w:pPr>
      <w:r>
        <w:t>Scanner e Permessi</w:t>
      </w:r>
      <w:r w:rsidR="0024594B">
        <w:rPr>
          <w:lang w:eastAsia="it-IT"/>
        </w:rPr>
        <w:t>:</w:t>
      </w:r>
    </w:p>
    <w:p w14:paraId="2144BC03" w14:textId="77777777" w:rsidR="0024594B" w:rsidRDefault="0024594B" w:rsidP="0024594B">
      <w:pPr>
        <w:pStyle w:val="Testo"/>
        <w:rPr>
          <w:lang w:eastAsia="it-IT"/>
        </w:rPr>
      </w:pPr>
    </w:p>
    <w:p w14:paraId="074D67DC" w14:textId="4D3C3C2D" w:rsidR="00E84452" w:rsidRDefault="00E84452" w:rsidP="00E84452">
      <w:pPr>
        <w:shd w:val="clear" w:color="auto" w:fill="D6D5D5" w:themeFill="background2"/>
        <w:rPr>
          <w:rFonts w:cs="Red Hat Display SemiBold"/>
          <w:lang w:eastAsia="it-IT"/>
        </w:rPr>
      </w:pPr>
      <w:r w:rsidRPr="00E84452">
        <w:rPr>
          <w:rFonts w:cs="Red Hat Display SemiBold"/>
          <w:lang w:eastAsia="it-IT"/>
        </w:rPr>
        <w:t>mobile_scanner (^6.0.3)</w:t>
      </w:r>
    </w:p>
    <w:p w14:paraId="1ADD5F2B" w14:textId="77777777" w:rsidR="00E84452" w:rsidRPr="00E84452" w:rsidRDefault="00E84452" w:rsidP="00E84452">
      <w:pPr>
        <w:rPr>
          <w:rFonts w:cs="Red Hat Display SemiBold"/>
          <w:lang w:eastAsia="it-IT"/>
        </w:rPr>
      </w:pPr>
    </w:p>
    <w:p w14:paraId="3F962190" w14:textId="3998BFC6" w:rsidR="00E84452" w:rsidRDefault="00E84452" w:rsidP="00E84452">
      <w:pPr>
        <w:rPr>
          <w:rFonts w:cs="Red Hat Display SemiBold"/>
          <w:lang w:eastAsia="it-IT"/>
        </w:rPr>
      </w:pPr>
      <w:r w:rsidRPr="00E84452">
        <w:rPr>
          <w:rFonts w:cs="Red Hat Display SemiBold"/>
          <w:lang w:eastAsia="it-IT"/>
        </w:rPr>
        <w:t>Libreria per la scansione di codici a barre e QR Code in tempo reale.</w:t>
      </w:r>
    </w:p>
    <w:p w14:paraId="3401EFE3" w14:textId="77777777" w:rsidR="00E84452" w:rsidRPr="00E84452" w:rsidRDefault="00E84452" w:rsidP="00E84452">
      <w:pPr>
        <w:rPr>
          <w:rFonts w:cs="Red Hat Display SemiBold"/>
          <w:lang w:eastAsia="it-IT"/>
        </w:rPr>
      </w:pPr>
    </w:p>
    <w:p w14:paraId="7D926574" w14:textId="495CB2F4" w:rsidR="00E84452" w:rsidRDefault="00E84452" w:rsidP="00E84452">
      <w:pPr>
        <w:shd w:val="clear" w:color="auto" w:fill="D6D5D5" w:themeFill="background2"/>
        <w:rPr>
          <w:rFonts w:cs="Red Hat Display SemiBold"/>
          <w:lang w:eastAsia="it-IT"/>
        </w:rPr>
      </w:pPr>
      <w:r w:rsidRPr="00E84452">
        <w:rPr>
          <w:rFonts w:cs="Red Hat Display SemiBold"/>
          <w:lang w:eastAsia="it-IT"/>
        </w:rPr>
        <w:t>permission_handler (^11.3.1)</w:t>
      </w:r>
    </w:p>
    <w:p w14:paraId="044A0C2B" w14:textId="77777777" w:rsidR="00E84452" w:rsidRPr="00E84452" w:rsidRDefault="00E84452" w:rsidP="00E84452">
      <w:pPr>
        <w:rPr>
          <w:rFonts w:cs="Red Hat Display SemiBold"/>
          <w:lang w:eastAsia="it-IT"/>
        </w:rPr>
      </w:pPr>
    </w:p>
    <w:p w14:paraId="744B12AA" w14:textId="77777777" w:rsidR="00E84452" w:rsidRPr="00E84452" w:rsidRDefault="00E84452" w:rsidP="00E84452">
      <w:pPr>
        <w:rPr>
          <w:rFonts w:cs="Red Hat Display SemiBold"/>
          <w:lang w:eastAsia="it-IT"/>
        </w:rPr>
      </w:pPr>
      <w:r w:rsidRPr="00E84452">
        <w:rPr>
          <w:rFonts w:cs="Red Hat Display SemiBold"/>
          <w:lang w:eastAsia="it-IT"/>
        </w:rPr>
        <w:t>Gestisce le richieste di permessi di sistema per fotocamera, memoria, GPS, ecc.</w:t>
      </w:r>
    </w:p>
    <w:p w14:paraId="77F2B32B" w14:textId="77777777" w:rsidR="0024594B" w:rsidRDefault="0024594B" w:rsidP="0024594B">
      <w:pPr>
        <w:rPr>
          <w:lang w:eastAsia="it-IT"/>
        </w:rPr>
      </w:pPr>
    </w:p>
    <w:p w14:paraId="34D06604" w14:textId="017A16E8" w:rsidR="0024594B" w:rsidRDefault="00E84452" w:rsidP="00BD6113">
      <w:r>
        <w:t>Rete e Comunicazione</w:t>
      </w:r>
      <w:r w:rsidR="0024594B">
        <w:t>:</w:t>
      </w:r>
    </w:p>
    <w:p w14:paraId="39E688C9" w14:textId="77777777" w:rsidR="0024594B" w:rsidRDefault="0024594B" w:rsidP="0024594B">
      <w:pPr>
        <w:rPr>
          <w:lang w:eastAsia="it-IT"/>
        </w:rPr>
      </w:pPr>
    </w:p>
    <w:p w14:paraId="21B82A93" w14:textId="4A9E265E" w:rsidR="00E84452" w:rsidRPr="00E84452" w:rsidRDefault="00E84452" w:rsidP="00E84452">
      <w:pPr>
        <w:shd w:val="clear" w:color="auto" w:fill="D6D5D5" w:themeFill="background2"/>
        <w:rPr>
          <w:rFonts w:cs="Red Hat Display SemiBold"/>
          <w:lang w:eastAsia="it-IT"/>
        </w:rPr>
      </w:pPr>
      <w:r w:rsidRPr="00E84452">
        <w:rPr>
          <w:rFonts w:cs="Red Hat Display SemiBold"/>
          <w:lang w:eastAsia="it-IT"/>
        </w:rPr>
        <w:t>http (^1.3.0)</w:t>
      </w:r>
    </w:p>
    <w:p w14:paraId="48907A1F" w14:textId="77777777" w:rsidR="00E65580" w:rsidRDefault="00E65580" w:rsidP="00E84452">
      <w:pPr>
        <w:rPr>
          <w:rFonts w:cs="Red Hat Display SemiBold"/>
          <w:lang w:eastAsia="it-IT"/>
        </w:rPr>
      </w:pPr>
    </w:p>
    <w:p w14:paraId="314619F4" w14:textId="1B989B74" w:rsidR="00E84452" w:rsidRDefault="00E84452" w:rsidP="00E84452">
      <w:pPr>
        <w:rPr>
          <w:rFonts w:cs="Red Hat Display SemiBold"/>
          <w:lang w:eastAsia="it-IT"/>
        </w:rPr>
      </w:pPr>
      <w:r w:rsidRPr="00E84452">
        <w:rPr>
          <w:rFonts w:cs="Red Hat Display SemiBold"/>
          <w:lang w:eastAsia="it-IT"/>
        </w:rPr>
        <w:t>Permette di inviare richieste HTTP (GET, POST, ecc.) all'interno dell'app.</w:t>
      </w:r>
    </w:p>
    <w:p w14:paraId="5522B0FC" w14:textId="77777777" w:rsidR="00E84452" w:rsidRPr="00E84452" w:rsidRDefault="00E84452" w:rsidP="00E84452">
      <w:pPr>
        <w:rPr>
          <w:rFonts w:cs="Red Hat Display SemiBold"/>
          <w:lang w:eastAsia="it-IT"/>
        </w:rPr>
      </w:pPr>
    </w:p>
    <w:p w14:paraId="695E633B" w14:textId="03EC5D72" w:rsidR="00E84452" w:rsidRPr="00E84452" w:rsidRDefault="00E84452" w:rsidP="00E84452">
      <w:pPr>
        <w:shd w:val="clear" w:color="auto" w:fill="D6D5D5" w:themeFill="background2"/>
        <w:rPr>
          <w:rFonts w:cs="Red Hat Display SemiBold"/>
          <w:lang w:eastAsia="it-IT"/>
        </w:rPr>
      </w:pPr>
      <w:r w:rsidRPr="00E84452">
        <w:rPr>
          <w:rFonts w:cs="Red Hat Display SemiBold"/>
          <w:lang w:eastAsia="it-IT"/>
        </w:rPr>
        <w:t>multicast_dns (^0.3.2+7)</w:t>
      </w:r>
    </w:p>
    <w:p w14:paraId="42EAACCB" w14:textId="77777777" w:rsidR="00E84452" w:rsidRDefault="00E84452" w:rsidP="00E84452">
      <w:pPr>
        <w:rPr>
          <w:rFonts w:cs="Red Hat Display SemiBold"/>
          <w:lang w:eastAsia="it-IT"/>
        </w:rPr>
      </w:pPr>
    </w:p>
    <w:p w14:paraId="6511B41C" w14:textId="2EEC8658" w:rsidR="00E84452" w:rsidRPr="00E84452" w:rsidRDefault="00E84452" w:rsidP="00E84452">
      <w:pPr>
        <w:rPr>
          <w:rFonts w:cs="Red Hat Display SemiBold"/>
          <w:lang w:eastAsia="it-IT"/>
        </w:rPr>
      </w:pPr>
      <w:r w:rsidRPr="00E84452">
        <w:rPr>
          <w:rFonts w:cs="Red Hat Display SemiBold"/>
          <w:lang w:eastAsia="it-IT"/>
        </w:rPr>
        <w:t>Implementa il protocollo mDNS per individuare dispositivi nella rete locale.</w:t>
      </w:r>
    </w:p>
    <w:p w14:paraId="64C83051" w14:textId="77777777" w:rsidR="0024594B" w:rsidRDefault="0024594B" w:rsidP="00BD6113">
      <w:pPr>
        <w:rPr>
          <w:lang w:eastAsia="it-IT"/>
        </w:rPr>
      </w:pPr>
    </w:p>
    <w:p w14:paraId="6EF288FC" w14:textId="3A69D6B1" w:rsidR="0024594B" w:rsidRDefault="00E84452" w:rsidP="00BD6113">
      <w:pPr>
        <w:rPr>
          <w:lang w:eastAsia="it-IT"/>
        </w:rPr>
      </w:pPr>
      <w:r>
        <w:t>Calcolo e Risoluzione di Equazioni</w:t>
      </w:r>
      <w:r w:rsidR="0024594B">
        <w:t>:</w:t>
      </w:r>
    </w:p>
    <w:p w14:paraId="697E2B86" w14:textId="77777777" w:rsidR="0024594B" w:rsidRDefault="0024594B" w:rsidP="0024594B">
      <w:pPr>
        <w:rPr>
          <w:lang w:eastAsia="it-IT"/>
        </w:rPr>
      </w:pPr>
    </w:p>
    <w:p w14:paraId="329797CE" w14:textId="77777777" w:rsidR="00E84452" w:rsidRPr="00E84452" w:rsidRDefault="00E84452" w:rsidP="00E84452">
      <w:pPr>
        <w:shd w:val="clear" w:color="auto" w:fill="D6D5D5" w:themeFill="background2"/>
        <w:rPr>
          <w:rFonts w:cs="Red Hat Display SemiBold"/>
          <w:lang w:eastAsia="it-IT"/>
        </w:rPr>
      </w:pPr>
      <w:r w:rsidRPr="00E84452">
        <w:rPr>
          <w:rFonts w:cs="Red Hat Display SemiBold"/>
          <w:lang w:eastAsia="it-IT"/>
        </w:rPr>
        <w:t>dnsolve (^1.0.0)</w:t>
      </w:r>
    </w:p>
    <w:p w14:paraId="5C7A90E6" w14:textId="77777777" w:rsidR="00E84452" w:rsidRDefault="00E84452" w:rsidP="00E84452">
      <w:pPr>
        <w:rPr>
          <w:rFonts w:cs="Red Hat Display SemiBold"/>
          <w:lang w:eastAsia="it-IT"/>
        </w:rPr>
      </w:pPr>
    </w:p>
    <w:p w14:paraId="7CA78330" w14:textId="703FD927" w:rsidR="00E84452" w:rsidRPr="00E84452" w:rsidRDefault="00E84452" w:rsidP="00E84452">
      <w:pPr>
        <w:rPr>
          <w:rFonts w:cs="Red Hat Display SemiBold"/>
          <w:lang w:eastAsia="it-IT"/>
        </w:rPr>
      </w:pPr>
      <w:r w:rsidRPr="00E84452">
        <w:rPr>
          <w:rFonts w:cs="Red Hat Display SemiBold"/>
          <w:lang w:eastAsia="it-IT"/>
        </w:rPr>
        <w:t>Libreria per la risoluzione di equazioni differenziali.</w:t>
      </w:r>
    </w:p>
    <w:p w14:paraId="370D4BF3" w14:textId="77777777" w:rsidR="0024594B" w:rsidRPr="0024594B" w:rsidRDefault="0024594B" w:rsidP="0024594B">
      <w:pPr>
        <w:rPr>
          <w:rFonts w:cs="Red Hat Display SemiBold"/>
          <w:lang w:eastAsia="it-IT"/>
        </w:rPr>
      </w:pPr>
    </w:p>
    <w:p w14:paraId="037396F8" w14:textId="5B41D3CF" w:rsidR="00E84452" w:rsidRDefault="00E84452" w:rsidP="00BD6113">
      <w:pPr>
        <w:rPr>
          <w:rStyle w:val="Enfasigrassetto"/>
          <w:rFonts w:cs="Red Hat Display SemiBold"/>
          <w:b w:val="0"/>
          <w:bCs w:val="0"/>
        </w:rPr>
      </w:pPr>
      <w:r w:rsidRPr="00E84452">
        <w:rPr>
          <w:rStyle w:val="Enfasigrassetto"/>
          <w:rFonts w:cs="Red Hat Display SemiBold"/>
          <w:b w:val="0"/>
          <w:bCs w:val="0"/>
        </w:rPr>
        <w:t>Configurazione e Personalizzazione</w:t>
      </w:r>
      <w:r>
        <w:rPr>
          <w:rStyle w:val="Enfasigrassetto"/>
          <w:rFonts w:cs="Red Hat Display SemiBold"/>
          <w:b w:val="0"/>
          <w:bCs w:val="0"/>
        </w:rPr>
        <w:t>:</w:t>
      </w:r>
    </w:p>
    <w:p w14:paraId="1055693B" w14:textId="77777777" w:rsidR="00E84452" w:rsidRPr="00E84452" w:rsidRDefault="00E84452" w:rsidP="00E84452">
      <w:pPr>
        <w:rPr>
          <w:rFonts w:cs="Red Hat Display SemiBold"/>
        </w:rPr>
      </w:pPr>
    </w:p>
    <w:p w14:paraId="5A8C6AB1" w14:textId="37B2B049" w:rsidR="00E84452" w:rsidRDefault="00E84452" w:rsidP="00E84452">
      <w:pPr>
        <w:shd w:val="clear" w:color="auto" w:fill="D6D5D5" w:themeFill="background2"/>
        <w:rPr>
          <w:rStyle w:val="Enfasigrassetto"/>
          <w:rFonts w:cs="Red Hat Display SemiBold"/>
          <w:b w:val="0"/>
        </w:rPr>
      </w:pPr>
      <w:r w:rsidRPr="00E84452">
        <w:rPr>
          <w:rStyle w:val="CodiceHTML"/>
          <w:rFonts w:ascii="Red Hat Display SemiBold" w:eastAsiaTheme="majorEastAsia" w:hAnsi="Red Hat Display SemiBold" w:cs="Red Hat Display SemiBold"/>
          <w:bCs/>
          <w:sz w:val="24"/>
          <w:szCs w:val="24"/>
        </w:rPr>
        <w:t>flutter_launcher_icons</w:t>
      </w:r>
      <w:r w:rsidRPr="00E84452">
        <w:rPr>
          <w:rStyle w:val="Enfasigrassetto"/>
          <w:rFonts w:cs="Red Hat Display SemiBold"/>
          <w:b w:val="0"/>
        </w:rPr>
        <w:t xml:space="preserve"> (</w:t>
      </w:r>
      <w:r w:rsidRPr="00E84452">
        <w:rPr>
          <w:rStyle w:val="CodiceHTML"/>
          <w:rFonts w:ascii="Red Hat Display SemiBold" w:eastAsiaTheme="majorEastAsia" w:hAnsi="Red Hat Display SemiBold" w:cs="Red Hat Display SemiBold"/>
          <w:bCs/>
          <w:sz w:val="24"/>
          <w:szCs w:val="24"/>
        </w:rPr>
        <w:t>^0.14.3</w:t>
      </w:r>
      <w:r w:rsidRPr="00E84452">
        <w:rPr>
          <w:rStyle w:val="Enfasigrassetto"/>
          <w:rFonts w:cs="Red Hat Display SemiBold"/>
          <w:b w:val="0"/>
        </w:rPr>
        <w:t>)</w:t>
      </w:r>
    </w:p>
    <w:p w14:paraId="5D21AEAB" w14:textId="77777777" w:rsidR="00E84452" w:rsidRPr="00E84452" w:rsidRDefault="00E84452" w:rsidP="00E84452">
      <w:pPr>
        <w:rPr>
          <w:rFonts w:cs="Red Hat Display SemiBold"/>
        </w:rPr>
      </w:pPr>
    </w:p>
    <w:p w14:paraId="285DD98C" w14:textId="7036C144" w:rsidR="00E84452" w:rsidRDefault="00E84452" w:rsidP="00E84452">
      <w:pPr>
        <w:rPr>
          <w:rFonts w:cs="Red Hat Display SemiBold"/>
        </w:rPr>
      </w:pPr>
      <w:r w:rsidRPr="00E84452">
        <w:rPr>
          <w:rFonts w:cs="Red Hat Display SemiBold"/>
        </w:rPr>
        <w:t>Permette di generare automaticamente le icone dell'app per Android e iOS.</w:t>
      </w:r>
    </w:p>
    <w:p w14:paraId="7FA14429" w14:textId="77777777" w:rsidR="00E84452" w:rsidRPr="00E84452" w:rsidRDefault="00E84452" w:rsidP="00E84452">
      <w:pPr>
        <w:rPr>
          <w:rFonts w:cs="Red Hat Display SemiBold"/>
        </w:rPr>
      </w:pPr>
    </w:p>
    <w:p w14:paraId="3E429D3A" w14:textId="274E6C8A" w:rsidR="00E84452" w:rsidRDefault="00E84452" w:rsidP="00BD6113">
      <w:pPr>
        <w:rPr>
          <w:rStyle w:val="Enfasigrassetto"/>
          <w:rFonts w:cs="Red Hat Display SemiBold"/>
          <w:b w:val="0"/>
          <w:bCs w:val="0"/>
        </w:rPr>
      </w:pPr>
      <w:r w:rsidRPr="00E84452">
        <w:rPr>
          <w:rStyle w:val="Enfasigrassetto"/>
          <w:rFonts w:cs="Red Hat Display SemiBold"/>
          <w:b w:val="0"/>
          <w:bCs w:val="0"/>
        </w:rPr>
        <w:t>DevDependencies (Solo per sviluppo e testing)</w:t>
      </w:r>
      <w:r>
        <w:rPr>
          <w:rStyle w:val="Enfasigrassetto"/>
          <w:rFonts w:cs="Red Hat Display SemiBold"/>
          <w:b w:val="0"/>
          <w:bCs w:val="0"/>
        </w:rPr>
        <w:t>:</w:t>
      </w:r>
    </w:p>
    <w:p w14:paraId="06A6A627" w14:textId="77777777" w:rsidR="00E84452" w:rsidRPr="00E84452" w:rsidRDefault="00E84452" w:rsidP="00E84452">
      <w:pPr>
        <w:pStyle w:val="Testo"/>
        <w:rPr>
          <w:rFonts w:cs="Red Hat Display SemiBold"/>
        </w:rPr>
      </w:pPr>
    </w:p>
    <w:p w14:paraId="54C534FF" w14:textId="5ABB5C7E" w:rsidR="00E84452" w:rsidRDefault="00E84452" w:rsidP="00E84452">
      <w:pPr>
        <w:shd w:val="clear" w:color="auto" w:fill="D6D5D5" w:themeFill="background2"/>
        <w:rPr>
          <w:rStyle w:val="CodiceHTML"/>
          <w:rFonts w:ascii="Red Hat Display SemiBold" w:eastAsiaTheme="majorEastAsia" w:hAnsi="Red Hat Display SemiBold" w:cs="Red Hat Display SemiBold"/>
          <w:bCs/>
          <w:sz w:val="24"/>
          <w:szCs w:val="24"/>
        </w:rPr>
      </w:pPr>
      <w:r w:rsidRPr="00E84452">
        <w:rPr>
          <w:rStyle w:val="CodiceHTML"/>
          <w:rFonts w:ascii="Red Hat Display SemiBold" w:eastAsiaTheme="majorEastAsia" w:hAnsi="Red Hat Display SemiBold" w:cs="Red Hat Display SemiBold"/>
          <w:bCs/>
          <w:sz w:val="24"/>
          <w:szCs w:val="24"/>
        </w:rPr>
        <w:t>flutter_test</w:t>
      </w:r>
    </w:p>
    <w:p w14:paraId="60D83EB0" w14:textId="77777777" w:rsidR="00E84452" w:rsidRPr="00E84452" w:rsidRDefault="00E84452" w:rsidP="00E84452">
      <w:pPr>
        <w:rPr>
          <w:rFonts w:cs="Red Hat Display SemiBold"/>
        </w:rPr>
      </w:pPr>
    </w:p>
    <w:p w14:paraId="2C8EFAB2" w14:textId="1C96A286" w:rsidR="00E84452" w:rsidRDefault="00E84452" w:rsidP="00E84452">
      <w:pPr>
        <w:rPr>
          <w:rFonts w:cs="Red Hat Display SemiBold"/>
        </w:rPr>
      </w:pPr>
      <w:r w:rsidRPr="00E84452">
        <w:rPr>
          <w:rFonts w:cs="Red Hat Display SemiBold"/>
        </w:rPr>
        <w:t>SDK di Flutter per scrivere test automatici.</w:t>
      </w:r>
    </w:p>
    <w:p w14:paraId="59E5AA19" w14:textId="77777777" w:rsidR="00E84452" w:rsidRPr="00E84452" w:rsidRDefault="00E84452" w:rsidP="00E84452">
      <w:pPr>
        <w:rPr>
          <w:rFonts w:cs="Red Hat Display SemiBold"/>
        </w:rPr>
      </w:pPr>
    </w:p>
    <w:p w14:paraId="04345343" w14:textId="62E9DBDF" w:rsidR="00E84452" w:rsidRDefault="00E84452" w:rsidP="00E84452">
      <w:pPr>
        <w:shd w:val="clear" w:color="auto" w:fill="D6D5D5" w:themeFill="background2"/>
        <w:rPr>
          <w:rStyle w:val="Enfasigrassetto"/>
          <w:rFonts w:cs="Red Hat Display SemiBold"/>
          <w:b w:val="0"/>
        </w:rPr>
      </w:pPr>
      <w:r w:rsidRPr="00E84452">
        <w:rPr>
          <w:rStyle w:val="CodiceHTML"/>
          <w:rFonts w:ascii="Red Hat Display SemiBold" w:eastAsiaTheme="majorEastAsia" w:hAnsi="Red Hat Display SemiBold" w:cs="Red Hat Display SemiBold"/>
          <w:bCs/>
          <w:sz w:val="24"/>
          <w:szCs w:val="24"/>
        </w:rPr>
        <w:t>flutter_lints</w:t>
      </w:r>
      <w:r w:rsidRPr="00E84452">
        <w:rPr>
          <w:rStyle w:val="Enfasigrassetto"/>
          <w:rFonts w:cs="Red Hat Display SemiBold"/>
          <w:b w:val="0"/>
        </w:rPr>
        <w:t xml:space="preserve"> (</w:t>
      </w:r>
      <w:r w:rsidRPr="00E84452">
        <w:rPr>
          <w:rStyle w:val="CodiceHTML"/>
          <w:rFonts w:ascii="Red Hat Display SemiBold" w:eastAsiaTheme="majorEastAsia" w:hAnsi="Red Hat Display SemiBold" w:cs="Red Hat Display SemiBold"/>
          <w:bCs/>
          <w:sz w:val="24"/>
          <w:szCs w:val="24"/>
        </w:rPr>
        <w:t>^5.0.0</w:t>
      </w:r>
      <w:r w:rsidRPr="00E84452">
        <w:rPr>
          <w:rStyle w:val="Enfasigrassetto"/>
          <w:rFonts w:cs="Red Hat Display SemiBold"/>
          <w:b w:val="0"/>
        </w:rPr>
        <w:t>)</w:t>
      </w:r>
    </w:p>
    <w:p w14:paraId="40A4F678" w14:textId="77777777" w:rsidR="00E84452" w:rsidRPr="00E84452" w:rsidRDefault="00E84452" w:rsidP="00E84452">
      <w:pPr>
        <w:rPr>
          <w:rFonts w:cs="Red Hat Display SemiBold"/>
        </w:rPr>
      </w:pPr>
    </w:p>
    <w:p w14:paraId="3AE322AD" w14:textId="6C55319C" w:rsidR="00D2706A" w:rsidRDefault="00E84452" w:rsidP="00FF5462">
      <w:pPr>
        <w:rPr>
          <w:rFonts w:cs="Red Hat Display SemiBold"/>
        </w:rPr>
      </w:pPr>
      <w:r w:rsidRPr="00E84452">
        <w:rPr>
          <w:rFonts w:cs="Red Hat Display SemiBold"/>
        </w:rPr>
        <w:t>Regole di linting per mantenere il codice più pulito e conforme agli standard Flutter.</w:t>
      </w:r>
    </w:p>
    <w:p w14:paraId="3389C0E7" w14:textId="0DF2B1E0" w:rsidR="00224F29" w:rsidRDefault="00224F29" w:rsidP="1458E8CB">
      <w:pPr>
        <w:pStyle w:val="Titolo2"/>
      </w:pPr>
    </w:p>
    <w:p w14:paraId="184EFA10" w14:textId="0D8938F0" w:rsidR="77E05AB5" w:rsidRDefault="77E05AB5" w:rsidP="77E05AB5"/>
    <w:p w14:paraId="422005E9" w14:textId="77777777" w:rsidR="000630D5" w:rsidRDefault="000630D5" w:rsidP="77E05AB5"/>
    <w:p w14:paraId="59614A82" w14:textId="77777777" w:rsidR="000630D5" w:rsidRDefault="000630D5" w:rsidP="77E05AB5"/>
    <w:p w14:paraId="78C7C07A" w14:textId="77777777" w:rsidR="000630D5" w:rsidRDefault="000630D5" w:rsidP="77E05AB5"/>
    <w:p w14:paraId="23E41B1F" w14:textId="77777777" w:rsidR="000630D5" w:rsidRDefault="000630D5" w:rsidP="77E05AB5"/>
    <w:p w14:paraId="45569227" w14:textId="77777777" w:rsidR="000630D5" w:rsidRDefault="000630D5" w:rsidP="77E05AB5"/>
    <w:p w14:paraId="3C78F5C2" w14:textId="77777777" w:rsidR="00DD6518" w:rsidRDefault="00DD6518" w:rsidP="77E05AB5"/>
    <w:p w14:paraId="42F907D5" w14:textId="77777777" w:rsidR="00DD6518" w:rsidRDefault="00DD6518" w:rsidP="77E05AB5"/>
    <w:p w14:paraId="4A61CDD5" w14:textId="77777777" w:rsidR="00DD6518" w:rsidRDefault="00DD6518" w:rsidP="77E05AB5"/>
    <w:p w14:paraId="2D27229D" w14:textId="77777777" w:rsidR="00DD6518" w:rsidRDefault="00DD6518" w:rsidP="77E05AB5"/>
    <w:p w14:paraId="1068385B" w14:textId="77777777" w:rsidR="00DD6518" w:rsidRDefault="00DD6518" w:rsidP="77E05AB5"/>
    <w:p w14:paraId="79715A9E" w14:textId="77777777" w:rsidR="00DD6518" w:rsidRDefault="00DD6518" w:rsidP="77E05AB5"/>
    <w:p w14:paraId="16D31D13" w14:textId="77777777" w:rsidR="00DD6518" w:rsidRDefault="00DD6518" w:rsidP="77E05AB5"/>
    <w:p w14:paraId="2AF30D8E" w14:textId="77777777" w:rsidR="00DD6518" w:rsidRDefault="00DD6518" w:rsidP="77E05AB5"/>
    <w:p w14:paraId="64363500" w14:textId="77777777" w:rsidR="00DD6518" w:rsidRDefault="00DD6518" w:rsidP="77E05AB5"/>
    <w:p w14:paraId="184AFE6C" w14:textId="77777777" w:rsidR="00DD6518" w:rsidRDefault="00DD6518" w:rsidP="77E05AB5"/>
    <w:p w14:paraId="3411D7D4" w14:textId="77777777" w:rsidR="00DD6518" w:rsidRDefault="00DD6518" w:rsidP="77E05AB5"/>
    <w:p w14:paraId="0F6605D0" w14:textId="77777777" w:rsidR="00DD6518" w:rsidRDefault="00DD6518" w:rsidP="77E05AB5"/>
    <w:p w14:paraId="226D0F97" w14:textId="77777777" w:rsidR="00DD6518" w:rsidRDefault="00DD6518" w:rsidP="77E05AB5"/>
    <w:p w14:paraId="73AA6792" w14:textId="77777777" w:rsidR="00DD6518" w:rsidRDefault="00DD6518" w:rsidP="77E05AB5"/>
    <w:p w14:paraId="1C511473" w14:textId="77777777" w:rsidR="00DD6518" w:rsidRDefault="00DD6518" w:rsidP="77E05AB5"/>
    <w:p w14:paraId="69251E8F" w14:textId="77777777" w:rsidR="00DD6518" w:rsidRDefault="00DD6518" w:rsidP="77E05AB5"/>
    <w:p w14:paraId="696FB6A2" w14:textId="77777777" w:rsidR="00DD6518" w:rsidRDefault="00DD6518" w:rsidP="77E05AB5"/>
    <w:p w14:paraId="08270A94" w14:textId="77777777" w:rsidR="00DD6518" w:rsidRDefault="00DD6518" w:rsidP="77E05AB5"/>
    <w:p w14:paraId="5278BB79" w14:textId="77777777" w:rsidR="00DD6518" w:rsidRDefault="00DD6518" w:rsidP="77E05AB5"/>
    <w:p w14:paraId="75BF2ED5" w14:textId="77777777" w:rsidR="00DD6518" w:rsidRDefault="00DD6518" w:rsidP="77E05AB5"/>
    <w:p w14:paraId="0C934378" w14:textId="77777777" w:rsidR="00DD6518" w:rsidRDefault="00DD6518" w:rsidP="77E05AB5"/>
    <w:p w14:paraId="19A7424E" w14:textId="77777777" w:rsidR="00DD6518" w:rsidRDefault="00DD6518" w:rsidP="77E05AB5"/>
    <w:p w14:paraId="743BF2E4" w14:textId="77777777" w:rsidR="00DD6518" w:rsidRDefault="00DD6518" w:rsidP="77E05AB5"/>
    <w:p w14:paraId="0A84F150" w14:textId="77777777" w:rsidR="00DD6518" w:rsidRDefault="00DD6518" w:rsidP="77E05AB5"/>
    <w:p w14:paraId="05E10733" w14:textId="318095A9" w:rsidR="002E4429" w:rsidRDefault="0011357A" w:rsidP="0011357A">
      <w:pPr>
        <w:pStyle w:val="Titolo2"/>
      </w:pPr>
      <w:r>
        <w:lastRenderedPageBreak/>
        <w:t>3. ELETTRONICA</w:t>
      </w:r>
    </w:p>
    <w:p w14:paraId="4ECD5294" w14:textId="7D110B3E" w:rsidR="0011357A" w:rsidRDefault="0011357A" w:rsidP="0011357A"/>
    <w:p w14:paraId="504A4F14" w14:textId="522332B1" w:rsidR="0011357A" w:rsidRDefault="0011357A" w:rsidP="0011357A">
      <w:pPr>
        <w:pStyle w:val="Titolo4"/>
      </w:pPr>
      <w:r w:rsidRPr="00CC2D1C">
        <w:rPr>
          <w:sz w:val="36"/>
          <w:szCs w:val="36"/>
        </w:rPr>
        <w:t>3.1 Componenti elettronici</w:t>
      </w:r>
    </w:p>
    <w:p w14:paraId="6AEF3637" w14:textId="77777777" w:rsidR="00046E62" w:rsidRDefault="00046E62" w:rsidP="00046E62">
      <w:pPr>
        <w:pStyle w:val="Testo"/>
      </w:pPr>
    </w:p>
    <w:p w14:paraId="1100B904" w14:textId="0037CDF3" w:rsidR="002E4429" w:rsidRPr="00A0109C" w:rsidRDefault="005E322D" w:rsidP="005E322D">
      <w:pPr>
        <w:pStyle w:val="Testo"/>
      </w:pPr>
      <w:r w:rsidRPr="00A0109C">
        <w:t xml:space="preserve">3.1.1 </w:t>
      </w:r>
      <w:r w:rsidR="00046E62" w:rsidRPr="00A0109C">
        <w:t>Arduino Rev4 Wifi</w:t>
      </w:r>
      <w:r w:rsidR="00A47BF4" w:rsidRPr="00A0109C">
        <w:t xml:space="preserve"> </w:t>
      </w:r>
    </w:p>
    <w:p w14:paraId="147B9E31" w14:textId="77777777" w:rsidR="005E322D" w:rsidRPr="005E322D" w:rsidRDefault="005E322D" w:rsidP="005E322D">
      <w:pPr>
        <w:pStyle w:val="Testo"/>
      </w:pPr>
    </w:p>
    <w:p w14:paraId="14BC8E1B" w14:textId="28FC95B0" w:rsidR="0033153A" w:rsidRDefault="00046E62" w:rsidP="0033153A">
      <w:r>
        <w:t>Specifiche tecniche:</w:t>
      </w:r>
    </w:p>
    <w:p w14:paraId="1B56298E" w14:textId="02AC45AE" w:rsidR="0033153A" w:rsidRPr="0033153A" w:rsidRDefault="0033153A" w:rsidP="0033153A"/>
    <w:p w14:paraId="5B8561E6" w14:textId="32CF59B5" w:rsidR="0033153A" w:rsidRPr="00A47BF4" w:rsidRDefault="0033153A" w:rsidP="00EA0437">
      <w:pPr>
        <w:pStyle w:val="Paragrafoelenco"/>
        <w:numPr>
          <w:ilvl w:val="0"/>
          <w:numId w:val="11"/>
        </w:numPr>
        <w:rPr>
          <w:shd w:val="clear" w:color="auto" w:fill="FFFFFF"/>
        </w:rPr>
      </w:pPr>
      <w:r w:rsidRPr="00A47BF4">
        <w:rPr>
          <w:shd w:val="clear" w:color="auto" w:fill="FFFFFF"/>
        </w:rPr>
        <w:t>MCU: R7FA4M1AB3CFM#AA0 (Braccio corteccia M4)</w:t>
      </w:r>
    </w:p>
    <w:p w14:paraId="342A100E" w14:textId="0646D9E0" w:rsidR="0033153A" w:rsidRPr="00F335C7" w:rsidRDefault="0033153A" w:rsidP="00EA0437">
      <w:pPr>
        <w:pStyle w:val="Paragrafoelenco"/>
        <w:numPr>
          <w:ilvl w:val="0"/>
          <w:numId w:val="11"/>
        </w:numPr>
        <w:rPr>
          <w:lang w:val="en-US"/>
        </w:rPr>
      </w:pPr>
      <w:r>
        <w:rPr>
          <w:noProof/>
        </w:rPr>
        <w:drawing>
          <wp:anchor distT="0" distB="0" distL="114300" distR="114300" simplePos="0" relativeHeight="251658279" behindDoc="0" locked="0" layoutInCell="1" allowOverlap="1" wp14:anchorId="64ADA9E7" wp14:editId="1B287045">
            <wp:simplePos x="0" y="0"/>
            <wp:positionH relativeFrom="column">
              <wp:posOffset>4580973</wp:posOffset>
            </wp:positionH>
            <wp:positionV relativeFrom="paragraph">
              <wp:posOffset>144366</wp:posOffset>
            </wp:positionV>
            <wp:extent cx="2003425" cy="2003425"/>
            <wp:effectExtent l="0" t="0" r="0" b="0"/>
            <wp:wrapSquare wrapText="bothSides"/>
            <wp:docPr id="2099466802"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3425" cy="2003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35C7">
        <w:rPr>
          <w:shd w:val="clear" w:color="auto" w:fill="FFFFFF"/>
          <w:lang w:val="en-US"/>
        </w:rPr>
        <w:t>Memoria: 256 KB Flash / 32 KB SRAM</w:t>
      </w:r>
    </w:p>
    <w:p w14:paraId="18BD22A7" w14:textId="2F09FEA9" w:rsidR="0033153A" w:rsidRPr="00A47BF4" w:rsidRDefault="0033153A" w:rsidP="00EA0437">
      <w:pPr>
        <w:pStyle w:val="Paragrafoelenco"/>
        <w:numPr>
          <w:ilvl w:val="0"/>
          <w:numId w:val="11"/>
        </w:numPr>
        <w:rPr>
          <w:shd w:val="clear" w:color="auto" w:fill="FFFFFF"/>
        </w:rPr>
      </w:pPr>
      <w:r w:rsidRPr="00A47BF4">
        <w:rPr>
          <w:shd w:val="clear" w:color="auto" w:fill="FFFFFF"/>
        </w:rPr>
        <w:t>Tensione d'esercizio: 5 V</w:t>
      </w:r>
    </w:p>
    <w:p w14:paraId="01D974A1" w14:textId="27ABA0FA" w:rsidR="0033153A" w:rsidRPr="00A47BF4" w:rsidRDefault="0033153A" w:rsidP="00EA0437">
      <w:pPr>
        <w:pStyle w:val="Paragrafoelenco"/>
        <w:numPr>
          <w:ilvl w:val="0"/>
          <w:numId w:val="11"/>
        </w:numPr>
        <w:rPr>
          <w:shd w:val="clear" w:color="auto" w:fill="FFFFFF"/>
        </w:rPr>
      </w:pPr>
      <w:r w:rsidRPr="00A47BF4">
        <w:rPr>
          <w:shd w:val="clear" w:color="auto" w:fill="FFFFFF"/>
        </w:rPr>
        <w:t>Tensione di ingresso 6-24 V</w:t>
      </w:r>
    </w:p>
    <w:p w14:paraId="79784E13" w14:textId="001B4482" w:rsidR="0033153A" w:rsidRPr="00A47BF4" w:rsidRDefault="0033153A" w:rsidP="00EA0437">
      <w:pPr>
        <w:pStyle w:val="Paragrafoelenco"/>
        <w:numPr>
          <w:ilvl w:val="0"/>
          <w:numId w:val="11"/>
        </w:numPr>
        <w:rPr>
          <w:shd w:val="clear" w:color="auto" w:fill="FFFFFF"/>
        </w:rPr>
      </w:pPr>
      <w:r w:rsidRPr="00A47BF4">
        <w:rPr>
          <w:shd w:val="clear" w:color="auto" w:fill="FFFFFF"/>
        </w:rPr>
        <w:t>Velocità di clock: 48 MHz</w:t>
      </w:r>
    </w:p>
    <w:p w14:paraId="2B172786" w14:textId="4A4C15FB" w:rsidR="0033153A" w:rsidRPr="00A47BF4" w:rsidRDefault="0033153A" w:rsidP="00EA0437">
      <w:pPr>
        <w:pStyle w:val="Paragrafoelenco"/>
        <w:numPr>
          <w:ilvl w:val="0"/>
          <w:numId w:val="11"/>
        </w:numPr>
        <w:rPr>
          <w:shd w:val="clear" w:color="auto" w:fill="FFFFFF"/>
        </w:rPr>
      </w:pPr>
      <w:r w:rsidRPr="00A47BF4">
        <w:rPr>
          <w:shd w:val="clear" w:color="auto" w:fill="FFFFFF"/>
        </w:rPr>
        <w:t>Porta di programmazione: USB-C</w:t>
      </w:r>
    </w:p>
    <w:p w14:paraId="5BBD9F05" w14:textId="73B7B7A0" w:rsidR="0033153A" w:rsidRPr="00A47BF4" w:rsidRDefault="0033153A" w:rsidP="00EA0437">
      <w:pPr>
        <w:pStyle w:val="Paragrafoelenco"/>
        <w:numPr>
          <w:ilvl w:val="0"/>
          <w:numId w:val="11"/>
        </w:numPr>
        <w:rPr>
          <w:shd w:val="clear" w:color="auto" w:fill="FFFFFF"/>
        </w:rPr>
      </w:pPr>
      <w:r w:rsidRPr="00A47BF4">
        <w:rPr>
          <w:shd w:val="clear" w:color="auto" w:fill="FFFFFF"/>
        </w:rPr>
        <w:t>WiFi/BLE: ESP32-S3-MINI</w:t>
      </w:r>
    </w:p>
    <w:p w14:paraId="1A7ED14D" w14:textId="53353BEB" w:rsidR="0033153A" w:rsidRPr="0030687E" w:rsidRDefault="0033153A" w:rsidP="00EA0437">
      <w:pPr>
        <w:pStyle w:val="Paragrafoelenco"/>
        <w:numPr>
          <w:ilvl w:val="0"/>
          <w:numId w:val="11"/>
        </w:numPr>
        <w:rPr>
          <w:shd w:val="clear" w:color="auto" w:fill="FFFFFF"/>
          <w:lang w:val="en-US"/>
        </w:rPr>
      </w:pPr>
      <w:r w:rsidRPr="0030687E">
        <w:rPr>
          <w:shd w:val="clear" w:color="auto" w:fill="FFFFFF"/>
          <w:lang w:val="en-US"/>
        </w:rPr>
        <w:t>Matrice LED: 12x8 (96 LED rossi)</w:t>
      </w:r>
    </w:p>
    <w:p w14:paraId="6B88508A" w14:textId="037266D2" w:rsidR="0033153A" w:rsidRPr="00A47BF4" w:rsidRDefault="0033153A" w:rsidP="00EA0437">
      <w:pPr>
        <w:pStyle w:val="Paragrafoelenco"/>
        <w:numPr>
          <w:ilvl w:val="0"/>
          <w:numId w:val="11"/>
        </w:numPr>
        <w:rPr>
          <w:shd w:val="clear" w:color="auto" w:fill="FFFFFF"/>
        </w:rPr>
      </w:pPr>
      <w:r w:rsidRPr="00A47BF4">
        <w:rPr>
          <w:shd w:val="clear" w:color="auto" w:fill="FFFFFF"/>
        </w:rPr>
        <w:t>Collegamenti aggiuntivi: connettore Qwiic, pin OFF, pin VRTC</w:t>
      </w:r>
    </w:p>
    <w:p w14:paraId="334FC84F" w14:textId="35394028" w:rsidR="0033153A" w:rsidRPr="00A47BF4" w:rsidRDefault="0033153A" w:rsidP="00EA0437">
      <w:pPr>
        <w:pStyle w:val="Paragrafoelenco"/>
        <w:numPr>
          <w:ilvl w:val="0"/>
          <w:numId w:val="11"/>
        </w:numPr>
        <w:rPr>
          <w:shd w:val="clear" w:color="auto" w:fill="FFFFFF"/>
        </w:rPr>
      </w:pPr>
      <w:r w:rsidRPr="00A47BF4">
        <w:rPr>
          <w:shd w:val="clear" w:color="auto" w:fill="FFFFFF"/>
        </w:rPr>
        <w:t>Pin digitali: 14</w:t>
      </w:r>
    </w:p>
    <w:p w14:paraId="03C22C1D" w14:textId="6A0489E9" w:rsidR="0033153A" w:rsidRPr="00A47BF4" w:rsidRDefault="0033153A" w:rsidP="00EA0437">
      <w:pPr>
        <w:pStyle w:val="Paragrafoelenco"/>
        <w:numPr>
          <w:ilvl w:val="0"/>
          <w:numId w:val="11"/>
        </w:numPr>
        <w:rPr>
          <w:shd w:val="clear" w:color="auto" w:fill="FFFFFF"/>
        </w:rPr>
      </w:pPr>
      <w:r w:rsidRPr="00A47BF4">
        <w:rPr>
          <w:shd w:val="clear" w:color="auto" w:fill="FFFFFF"/>
        </w:rPr>
        <w:t>PWM: 6</w:t>
      </w:r>
    </w:p>
    <w:p w14:paraId="191F9677" w14:textId="6A58316C" w:rsidR="0033153A" w:rsidRPr="00A47BF4" w:rsidRDefault="0033153A" w:rsidP="00EA0437">
      <w:pPr>
        <w:pStyle w:val="Paragrafoelenco"/>
        <w:numPr>
          <w:ilvl w:val="0"/>
          <w:numId w:val="11"/>
        </w:numPr>
        <w:rPr>
          <w:shd w:val="clear" w:color="auto" w:fill="FFFFFF"/>
        </w:rPr>
      </w:pPr>
      <w:r w:rsidRPr="00A47BF4">
        <w:rPr>
          <w:shd w:val="clear" w:color="auto" w:fill="FFFFFF"/>
        </w:rPr>
        <w:t>ADC: 6</w:t>
      </w:r>
    </w:p>
    <w:p w14:paraId="733C3C73" w14:textId="70A693E8" w:rsidR="0033153A" w:rsidRPr="00A47BF4" w:rsidRDefault="0033153A" w:rsidP="00EA0437">
      <w:pPr>
        <w:pStyle w:val="Paragrafoelenco"/>
        <w:numPr>
          <w:ilvl w:val="0"/>
          <w:numId w:val="11"/>
        </w:numPr>
        <w:rPr>
          <w:shd w:val="clear" w:color="auto" w:fill="FFFFFF"/>
        </w:rPr>
      </w:pPr>
      <w:r w:rsidRPr="00A47BF4">
        <w:rPr>
          <w:shd w:val="clear" w:color="auto" w:fill="FFFFFF"/>
        </w:rPr>
        <w:t>DAC: 1 (12 bit)</w:t>
      </w:r>
    </w:p>
    <w:p w14:paraId="25C3D9BF" w14:textId="4C5C7125" w:rsidR="0033153A" w:rsidRPr="00A47BF4" w:rsidRDefault="0033153A" w:rsidP="00EA0437">
      <w:pPr>
        <w:pStyle w:val="Paragrafoelenco"/>
        <w:numPr>
          <w:ilvl w:val="0"/>
          <w:numId w:val="11"/>
        </w:numPr>
        <w:rPr>
          <w:shd w:val="clear" w:color="auto" w:fill="FFFFFF"/>
        </w:rPr>
      </w:pPr>
      <w:r w:rsidRPr="00A47BF4">
        <w:rPr>
          <w:shd w:val="clear" w:color="auto" w:fill="FFFFFF"/>
        </w:rPr>
        <w:t>SPI: 1</w:t>
      </w:r>
    </w:p>
    <w:p w14:paraId="43C3D383" w14:textId="256790BD" w:rsidR="0033153A" w:rsidRPr="00A47BF4" w:rsidRDefault="0033153A" w:rsidP="00EA0437">
      <w:pPr>
        <w:pStyle w:val="Paragrafoelenco"/>
        <w:numPr>
          <w:ilvl w:val="0"/>
          <w:numId w:val="11"/>
        </w:numPr>
        <w:rPr>
          <w:shd w:val="clear" w:color="auto" w:fill="FFFFFF"/>
        </w:rPr>
      </w:pPr>
      <w:r w:rsidRPr="00A47BF4">
        <w:rPr>
          <w:shd w:val="clear" w:color="auto" w:fill="FFFFFF"/>
        </w:rPr>
        <w:t>I2C: 1</w:t>
      </w:r>
    </w:p>
    <w:p w14:paraId="5B983887" w14:textId="68885AF9" w:rsidR="002E4429" w:rsidRPr="00A47BF4" w:rsidRDefault="0033153A" w:rsidP="00EA0437">
      <w:pPr>
        <w:pStyle w:val="Paragrafoelenco"/>
        <w:numPr>
          <w:ilvl w:val="0"/>
          <w:numId w:val="11"/>
        </w:numPr>
        <w:rPr>
          <w:shd w:val="clear" w:color="auto" w:fill="FFFFFF"/>
        </w:rPr>
      </w:pPr>
      <w:r w:rsidRPr="00A47BF4">
        <w:rPr>
          <w:shd w:val="clear" w:color="auto" w:fill="FFFFFF"/>
        </w:rPr>
        <w:t>CAN: 1</w:t>
      </w:r>
    </w:p>
    <w:p w14:paraId="1E5CEC7B" w14:textId="77777777" w:rsidR="0030687E" w:rsidRDefault="0030687E" w:rsidP="00A47BF4"/>
    <w:p w14:paraId="73406A96" w14:textId="78F65D0E" w:rsidR="00A47BF4" w:rsidRDefault="00A47BF4" w:rsidP="00A47BF4">
      <w:r>
        <w:t xml:space="preserve">Il </w:t>
      </w:r>
      <w:r>
        <w:rPr>
          <w:rFonts w:cs="Red Hat Display SemiBold"/>
        </w:rPr>
        <w:t>µ</w:t>
      </w:r>
      <w:r>
        <w:t>controllore funziona come un “server”, gestisce:</w:t>
      </w:r>
    </w:p>
    <w:p w14:paraId="03390507" w14:textId="77777777" w:rsidR="00A47BF4" w:rsidRDefault="00A47BF4" w:rsidP="00A47BF4"/>
    <w:p w14:paraId="4DD556EA" w14:textId="6DE8F10A" w:rsidR="00A47BF4" w:rsidRDefault="00A47BF4" w:rsidP="00EA0437">
      <w:pPr>
        <w:pStyle w:val="Paragrafoelenco"/>
        <w:numPr>
          <w:ilvl w:val="0"/>
          <w:numId w:val="12"/>
        </w:numPr>
      </w:pPr>
      <w:r>
        <w:t>Comunicazione http con M5Stack Core Basic, Rasberry Pi 3 B+ e client</w:t>
      </w:r>
      <w:r w:rsidR="0030687E">
        <w:t>.</w:t>
      </w:r>
    </w:p>
    <w:p w14:paraId="28967CAA" w14:textId="060148D8" w:rsidR="0030687E" w:rsidRDefault="0030687E" w:rsidP="0030687E">
      <w:pPr>
        <w:pStyle w:val="Paragrafoelenco"/>
      </w:pPr>
      <w:r>
        <w:t xml:space="preserve">Gli M5Stack riferiscono a Arduino lo stato dei motori. Le Raspberry mandano le informazioni dei QR code al </w:t>
      </w:r>
      <w:r>
        <w:rPr>
          <w:rFonts w:cs="Red Hat Display SemiBold"/>
        </w:rPr>
        <w:t xml:space="preserve">µcontrollore. </w:t>
      </w:r>
    </w:p>
    <w:p w14:paraId="63553593" w14:textId="7A5428DC" w:rsidR="00A47BF4" w:rsidRDefault="00A47BF4" w:rsidP="00EA0437">
      <w:pPr>
        <w:pStyle w:val="Paragrafoelenco"/>
        <w:numPr>
          <w:ilvl w:val="0"/>
          <w:numId w:val="12"/>
        </w:numPr>
      </w:pPr>
      <w:r>
        <w:t>Gestione del ciclo di lavoro</w:t>
      </w:r>
      <w:r w:rsidR="0030687E">
        <w:t>.</w:t>
      </w:r>
    </w:p>
    <w:p w14:paraId="0DC8C9D0" w14:textId="09B06813" w:rsidR="00A47BF4" w:rsidRDefault="00A47BF4" w:rsidP="00EA0437">
      <w:pPr>
        <w:pStyle w:val="Paragrafoelenco"/>
        <w:numPr>
          <w:ilvl w:val="0"/>
          <w:numId w:val="12"/>
        </w:numPr>
      </w:pPr>
      <w:r>
        <w:t>Salvataggio della configurazione del magazzino</w:t>
      </w:r>
      <w:r w:rsidR="0030687E">
        <w:t>.</w:t>
      </w:r>
    </w:p>
    <w:p w14:paraId="7E7CABA7" w14:textId="77777777" w:rsidR="00EA0437" w:rsidRDefault="00EA0437" w:rsidP="00EA0437">
      <w:pPr>
        <w:pStyle w:val="Paragrafoelenco"/>
      </w:pPr>
    </w:p>
    <w:p w14:paraId="50D7904A" w14:textId="6CF48FC8" w:rsidR="00AB565D" w:rsidRDefault="00886491" w:rsidP="00DD6518">
      <w:r>
        <w:rPr>
          <w:noProof/>
          <w:shd w:val="clear" w:color="auto" w:fill="FFFFFF"/>
        </w:rPr>
        <w:lastRenderedPageBreak/>
        <w:drawing>
          <wp:anchor distT="0" distB="0" distL="114300" distR="114300" simplePos="0" relativeHeight="251658250" behindDoc="0" locked="0" layoutInCell="1" allowOverlap="1" wp14:anchorId="287618A8" wp14:editId="75CB81D4">
            <wp:simplePos x="0" y="0"/>
            <wp:positionH relativeFrom="column">
              <wp:align>left</wp:align>
            </wp:positionH>
            <wp:positionV relativeFrom="paragraph">
              <wp:posOffset>175763</wp:posOffset>
            </wp:positionV>
            <wp:extent cx="3260785" cy="2520429"/>
            <wp:effectExtent l="0" t="0" r="0" b="0"/>
            <wp:wrapSquare wrapText="bothSides"/>
            <wp:docPr id="1556865881"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0785" cy="2520429"/>
                    </a:xfrm>
                    <a:prstGeom prst="rect">
                      <a:avLst/>
                    </a:prstGeom>
                    <a:noFill/>
                    <a:ln>
                      <a:noFill/>
                    </a:ln>
                  </pic:spPr>
                </pic:pic>
              </a:graphicData>
            </a:graphic>
          </wp:anchor>
        </w:drawing>
      </w:r>
    </w:p>
    <w:p w14:paraId="62567C64" w14:textId="4E092B86" w:rsidR="5E87916C" w:rsidRDefault="5E87916C" w:rsidP="5E87916C">
      <w:pPr>
        <w:pStyle w:val="Testo"/>
      </w:pPr>
      <w:hyperlink r:id="rId25">
        <w:r w:rsidRPr="5E87916C">
          <w:rPr>
            <w:rStyle w:val="Collegamentoipertestuale"/>
          </w:rPr>
          <w:t>Datasheet completo</w:t>
        </w:r>
      </w:hyperlink>
    </w:p>
    <w:p w14:paraId="66EF4D08" w14:textId="18C8E022" w:rsidR="00CD7279" w:rsidRDefault="00CD7279" w:rsidP="00886491">
      <w:pPr>
        <w:pStyle w:val="Testo"/>
      </w:pPr>
    </w:p>
    <w:p w14:paraId="11F62942" w14:textId="77777777" w:rsidR="00AB565D" w:rsidRDefault="00AB565D" w:rsidP="00886491">
      <w:pPr>
        <w:pStyle w:val="Testo"/>
      </w:pPr>
    </w:p>
    <w:p w14:paraId="3AA43BAD" w14:textId="77777777" w:rsidR="00AB565D" w:rsidRDefault="00AB565D" w:rsidP="00886491">
      <w:pPr>
        <w:pStyle w:val="Testo"/>
      </w:pPr>
    </w:p>
    <w:p w14:paraId="068D505C" w14:textId="77777777" w:rsidR="00AB565D" w:rsidRDefault="00AB565D" w:rsidP="00886491">
      <w:pPr>
        <w:pStyle w:val="Testo"/>
      </w:pPr>
    </w:p>
    <w:p w14:paraId="0979B968" w14:textId="77777777" w:rsidR="00AB565D" w:rsidRDefault="00AB565D" w:rsidP="00886491">
      <w:pPr>
        <w:pStyle w:val="Testo"/>
      </w:pPr>
    </w:p>
    <w:p w14:paraId="7AEA8C33" w14:textId="77777777" w:rsidR="00AB565D" w:rsidRDefault="00AB565D" w:rsidP="00886491">
      <w:pPr>
        <w:pStyle w:val="Testo"/>
      </w:pPr>
    </w:p>
    <w:p w14:paraId="20032903" w14:textId="77777777" w:rsidR="00AB565D" w:rsidRDefault="00AB565D" w:rsidP="00886491">
      <w:pPr>
        <w:pStyle w:val="Testo"/>
      </w:pPr>
    </w:p>
    <w:p w14:paraId="748C45F8" w14:textId="77777777" w:rsidR="00AB565D" w:rsidRDefault="00AB565D" w:rsidP="00886491">
      <w:pPr>
        <w:pStyle w:val="Testo"/>
      </w:pPr>
    </w:p>
    <w:p w14:paraId="7A4D482E" w14:textId="77777777" w:rsidR="00AB565D" w:rsidRDefault="00AB565D" w:rsidP="00886491">
      <w:pPr>
        <w:pStyle w:val="Testo"/>
      </w:pPr>
    </w:p>
    <w:p w14:paraId="2F068223" w14:textId="77777777" w:rsidR="00AB565D" w:rsidRDefault="00AB565D" w:rsidP="00886491">
      <w:pPr>
        <w:pStyle w:val="Testo"/>
      </w:pPr>
    </w:p>
    <w:p w14:paraId="5680AF99" w14:textId="77777777" w:rsidR="00AB565D" w:rsidRDefault="00AB565D" w:rsidP="00886491">
      <w:pPr>
        <w:pStyle w:val="Testo"/>
      </w:pPr>
    </w:p>
    <w:p w14:paraId="46A0135A" w14:textId="7D3CEDF4" w:rsidR="00AB565D" w:rsidRDefault="00DD6518" w:rsidP="00886491">
      <w:pPr>
        <w:pStyle w:val="Testo"/>
      </w:pPr>
      <w:r>
        <w:rPr>
          <w:noProof/>
        </w:rPr>
        <mc:AlternateContent>
          <mc:Choice Requires="wps">
            <w:drawing>
              <wp:anchor distT="0" distB="0" distL="114300" distR="114300" simplePos="0" relativeHeight="251658268" behindDoc="0" locked="0" layoutInCell="1" allowOverlap="1" wp14:anchorId="3EC25DB0" wp14:editId="095D54E6">
                <wp:simplePos x="0" y="0"/>
                <wp:positionH relativeFrom="column">
                  <wp:posOffset>-635</wp:posOffset>
                </wp:positionH>
                <wp:positionV relativeFrom="paragraph">
                  <wp:posOffset>131445</wp:posOffset>
                </wp:positionV>
                <wp:extent cx="3260725" cy="635"/>
                <wp:effectExtent l="0" t="0" r="0" b="0"/>
                <wp:wrapSquare wrapText="bothSides"/>
                <wp:docPr id="50340424" name="Casella di testo 1"/>
                <wp:cNvGraphicFramePr/>
                <a:graphic xmlns:a="http://schemas.openxmlformats.org/drawingml/2006/main">
                  <a:graphicData uri="http://schemas.microsoft.com/office/word/2010/wordprocessingShape">
                    <wps:wsp>
                      <wps:cNvSpPr txBox="1"/>
                      <wps:spPr>
                        <a:xfrm>
                          <a:off x="0" y="0"/>
                          <a:ext cx="3260725" cy="635"/>
                        </a:xfrm>
                        <a:prstGeom prst="rect">
                          <a:avLst/>
                        </a:prstGeom>
                        <a:solidFill>
                          <a:prstClr val="white"/>
                        </a:solidFill>
                        <a:ln>
                          <a:noFill/>
                        </a:ln>
                      </wps:spPr>
                      <wps:txbx>
                        <w:txbxContent>
                          <w:p w14:paraId="4F91F712" w14:textId="746D2850" w:rsidR="005E2729" w:rsidRPr="00EB302A" w:rsidRDefault="005E2729" w:rsidP="005E2729">
                            <w:pPr>
                              <w:pStyle w:val="Didascalia"/>
                              <w:rPr>
                                <w:noProof/>
                                <w:color w:val="000000" w:themeColor="text1"/>
                                <w:shd w:val="clear" w:color="auto" w:fill="FFFFFF"/>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C25DB0" id="_x0000_t202" coordsize="21600,21600" o:spt="202" path="m,l,21600r21600,l21600,xe">
                <v:stroke joinstyle="miter"/>
                <v:path gradientshapeok="t" o:connecttype="rect"/>
              </v:shapetype>
              <v:shape id="Casella di testo 1" o:spid="_x0000_s1026" type="#_x0000_t202" style="position:absolute;margin-left:-.05pt;margin-top:10.35pt;width:256.7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AxsFgIAADgEAAAOAAAAZHJzL2Uyb0RvYy54bWysU8Fu2zAMvQ/YPwi6L05SNBu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Nmvph+nN9yJim3uLmN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" stroked="f">
                <v:textbox style="mso-fit-shape-to-text:t" inset="0,0,0,0">
                  <w:txbxContent>
                    <w:p w14:paraId="4F91F712" w14:textId="746D2850" w:rsidR="005E2729" w:rsidRPr="00EB302A" w:rsidRDefault="005E2729" w:rsidP="005E2729">
                      <w:pPr>
                        <w:pStyle w:val="Didascalia"/>
                        <w:rPr>
                          <w:noProof/>
                          <w:color w:val="000000" w:themeColor="text1"/>
                          <w:shd w:val="clear" w:color="auto" w:fill="FFFFFF"/>
                        </w:rPr>
                      </w:pPr>
                      <w:r>
                        <w:t>Dichiarazione di conformità</w:t>
                      </w:r>
                    </w:p>
                  </w:txbxContent>
                </v:textbox>
                <w10:wrap type="square"/>
              </v:shape>
            </w:pict>
          </mc:Fallback>
        </mc:AlternateContent>
      </w:r>
    </w:p>
    <w:p w14:paraId="29E4D130" w14:textId="77777777" w:rsidR="00AB565D" w:rsidRDefault="00AB565D" w:rsidP="00886491">
      <w:pPr>
        <w:pStyle w:val="Testo"/>
      </w:pPr>
    </w:p>
    <w:p w14:paraId="5B3ACF48" w14:textId="77777777" w:rsidR="00DD6518" w:rsidRDefault="00DD6518" w:rsidP="00886491">
      <w:pPr>
        <w:pStyle w:val="Testo"/>
      </w:pPr>
    </w:p>
    <w:p w14:paraId="7484284D" w14:textId="77777777" w:rsidR="00DD6518" w:rsidRDefault="00DD6518" w:rsidP="00886491">
      <w:pPr>
        <w:pStyle w:val="Testo"/>
      </w:pPr>
    </w:p>
    <w:p w14:paraId="19E60F27" w14:textId="24763C2D" w:rsidR="00886491" w:rsidRDefault="005E322D" w:rsidP="00886491">
      <w:pPr>
        <w:pStyle w:val="Testo"/>
      </w:pPr>
      <w:r>
        <w:t xml:space="preserve">3.1.2 </w:t>
      </w:r>
      <w:r w:rsidR="00886491" w:rsidRPr="00A56638">
        <w:t>Display OLED Midas, matrice Passivo, Giallo, 128 x 64pixels, COB, I2C Interface</w:t>
      </w:r>
    </w:p>
    <w:p w14:paraId="29DFFA26" w14:textId="77777777" w:rsidR="00886491" w:rsidRDefault="00886491" w:rsidP="00886491">
      <w:pPr>
        <w:pStyle w:val="Testo"/>
      </w:pPr>
    </w:p>
    <w:p w14:paraId="108C5960" w14:textId="63316BEB" w:rsidR="00886491" w:rsidRDefault="00CD7279" w:rsidP="00886491">
      <w:r>
        <w:rPr>
          <w:noProof/>
        </w:rPr>
        <w:drawing>
          <wp:anchor distT="0" distB="0" distL="114300" distR="114300" simplePos="0" relativeHeight="251658248" behindDoc="0" locked="0" layoutInCell="1" allowOverlap="1" wp14:anchorId="25F715CE" wp14:editId="66BF93EB">
            <wp:simplePos x="0" y="0"/>
            <wp:positionH relativeFrom="column">
              <wp:posOffset>4486275</wp:posOffset>
            </wp:positionH>
            <wp:positionV relativeFrom="paragraph">
              <wp:posOffset>58420</wp:posOffset>
            </wp:positionV>
            <wp:extent cx="1855137" cy="1044542"/>
            <wp:effectExtent l="0" t="0" r="0" b="0"/>
            <wp:wrapNone/>
            <wp:docPr id="427759691"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855137" cy="1044542"/>
                    </a:xfrm>
                    <a:prstGeom prst="rect">
                      <a:avLst/>
                    </a:prstGeom>
                    <a:noFill/>
                    <a:ln>
                      <a:noFill/>
                    </a:ln>
                  </pic:spPr>
                </pic:pic>
              </a:graphicData>
            </a:graphic>
            <wp14:sizeRelH relativeFrom="page">
              <wp14:pctWidth>0</wp14:pctWidth>
            </wp14:sizeRelH>
            <wp14:sizeRelV relativeFrom="page">
              <wp14:pctHeight>0</wp14:pctHeight>
            </wp14:sizeRelV>
          </wp:anchor>
        </w:drawing>
      </w:r>
      <w:r w:rsidR="00886491">
        <w:t>Specifiche tecniche:</w:t>
      </w:r>
    </w:p>
    <w:p w14:paraId="734D7BFB" w14:textId="77777777" w:rsidR="00886491" w:rsidRPr="009A6667" w:rsidRDefault="00886491" w:rsidP="00886491">
      <w:pPr>
        <w:pStyle w:val="Testo"/>
      </w:pPr>
    </w:p>
    <w:p w14:paraId="7E9A50A7" w14:textId="77777777" w:rsidR="00886491" w:rsidRPr="009A6667" w:rsidRDefault="00886491" w:rsidP="00EA0437">
      <w:pPr>
        <w:pStyle w:val="Paragrafoelenco"/>
        <w:numPr>
          <w:ilvl w:val="0"/>
          <w:numId w:val="19"/>
        </w:numPr>
      </w:pPr>
      <w:r w:rsidRPr="009A6667">
        <w:t>Diagonale display: 0,96" (circa 24,4 mm)</w:t>
      </w:r>
    </w:p>
    <w:p w14:paraId="01151C45" w14:textId="7C82EFF9" w:rsidR="00886491" w:rsidRPr="009A6667" w:rsidRDefault="00886491" w:rsidP="00EA0437">
      <w:pPr>
        <w:pStyle w:val="Paragrafoelenco"/>
        <w:numPr>
          <w:ilvl w:val="0"/>
          <w:numId w:val="19"/>
        </w:numPr>
      </w:pPr>
      <w:r w:rsidRPr="009A6667">
        <w:t>Area di visualizzazione (L × A): 23,74 × 13,20 mm</w:t>
      </w:r>
    </w:p>
    <w:p w14:paraId="21EA3173" w14:textId="12D1A254" w:rsidR="00886491" w:rsidRPr="009A6667" w:rsidRDefault="00886491" w:rsidP="00EA0437">
      <w:pPr>
        <w:pStyle w:val="Paragrafoelenco"/>
        <w:numPr>
          <w:ilvl w:val="0"/>
          <w:numId w:val="19"/>
        </w:numPr>
      </w:pPr>
      <w:r w:rsidRPr="009A6667">
        <w:t>Rapporto d’aspetto (risoluzione): 128 × 64 (2:1)</w:t>
      </w:r>
      <w:r w:rsidR="3520D8F0">
        <w:rPr>
          <w:noProof/>
        </w:rPr>
        <w:drawing>
          <wp:anchor distT="0" distB="0" distL="114300" distR="114300" simplePos="0" relativeHeight="251658280" behindDoc="0" locked="0" layoutInCell="1" allowOverlap="1" wp14:anchorId="060C757A" wp14:editId="67C06208">
            <wp:simplePos x="0" y="0"/>
            <wp:positionH relativeFrom="column">
              <wp:posOffset>3390900</wp:posOffset>
            </wp:positionH>
            <wp:positionV relativeFrom="paragraph">
              <wp:posOffset>171450</wp:posOffset>
            </wp:positionV>
            <wp:extent cx="1968255" cy="1108234"/>
            <wp:effectExtent l="0" t="0" r="0" b="0"/>
            <wp:wrapNone/>
            <wp:docPr id="186645898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1968255" cy="110823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77CCF7" w14:textId="7A0605C9" w:rsidR="00886491" w:rsidRPr="009A6667" w:rsidRDefault="00886491" w:rsidP="00EA0437">
      <w:pPr>
        <w:pStyle w:val="Paragrafoelenco"/>
        <w:numPr>
          <w:ilvl w:val="0"/>
          <w:numId w:val="19"/>
        </w:numPr>
      </w:pPr>
      <w:r w:rsidRPr="009A6667">
        <w:t>Tipo di matrice: passivo</w:t>
      </w:r>
    </w:p>
    <w:p w14:paraId="7EFEE9F2" w14:textId="77777777" w:rsidR="00886491" w:rsidRPr="009A6667" w:rsidRDefault="00886491" w:rsidP="00EA0437">
      <w:pPr>
        <w:pStyle w:val="Paragrafoelenco"/>
        <w:numPr>
          <w:ilvl w:val="0"/>
          <w:numId w:val="19"/>
        </w:numPr>
      </w:pPr>
      <w:r w:rsidRPr="009A6667">
        <w:t>Colore del display: giallo</w:t>
      </w:r>
    </w:p>
    <w:p w14:paraId="1461D2AE" w14:textId="77777777" w:rsidR="00886491" w:rsidRPr="009A6667" w:rsidRDefault="00886491" w:rsidP="00EA0437">
      <w:pPr>
        <w:pStyle w:val="Paragrafoelenco"/>
        <w:numPr>
          <w:ilvl w:val="0"/>
          <w:numId w:val="19"/>
        </w:numPr>
      </w:pPr>
      <w:r w:rsidRPr="009A6667">
        <w:t>Risoluzione: 128 × 64 pixel</w:t>
      </w:r>
    </w:p>
    <w:p w14:paraId="07DC0C58" w14:textId="77777777" w:rsidR="00886491" w:rsidRPr="009A6667" w:rsidRDefault="00886491" w:rsidP="00EA0437">
      <w:pPr>
        <w:pStyle w:val="Paragrafoelenco"/>
        <w:numPr>
          <w:ilvl w:val="0"/>
          <w:numId w:val="19"/>
        </w:numPr>
      </w:pPr>
      <w:r w:rsidRPr="009A6667">
        <w:t>Contrasto: 2000:1</w:t>
      </w:r>
    </w:p>
    <w:p w14:paraId="1FD2491D" w14:textId="0F4D2053" w:rsidR="00886491" w:rsidRPr="009A6667" w:rsidRDefault="00886491" w:rsidP="00EA0437">
      <w:pPr>
        <w:pStyle w:val="Paragrafoelenco"/>
        <w:numPr>
          <w:ilvl w:val="0"/>
          <w:numId w:val="19"/>
        </w:numPr>
      </w:pPr>
      <w:r w:rsidRPr="009A6667">
        <w:t>Driver di montaggio: COB (Chip On Board)</w:t>
      </w:r>
    </w:p>
    <w:p w14:paraId="614B9967" w14:textId="77777777" w:rsidR="00886491" w:rsidRPr="009A6667" w:rsidRDefault="00886491" w:rsidP="00EA0437">
      <w:pPr>
        <w:pStyle w:val="Paragrafoelenco"/>
        <w:numPr>
          <w:ilvl w:val="0"/>
          <w:numId w:val="19"/>
        </w:numPr>
      </w:pPr>
      <w:r w:rsidRPr="009A6667">
        <w:t>Interfaccia: I²C</w:t>
      </w:r>
    </w:p>
    <w:p w14:paraId="2C48E347" w14:textId="77777777" w:rsidR="00886491" w:rsidRPr="009A6667" w:rsidRDefault="00886491" w:rsidP="00EA0437">
      <w:pPr>
        <w:pStyle w:val="Paragrafoelenco"/>
        <w:numPr>
          <w:ilvl w:val="0"/>
          <w:numId w:val="19"/>
        </w:numPr>
      </w:pPr>
      <w:r w:rsidRPr="009A6667">
        <w:t>Dimensioni esterne (L × A × P): 27,30 × 27,30 × 2,72 mm</w:t>
      </w:r>
    </w:p>
    <w:p w14:paraId="0343F2FD" w14:textId="77777777" w:rsidR="00886491" w:rsidRPr="009A6667" w:rsidRDefault="00886491" w:rsidP="00EA0437">
      <w:pPr>
        <w:pStyle w:val="Paragrafoelenco"/>
        <w:numPr>
          <w:ilvl w:val="0"/>
          <w:numId w:val="19"/>
        </w:numPr>
      </w:pPr>
      <w:r w:rsidRPr="009A6667">
        <w:t>Tensione di alimentazione: 3,3 V CC</w:t>
      </w:r>
    </w:p>
    <w:p w14:paraId="60CD7F5E" w14:textId="77777777" w:rsidR="00886491" w:rsidRPr="009A6667" w:rsidRDefault="00886491" w:rsidP="00EA0437">
      <w:pPr>
        <w:pStyle w:val="Paragrafoelenco"/>
        <w:numPr>
          <w:ilvl w:val="0"/>
          <w:numId w:val="19"/>
        </w:numPr>
      </w:pPr>
      <w:r w:rsidRPr="009A6667">
        <w:t>Temperatura operativa:</w:t>
      </w:r>
    </w:p>
    <w:p w14:paraId="469C207A" w14:textId="77777777" w:rsidR="00886491" w:rsidRPr="009A6667" w:rsidRDefault="00886491" w:rsidP="00EA0437">
      <w:pPr>
        <w:pStyle w:val="Paragrafoelenco"/>
        <w:numPr>
          <w:ilvl w:val="0"/>
          <w:numId w:val="19"/>
        </w:numPr>
      </w:pPr>
      <w:r w:rsidRPr="009A6667">
        <w:t>Minima: –40 °C</w:t>
      </w:r>
    </w:p>
    <w:p w14:paraId="6E96C54E" w14:textId="77777777" w:rsidR="00886491" w:rsidRDefault="00886491" w:rsidP="00EA0437">
      <w:pPr>
        <w:pStyle w:val="Paragrafoelenco"/>
        <w:numPr>
          <w:ilvl w:val="0"/>
          <w:numId w:val="19"/>
        </w:numPr>
      </w:pPr>
      <w:r w:rsidRPr="009A6667">
        <w:t>Massima: +80 °C</w:t>
      </w:r>
    </w:p>
    <w:p w14:paraId="7993D658" w14:textId="77777777" w:rsidR="0030687E" w:rsidRDefault="0030687E" w:rsidP="0030687E"/>
    <w:p w14:paraId="56B8A7FD" w14:textId="0E410CE2" w:rsidR="0030687E" w:rsidRDefault="00D11A71" w:rsidP="0030687E">
      <w:r>
        <w:t xml:space="preserve">Il </w:t>
      </w:r>
      <w:r w:rsidR="00EC6B8F">
        <w:t xml:space="preserve">display OLED </w:t>
      </w:r>
      <w:r w:rsidR="00AB187D">
        <w:t xml:space="preserve">è utilizzato per permettere </w:t>
      </w:r>
      <w:r w:rsidR="00014F99">
        <w:t xml:space="preserve">agli operatori di vedere gli errori che </w:t>
      </w:r>
      <w:r w:rsidR="00AA10C2">
        <w:t>occorrono.</w:t>
      </w:r>
    </w:p>
    <w:p w14:paraId="1273368F" w14:textId="11F35C25" w:rsidR="00AA10C2" w:rsidRPr="009A6667" w:rsidRDefault="00AA10C2" w:rsidP="0030687E">
      <w:r>
        <w:t xml:space="preserve">Mostra le operazioni che </w:t>
      </w:r>
      <w:r w:rsidR="002634F2">
        <w:t>Arduino non riesce a compiere. In questo modo gli operatori sanno da dove partire</w:t>
      </w:r>
      <w:r w:rsidR="00F026C4">
        <w:t>.</w:t>
      </w:r>
    </w:p>
    <w:p w14:paraId="3A1E18C3" w14:textId="5E5E3CCF" w:rsidR="005E2729" w:rsidRDefault="00802773" w:rsidP="00886491">
      <w:r>
        <w:rPr>
          <w:noProof/>
        </w:rPr>
        <w:lastRenderedPageBreak/>
        <w:drawing>
          <wp:anchor distT="0" distB="0" distL="114300" distR="114300" simplePos="0" relativeHeight="251658247" behindDoc="0" locked="0" layoutInCell="1" allowOverlap="1" wp14:anchorId="47E90D3A" wp14:editId="4E33E85C">
            <wp:simplePos x="0" y="0"/>
            <wp:positionH relativeFrom="column">
              <wp:posOffset>-635</wp:posOffset>
            </wp:positionH>
            <wp:positionV relativeFrom="paragraph">
              <wp:posOffset>158115</wp:posOffset>
            </wp:positionV>
            <wp:extent cx="5181600" cy="3998595"/>
            <wp:effectExtent l="0" t="0" r="0" b="1905"/>
            <wp:wrapSquare wrapText="bothSides"/>
            <wp:docPr id="204556846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81600" cy="3998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8AA6AB" w14:textId="5F86314C" w:rsidR="00886491" w:rsidRPr="00A56638" w:rsidRDefault="00886491" w:rsidP="00886491">
      <w:hyperlink r:id="rId28" w:history="1">
        <w:r w:rsidRPr="009A6667">
          <w:rPr>
            <w:rStyle w:val="Collegamentoipertestuale"/>
          </w:rPr>
          <w:t>Datasheet completo</w:t>
        </w:r>
      </w:hyperlink>
    </w:p>
    <w:p w14:paraId="3728CB08" w14:textId="77777777" w:rsidR="00886491" w:rsidRDefault="00886491" w:rsidP="00886491"/>
    <w:p w14:paraId="3301D4BD" w14:textId="77777777" w:rsidR="00886491" w:rsidRDefault="00886491" w:rsidP="00886491">
      <w:hyperlink r:id="rId29" w:history="1">
        <w:r w:rsidRPr="009A6667">
          <w:rPr>
            <w:rStyle w:val="Collegamentoipertestuale"/>
          </w:rPr>
          <w:t>Controller datasheet</w:t>
        </w:r>
      </w:hyperlink>
    </w:p>
    <w:p w14:paraId="684B208A" w14:textId="77777777" w:rsidR="00886491" w:rsidRDefault="00886491" w:rsidP="00886491">
      <w:pPr>
        <w:pStyle w:val="Titolo4"/>
      </w:pPr>
    </w:p>
    <w:p w14:paraId="252C2BB8" w14:textId="77777777" w:rsidR="00886491" w:rsidRDefault="00886491" w:rsidP="00886491">
      <w:pPr>
        <w:pStyle w:val="Titolo4"/>
      </w:pPr>
    </w:p>
    <w:p w14:paraId="2A9606AA" w14:textId="47DBBBC8" w:rsidR="00886491" w:rsidRDefault="00886491" w:rsidP="00886491">
      <w:pPr>
        <w:pStyle w:val="Titolo4"/>
      </w:pPr>
    </w:p>
    <w:p w14:paraId="588A72E9" w14:textId="2ADF84F6" w:rsidR="00886491" w:rsidRDefault="00886491" w:rsidP="00886491">
      <w:pPr>
        <w:pStyle w:val="Titolo4"/>
      </w:pPr>
    </w:p>
    <w:p w14:paraId="5267359A" w14:textId="10B78C01" w:rsidR="00886491" w:rsidRDefault="00886491" w:rsidP="00886491"/>
    <w:p w14:paraId="5C80306E" w14:textId="220D60A6" w:rsidR="00886491" w:rsidRDefault="00886491" w:rsidP="00886491"/>
    <w:p w14:paraId="3CCEE3D9" w14:textId="5481E660" w:rsidR="00886491" w:rsidRPr="00886491" w:rsidRDefault="00886491" w:rsidP="00886491"/>
    <w:p w14:paraId="6807C748" w14:textId="49E575D5" w:rsidR="00886491" w:rsidRDefault="00886491" w:rsidP="00886491">
      <w:pPr>
        <w:pStyle w:val="Testo"/>
      </w:pPr>
    </w:p>
    <w:p w14:paraId="0D7511FD" w14:textId="50E6106C" w:rsidR="00886491" w:rsidRDefault="00886491" w:rsidP="00886491">
      <w:pPr>
        <w:pStyle w:val="Testo"/>
      </w:pPr>
    </w:p>
    <w:p w14:paraId="7677A948" w14:textId="64F059E7" w:rsidR="005E2729" w:rsidRDefault="005E2729" w:rsidP="00886491">
      <w:pPr>
        <w:pStyle w:val="Testo"/>
      </w:pPr>
    </w:p>
    <w:p w14:paraId="73387D48" w14:textId="09490EC1" w:rsidR="005E2729" w:rsidRDefault="005E2729" w:rsidP="00886491">
      <w:pPr>
        <w:pStyle w:val="Testo"/>
      </w:pPr>
    </w:p>
    <w:p w14:paraId="253C3E4D" w14:textId="77777777" w:rsidR="00802773" w:rsidRDefault="00802773" w:rsidP="00886491">
      <w:pPr>
        <w:pStyle w:val="Testo"/>
      </w:pPr>
    </w:p>
    <w:p w14:paraId="62370D83" w14:textId="73A0245F" w:rsidR="00FB5F29" w:rsidRDefault="00FB5F29" w:rsidP="00886491">
      <w:pPr>
        <w:pStyle w:val="Testo"/>
      </w:pPr>
    </w:p>
    <w:p w14:paraId="423C953D" w14:textId="77777777" w:rsidR="00FB5F29" w:rsidRDefault="00FB5F29" w:rsidP="00886491">
      <w:pPr>
        <w:pStyle w:val="Testo"/>
      </w:pPr>
    </w:p>
    <w:p w14:paraId="1B4D6050" w14:textId="10A93B18" w:rsidR="00FB5F29" w:rsidRDefault="00FB5F29" w:rsidP="00886491">
      <w:pPr>
        <w:pStyle w:val="Testo"/>
      </w:pPr>
    </w:p>
    <w:p w14:paraId="509FA45A" w14:textId="73B5EED9" w:rsidR="00FB5F29" w:rsidRDefault="00FB5F29" w:rsidP="00886491">
      <w:pPr>
        <w:pStyle w:val="Testo"/>
      </w:pPr>
      <w:r>
        <w:rPr>
          <w:noProof/>
        </w:rPr>
        <mc:AlternateContent>
          <mc:Choice Requires="wps">
            <w:drawing>
              <wp:anchor distT="0" distB="0" distL="114300" distR="114300" simplePos="0" relativeHeight="251658267" behindDoc="0" locked="0" layoutInCell="1" allowOverlap="1" wp14:anchorId="383840FC" wp14:editId="4867CA45">
                <wp:simplePos x="0" y="0"/>
                <wp:positionH relativeFrom="column">
                  <wp:posOffset>0</wp:posOffset>
                </wp:positionH>
                <wp:positionV relativeFrom="paragraph">
                  <wp:posOffset>128374</wp:posOffset>
                </wp:positionV>
                <wp:extent cx="3752215" cy="635"/>
                <wp:effectExtent l="0" t="0" r="0" b="0"/>
                <wp:wrapSquare wrapText="bothSides"/>
                <wp:docPr id="1761341297" name="Casella di testo 1"/>
                <wp:cNvGraphicFramePr/>
                <a:graphic xmlns:a="http://schemas.openxmlformats.org/drawingml/2006/main">
                  <a:graphicData uri="http://schemas.microsoft.com/office/word/2010/wordprocessingShape">
                    <wps:wsp>
                      <wps:cNvSpPr txBox="1"/>
                      <wps:spPr>
                        <a:xfrm>
                          <a:off x="0" y="0"/>
                          <a:ext cx="3752215" cy="635"/>
                        </a:xfrm>
                        <a:prstGeom prst="rect">
                          <a:avLst/>
                        </a:prstGeom>
                        <a:solidFill>
                          <a:prstClr val="white"/>
                        </a:solidFill>
                        <a:ln>
                          <a:noFill/>
                        </a:ln>
                      </wps:spPr>
                      <wps:txbx>
                        <w:txbxContent>
                          <w:p w14:paraId="59394BD1" w14:textId="2C9B484A" w:rsidR="005E2729" w:rsidRPr="0088482E" w:rsidRDefault="005E2729" w:rsidP="005E2729">
                            <w:pPr>
                              <w:pStyle w:val="Didascalia"/>
                              <w:rPr>
                                <w:noProof/>
                                <w:color w:val="000000" w:themeColor="text1"/>
                              </w:rPr>
                            </w:pPr>
                            <w:r>
                              <w:t xml:space="preserve">Dichiarazione di conformità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840FC" id="_x0000_s1027" type="#_x0000_t202" style="position:absolute;margin-left:0;margin-top:10.1pt;width:295.4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ax2GQIAAD8EAAAOAAAAZHJzL2Uyb0RvYy54bWysU8Fu2zAMvQ/YPwi6L05SpBu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6bz7PpdDLjTFLs9mY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" stroked="f">
                <v:textbox style="mso-fit-shape-to-text:t" inset="0,0,0,0">
                  <w:txbxContent>
                    <w:p w14:paraId="59394BD1" w14:textId="2C9B484A" w:rsidR="005E2729" w:rsidRPr="0088482E" w:rsidRDefault="005E2729" w:rsidP="005E2729">
                      <w:pPr>
                        <w:pStyle w:val="Didascalia"/>
                        <w:rPr>
                          <w:noProof/>
                          <w:color w:val="000000" w:themeColor="text1"/>
                        </w:rPr>
                      </w:pPr>
                      <w:r>
                        <w:t xml:space="preserve">Dichiarazione di conformità </w:t>
                      </w:r>
                    </w:p>
                  </w:txbxContent>
                </v:textbox>
                <w10:wrap type="square"/>
              </v:shape>
            </w:pict>
          </mc:Fallback>
        </mc:AlternateContent>
      </w:r>
    </w:p>
    <w:p w14:paraId="6147396D" w14:textId="25936353" w:rsidR="00FB5F29" w:rsidRDefault="00FB5F29" w:rsidP="00886491">
      <w:pPr>
        <w:pStyle w:val="Testo"/>
      </w:pPr>
    </w:p>
    <w:p w14:paraId="49DFE9C3" w14:textId="77777777" w:rsidR="00FB5F29" w:rsidRDefault="00FB5F29" w:rsidP="00886491">
      <w:pPr>
        <w:pStyle w:val="Testo"/>
      </w:pPr>
    </w:p>
    <w:p w14:paraId="5F3FE1E9" w14:textId="333FC971" w:rsidR="00886491" w:rsidRDefault="005E322D" w:rsidP="00886491">
      <w:pPr>
        <w:pStyle w:val="Testo"/>
      </w:pPr>
      <w:r>
        <w:t xml:space="preserve">3.1.3 </w:t>
      </w:r>
      <w:r w:rsidR="00886491" w:rsidRPr="00394926">
        <w:t>Dissipatore ventola</w:t>
      </w:r>
    </w:p>
    <w:p w14:paraId="30CAA108" w14:textId="77777777" w:rsidR="00886491" w:rsidRDefault="00886491" w:rsidP="00886491">
      <w:r>
        <w:rPr>
          <w:noProof/>
        </w:rPr>
        <w:drawing>
          <wp:anchor distT="0" distB="0" distL="114300" distR="114300" simplePos="0" relativeHeight="251658249" behindDoc="0" locked="0" layoutInCell="1" allowOverlap="1" wp14:anchorId="5DFBBD54" wp14:editId="3C22A3DC">
            <wp:simplePos x="0" y="0"/>
            <wp:positionH relativeFrom="column">
              <wp:posOffset>3899235</wp:posOffset>
            </wp:positionH>
            <wp:positionV relativeFrom="paragraph">
              <wp:posOffset>117247</wp:posOffset>
            </wp:positionV>
            <wp:extent cx="2915285" cy="1639570"/>
            <wp:effectExtent l="0" t="0" r="0" b="0"/>
            <wp:wrapSquare wrapText="bothSides"/>
            <wp:docPr id="1351994671"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15285"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06D45" w14:textId="77777777" w:rsidR="00886491" w:rsidRDefault="00886491" w:rsidP="00886491">
      <w:r>
        <w:t>Specifiche tecniche:</w:t>
      </w:r>
    </w:p>
    <w:p w14:paraId="07BCE735" w14:textId="77777777" w:rsidR="00886491" w:rsidRDefault="00886491" w:rsidP="00886491"/>
    <w:p w14:paraId="74FE8862" w14:textId="77777777" w:rsidR="00886491" w:rsidRDefault="00886491" w:rsidP="00EA0437">
      <w:pPr>
        <w:pStyle w:val="Testo"/>
        <w:numPr>
          <w:ilvl w:val="0"/>
          <w:numId w:val="20"/>
        </w:numPr>
      </w:pPr>
      <w:r w:rsidRPr="00886491">
        <w:t>Tensione d'esercizio: 5 V</w:t>
      </w:r>
    </w:p>
    <w:p w14:paraId="63C31747" w14:textId="77777777" w:rsidR="00886491" w:rsidRDefault="00886491" w:rsidP="00EA0437">
      <w:pPr>
        <w:pStyle w:val="Testo"/>
        <w:numPr>
          <w:ilvl w:val="0"/>
          <w:numId w:val="20"/>
        </w:numPr>
      </w:pPr>
      <w:r w:rsidRPr="00886491">
        <w:t>Corrente d'esercizio: 0,14 A</w:t>
      </w:r>
    </w:p>
    <w:p w14:paraId="4E60EC6A" w14:textId="77777777" w:rsidR="00886491" w:rsidRDefault="00886491" w:rsidP="00EA0437">
      <w:pPr>
        <w:pStyle w:val="Testo"/>
        <w:numPr>
          <w:ilvl w:val="0"/>
          <w:numId w:val="20"/>
        </w:numPr>
      </w:pPr>
      <w:r w:rsidRPr="00886491">
        <w:t>Velocità nominale: 6500 giri/min</w:t>
      </w:r>
    </w:p>
    <w:p w14:paraId="775A6E61" w14:textId="77777777" w:rsidR="00886491" w:rsidRDefault="00886491" w:rsidP="00EA0437">
      <w:pPr>
        <w:pStyle w:val="Testo"/>
        <w:numPr>
          <w:ilvl w:val="0"/>
          <w:numId w:val="20"/>
        </w:numPr>
      </w:pPr>
      <w:r w:rsidRPr="00886491">
        <w:t>Lunghezza del cavo: 20 cm</w:t>
      </w:r>
    </w:p>
    <w:p w14:paraId="63497134" w14:textId="77777777" w:rsidR="00886491" w:rsidRDefault="00886491" w:rsidP="00EA0437">
      <w:pPr>
        <w:pStyle w:val="Testo"/>
        <w:numPr>
          <w:ilvl w:val="0"/>
          <w:numId w:val="20"/>
        </w:numPr>
      </w:pPr>
      <w:r w:rsidRPr="00886491">
        <w:t>Tipo di interfaccia: connettore femmina da 2,54 mm a 2 pin DuPont</w:t>
      </w:r>
    </w:p>
    <w:p w14:paraId="1388BC5F" w14:textId="77777777" w:rsidR="00886491" w:rsidRDefault="00886491" w:rsidP="00EA0437">
      <w:pPr>
        <w:pStyle w:val="Testo"/>
        <w:numPr>
          <w:ilvl w:val="0"/>
          <w:numId w:val="20"/>
        </w:numPr>
      </w:pPr>
      <w:r w:rsidRPr="00886491">
        <w:t>Dimensioni: 34,5 x 34,5 x 10 mm / 1,36 x 1,36 x 0,4 poll.</w:t>
      </w:r>
    </w:p>
    <w:p w14:paraId="7FAF523D" w14:textId="77777777" w:rsidR="00886491" w:rsidRDefault="00886491" w:rsidP="00EA0437">
      <w:pPr>
        <w:pStyle w:val="Testo"/>
        <w:numPr>
          <w:ilvl w:val="0"/>
          <w:numId w:val="20"/>
        </w:numPr>
      </w:pPr>
      <w:r w:rsidRPr="00886491">
        <w:t>Peso: 12 g</w:t>
      </w:r>
    </w:p>
    <w:p w14:paraId="03F2E42D" w14:textId="77777777" w:rsidR="00886491" w:rsidRDefault="00886491" w:rsidP="00886491">
      <w:pPr>
        <w:pStyle w:val="Testo"/>
      </w:pPr>
    </w:p>
    <w:p w14:paraId="5C89FBA2" w14:textId="21B2E92B" w:rsidR="00886491" w:rsidRDefault="002C76E6" w:rsidP="00886491">
      <w:pPr>
        <w:rPr>
          <w:rFonts w:cs="Red Hat Display SemiBold"/>
        </w:rPr>
      </w:pPr>
      <w:r>
        <w:t xml:space="preserve">Viene usato per aiutare Arduino a dissipare il calore. Arduino svolge la funzione di computer centrale, dunque la ventola aiuta il </w:t>
      </w:r>
      <w:r>
        <w:rPr>
          <w:rFonts w:cs="Red Hat Display SemiBold"/>
        </w:rPr>
        <w:t>µcontrollore a non surriscaldarsi.</w:t>
      </w:r>
    </w:p>
    <w:p w14:paraId="699918A0" w14:textId="77777777" w:rsidR="00D837AF" w:rsidRDefault="00D837AF" w:rsidP="00886491">
      <w:pPr>
        <w:rPr>
          <w:rFonts w:cs="Red Hat Display SemiBold"/>
        </w:rPr>
      </w:pPr>
    </w:p>
    <w:p w14:paraId="493D3878" w14:textId="77777777" w:rsidR="00D837AF" w:rsidRDefault="00D837AF" w:rsidP="00886491"/>
    <w:p w14:paraId="71B1DC77" w14:textId="77777777" w:rsidR="00802773" w:rsidRDefault="00886491" w:rsidP="00802773">
      <w:pPr>
        <w:keepNext/>
      </w:pPr>
      <w:r>
        <w:rPr>
          <w:noProof/>
        </w:rPr>
        <w:lastRenderedPageBreak/>
        <w:drawing>
          <wp:inline distT="0" distB="0" distL="0" distR="0" wp14:anchorId="6655D99F" wp14:editId="19AFD61F">
            <wp:extent cx="4281544" cy="3303917"/>
            <wp:effectExtent l="0" t="0" r="5080" b="0"/>
            <wp:docPr id="16042399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1386" cy="3334662"/>
                    </a:xfrm>
                    <a:prstGeom prst="rect">
                      <a:avLst/>
                    </a:prstGeom>
                    <a:noFill/>
                    <a:ln>
                      <a:noFill/>
                    </a:ln>
                  </pic:spPr>
                </pic:pic>
              </a:graphicData>
            </a:graphic>
          </wp:inline>
        </w:drawing>
      </w:r>
    </w:p>
    <w:p w14:paraId="7BB8FDAD" w14:textId="40F4C5A7" w:rsidR="00802773" w:rsidRDefault="00802773" w:rsidP="00B57092">
      <w:pPr>
        <w:pStyle w:val="Didascalia"/>
      </w:pPr>
      <w:r>
        <w:t>Dichiarazione di conformità</w:t>
      </w:r>
    </w:p>
    <w:p w14:paraId="4A09DFA5" w14:textId="77777777" w:rsidR="00B57092" w:rsidRPr="00B57092" w:rsidRDefault="00B57092" w:rsidP="00B57092"/>
    <w:p w14:paraId="4CB5A437" w14:textId="6DEF2D94" w:rsidR="00E8068C" w:rsidRDefault="005E322D" w:rsidP="00E8068C">
      <w:pPr>
        <w:pStyle w:val="Testo"/>
      </w:pPr>
      <w:r>
        <w:t xml:space="preserve">3.1.4 </w:t>
      </w:r>
      <w:r w:rsidR="00E8068C" w:rsidRPr="00E8068C">
        <w:t>Modulo MicroSD Card Reader con interfaccia SPI</w:t>
      </w:r>
    </w:p>
    <w:p w14:paraId="1C784722" w14:textId="003E09ED" w:rsidR="00E8068C" w:rsidRDefault="00E8068C" w:rsidP="00E8068C">
      <w:pPr>
        <w:pStyle w:val="Testo"/>
      </w:pPr>
      <w:r>
        <w:rPr>
          <w:noProof/>
        </w:rPr>
        <w:drawing>
          <wp:anchor distT="0" distB="0" distL="114300" distR="114300" simplePos="0" relativeHeight="251658262" behindDoc="0" locked="0" layoutInCell="1" allowOverlap="1" wp14:anchorId="14C2B72B" wp14:editId="61B46AC8">
            <wp:simplePos x="0" y="0"/>
            <wp:positionH relativeFrom="column">
              <wp:posOffset>4814091</wp:posOffset>
            </wp:positionH>
            <wp:positionV relativeFrom="paragraph">
              <wp:posOffset>138933</wp:posOffset>
            </wp:positionV>
            <wp:extent cx="2000885" cy="2000885"/>
            <wp:effectExtent l="0" t="0" r="0" b="0"/>
            <wp:wrapSquare wrapText="bothSides"/>
            <wp:docPr id="161311575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0885" cy="20008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D2444" w14:textId="546BFE7E" w:rsidR="00E8068C" w:rsidRDefault="00E8068C" w:rsidP="00E8068C">
      <w:r>
        <w:t>Specifiche tecniche:</w:t>
      </w:r>
    </w:p>
    <w:p w14:paraId="21C766FE" w14:textId="505672B1" w:rsidR="00E8068C" w:rsidRDefault="00E8068C" w:rsidP="00E8068C">
      <w:pPr>
        <w:pStyle w:val="Testo"/>
      </w:pPr>
    </w:p>
    <w:p w14:paraId="4EAC9B3C" w14:textId="682C3B38" w:rsidR="00E8068C" w:rsidRPr="00E8068C" w:rsidRDefault="00E8068C" w:rsidP="00EA0437">
      <w:pPr>
        <w:pStyle w:val="Paragrafoelenco"/>
        <w:numPr>
          <w:ilvl w:val="0"/>
          <w:numId w:val="32"/>
        </w:numPr>
      </w:pPr>
      <w:r w:rsidRPr="00E8068C">
        <w:t>Supporta schede Micro SD e schede Micro SDHC</w:t>
      </w:r>
    </w:p>
    <w:p w14:paraId="4ECC2908" w14:textId="0D3D359A" w:rsidR="00E8068C" w:rsidRPr="00E8068C" w:rsidRDefault="00E8068C" w:rsidP="00EA0437">
      <w:pPr>
        <w:pStyle w:val="Paragrafoelenco"/>
        <w:numPr>
          <w:ilvl w:val="0"/>
          <w:numId w:val="32"/>
        </w:numPr>
      </w:pPr>
      <w:r w:rsidRPr="00E8068C">
        <w:t>4 fori di posizionamento per viti M2, facile da installare</w:t>
      </w:r>
    </w:p>
    <w:p w14:paraId="094F08C0" w14:textId="75B064A4" w:rsidR="00E8068C" w:rsidRPr="00E8068C" w:rsidRDefault="00E8068C" w:rsidP="00EA0437">
      <w:pPr>
        <w:pStyle w:val="Paragrafoelenco"/>
        <w:numPr>
          <w:ilvl w:val="0"/>
          <w:numId w:val="32"/>
        </w:numPr>
      </w:pPr>
      <w:r w:rsidRPr="00E8068C">
        <w:t>Alimentazione: 4,5-5,5V</w:t>
      </w:r>
    </w:p>
    <w:p w14:paraId="380F765B" w14:textId="323D5346" w:rsidR="00E8068C" w:rsidRPr="00E8068C" w:rsidRDefault="00E8068C" w:rsidP="00EA0437">
      <w:pPr>
        <w:pStyle w:val="Paragrafoelenco"/>
        <w:numPr>
          <w:ilvl w:val="0"/>
          <w:numId w:val="32"/>
        </w:numPr>
      </w:pPr>
      <w:r w:rsidRPr="00E8068C">
        <w:t>Corrente: 0,2-200 mA</w:t>
      </w:r>
    </w:p>
    <w:p w14:paraId="443C5B46" w14:textId="409BC0B9" w:rsidR="00E8068C" w:rsidRPr="00E8068C" w:rsidRDefault="00E8068C" w:rsidP="00EA0437">
      <w:pPr>
        <w:pStyle w:val="Paragrafoelenco"/>
        <w:numPr>
          <w:ilvl w:val="0"/>
          <w:numId w:val="32"/>
        </w:numPr>
      </w:pPr>
      <w:r w:rsidRPr="00E8068C">
        <w:t>Livello dell’interfaccia: 3,3V o 5V</w:t>
      </w:r>
    </w:p>
    <w:p w14:paraId="5A865A94" w14:textId="640F78D7" w:rsidR="00E8068C" w:rsidRPr="00E8068C" w:rsidRDefault="00E8068C" w:rsidP="00EA0437">
      <w:pPr>
        <w:pStyle w:val="Paragrafoelenco"/>
        <w:numPr>
          <w:ilvl w:val="0"/>
          <w:numId w:val="32"/>
        </w:numPr>
      </w:pPr>
      <w:r w:rsidRPr="00E8068C">
        <w:t>Schede supportate: Schede Micro SD (</w:t>
      </w:r>
      <w:r w:rsidRPr="00E8068C">
        <w:rPr>
          <w:rFonts w:ascii="Cambria Math" w:hAnsi="Cambria Math" w:cs="Cambria Math"/>
        </w:rPr>
        <w:t>≤</w:t>
      </w:r>
      <w:r w:rsidRPr="00E8068C">
        <w:t>2G), Schede Micro SDHC (</w:t>
      </w:r>
      <w:r w:rsidRPr="00E8068C">
        <w:rPr>
          <w:rFonts w:ascii="Cambria Math" w:hAnsi="Cambria Math" w:cs="Cambria Math"/>
        </w:rPr>
        <w:t>≤</w:t>
      </w:r>
      <w:r w:rsidRPr="00E8068C">
        <w:t>32G)</w:t>
      </w:r>
    </w:p>
    <w:p w14:paraId="6F4DCAE9" w14:textId="77777777" w:rsidR="00E8068C" w:rsidRPr="00E8068C" w:rsidRDefault="00E8068C" w:rsidP="00EA0437">
      <w:pPr>
        <w:pStyle w:val="Paragrafoelenco"/>
        <w:numPr>
          <w:ilvl w:val="0"/>
          <w:numId w:val="32"/>
        </w:numPr>
      </w:pPr>
      <w:r w:rsidRPr="00E8068C">
        <w:t>Dimensioni: 42x24x12mm.</w:t>
      </w:r>
    </w:p>
    <w:p w14:paraId="166E431C" w14:textId="1C6EDC8B" w:rsidR="00E8068C" w:rsidRPr="00E8068C" w:rsidRDefault="00E8068C" w:rsidP="00EA0437">
      <w:pPr>
        <w:pStyle w:val="Paragrafoelenco"/>
        <w:numPr>
          <w:ilvl w:val="0"/>
          <w:numId w:val="32"/>
        </w:numPr>
      </w:pPr>
      <w:r w:rsidRPr="00E8068C">
        <w:t>Peso: 7g</w:t>
      </w:r>
    </w:p>
    <w:p w14:paraId="0E84D5DE" w14:textId="77777777" w:rsidR="002C76E6" w:rsidRDefault="002C76E6" w:rsidP="00D04206">
      <w:pPr>
        <w:pStyle w:val="Testo"/>
      </w:pPr>
    </w:p>
    <w:p w14:paraId="0C575E4F" w14:textId="7249DEC1" w:rsidR="00F026C4" w:rsidRDefault="00E325A6" w:rsidP="00D04206">
      <w:pPr>
        <w:pStyle w:val="Testo"/>
        <w:rPr>
          <w:i w:val="0"/>
          <w:iCs/>
        </w:rPr>
      </w:pPr>
      <w:r>
        <w:rPr>
          <w:i w:val="0"/>
          <w:iCs/>
        </w:rPr>
        <w:t xml:space="preserve">Serve a </w:t>
      </w:r>
      <w:r w:rsidR="00AA759B">
        <w:rPr>
          <w:i w:val="0"/>
          <w:iCs/>
        </w:rPr>
        <w:t xml:space="preserve">tenere la scheda micro </w:t>
      </w:r>
      <w:r w:rsidR="002848D4">
        <w:rPr>
          <w:i w:val="0"/>
          <w:iCs/>
        </w:rPr>
        <w:t>SD che contiene i file di configurazione di Arduino.</w:t>
      </w:r>
    </w:p>
    <w:p w14:paraId="1EF51BB9" w14:textId="77777777" w:rsidR="00224F29" w:rsidRPr="00F026C4" w:rsidRDefault="00224F29" w:rsidP="00D04206">
      <w:pPr>
        <w:pStyle w:val="Testo"/>
        <w:rPr>
          <w:i w:val="0"/>
          <w:iCs/>
        </w:rPr>
      </w:pPr>
    </w:p>
    <w:p w14:paraId="1AD388AB" w14:textId="2A07F669" w:rsidR="00D04206" w:rsidRPr="00D04206" w:rsidRDefault="00203387" w:rsidP="00D04206">
      <w:pPr>
        <w:pStyle w:val="Testo"/>
      </w:pPr>
      <w:r>
        <w:rPr>
          <w:noProof/>
          <w:shd w:val="clear" w:color="auto" w:fill="FFFFFF"/>
        </w:rPr>
        <w:lastRenderedPageBreak/>
        <w:drawing>
          <wp:anchor distT="0" distB="0" distL="114300" distR="114300" simplePos="0" relativeHeight="251658254" behindDoc="1" locked="0" layoutInCell="1" allowOverlap="1" wp14:anchorId="36910B32" wp14:editId="2D4F58E1">
            <wp:simplePos x="0" y="0"/>
            <wp:positionH relativeFrom="column">
              <wp:posOffset>1190566</wp:posOffset>
            </wp:positionH>
            <wp:positionV relativeFrom="paragraph">
              <wp:posOffset>241935</wp:posOffset>
            </wp:positionV>
            <wp:extent cx="4330065" cy="3061335"/>
            <wp:effectExtent l="0" t="0" r="0" b="5715"/>
            <wp:wrapTopAndBottom/>
            <wp:docPr id="182020025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30065" cy="306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322D">
        <w:t xml:space="preserve">3.1.5 </w:t>
      </w:r>
      <w:r w:rsidR="00D04206" w:rsidRPr="00D04206">
        <w:t xml:space="preserve">Raspberry Pi 3B+ </w:t>
      </w:r>
    </w:p>
    <w:p w14:paraId="402ED67F" w14:textId="00C20C90" w:rsidR="00D04206" w:rsidRDefault="00D04206" w:rsidP="00D04206">
      <w:pPr>
        <w:jc w:val="both"/>
      </w:pPr>
    </w:p>
    <w:p w14:paraId="0ECEEB1A" w14:textId="429E2019" w:rsidR="00D04206" w:rsidRDefault="00D04206" w:rsidP="00D04206">
      <w:r>
        <w:t>Specifiche tecniche:</w:t>
      </w:r>
    </w:p>
    <w:p w14:paraId="26D6FC14" w14:textId="069F1596" w:rsidR="00D04206" w:rsidRDefault="00D04206" w:rsidP="00D04206"/>
    <w:p w14:paraId="3CF08E94" w14:textId="6BB60167" w:rsidR="00D04206" w:rsidRPr="00D04206" w:rsidRDefault="00D04206" w:rsidP="00EA0437">
      <w:pPr>
        <w:pStyle w:val="Paragrafoelenco"/>
        <w:numPr>
          <w:ilvl w:val="0"/>
          <w:numId w:val="13"/>
        </w:numPr>
      </w:pPr>
      <w:r w:rsidRPr="00D04206">
        <w:t>Processore quad-core Cortex-A53 Broadcom BCM2837 1,2 GHz ARM con GPU dual-core VideoCore 4</w:t>
      </w:r>
    </w:p>
    <w:p w14:paraId="739A9236" w14:textId="5BE8C72F" w:rsidR="00D04206" w:rsidRPr="00D04206" w:rsidRDefault="00D04206" w:rsidP="00EA0437">
      <w:pPr>
        <w:pStyle w:val="Paragrafoelenco"/>
        <w:numPr>
          <w:ilvl w:val="0"/>
          <w:numId w:val="13"/>
        </w:numPr>
      </w:pPr>
      <w:r w:rsidRPr="00D04206">
        <w:t>La GPU supporta Open GL ES 2.0, l’accelerazione hardware OpenVG e la decodifica H.264 high-profile 1080p30</w:t>
      </w:r>
    </w:p>
    <w:p w14:paraId="0BE828A4" w14:textId="2A55EDA2" w:rsidR="00D04206" w:rsidRPr="00D04206" w:rsidRDefault="00D04206" w:rsidP="00EA0437">
      <w:pPr>
        <w:pStyle w:val="Paragrafoelenco"/>
        <w:numPr>
          <w:ilvl w:val="0"/>
          <w:numId w:val="13"/>
        </w:numPr>
      </w:pPr>
      <w:r w:rsidRPr="00D04206">
        <w:t>GPU ha una capacità di 1 Gpixel/s, 1.5 Gtexel/s o 24 GFLOPs con texture filtering e infrastruttura DMA</w:t>
      </w:r>
    </w:p>
    <w:p w14:paraId="646BDB57" w14:textId="4F1F0E9A" w:rsidR="00D04206" w:rsidRPr="00D04206" w:rsidRDefault="00D04206" w:rsidP="00EA0437">
      <w:pPr>
        <w:pStyle w:val="Paragrafoelenco"/>
        <w:numPr>
          <w:ilvl w:val="0"/>
          <w:numId w:val="13"/>
        </w:numPr>
      </w:pPr>
      <w:r w:rsidRPr="00D04206">
        <w:t>Memoria SDRAM LPDDR2 1 GB</w:t>
      </w:r>
    </w:p>
    <w:p w14:paraId="18CA888D" w14:textId="29BC2234" w:rsidR="00D04206" w:rsidRPr="00D04206" w:rsidRDefault="00D04206" w:rsidP="00EA0437">
      <w:pPr>
        <w:pStyle w:val="Paragrafoelenco"/>
        <w:numPr>
          <w:ilvl w:val="0"/>
          <w:numId w:val="13"/>
        </w:numPr>
      </w:pPr>
      <w:r w:rsidRPr="00D04206">
        <w:t>Modulo Wi-Fi BCM43143 integrato</w:t>
      </w:r>
    </w:p>
    <w:p w14:paraId="2CE54AF0" w14:textId="747DA0A1" w:rsidR="00D04206" w:rsidRPr="00D04206" w:rsidRDefault="00D04206" w:rsidP="00EA0437">
      <w:pPr>
        <w:pStyle w:val="Paragrafoelenco"/>
        <w:numPr>
          <w:ilvl w:val="0"/>
          <w:numId w:val="13"/>
        </w:numPr>
      </w:pPr>
      <w:r w:rsidRPr="00D04206">
        <w:t>Modulo Bluetooth (BLE) integrato</w:t>
      </w:r>
    </w:p>
    <w:p w14:paraId="73789820" w14:textId="24E1DA2C" w:rsidR="00D04206" w:rsidRPr="00D04206" w:rsidRDefault="00D04206" w:rsidP="00EA0437">
      <w:pPr>
        <w:pStyle w:val="Paragrafoelenco"/>
        <w:numPr>
          <w:ilvl w:val="0"/>
          <w:numId w:val="13"/>
        </w:numPr>
      </w:pPr>
      <w:r w:rsidRPr="00D04206">
        <w:t>Uscita video HD 1080p</w:t>
      </w:r>
    </w:p>
    <w:p w14:paraId="7470F3A4" w14:textId="2ED113B2" w:rsidR="00D04206" w:rsidRPr="00D04206" w:rsidRDefault="00D04206" w:rsidP="00EA0437">
      <w:pPr>
        <w:pStyle w:val="Paragrafoelenco"/>
        <w:numPr>
          <w:ilvl w:val="0"/>
          <w:numId w:val="13"/>
        </w:numPr>
      </w:pPr>
      <w:r w:rsidRPr="00D04206">
        <w:t>Connettore femmina Ethernet RJ45 10/100 BaseT</w:t>
      </w:r>
    </w:p>
    <w:p w14:paraId="2C3FC9B3" w14:textId="02CE112E" w:rsidR="00D04206" w:rsidRPr="00D04206" w:rsidRDefault="00D04206" w:rsidP="00EA0437">
      <w:pPr>
        <w:pStyle w:val="Paragrafoelenco"/>
        <w:numPr>
          <w:ilvl w:val="0"/>
          <w:numId w:val="13"/>
        </w:numPr>
      </w:pPr>
      <w:r w:rsidRPr="00D04206">
        <w:t>Connettore femmina video/audio HDMI 1.3 e 1.4</w:t>
      </w:r>
    </w:p>
    <w:p w14:paraId="262999E4" w14:textId="1FBC0BF8" w:rsidR="00D04206" w:rsidRPr="00D04206" w:rsidRDefault="00D04206" w:rsidP="00EA0437">
      <w:pPr>
        <w:pStyle w:val="Paragrafoelenco"/>
        <w:numPr>
          <w:ilvl w:val="0"/>
          <w:numId w:val="13"/>
        </w:numPr>
      </w:pPr>
      <w:r w:rsidRPr="00D04206">
        <w:t>Jack femmina di uscita audio/video composito da 3,5 mm a 4 poli</w:t>
      </w:r>
    </w:p>
    <w:p w14:paraId="25018CB5" w14:textId="2632C623" w:rsidR="00D04206" w:rsidRPr="00D04206" w:rsidRDefault="00D04206" w:rsidP="00EA0437">
      <w:pPr>
        <w:pStyle w:val="Paragrafoelenco"/>
        <w:numPr>
          <w:ilvl w:val="0"/>
          <w:numId w:val="13"/>
        </w:numPr>
      </w:pPr>
      <w:r w:rsidRPr="00D04206">
        <w:t>4 x connettori femmina USB 2.0 con uscita fino a 1,2 A</w:t>
      </w:r>
    </w:p>
    <w:p w14:paraId="477FBD2B" w14:textId="5DC4862A" w:rsidR="00D04206" w:rsidRPr="00D04206" w:rsidRDefault="00D04206" w:rsidP="00EA0437">
      <w:pPr>
        <w:pStyle w:val="Paragrafoelenco"/>
        <w:numPr>
          <w:ilvl w:val="0"/>
          <w:numId w:val="13"/>
        </w:numPr>
      </w:pPr>
      <w:r w:rsidRPr="00D04206">
        <w:t>Connettore MPI CSI-2 a 15 vie per videocamera Raspberry Pi ad alta definizione</w:t>
      </w:r>
    </w:p>
    <w:p w14:paraId="0A88E40E" w14:textId="60591DE1" w:rsidR="00D04206" w:rsidRPr="00D04206" w:rsidRDefault="00D04206" w:rsidP="00EA0437">
      <w:pPr>
        <w:pStyle w:val="Paragrafoelenco"/>
        <w:numPr>
          <w:ilvl w:val="0"/>
          <w:numId w:val="13"/>
        </w:numPr>
      </w:pPr>
      <w:r w:rsidRPr="00D04206">
        <w:t>Connettore di interfaccia seriale per display a 15 vie</w:t>
      </w:r>
    </w:p>
    <w:p w14:paraId="40A1A0DD" w14:textId="30CC198F" w:rsidR="00D04206" w:rsidRPr="00D04206" w:rsidRDefault="00D04206" w:rsidP="00EA0437">
      <w:pPr>
        <w:pStyle w:val="Paragrafoelenco"/>
        <w:numPr>
          <w:ilvl w:val="0"/>
          <w:numId w:val="13"/>
        </w:numPr>
      </w:pPr>
      <w:r w:rsidRPr="00D04206">
        <w:t>Connettore femmina per scheda MicroSD</w:t>
      </w:r>
    </w:p>
    <w:p w14:paraId="13A50578" w14:textId="56C52294" w:rsidR="00D04206" w:rsidRPr="00D04206" w:rsidRDefault="00D04206" w:rsidP="00EA0437">
      <w:pPr>
        <w:pStyle w:val="Paragrafoelenco"/>
        <w:numPr>
          <w:ilvl w:val="0"/>
          <w:numId w:val="13"/>
        </w:numPr>
      </w:pPr>
      <w:r>
        <w:rPr>
          <w:noProof/>
        </w:rPr>
        <w:lastRenderedPageBreak/>
        <w:drawing>
          <wp:anchor distT="0" distB="0" distL="114300" distR="114300" simplePos="0" relativeHeight="251658241" behindDoc="0" locked="0" layoutInCell="1" allowOverlap="1" wp14:anchorId="232F1912" wp14:editId="03645BCE">
            <wp:simplePos x="0" y="0"/>
            <wp:positionH relativeFrom="margin">
              <wp:posOffset>3669665</wp:posOffset>
            </wp:positionH>
            <wp:positionV relativeFrom="paragraph">
              <wp:posOffset>19878</wp:posOffset>
            </wp:positionV>
            <wp:extent cx="2921000" cy="1927860"/>
            <wp:effectExtent l="0" t="0" r="0" b="0"/>
            <wp:wrapSquare wrapText="bothSides"/>
            <wp:docPr id="197499898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1000" cy="1927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4206">
        <w:t>Avvio da scheda MicroSD</w:t>
      </w:r>
    </w:p>
    <w:p w14:paraId="3CCF9580" w14:textId="262FCD9F" w:rsidR="00D04206" w:rsidRPr="00D04206" w:rsidRDefault="00D04206" w:rsidP="00EA0437">
      <w:pPr>
        <w:pStyle w:val="Paragrafoelenco"/>
        <w:numPr>
          <w:ilvl w:val="0"/>
          <w:numId w:val="13"/>
        </w:numPr>
      </w:pPr>
      <w:r w:rsidRPr="00D04206">
        <w:t>Connettore a 40 pin per GPIO e bus seriali</w:t>
      </w:r>
    </w:p>
    <w:p w14:paraId="02A71F3A" w14:textId="480660FF" w:rsidR="00D04206" w:rsidRPr="00D04206" w:rsidRDefault="00D04206" w:rsidP="00EA0437">
      <w:pPr>
        <w:pStyle w:val="Paragrafoelenco"/>
        <w:numPr>
          <w:ilvl w:val="0"/>
          <w:numId w:val="13"/>
        </w:numPr>
      </w:pPr>
      <w:r w:rsidRPr="00D04206">
        <w:t>Alimentazione: 5 Vdc a 2,5 A tramite connettore femmina micro USB</w:t>
      </w:r>
    </w:p>
    <w:p w14:paraId="6065B1BC" w14:textId="5B94D3D9" w:rsidR="00D04206" w:rsidRPr="00D04206" w:rsidRDefault="00D04206" w:rsidP="00EA0437">
      <w:pPr>
        <w:pStyle w:val="Paragrafoelenco"/>
        <w:numPr>
          <w:ilvl w:val="0"/>
          <w:numId w:val="13"/>
        </w:numPr>
      </w:pPr>
      <w:r w:rsidRPr="00D04206">
        <w:t>Dimensioni (mm): 86x56x17</w:t>
      </w:r>
    </w:p>
    <w:p w14:paraId="386065F2" w14:textId="100575AD" w:rsidR="00D04206" w:rsidRPr="00D04206" w:rsidRDefault="00D04206" w:rsidP="00EA0437">
      <w:pPr>
        <w:pStyle w:val="Paragrafoelenco"/>
        <w:numPr>
          <w:ilvl w:val="0"/>
          <w:numId w:val="13"/>
        </w:numPr>
      </w:pPr>
      <w:r w:rsidRPr="00D04206">
        <w:t>Supporta Raspbian, Windows 10 IoT, OpenELEC, OSMC, Pidora, Arch Linux, RISCOS e altro ancora!</w:t>
      </w:r>
    </w:p>
    <w:p w14:paraId="01E6D0C2" w14:textId="0BFA28B2" w:rsidR="00D04206" w:rsidRDefault="00D04206" w:rsidP="00D04206"/>
    <w:p w14:paraId="5278143B" w14:textId="75AC5101" w:rsidR="00D04206" w:rsidRDefault="00D04206" w:rsidP="00D04206">
      <w:pPr>
        <w:jc w:val="both"/>
      </w:pPr>
      <w:r>
        <w:t>Le Raspberry hanno tre scopi:</w:t>
      </w:r>
    </w:p>
    <w:p w14:paraId="73F26877" w14:textId="53734556" w:rsidR="00D04206" w:rsidRDefault="00D04206" w:rsidP="00D04206">
      <w:pPr>
        <w:jc w:val="both"/>
      </w:pPr>
    </w:p>
    <w:p w14:paraId="53EB4BC0" w14:textId="35EA1D5B" w:rsidR="00D04206" w:rsidRDefault="00D04206" w:rsidP="00EA0437">
      <w:pPr>
        <w:pStyle w:val="Paragrafoelenco"/>
        <w:numPr>
          <w:ilvl w:val="0"/>
          <w:numId w:val="14"/>
        </w:numPr>
      </w:pPr>
      <w:r>
        <w:t>Leggere i codici Qrcode dei pallet</w:t>
      </w:r>
      <w:r w:rsidR="00EA0437">
        <w:t>.</w:t>
      </w:r>
    </w:p>
    <w:p w14:paraId="04C5E663" w14:textId="71750419" w:rsidR="00D04206" w:rsidRDefault="00D04206" w:rsidP="00EA0437">
      <w:pPr>
        <w:pStyle w:val="Paragrafoelenco"/>
        <w:numPr>
          <w:ilvl w:val="0"/>
          <w:numId w:val="14"/>
        </w:numPr>
      </w:pPr>
      <w:r>
        <w:t>Fornire ad Arduino tutte le informazioni tramite una chiamata http</w:t>
      </w:r>
      <w:r w:rsidR="00EA0437">
        <w:t>.</w:t>
      </w:r>
    </w:p>
    <w:p w14:paraId="37240B14" w14:textId="401F6445" w:rsidR="00D04206" w:rsidRDefault="00D04206" w:rsidP="00EA0437">
      <w:pPr>
        <w:pStyle w:val="Paragrafoelenco"/>
        <w:numPr>
          <w:ilvl w:val="0"/>
          <w:numId w:val="14"/>
        </w:numPr>
      </w:pPr>
      <w:r>
        <w:t xml:space="preserve">Mostrare in tempo reale all’operatore il processo di </w:t>
      </w:r>
      <w:r w:rsidR="00EA0437">
        <w:t>carico e scarico.</w:t>
      </w:r>
    </w:p>
    <w:p w14:paraId="7CC9D10F" w14:textId="37AA1D1E" w:rsidR="00D04206" w:rsidRDefault="00D04206" w:rsidP="00D04206">
      <w:pPr>
        <w:jc w:val="both"/>
      </w:pPr>
    </w:p>
    <w:p w14:paraId="656621A3" w14:textId="142BCC63" w:rsidR="00D04206" w:rsidRDefault="00886491" w:rsidP="00D04206">
      <w:pPr>
        <w:jc w:val="both"/>
      </w:pPr>
      <w:r>
        <w:rPr>
          <w:noProof/>
          <w:shd w:val="clear" w:color="auto" w:fill="FFFFFF"/>
        </w:rPr>
        <w:drawing>
          <wp:anchor distT="0" distB="0" distL="114300" distR="114300" simplePos="0" relativeHeight="251658242" behindDoc="0" locked="0" layoutInCell="1" allowOverlap="1" wp14:anchorId="6B5E1CF5" wp14:editId="206D46E6">
            <wp:simplePos x="0" y="0"/>
            <wp:positionH relativeFrom="column">
              <wp:posOffset>655955</wp:posOffset>
            </wp:positionH>
            <wp:positionV relativeFrom="paragraph">
              <wp:posOffset>27161</wp:posOffset>
            </wp:positionV>
            <wp:extent cx="5089525" cy="3593465"/>
            <wp:effectExtent l="0" t="0" r="0" b="6985"/>
            <wp:wrapSquare wrapText="bothSides"/>
            <wp:docPr id="796175774"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89525" cy="35934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25475A" w14:textId="618EBFE8" w:rsidR="00D04206" w:rsidRDefault="00D04206" w:rsidP="00D04206">
      <w:pPr>
        <w:jc w:val="both"/>
      </w:pPr>
    </w:p>
    <w:p w14:paraId="3D0941DF" w14:textId="697B6F46" w:rsidR="00D04206" w:rsidRDefault="00D04206" w:rsidP="00A47BF4">
      <w:pPr>
        <w:rPr>
          <w:shd w:val="clear" w:color="auto" w:fill="FFFFFF"/>
        </w:rPr>
      </w:pPr>
    </w:p>
    <w:p w14:paraId="68469DDD" w14:textId="5EE75B7C" w:rsidR="00D04206" w:rsidRDefault="00D04206" w:rsidP="00A47BF4">
      <w:pPr>
        <w:rPr>
          <w:shd w:val="clear" w:color="auto" w:fill="FFFFFF"/>
        </w:rPr>
      </w:pPr>
    </w:p>
    <w:p w14:paraId="741F8113" w14:textId="7A0F7DE1" w:rsidR="00D04206" w:rsidRDefault="00D04206" w:rsidP="00A47BF4">
      <w:pPr>
        <w:rPr>
          <w:shd w:val="clear" w:color="auto" w:fill="FFFFFF"/>
        </w:rPr>
      </w:pPr>
    </w:p>
    <w:p w14:paraId="784138B5" w14:textId="34137252" w:rsidR="00D04206" w:rsidRDefault="00D04206" w:rsidP="00A47BF4">
      <w:pPr>
        <w:rPr>
          <w:shd w:val="clear" w:color="auto" w:fill="FFFFFF"/>
        </w:rPr>
      </w:pPr>
    </w:p>
    <w:p w14:paraId="45D2106D" w14:textId="019F8C81" w:rsidR="00D04206" w:rsidRDefault="00D04206" w:rsidP="00A47BF4">
      <w:pPr>
        <w:rPr>
          <w:shd w:val="clear" w:color="auto" w:fill="FFFFFF"/>
        </w:rPr>
      </w:pPr>
    </w:p>
    <w:p w14:paraId="1FB59147" w14:textId="49B29E72" w:rsidR="00D04206" w:rsidRDefault="00D04206" w:rsidP="00A47BF4">
      <w:pPr>
        <w:rPr>
          <w:shd w:val="clear" w:color="auto" w:fill="FFFFFF"/>
        </w:rPr>
      </w:pPr>
    </w:p>
    <w:p w14:paraId="0D257991" w14:textId="164E5D37" w:rsidR="00D04206" w:rsidRDefault="00D04206" w:rsidP="00A47BF4">
      <w:pPr>
        <w:rPr>
          <w:shd w:val="clear" w:color="auto" w:fill="FFFFFF"/>
        </w:rPr>
      </w:pPr>
    </w:p>
    <w:p w14:paraId="55567019" w14:textId="2406B852" w:rsidR="00D04206" w:rsidRDefault="00D04206" w:rsidP="00A47BF4">
      <w:pPr>
        <w:rPr>
          <w:shd w:val="clear" w:color="auto" w:fill="FFFFFF"/>
        </w:rPr>
      </w:pPr>
    </w:p>
    <w:p w14:paraId="4C26AB6F" w14:textId="77777777" w:rsidR="00D04206" w:rsidRDefault="00D04206" w:rsidP="00A47BF4">
      <w:pPr>
        <w:rPr>
          <w:shd w:val="clear" w:color="auto" w:fill="FFFFFF"/>
        </w:rPr>
      </w:pPr>
    </w:p>
    <w:p w14:paraId="437E4CE4" w14:textId="24391FCF" w:rsidR="00D04206" w:rsidRDefault="00D04206" w:rsidP="00A47BF4">
      <w:pPr>
        <w:rPr>
          <w:shd w:val="clear" w:color="auto" w:fill="FFFFFF"/>
        </w:rPr>
      </w:pPr>
    </w:p>
    <w:p w14:paraId="67495B16" w14:textId="32CEC6A0" w:rsidR="00D04206" w:rsidRDefault="00D04206" w:rsidP="00A47BF4">
      <w:pPr>
        <w:rPr>
          <w:shd w:val="clear" w:color="auto" w:fill="FFFFFF"/>
        </w:rPr>
      </w:pPr>
    </w:p>
    <w:p w14:paraId="7D6928DD" w14:textId="77777777" w:rsidR="00D04206" w:rsidRDefault="00D04206" w:rsidP="00A47BF4">
      <w:pPr>
        <w:rPr>
          <w:shd w:val="clear" w:color="auto" w:fill="FFFFFF"/>
        </w:rPr>
      </w:pPr>
    </w:p>
    <w:p w14:paraId="44DA41AD" w14:textId="77777777" w:rsidR="00D04206" w:rsidRDefault="00D04206" w:rsidP="00A47BF4">
      <w:pPr>
        <w:rPr>
          <w:shd w:val="clear" w:color="auto" w:fill="FFFFFF"/>
        </w:rPr>
      </w:pPr>
    </w:p>
    <w:p w14:paraId="6CAA29B3" w14:textId="77777777" w:rsidR="00D04206" w:rsidRDefault="00D04206" w:rsidP="00A47BF4">
      <w:pPr>
        <w:rPr>
          <w:shd w:val="clear" w:color="auto" w:fill="FFFFFF"/>
        </w:rPr>
      </w:pPr>
    </w:p>
    <w:p w14:paraId="66CD8E7F" w14:textId="77777777" w:rsidR="00D04206" w:rsidRDefault="00D04206" w:rsidP="00A47BF4">
      <w:pPr>
        <w:rPr>
          <w:shd w:val="clear" w:color="auto" w:fill="FFFFFF"/>
        </w:rPr>
      </w:pPr>
    </w:p>
    <w:p w14:paraId="27C4FF34" w14:textId="77777777" w:rsidR="00203387" w:rsidRDefault="00203387" w:rsidP="00B8489E">
      <w:pPr>
        <w:pStyle w:val="Testo"/>
      </w:pPr>
    </w:p>
    <w:p w14:paraId="44702316" w14:textId="77777777" w:rsidR="002C76E6" w:rsidRDefault="002C76E6" w:rsidP="00B8489E">
      <w:pPr>
        <w:pStyle w:val="Testo"/>
      </w:pPr>
    </w:p>
    <w:p w14:paraId="288FC02A" w14:textId="77777777" w:rsidR="00AB565D" w:rsidRDefault="00AB565D" w:rsidP="00B8489E">
      <w:pPr>
        <w:pStyle w:val="Testo"/>
      </w:pPr>
    </w:p>
    <w:p w14:paraId="7CF0BD80" w14:textId="77777777" w:rsidR="00AB565D" w:rsidRDefault="00AB565D" w:rsidP="00B8489E">
      <w:pPr>
        <w:pStyle w:val="Testo"/>
      </w:pPr>
    </w:p>
    <w:p w14:paraId="12067F7D" w14:textId="77777777" w:rsidR="00AB565D" w:rsidRDefault="00AB565D" w:rsidP="00B8489E">
      <w:pPr>
        <w:pStyle w:val="Testo"/>
      </w:pPr>
    </w:p>
    <w:p w14:paraId="55151443" w14:textId="77777777" w:rsidR="00AB565D" w:rsidRDefault="00AB565D" w:rsidP="00B8489E">
      <w:pPr>
        <w:pStyle w:val="Testo"/>
      </w:pPr>
    </w:p>
    <w:p w14:paraId="2533745B" w14:textId="77777777" w:rsidR="00AB565D" w:rsidRDefault="00AB565D" w:rsidP="00B8489E">
      <w:pPr>
        <w:pStyle w:val="Testo"/>
      </w:pPr>
    </w:p>
    <w:p w14:paraId="1AF0C666" w14:textId="77777777" w:rsidR="00AB565D" w:rsidRDefault="00AB565D" w:rsidP="00B8489E">
      <w:pPr>
        <w:pStyle w:val="Testo"/>
      </w:pPr>
    </w:p>
    <w:p w14:paraId="4384E02F" w14:textId="77777777" w:rsidR="00AB565D" w:rsidRDefault="00AB565D" w:rsidP="00B8489E">
      <w:pPr>
        <w:pStyle w:val="Testo"/>
      </w:pPr>
    </w:p>
    <w:p w14:paraId="22433331" w14:textId="77777777" w:rsidR="00AB565D" w:rsidRDefault="00AB565D" w:rsidP="00B8489E">
      <w:pPr>
        <w:pStyle w:val="Testo"/>
      </w:pPr>
    </w:p>
    <w:p w14:paraId="7BECD9A4" w14:textId="77777777" w:rsidR="00AB565D" w:rsidRDefault="00AB565D" w:rsidP="00B8489E">
      <w:pPr>
        <w:pStyle w:val="Testo"/>
      </w:pPr>
    </w:p>
    <w:p w14:paraId="3C49DE70" w14:textId="1CFED7D0" w:rsidR="00B8489E" w:rsidRPr="0014112A" w:rsidRDefault="005E322D" w:rsidP="00B8489E">
      <w:pPr>
        <w:pStyle w:val="Testo"/>
      </w:pPr>
      <w:r w:rsidRPr="0014112A">
        <w:lastRenderedPageBreak/>
        <w:t xml:space="preserve">3.1.6 </w:t>
      </w:r>
      <w:r w:rsidR="00B8489E" w:rsidRPr="0014112A">
        <w:t>Display per Raspberry Pi LCD</w:t>
      </w:r>
    </w:p>
    <w:p w14:paraId="49064F96" w14:textId="77777777" w:rsidR="00B8489E" w:rsidRPr="0014112A" w:rsidRDefault="00B8489E" w:rsidP="00B8489E"/>
    <w:p w14:paraId="22CB2F48" w14:textId="6DD1FDA0" w:rsidR="00B8489E" w:rsidRDefault="00B8489E" w:rsidP="00B8489E">
      <w:r>
        <w:t>Specifiche tecniche:</w:t>
      </w:r>
    </w:p>
    <w:p w14:paraId="5266A137" w14:textId="48F6D0C8" w:rsidR="00B8489E" w:rsidRPr="00B8489E" w:rsidRDefault="00B8489E" w:rsidP="00B8489E"/>
    <w:p w14:paraId="2D9C40D4" w14:textId="421C3C9C" w:rsidR="00B8489E" w:rsidRPr="00B8489E" w:rsidRDefault="00B8489E" w:rsidP="00EA0437">
      <w:pPr>
        <w:pStyle w:val="Paragrafoelenco"/>
        <w:numPr>
          <w:ilvl w:val="0"/>
          <w:numId w:val="17"/>
        </w:numPr>
      </w:pPr>
      <w:r w:rsidRPr="00B8489E">
        <w:t>Schermo tattile multi-touch capacitivo che supporta fino a 10 dita</w:t>
      </w:r>
    </w:p>
    <w:p w14:paraId="01E28A79" w14:textId="196D5908" w:rsidR="00B8489E" w:rsidRPr="00B8489E" w:rsidRDefault="00B8489E" w:rsidP="00EA0437">
      <w:pPr>
        <w:pStyle w:val="Paragrafoelenco"/>
        <w:numPr>
          <w:ilvl w:val="0"/>
          <w:numId w:val="17"/>
        </w:numPr>
      </w:pPr>
      <w:r w:rsidRPr="00B8489E">
        <w:t>Display da 7 pollici</w:t>
      </w:r>
    </w:p>
    <w:p w14:paraId="375C29C5" w14:textId="408EEE3A" w:rsidR="00B8489E" w:rsidRPr="00B8489E" w:rsidRDefault="00B8489E" w:rsidP="00EA0437">
      <w:pPr>
        <w:pStyle w:val="Paragrafoelenco"/>
        <w:numPr>
          <w:ilvl w:val="0"/>
          <w:numId w:val="17"/>
        </w:numPr>
      </w:pPr>
      <w:r w:rsidRPr="00B8489E">
        <w:t>Risoluzione 800x480 pixel, 60 fotogrammi al secondo (fps)</w:t>
      </w:r>
    </w:p>
    <w:p w14:paraId="5B396717" w14:textId="12B960AC" w:rsidR="00B8489E" w:rsidRPr="00B8489E" w:rsidRDefault="00CF6610" w:rsidP="00EA0437">
      <w:pPr>
        <w:pStyle w:val="Paragrafoelenco"/>
        <w:numPr>
          <w:ilvl w:val="0"/>
          <w:numId w:val="17"/>
        </w:numPr>
      </w:pPr>
      <w:r>
        <w:rPr>
          <w:noProof/>
        </w:rPr>
        <w:drawing>
          <wp:anchor distT="0" distB="0" distL="114300" distR="114300" simplePos="0" relativeHeight="251658255" behindDoc="0" locked="0" layoutInCell="1" allowOverlap="1" wp14:anchorId="647BE147" wp14:editId="6D2B4BFE">
            <wp:simplePos x="0" y="0"/>
            <wp:positionH relativeFrom="column">
              <wp:posOffset>4662841</wp:posOffset>
            </wp:positionH>
            <wp:positionV relativeFrom="paragraph">
              <wp:posOffset>54371</wp:posOffset>
            </wp:positionV>
            <wp:extent cx="2192020" cy="1405890"/>
            <wp:effectExtent l="0" t="0" r="0" b="3810"/>
            <wp:wrapSquare wrapText="bothSides"/>
            <wp:docPr id="177293086"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92020" cy="1405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489E" w:rsidRPr="00B8489E">
        <w:t>Colore RGB a 24 bit</w:t>
      </w:r>
    </w:p>
    <w:p w14:paraId="392A9F62" w14:textId="2F024CE2" w:rsidR="00B8489E" w:rsidRPr="00B8489E" w:rsidRDefault="00B8489E" w:rsidP="00EA0437">
      <w:pPr>
        <w:pStyle w:val="Paragrafoelenco"/>
        <w:numPr>
          <w:ilvl w:val="0"/>
          <w:numId w:val="17"/>
        </w:numPr>
      </w:pPr>
      <w:r w:rsidRPr="00B8489E">
        <w:t>Angolo di visione di 70°</w:t>
      </w:r>
    </w:p>
    <w:p w14:paraId="04B323B6" w14:textId="7DAF6985" w:rsidR="00B8489E" w:rsidRPr="00B8489E" w:rsidRDefault="00B8489E" w:rsidP="00EA0437">
      <w:pPr>
        <w:pStyle w:val="Paragrafoelenco"/>
        <w:numPr>
          <w:ilvl w:val="0"/>
          <w:numId w:val="17"/>
        </w:numPr>
      </w:pPr>
      <w:r w:rsidRPr="00B8489E">
        <w:t>Richiede solo due collegamenti</w:t>
      </w:r>
    </w:p>
    <w:p w14:paraId="74E616DB" w14:textId="60D5B37A" w:rsidR="00B8489E" w:rsidRPr="00B8489E" w:rsidRDefault="00B8489E" w:rsidP="00EA0437">
      <w:pPr>
        <w:pStyle w:val="Paragrafoelenco"/>
        <w:numPr>
          <w:ilvl w:val="0"/>
          <w:numId w:val="17"/>
        </w:numPr>
      </w:pPr>
      <w:r w:rsidRPr="00B8489E">
        <w:t>Alimentazione flessibile</w:t>
      </w:r>
    </w:p>
    <w:p w14:paraId="565E98BE" w14:textId="41FE8C83" w:rsidR="00B8489E" w:rsidRPr="00B8489E" w:rsidRDefault="00B8489E" w:rsidP="00EA0437">
      <w:pPr>
        <w:pStyle w:val="Paragrafoelenco"/>
        <w:numPr>
          <w:ilvl w:val="0"/>
          <w:numId w:val="17"/>
        </w:numPr>
      </w:pPr>
      <w:r w:rsidRPr="00B8489E">
        <w:t>Non produce interferenze elettroniche</w:t>
      </w:r>
    </w:p>
    <w:p w14:paraId="0616A6D1" w14:textId="705F5C8F" w:rsidR="00B8489E" w:rsidRDefault="00B8489E" w:rsidP="00EA0437">
      <w:pPr>
        <w:pStyle w:val="Paragrafoelenco"/>
        <w:numPr>
          <w:ilvl w:val="0"/>
          <w:numId w:val="17"/>
        </w:numPr>
      </w:pPr>
      <w:r w:rsidRPr="00B8489E">
        <w:t>Funzionalità totale del sistema operativo Raspbian senza tastiera e mouse</w:t>
      </w:r>
    </w:p>
    <w:p w14:paraId="442BEF25" w14:textId="173ECFDF" w:rsidR="00483742" w:rsidRDefault="00483742" w:rsidP="00483742">
      <w:pPr>
        <w:pStyle w:val="Paragrafoelenco"/>
      </w:pPr>
    </w:p>
    <w:p w14:paraId="3587FBFF" w14:textId="77777777" w:rsidR="0039641D" w:rsidRDefault="0039641D" w:rsidP="0039641D">
      <w:pPr>
        <w:pStyle w:val="Paragrafoelenco"/>
        <w:ind w:left="0"/>
      </w:pPr>
    </w:p>
    <w:p w14:paraId="3D2C66F9" w14:textId="08D0B9B6" w:rsidR="0039641D" w:rsidRDefault="0020217C" w:rsidP="0039641D">
      <w:pPr>
        <w:pStyle w:val="Paragrafoelenco"/>
        <w:ind w:left="0"/>
      </w:pPr>
      <w:r>
        <w:t xml:space="preserve">I display </w:t>
      </w:r>
      <w:r w:rsidR="00D11A71">
        <w:t>sono collegati</w:t>
      </w:r>
      <w:r>
        <w:t xml:space="preserve"> alle Raspberry e </w:t>
      </w:r>
      <w:r w:rsidR="0013492B">
        <w:t xml:space="preserve">alle telecamere. In questo modo si può vedere quello che succede nel </w:t>
      </w:r>
      <w:r w:rsidR="00E93F31">
        <w:t>magazzino</w:t>
      </w:r>
      <w:r w:rsidR="00D11A71">
        <w:t xml:space="preserve"> in tempo reale.</w:t>
      </w:r>
    </w:p>
    <w:p w14:paraId="3A477F7D" w14:textId="77777777" w:rsidR="004A72A7" w:rsidRDefault="004A72A7" w:rsidP="0039641D">
      <w:pPr>
        <w:pStyle w:val="Paragrafoelenco"/>
        <w:ind w:left="0"/>
      </w:pPr>
    </w:p>
    <w:p w14:paraId="629AC00B" w14:textId="5478A672" w:rsidR="00483742" w:rsidRDefault="00483742" w:rsidP="00483742">
      <w:pPr>
        <w:pStyle w:val="Paragrafoelenco"/>
      </w:pPr>
      <w:r>
        <w:rPr>
          <w:noProof/>
        </w:rPr>
        <w:drawing>
          <wp:inline distT="0" distB="0" distL="0" distR="0" wp14:anchorId="1DF199C1" wp14:editId="426AAE57">
            <wp:extent cx="4956515" cy="3502324"/>
            <wp:effectExtent l="0" t="0" r="0" b="3175"/>
            <wp:docPr id="72034592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56515" cy="3502324"/>
                    </a:xfrm>
                    <a:prstGeom prst="rect">
                      <a:avLst/>
                    </a:prstGeom>
                    <a:noFill/>
                    <a:ln>
                      <a:noFill/>
                    </a:ln>
                  </pic:spPr>
                </pic:pic>
              </a:graphicData>
            </a:graphic>
          </wp:inline>
        </w:drawing>
      </w:r>
    </w:p>
    <w:p w14:paraId="068DCCBD" w14:textId="6E882A20" w:rsidR="00483742" w:rsidRDefault="00FB5F29" w:rsidP="005E2729">
      <w:r>
        <w:rPr>
          <w:noProof/>
        </w:rPr>
        <w:lastRenderedPageBreak/>
        <w:drawing>
          <wp:anchor distT="0" distB="0" distL="114300" distR="114300" simplePos="0" relativeHeight="251658245" behindDoc="0" locked="0" layoutInCell="1" allowOverlap="1" wp14:anchorId="43917589" wp14:editId="6099DD63">
            <wp:simplePos x="0" y="0"/>
            <wp:positionH relativeFrom="column">
              <wp:posOffset>272415</wp:posOffset>
            </wp:positionH>
            <wp:positionV relativeFrom="paragraph">
              <wp:posOffset>63500</wp:posOffset>
            </wp:positionV>
            <wp:extent cx="4422140" cy="3411855"/>
            <wp:effectExtent l="0" t="0" r="0" b="0"/>
            <wp:wrapSquare wrapText="bothSides"/>
            <wp:docPr id="1294175535"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22140" cy="3411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E9B562" w14:textId="11642AA5" w:rsidR="00483742" w:rsidRDefault="00B8489E" w:rsidP="00483742">
      <w:hyperlink r:id="rId39" w:history="1">
        <w:r w:rsidRPr="00B8489E">
          <w:rPr>
            <w:rStyle w:val="Collegamentoipertestuale"/>
          </w:rPr>
          <w:t>Datasheet completo</w:t>
        </w:r>
      </w:hyperlink>
    </w:p>
    <w:p w14:paraId="49E34B53" w14:textId="6860AFB2" w:rsidR="00203387" w:rsidRDefault="00203387" w:rsidP="00483742"/>
    <w:p w14:paraId="352132E9" w14:textId="42828670" w:rsidR="00203387" w:rsidRDefault="00203387" w:rsidP="00483742"/>
    <w:p w14:paraId="16897F62" w14:textId="640F2601" w:rsidR="00203387" w:rsidRDefault="00203387" w:rsidP="00483742"/>
    <w:p w14:paraId="7924CDAD" w14:textId="5B58CEE9" w:rsidR="00203387" w:rsidRDefault="00203387" w:rsidP="00483742"/>
    <w:p w14:paraId="7CF7C2F2" w14:textId="65B05380" w:rsidR="00203387" w:rsidRDefault="00203387" w:rsidP="00483742"/>
    <w:p w14:paraId="146B643B" w14:textId="1A2B0A0F" w:rsidR="00203387" w:rsidRDefault="00203387" w:rsidP="00483742"/>
    <w:p w14:paraId="119602F7" w14:textId="105B3ABD" w:rsidR="00203387" w:rsidRDefault="00203387" w:rsidP="00483742"/>
    <w:p w14:paraId="49C74B7E" w14:textId="3E489413" w:rsidR="00203387" w:rsidRDefault="00203387" w:rsidP="00BA4942">
      <w:pPr>
        <w:pStyle w:val="Testo"/>
      </w:pPr>
    </w:p>
    <w:p w14:paraId="0E3C1946" w14:textId="77777777" w:rsidR="00CF6610" w:rsidRDefault="00CF6610" w:rsidP="00BA4942">
      <w:pPr>
        <w:pStyle w:val="Testo"/>
      </w:pPr>
    </w:p>
    <w:p w14:paraId="17607B72" w14:textId="77777777" w:rsidR="00CF6610" w:rsidRDefault="00CF6610" w:rsidP="00BA4942">
      <w:pPr>
        <w:pStyle w:val="Testo"/>
      </w:pPr>
    </w:p>
    <w:p w14:paraId="52853617" w14:textId="6D872A62" w:rsidR="0058640D" w:rsidRDefault="0058640D" w:rsidP="00BA4942">
      <w:pPr>
        <w:pStyle w:val="Testo"/>
      </w:pPr>
    </w:p>
    <w:p w14:paraId="4B4134DE" w14:textId="47CCB39A" w:rsidR="0058640D" w:rsidRDefault="0058640D" w:rsidP="00BA4942">
      <w:pPr>
        <w:pStyle w:val="Testo"/>
      </w:pPr>
    </w:p>
    <w:p w14:paraId="587D0BFF" w14:textId="77777777" w:rsidR="0058640D" w:rsidRDefault="0058640D" w:rsidP="00BA4942">
      <w:pPr>
        <w:pStyle w:val="Testo"/>
      </w:pPr>
    </w:p>
    <w:p w14:paraId="11C00857" w14:textId="3881209D" w:rsidR="0058640D" w:rsidRDefault="0058640D" w:rsidP="00BA4942">
      <w:pPr>
        <w:pStyle w:val="Testo"/>
      </w:pPr>
    </w:p>
    <w:p w14:paraId="73D82048" w14:textId="77777777" w:rsidR="0058640D" w:rsidRDefault="0058640D" w:rsidP="00BA4942">
      <w:pPr>
        <w:pStyle w:val="Testo"/>
      </w:pPr>
    </w:p>
    <w:p w14:paraId="5B2F49A8" w14:textId="78C4F326" w:rsidR="0058640D" w:rsidRDefault="00FB5F29" w:rsidP="00BA4942">
      <w:pPr>
        <w:pStyle w:val="Testo"/>
      </w:pPr>
      <w:r>
        <w:rPr>
          <w:noProof/>
        </w:rPr>
        <mc:AlternateContent>
          <mc:Choice Requires="wps">
            <w:drawing>
              <wp:anchor distT="0" distB="0" distL="114300" distR="114300" simplePos="0" relativeHeight="251658266" behindDoc="0" locked="0" layoutInCell="1" allowOverlap="1" wp14:anchorId="7F9E9449" wp14:editId="54C00F75">
                <wp:simplePos x="0" y="0"/>
                <wp:positionH relativeFrom="column">
                  <wp:posOffset>363220</wp:posOffset>
                </wp:positionH>
                <wp:positionV relativeFrom="paragraph">
                  <wp:posOffset>196215</wp:posOffset>
                </wp:positionV>
                <wp:extent cx="2940050" cy="635"/>
                <wp:effectExtent l="0" t="0" r="0" b="0"/>
                <wp:wrapSquare wrapText="bothSides"/>
                <wp:docPr id="1593234750" name="Casella di testo 1"/>
                <wp:cNvGraphicFramePr/>
                <a:graphic xmlns:a="http://schemas.openxmlformats.org/drawingml/2006/main">
                  <a:graphicData uri="http://schemas.microsoft.com/office/word/2010/wordprocessingShape">
                    <wps:wsp>
                      <wps:cNvSpPr txBox="1"/>
                      <wps:spPr>
                        <a:xfrm>
                          <a:off x="0" y="0"/>
                          <a:ext cx="2940050" cy="635"/>
                        </a:xfrm>
                        <a:prstGeom prst="rect">
                          <a:avLst/>
                        </a:prstGeom>
                        <a:solidFill>
                          <a:prstClr val="white"/>
                        </a:solidFill>
                        <a:ln>
                          <a:noFill/>
                        </a:ln>
                      </wps:spPr>
                      <wps:txbx>
                        <w:txbxContent>
                          <w:p w14:paraId="755310AA" w14:textId="77EF93D4" w:rsidR="005E2729" w:rsidRPr="007D2B69" w:rsidRDefault="005E2729" w:rsidP="005E2729">
                            <w:pPr>
                              <w:pStyle w:val="Didascalia"/>
                              <w:rPr>
                                <w:noProof/>
                                <w:color w:val="000000" w:themeColor="text1"/>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9E9449" id="_x0000_s1028" type="#_x0000_t202" style="position:absolute;margin-left:28.6pt;margin-top:15.45pt;width:231.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" stroked="f">
                <v:textbox style="mso-fit-shape-to-text:t" inset="0,0,0,0">
                  <w:txbxContent>
                    <w:p w14:paraId="755310AA" w14:textId="77EF93D4" w:rsidR="005E2729" w:rsidRPr="007D2B69" w:rsidRDefault="005E2729" w:rsidP="005E2729">
                      <w:pPr>
                        <w:pStyle w:val="Didascalia"/>
                        <w:rPr>
                          <w:noProof/>
                          <w:color w:val="000000" w:themeColor="text1"/>
                        </w:rPr>
                      </w:pPr>
                      <w:r>
                        <w:t>Dichiarazione di conformità</w:t>
                      </w:r>
                    </w:p>
                  </w:txbxContent>
                </v:textbox>
                <w10:wrap type="square"/>
              </v:shape>
            </w:pict>
          </mc:Fallback>
        </mc:AlternateContent>
      </w:r>
    </w:p>
    <w:p w14:paraId="50A572C5" w14:textId="77777777" w:rsidR="002C76E6" w:rsidRDefault="002C76E6" w:rsidP="00BA4942">
      <w:pPr>
        <w:pStyle w:val="Testo"/>
      </w:pPr>
    </w:p>
    <w:p w14:paraId="1CB1A844" w14:textId="77777777" w:rsidR="00AB565D" w:rsidRDefault="00AB565D" w:rsidP="00BA4942">
      <w:pPr>
        <w:pStyle w:val="Testo"/>
      </w:pPr>
    </w:p>
    <w:p w14:paraId="4C2F2B7F" w14:textId="5AF6FF1A" w:rsidR="00BA4942" w:rsidRDefault="005E322D" w:rsidP="00BA4942">
      <w:pPr>
        <w:pStyle w:val="Testo"/>
      </w:pPr>
      <w:r>
        <w:t xml:space="preserve">3.1.7 </w:t>
      </w:r>
      <w:r w:rsidR="00BA4942">
        <w:t>M5Stack Core Basic</w:t>
      </w:r>
    </w:p>
    <w:p w14:paraId="5A48F504" w14:textId="4C880BE9" w:rsidR="00BA4942" w:rsidRDefault="00BA4942" w:rsidP="00483742"/>
    <w:p w14:paraId="26DCE94F" w14:textId="44B302E8" w:rsidR="00BA4942" w:rsidRDefault="00BA4942" w:rsidP="00483742">
      <w:r>
        <w:t>Specifiche tecniche:</w:t>
      </w:r>
    </w:p>
    <w:p w14:paraId="47BB5FF1" w14:textId="77777777" w:rsidR="00BA4942" w:rsidRDefault="00BA4942" w:rsidP="00483742"/>
    <w:p w14:paraId="3239A3B7" w14:textId="77777777" w:rsidR="00BA4942" w:rsidRPr="00BA4942" w:rsidRDefault="00BA4942" w:rsidP="00EA0437">
      <w:pPr>
        <w:pStyle w:val="Paragrafoelenco"/>
        <w:numPr>
          <w:ilvl w:val="0"/>
          <w:numId w:val="21"/>
        </w:numPr>
      </w:pPr>
      <w:r w:rsidRPr="00BA4942">
        <w:t>SoC: ESP32-D0WDQ6-V3, dual core a 240 MHz, 600 DMIPS, 520 KB di SRAM, Wi-Fi integrato</w:t>
      </w:r>
    </w:p>
    <w:p w14:paraId="684A7F57" w14:textId="77777777" w:rsidR="00BA4942" w:rsidRPr="00BA4942" w:rsidRDefault="00BA4942" w:rsidP="00EA0437">
      <w:pPr>
        <w:pStyle w:val="Paragrafoelenco"/>
        <w:numPr>
          <w:ilvl w:val="0"/>
          <w:numId w:val="21"/>
        </w:numPr>
      </w:pPr>
      <w:r w:rsidRPr="00BA4942">
        <w:t>Memoria Flash: 16 MB</w:t>
      </w:r>
    </w:p>
    <w:p w14:paraId="0D0420F9" w14:textId="77777777" w:rsidR="00BA4942" w:rsidRPr="00BA4942" w:rsidRDefault="00BA4942" w:rsidP="00EA0437">
      <w:pPr>
        <w:pStyle w:val="Paragrafoelenco"/>
        <w:numPr>
          <w:ilvl w:val="0"/>
          <w:numId w:val="21"/>
        </w:numPr>
      </w:pPr>
      <w:r w:rsidRPr="00BA4942">
        <w:t xml:space="preserve">Tensione di alimentazione: 5 V </w:t>
      </w:r>
      <w:r w:rsidRPr="00BA4942">
        <w:rPr>
          <w:rFonts w:ascii="Cambria Math" w:hAnsi="Cambria Math" w:cs="Cambria Math"/>
        </w:rPr>
        <w:t>⎓</w:t>
      </w:r>
      <w:r w:rsidRPr="00BA4942">
        <w:t xml:space="preserve"> 500 mA</w:t>
      </w:r>
    </w:p>
    <w:p w14:paraId="40E22043" w14:textId="77777777" w:rsidR="00BA4942" w:rsidRPr="0030687E" w:rsidRDefault="00BA4942" w:rsidP="00EA0437">
      <w:pPr>
        <w:pStyle w:val="Paragrafoelenco"/>
        <w:numPr>
          <w:ilvl w:val="0"/>
          <w:numId w:val="21"/>
        </w:numPr>
        <w:rPr>
          <w:lang w:val="en-US"/>
        </w:rPr>
      </w:pPr>
      <w:r w:rsidRPr="0030687E">
        <w:rPr>
          <w:lang w:val="en-US"/>
        </w:rPr>
        <w:t>Interfaccia base core (header PIN): G21, G22, G23, G19, G18, G3, G1, G16, G17, G2, G5, G25, G26, G35, G36</w:t>
      </w:r>
    </w:p>
    <w:p w14:paraId="3DFC9377" w14:textId="2921A508" w:rsidR="00BA4942" w:rsidRPr="00BA4942" w:rsidRDefault="00BA4942" w:rsidP="00EA0437">
      <w:pPr>
        <w:pStyle w:val="Paragrafoelenco"/>
        <w:numPr>
          <w:ilvl w:val="0"/>
          <w:numId w:val="21"/>
        </w:numPr>
      </w:pPr>
      <w:r>
        <w:rPr>
          <w:noProof/>
        </w:rPr>
        <w:drawing>
          <wp:anchor distT="0" distB="0" distL="114300" distR="114300" simplePos="0" relativeHeight="251658252" behindDoc="0" locked="0" layoutInCell="1" allowOverlap="1" wp14:anchorId="3F215BC3" wp14:editId="727550F6">
            <wp:simplePos x="0" y="0"/>
            <wp:positionH relativeFrom="column">
              <wp:posOffset>4079875</wp:posOffset>
            </wp:positionH>
            <wp:positionV relativeFrom="paragraph">
              <wp:posOffset>208963</wp:posOffset>
            </wp:positionV>
            <wp:extent cx="2251075" cy="2251075"/>
            <wp:effectExtent l="0" t="0" r="0" b="0"/>
            <wp:wrapSquare wrapText="bothSides"/>
            <wp:docPr id="1236519684"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251075" cy="2251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4942">
        <w:t>Display IPS: 2″, 320 × 240 pixel, TFT LCD a colori con controller ILI9342C, luminosità massima 853 nit</w:t>
      </w:r>
    </w:p>
    <w:p w14:paraId="1DB21001" w14:textId="4E8ADA62" w:rsidR="00BA4942" w:rsidRPr="00BA4942" w:rsidRDefault="00BA4942" w:rsidP="00EA0437">
      <w:pPr>
        <w:pStyle w:val="Paragrafoelenco"/>
        <w:numPr>
          <w:ilvl w:val="0"/>
          <w:numId w:val="21"/>
        </w:numPr>
      </w:pPr>
      <w:r w:rsidRPr="00BA4942">
        <w:t>Altoparlante: modello 1W-0928</w:t>
      </w:r>
    </w:p>
    <w:p w14:paraId="531CACAF" w14:textId="62B581C8" w:rsidR="00BA4942" w:rsidRPr="00BA4942" w:rsidRDefault="00BA4942" w:rsidP="00EA0437">
      <w:pPr>
        <w:pStyle w:val="Paragrafoelenco"/>
        <w:numPr>
          <w:ilvl w:val="0"/>
          <w:numId w:val="21"/>
        </w:numPr>
      </w:pPr>
      <w:r w:rsidRPr="00BA4942">
        <w:t>Pulsanti: 3 pulsanti personalizz</w:t>
      </w:r>
      <w:r>
        <w:t>abili</w:t>
      </w:r>
    </w:p>
    <w:p w14:paraId="0E19A9DE" w14:textId="1F94A1E6" w:rsidR="00BA4942" w:rsidRPr="00BA4942" w:rsidRDefault="00BA4942" w:rsidP="00EA0437">
      <w:pPr>
        <w:pStyle w:val="Paragrafoelenco"/>
        <w:numPr>
          <w:ilvl w:val="0"/>
          <w:numId w:val="21"/>
        </w:numPr>
      </w:pPr>
      <w:r w:rsidRPr="00BA4942">
        <w:t>Batteria al litio: 110 mAh @ 3,7 V</w:t>
      </w:r>
    </w:p>
    <w:p w14:paraId="09965988" w14:textId="3407C51C" w:rsidR="00BA4942" w:rsidRPr="00BA4942" w:rsidRDefault="00BA4942" w:rsidP="00EA0437">
      <w:pPr>
        <w:pStyle w:val="Paragrafoelenco"/>
        <w:numPr>
          <w:ilvl w:val="0"/>
          <w:numId w:val="21"/>
        </w:numPr>
      </w:pPr>
      <w:r w:rsidRPr="00BA4942">
        <w:t>Antenna: antenna 3D a 2,4 GHz</w:t>
      </w:r>
    </w:p>
    <w:p w14:paraId="67F56C81" w14:textId="77777777" w:rsidR="00BA4942" w:rsidRPr="00BA4942" w:rsidRDefault="00BA4942" w:rsidP="00EA0437">
      <w:pPr>
        <w:pStyle w:val="Paragrafoelenco"/>
        <w:numPr>
          <w:ilvl w:val="0"/>
          <w:numId w:val="21"/>
        </w:numPr>
      </w:pPr>
      <w:r w:rsidRPr="00BA4942">
        <w:t>Temperatura di esercizio: da 0 °C a 60 °C</w:t>
      </w:r>
    </w:p>
    <w:p w14:paraId="21EF037F" w14:textId="77777777" w:rsidR="00BA4942" w:rsidRPr="00BA4942" w:rsidRDefault="00BA4942" w:rsidP="00EA0437">
      <w:pPr>
        <w:pStyle w:val="Paragrafoelenco"/>
        <w:numPr>
          <w:ilvl w:val="0"/>
          <w:numId w:val="21"/>
        </w:numPr>
      </w:pPr>
      <w:r w:rsidRPr="00BA4942">
        <w:t>Dimensioni prodotto: 54,0 × 54,0 × 17,0 mm</w:t>
      </w:r>
    </w:p>
    <w:p w14:paraId="6965D41C" w14:textId="77777777" w:rsidR="00BA4942" w:rsidRDefault="00BA4942" w:rsidP="00EA0437">
      <w:pPr>
        <w:pStyle w:val="Paragrafoelenco"/>
        <w:numPr>
          <w:ilvl w:val="0"/>
          <w:numId w:val="21"/>
        </w:numPr>
      </w:pPr>
      <w:r w:rsidRPr="00BA4942">
        <w:t>Peso prodotto: 49,5 g</w:t>
      </w:r>
    </w:p>
    <w:p w14:paraId="5D0FA9A4" w14:textId="77777777" w:rsidR="00BA4942" w:rsidRDefault="00BA4942" w:rsidP="00BA4942"/>
    <w:p w14:paraId="03CAD9A9" w14:textId="6A28F01A" w:rsidR="00BA4942" w:rsidRPr="00BA4942" w:rsidRDefault="00BA4942" w:rsidP="00BA4942"/>
    <w:p w14:paraId="18FDFBCE" w14:textId="114872D1" w:rsidR="00BA4942" w:rsidRDefault="00BA4942" w:rsidP="00483742"/>
    <w:p w14:paraId="47389D23" w14:textId="77777777" w:rsidR="002C76E6" w:rsidRDefault="002C76E6" w:rsidP="00483742"/>
    <w:p w14:paraId="79C0E058" w14:textId="77777777" w:rsidR="002C76E6" w:rsidRDefault="002C76E6" w:rsidP="00483742"/>
    <w:p w14:paraId="70E363A1" w14:textId="0090ECE1" w:rsidR="002C76E6" w:rsidRDefault="002C76E6" w:rsidP="00483742">
      <w:r>
        <w:t xml:space="preserve">Questo dispositivo si occupa del movimento dei motori. </w:t>
      </w:r>
    </w:p>
    <w:p w14:paraId="61410D04" w14:textId="3032473C" w:rsidR="002C76E6" w:rsidRDefault="002C76E6" w:rsidP="00483742">
      <w:pPr>
        <w:rPr>
          <w:rFonts w:cs="Red Hat Display SemiBold"/>
        </w:rPr>
      </w:pPr>
      <w:r>
        <w:t xml:space="preserve">Il componente deve essere programmato, dunque il codice per comandare i motori stepper viene caricato nel M5Stack invece che su Arduino. In questo modo si ha un comando non centralizzato che permette una maggiore sicurezza e un minore affaticamento del </w:t>
      </w:r>
      <w:r>
        <w:rPr>
          <w:rFonts w:cs="Red Hat Display SemiBold"/>
        </w:rPr>
        <w:t>µcontrollore.</w:t>
      </w:r>
    </w:p>
    <w:p w14:paraId="1A3D0E6E" w14:textId="77777777" w:rsidR="002C76E6" w:rsidRDefault="002C76E6" w:rsidP="00483742">
      <w:pPr>
        <w:rPr>
          <w:rFonts w:cs="Red Hat Display SemiBold"/>
        </w:rPr>
      </w:pPr>
    </w:p>
    <w:p w14:paraId="59E13499" w14:textId="09CF0818" w:rsidR="002C76E6" w:rsidRDefault="002C76E6" w:rsidP="00483742">
      <w:r>
        <w:rPr>
          <w:rFonts w:cs="Red Hat Display SemiBold"/>
        </w:rPr>
        <w:t>I driver dei motori</w:t>
      </w:r>
      <w:r w:rsidR="00EA0437">
        <w:rPr>
          <w:rFonts w:cs="Red Hat Display SemiBold"/>
        </w:rPr>
        <w:t xml:space="preserve"> </w:t>
      </w:r>
      <w:r>
        <w:rPr>
          <w:rFonts w:cs="Red Hat Display SemiBold"/>
        </w:rPr>
        <w:t xml:space="preserve">e i finecorsa </w:t>
      </w:r>
      <w:r w:rsidR="00E61692">
        <w:rPr>
          <w:rFonts w:cs="Red Hat Display SemiBold"/>
        </w:rPr>
        <w:t>s</w:t>
      </w:r>
      <w:r>
        <w:rPr>
          <w:rFonts w:cs="Red Hat Display SemiBold"/>
        </w:rPr>
        <w:t xml:space="preserve">ono collegati ai due dispositivi M5Stack </w:t>
      </w:r>
      <w:r w:rsidR="00E61692">
        <w:rPr>
          <w:rFonts w:cs="Red Hat Display SemiBold"/>
        </w:rPr>
        <w:t>nel circuito.</w:t>
      </w:r>
    </w:p>
    <w:p w14:paraId="1D838AC1" w14:textId="23698522" w:rsidR="00BA4942" w:rsidRDefault="00203387" w:rsidP="00483742">
      <w:r>
        <w:rPr>
          <w:noProof/>
        </w:rPr>
        <w:drawing>
          <wp:anchor distT="0" distB="0" distL="114300" distR="114300" simplePos="0" relativeHeight="251658253" behindDoc="0" locked="0" layoutInCell="1" allowOverlap="1" wp14:anchorId="579EBD7A" wp14:editId="1B27A320">
            <wp:simplePos x="0" y="0"/>
            <wp:positionH relativeFrom="column">
              <wp:posOffset>-81915</wp:posOffset>
            </wp:positionH>
            <wp:positionV relativeFrom="paragraph">
              <wp:posOffset>193675</wp:posOffset>
            </wp:positionV>
            <wp:extent cx="5132705" cy="3631565"/>
            <wp:effectExtent l="0" t="0" r="0" b="5715"/>
            <wp:wrapSquare wrapText="bothSides"/>
            <wp:docPr id="1234019375"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32705" cy="3631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B0D339" w14:textId="11CF96D4" w:rsidR="00203387" w:rsidRDefault="00BA4942" w:rsidP="00203387">
      <w:pPr>
        <w:ind w:left="720"/>
      </w:pPr>
      <w:hyperlink r:id="rId42" w:history="1">
        <w:r w:rsidRPr="00203387">
          <w:rPr>
            <w:rStyle w:val="Collegamentoipertestuale"/>
          </w:rPr>
          <w:t xml:space="preserve">Datasheet </w:t>
        </w:r>
        <w:r w:rsidR="00203387" w:rsidRPr="00203387">
          <w:rPr>
            <w:rStyle w:val="Collegamentoipertestuale"/>
          </w:rPr>
          <w:t>ESP32</w:t>
        </w:r>
      </w:hyperlink>
    </w:p>
    <w:p w14:paraId="4F475663" w14:textId="77777777" w:rsidR="00203387" w:rsidRPr="00203387" w:rsidRDefault="00203387" w:rsidP="00203387">
      <w:pPr>
        <w:ind w:left="720"/>
      </w:pPr>
    </w:p>
    <w:p w14:paraId="2CA3F572" w14:textId="4143018D" w:rsidR="00203387" w:rsidRDefault="00203387" w:rsidP="00203387">
      <w:pPr>
        <w:ind w:left="720"/>
      </w:pPr>
      <w:hyperlink r:id="rId43" w:history="1">
        <w:r w:rsidRPr="00203387">
          <w:rPr>
            <w:rStyle w:val="Collegamentoipertestuale"/>
          </w:rPr>
          <w:t>Datasheet ILI9342C</w:t>
        </w:r>
      </w:hyperlink>
    </w:p>
    <w:p w14:paraId="266F4A15" w14:textId="77777777" w:rsidR="00203387" w:rsidRPr="00203387" w:rsidRDefault="00203387" w:rsidP="00203387">
      <w:pPr>
        <w:ind w:left="720"/>
      </w:pPr>
    </w:p>
    <w:p w14:paraId="290BD1AF" w14:textId="4C9DA07D" w:rsidR="00203387" w:rsidRPr="00203387" w:rsidRDefault="00203387" w:rsidP="00203387">
      <w:pPr>
        <w:ind w:left="720"/>
      </w:pPr>
      <w:hyperlink r:id="rId44" w:history="1">
        <w:r w:rsidRPr="00203387">
          <w:rPr>
            <w:rStyle w:val="Collegamentoipertestuale"/>
          </w:rPr>
          <w:t>Datasheet IP5306</w:t>
        </w:r>
      </w:hyperlink>
    </w:p>
    <w:p w14:paraId="69444A26" w14:textId="4577F40D" w:rsidR="00BA4942" w:rsidRDefault="00BA4942" w:rsidP="00483742"/>
    <w:p w14:paraId="7E308625" w14:textId="4BF08985" w:rsidR="00BA4942" w:rsidRDefault="00BA4942" w:rsidP="00483742"/>
    <w:p w14:paraId="132679B5" w14:textId="71917B5B" w:rsidR="00BA4942" w:rsidRDefault="00BA4942" w:rsidP="00483742"/>
    <w:p w14:paraId="1B8898AA" w14:textId="2C0A19E1" w:rsidR="00BA4942" w:rsidRDefault="00BA4942" w:rsidP="00483742"/>
    <w:p w14:paraId="050A7314" w14:textId="63115E91" w:rsidR="00BA4942" w:rsidRDefault="00BA4942" w:rsidP="00483742"/>
    <w:p w14:paraId="3F050CF2" w14:textId="2621AB33" w:rsidR="00BA4942" w:rsidRDefault="00BA4942" w:rsidP="00483742"/>
    <w:p w14:paraId="6BC35995" w14:textId="282A17DA" w:rsidR="00BA4942" w:rsidRDefault="00BA4942" w:rsidP="00483742"/>
    <w:p w14:paraId="2C7EB277" w14:textId="77777777" w:rsidR="00BA4942" w:rsidRDefault="00BA4942" w:rsidP="00483742"/>
    <w:p w14:paraId="47751758" w14:textId="77777777" w:rsidR="00BA4942" w:rsidRDefault="00BA4942" w:rsidP="00483742"/>
    <w:p w14:paraId="06FB09B6" w14:textId="77777777" w:rsidR="00BA4942" w:rsidRDefault="00BA4942" w:rsidP="00483742"/>
    <w:p w14:paraId="6F809D56" w14:textId="77777777" w:rsidR="00BA4942" w:rsidRDefault="00BA4942" w:rsidP="00483742"/>
    <w:p w14:paraId="6C60F713" w14:textId="77777777" w:rsidR="00BA4942" w:rsidRDefault="00BA4942" w:rsidP="00483742"/>
    <w:p w14:paraId="3FDF147E" w14:textId="77777777" w:rsidR="00BA4942" w:rsidRDefault="00BA4942" w:rsidP="00483742"/>
    <w:p w14:paraId="6E132A51" w14:textId="77777777" w:rsidR="00BA4942" w:rsidRDefault="00BA4942" w:rsidP="00483742"/>
    <w:p w14:paraId="18445AB4" w14:textId="77777777" w:rsidR="00BA4942" w:rsidRDefault="00BA4942" w:rsidP="00483742"/>
    <w:p w14:paraId="543DED5B" w14:textId="51D1BA5B" w:rsidR="00574EC9" w:rsidRDefault="00AB565D" w:rsidP="00483742">
      <w:r>
        <w:rPr>
          <w:noProof/>
        </w:rPr>
        <w:lastRenderedPageBreak/>
        <w:drawing>
          <wp:anchor distT="0" distB="0" distL="114300" distR="114300" simplePos="0" relativeHeight="251658278" behindDoc="0" locked="0" layoutInCell="1" allowOverlap="1" wp14:anchorId="7A2F202F" wp14:editId="069453ED">
            <wp:simplePos x="0" y="0"/>
            <wp:positionH relativeFrom="column">
              <wp:posOffset>3310890</wp:posOffset>
            </wp:positionH>
            <wp:positionV relativeFrom="paragraph">
              <wp:posOffset>2560955</wp:posOffset>
            </wp:positionV>
            <wp:extent cx="3173730" cy="2242820"/>
            <wp:effectExtent l="0" t="0" r="7620" b="5080"/>
            <wp:wrapSquare wrapText="bothSides"/>
            <wp:docPr id="7735960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73730" cy="2242820"/>
                    </a:xfrm>
                    <a:prstGeom prst="rect">
                      <a:avLst/>
                    </a:prstGeom>
                    <a:noFill/>
                    <a:ln>
                      <a:noFill/>
                    </a:ln>
                  </pic:spPr>
                </pic:pic>
              </a:graphicData>
            </a:graphic>
          </wp:anchor>
        </w:drawing>
      </w:r>
      <w:r>
        <w:rPr>
          <w:noProof/>
        </w:rPr>
        <w:drawing>
          <wp:anchor distT="0" distB="0" distL="114300" distR="114300" simplePos="0" relativeHeight="251660329" behindDoc="0" locked="0" layoutInCell="1" allowOverlap="1" wp14:anchorId="7A144C59" wp14:editId="5C4CBA4F">
            <wp:simplePos x="0" y="0"/>
            <wp:positionH relativeFrom="column">
              <wp:posOffset>3308985</wp:posOffset>
            </wp:positionH>
            <wp:positionV relativeFrom="paragraph">
              <wp:posOffset>4899660</wp:posOffset>
            </wp:positionV>
            <wp:extent cx="3185795" cy="2251075"/>
            <wp:effectExtent l="0" t="0" r="0" b="0"/>
            <wp:wrapSquare wrapText="bothSides"/>
            <wp:docPr id="204815168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5795" cy="2251075"/>
                    </a:xfrm>
                    <a:prstGeom prst="rect">
                      <a:avLst/>
                    </a:prstGeom>
                    <a:noFill/>
                    <a:ln>
                      <a:noFill/>
                    </a:ln>
                  </pic:spPr>
                </pic:pic>
              </a:graphicData>
            </a:graphic>
          </wp:anchor>
        </w:drawing>
      </w:r>
      <w:r>
        <w:rPr>
          <w:noProof/>
        </w:rPr>
        <w:drawing>
          <wp:anchor distT="0" distB="0" distL="114300" distR="114300" simplePos="0" relativeHeight="251659305" behindDoc="0" locked="0" layoutInCell="1" allowOverlap="1" wp14:anchorId="3FFDECD7" wp14:editId="1F3F592C">
            <wp:simplePos x="0" y="0"/>
            <wp:positionH relativeFrom="column">
              <wp:posOffset>-62865</wp:posOffset>
            </wp:positionH>
            <wp:positionV relativeFrom="paragraph">
              <wp:posOffset>4899660</wp:posOffset>
            </wp:positionV>
            <wp:extent cx="3188274" cy="2252834"/>
            <wp:effectExtent l="0" t="0" r="0" b="0"/>
            <wp:wrapSquare wrapText="bothSides"/>
            <wp:docPr id="142030919"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88274" cy="2252834"/>
                    </a:xfrm>
                    <a:prstGeom prst="rect">
                      <a:avLst/>
                    </a:prstGeom>
                    <a:noFill/>
                    <a:ln>
                      <a:noFill/>
                    </a:ln>
                  </pic:spPr>
                </pic:pic>
              </a:graphicData>
            </a:graphic>
          </wp:anchor>
        </w:drawing>
      </w:r>
      <w:r>
        <w:rPr>
          <w:noProof/>
        </w:rPr>
        <w:drawing>
          <wp:anchor distT="0" distB="0" distL="114300" distR="114300" simplePos="0" relativeHeight="251658276" behindDoc="0" locked="0" layoutInCell="1" allowOverlap="1" wp14:anchorId="056ED363" wp14:editId="1ECC53CC">
            <wp:simplePos x="0" y="0"/>
            <wp:positionH relativeFrom="margin">
              <wp:posOffset>-66675</wp:posOffset>
            </wp:positionH>
            <wp:positionV relativeFrom="paragraph">
              <wp:posOffset>2555240</wp:posOffset>
            </wp:positionV>
            <wp:extent cx="3174168" cy="2242868"/>
            <wp:effectExtent l="0" t="0" r="7620" b="5080"/>
            <wp:wrapSquare wrapText="bothSides"/>
            <wp:docPr id="15191274" name="Immagine 17"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274" name="Immagine 17" descr="Immagine che contiene testo, schermata, diagramma, Parallelo&#10;&#10;Il contenuto generato dall'IA potrebbe non essere corret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4168" cy="2242868"/>
                    </a:xfrm>
                    <a:prstGeom prst="rect">
                      <a:avLst/>
                    </a:prstGeom>
                    <a:noFill/>
                    <a:ln>
                      <a:noFill/>
                    </a:ln>
                  </pic:spPr>
                </pic:pic>
              </a:graphicData>
            </a:graphic>
          </wp:anchor>
        </w:drawing>
      </w:r>
      <w:r w:rsidR="00574EC9">
        <w:rPr>
          <w:noProof/>
        </w:rPr>
        <w:drawing>
          <wp:anchor distT="0" distB="0" distL="114300" distR="114300" simplePos="0" relativeHeight="251658277" behindDoc="0" locked="0" layoutInCell="1" allowOverlap="1" wp14:anchorId="21575E9F" wp14:editId="1D74A735">
            <wp:simplePos x="0" y="0"/>
            <wp:positionH relativeFrom="column">
              <wp:posOffset>3268980</wp:posOffset>
            </wp:positionH>
            <wp:positionV relativeFrom="paragraph">
              <wp:posOffset>181610</wp:posOffset>
            </wp:positionV>
            <wp:extent cx="3173730" cy="2242559"/>
            <wp:effectExtent l="0" t="0" r="7620" b="5715"/>
            <wp:wrapSquare wrapText="bothSides"/>
            <wp:docPr id="641558732" name="Immagine 18" descr="Immagine che contiene testo, diagramma, mapp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58732" name="Immagine 18" descr="Immagine che contiene testo, diagramma, mappa, Piano&#10;&#10;Il contenuto generato dall'IA potrebbe non essere corrett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73730" cy="2242559"/>
                    </a:xfrm>
                    <a:prstGeom prst="rect">
                      <a:avLst/>
                    </a:prstGeom>
                    <a:noFill/>
                    <a:ln>
                      <a:noFill/>
                    </a:ln>
                  </pic:spPr>
                </pic:pic>
              </a:graphicData>
            </a:graphic>
            <wp14:sizeRelV relativeFrom="margin">
              <wp14:pctHeight>0</wp14:pctHeight>
            </wp14:sizeRelV>
          </wp:anchor>
        </w:drawing>
      </w:r>
      <w:r w:rsidR="00574EC9">
        <w:rPr>
          <w:noProof/>
        </w:rPr>
        <w:drawing>
          <wp:anchor distT="0" distB="0" distL="114300" distR="114300" simplePos="0" relativeHeight="251658275" behindDoc="0" locked="0" layoutInCell="1" allowOverlap="1" wp14:anchorId="4177ADE3" wp14:editId="51B2B3C2">
            <wp:simplePos x="0" y="0"/>
            <wp:positionH relativeFrom="column">
              <wp:posOffset>-60960</wp:posOffset>
            </wp:positionH>
            <wp:positionV relativeFrom="paragraph">
              <wp:posOffset>189301</wp:posOffset>
            </wp:positionV>
            <wp:extent cx="3295119" cy="2242185"/>
            <wp:effectExtent l="0" t="0" r="635" b="5715"/>
            <wp:wrapSquare wrapText="bothSides"/>
            <wp:docPr id="1426665955" name="Immagine 1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65955" name="Immagine 19" descr="Immagine che contiene testo, schermata, Carattere, numero&#10;&#10;Il contenuto generato dall'IA potrebbe non essere corrett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5119" cy="2242185"/>
                    </a:xfrm>
                    <a:prstGeom prst="rect">
                      <a:avLst/>
                    </a:prstGeom>
                    <a:noFill/>
                    <a:ln>
                      <a:noFill/>
                    </a:ln>
                  </pic:spPr>
                </pic:pic>
              </a:graphicData>
            </a:graphic>
          </wp:anchor>
        </w:drawing>
      </w:r>
    </w:p>
    <w:p w14:paraId="5CD58551" w14:textId="19CFDDD1" w:rsidR="00574EC9" w:rsidRDefault="00574EC9" w:rsidP="00483742"/>
    <w:p w14:paraId="6E5AECA9" w14:textId="7071801E" w:rsidR="00574EC9" w:rsidRDefault="00574EC9" w:rsidP="00483742"/>
    <w:p w14:paraId="0029C78B" w14:textId="607B3255" w:rsidR="00574EC9" w:rsidRDefault="00574EC9" w:rsidP="00483742"/>
    <w:p w14:paraId="60E91A3A" w14:textId="3A812C24" w:rsidR="00574EC9" w:rsidRDefault="00574EC9" w:rsidP="00483742"/>
    <w:p w14:paraId="06B4F6E4" w14:textId="07A7FF9C" w:rsidR="00BA4942" w:rsidRDefault="00BA4942" w:rsidP="00483742"/>
    <w:p w14:paraId="19273733" w14:textId="77777777" w:rsidR="00E61692" w:rsidRDefault="00E61692" w:rsidP="00FB5F29">
      <w:pPr>
        <w:pStyle w:val="Testo"/>
      </w:pPr>
    </w:p>
    <w:p w14:paraId="3E0DA9E3" w14:textId="77777777" w:rsidR="00AB565D" w:rsidRDefault="00AB565D" w:rsidP="00FB5F29">
      <w:pPr>
        <w:pStyle w:val="Testo"/>
      </w:pPr>
    </w:p>
    <w:p w14:paraId="1C561A10" w14:textId="56C33077" w:rsidR="00D04206" w:rsidRDefault="005E322D" w:rsidP="00FB5F29">
      <w:pPr>
        <w:pStyle w:val="Testo"/>
      </w:pPr>
      <w:r>
        <w:lastRenderedPageBreak/>
        <w:t xml:space="preserve">3.1.8 </w:t>
      </w:r>
      <w:r w:rsidR="00D04206">
        <w:t xml:space="preserve">Driver </w:t>
      </w:r>
      <w:r w:rsidR="00967AD3">
        <w:t xml:space="preserve">Motore Stepper </w:t>
      </w:r>
      <w:r w:rsidR="00D04206">
        <w:t>TB6600</w:t>
      </w:r>
    </w:p>
    <w:p w14:paraId="00688F83" w14:textId="1FB0F447" w:rsidR="00D04206" w:rsidRDefault="00967AD3" w:rsidP="00D04206">
      <w:pPr>
        <w:pStyle w:val="Testo"/>
      </w:pPr>
      <w:r>
        <w:rPr>
          <w:noProof/>
        </w:rPr>
        <w:drawing>
          <wp:anchor distT="0" distB="0" distL="114300" distR="114300" simplePos="0" relativeHeight="251658243" behindDoc="0" locked="0" layoutInCell="1" allowOverlap="1" wp14:anchorId="7FA3E2A1" wp14:editId="7F5AEC06">
            <wp:simplePos x="0" y="0"/>
            <wp:positionH relativeFrom="column">
              <wp:posOffset>811015</wp:posOffset>
            </wp:positionH>
            <wp:positionV relativeFrom="paragraph">
              <wp:posOffset>185923</wp:posOffset>
            </wp:positionV>
            <wp:extent cx="5123815" cy="3417570"/>
            <wp:effectExtent l="0" t="0" r="635" b="0"/>
            <wp:wrapSquare wrapText="bothSides"/>
            <wp:docPr id="1535572668"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23815" cy="3417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1FBA9C" w14:textId="3A4CC9FE" w:rsidR="00967AD3" w:rsidRDefault="00967AD3" w:rsidP="00D04206"/>
    <w:p w14:paraId="2DE40678" w14:textId="1466FC45" w:rsidR="00967AD3" w:rsidRDefault="00967AD3" w:rsidP="00D04206"/>
    <w:p w14:paraId="61999FB0" w14:textId="6364FE06" w:rsidR="00967AD3" w:rsidRDefault="00967AD3" w:rsidP="00D04206"/>
    <w:p w14:paraId="78E3E453" w14:textId="7A58813B" w:rsidR="00967AD3" w:rsidRDefault="00967AD3" w:rsidP="00D04206"/>
    <w:p w14:paraId="1F6669DB" w14:textId="689F460D" w:rsidR="00967AD3" w:rsidRDefault="00967AD3" w:rsidP="00D04206"/>
    <w:p w14:paraId="1CBC25D2" w14:textId="6AA055F0" w:rsidR="00967AD3" w:rsidRDefault="00967AD3" w:rsidP="00D04206"/>
    <w:p w14:paraId="1EB54DEF" w14:textId="517EF953" w:rsidR="00967AD3" w:rsidRDefault="00967AD3" w:rsidP="00D04206"/>
    <w:p w14:paraId="187D04E8" w14:textId="3A8AEBD4" w:rsidR="00967AD3" w:rsidRDefault="00967AD3" w:rsidP="00D04206"/>
    <w:p w14:paraId="0A5935B4" w14:textId="06EA5E06" w:rsidR="00967AD3" w:rsidRDefault="00967AD3" w:rsidP="00D04206"/>
    <w:p w14:paraId="623CFB7A" w14:textId="40772239" w:rsidR="00967AD3" w:rsidRDefault="00967AD3" w:rsidP="00D04206"/>
    <w:p w14:paraId="011CDDE1" w14:textId="7BC606DF" w:rsidR="00967AD3" w:rsidRDefault="00967AD3" w:rsidP="00D04206"/>
    <w:p w14:paraId="7227A252" w14:textId="6B3AB8B8" w:rsidR="00967AD3" w:rsidRDefault="00967AD3" w:rsidP="00D04206"/>
    <w:p w14:paraId="7552800E" w14:textId="3BB2DA3A" w:rsidR="00967AD3" w:rsidRDefault="00967AD3" w:rsidP="00D04206"/>
    <w:p w14:paraId="32FB045B" w14:textId="77777777" w:rsidR="00967AD3" w:rsidRDefault="00967AD3" w:rsidP="00D04206"/>
    <w:p w14:paraId="35DC0944" w14:textId="77777777" w:rsidR="00967AD3" w:rsidRDefault="00967AD3" w:rsidP="00D04206"/>
    <w:p w14:paraId="4D6AC6F3" w14:textId="77777777" w:rsidR="00967AD3" w:rsidRDefault="00967AD3" w:rsidP="00D04206"/>
    <w:p w14:paraId="2329798A" w14:textId="77777777" w:rsidR="00967AD3" w:rsidRDefault="00967AD3" w:rsidP="00D04206"/>
    <w:p w14:paraId="6C4D27CE" w14:textId="77777777" w:rsidR="00967AD3" w:rsidRDefault="00967AD3" w:rsidP="00D04206"/>
    <w:p w14:paraId="347B6CCD" w14:textId="77777777" w:rsidR="00E61692" w:rsidRDefault="00E61692" w:rsidP="00D04206"/>
    <w:p w14:paraId="76C149BA" w14:textId="107D5D92" w:rsidR="00D04206" w:rsidRDefault="00D04206" w:rsidP="00D04206">
      <w:r>
        <w:t>Specifiche tecniche:</w:t>
      </w:r>
    </w:p>
    <w:p w14:paraId="7A3E864D" w14:textId="07570050" w:rsidR="00967AD3" w:rsidRDefault="00967AD3" w:rsidP="00D04206"/>
    <w:p w14:paraId="61F5C467" w14:textId="4DFD8D38" w:rsidR="00967AD3" w:rsidRPr="00967AD3" w:rsidRDefault="00967AD3" w:rsidP="00EA0437">
      <w:pPr>
        <w:numPr>
          <w:ilvl w:val="0"/>
          <w:numId w:val="15"/>
        </w:numPr>
      </w:pPr>
      <w:r w:rsidRPr="00967AD3">
        <w:t>Alimentazione da 9Vcc a 42Vcc</w:t>
      </w:r>
    </w:p>
    <w:p w14:paraId="2C7C8AF8" w14:textId="77777777" w:rsidR="00967AD3" w:rsidRPr="00967AD3" w:rsidRDefault="00967AD3" w:rsidP="00EA0437">
      <w:pPr>
        <w:numPr>
          <w:ilvl w:val="0"/>
          <w:numId w:val="15"/>
        </w:numPr>
      </w:pPr>
      <w:r w:rsidRPr="00967AD3">
        <w:t>Corrente di uscita: da 0,5A a 4,5A (5A di picco)</w:t>
      </w:r>
    </w:p>
    <w:p w14:paraId="40EC26FB" w14:textId="20270CDE" w:rsidR="00967AD3" w:rsidRPr="00967AD3" w:rsidRDefault="00967AD3" w:rsidP="00EA0437">
      <w:pPr>
        <w:numPr>
          <w:ilvl w:val="0"/>
          <w:numId w:val="15"/>
        </w:numPr>
      </w:pPr>
      <w:r w:rsidRPr="00967AD3">
        <w:t>Protezione contro il cortocircuito e la sovracorrente</w:t>
      </w:r>
    </w:p>
    <w:p w14:paraId="3EA051B0" w14:textId="0CCD82EC" w:rsidR="00967AD3" w:rsidRPr="00967AD3" w:rsidRDefault="00967AD3" w:rsidP="00EA0437">
      <w:pPr>
        <w:numPr>
          <w:ilvl w:val="0"/>
          <w:numId w:val="15"/>
        </w:numPr>
      </w:pPr>
      <w:r w:rsidRPr="00967AD3">
        <w:t>Potenza massima: 160W</w:t>
      </w:r>
    </w:p>
    <w:p w14:paraId="276A92FF" w14:textId="734D4316" w:rsidR="00967AD3" w:rsidRDefault="00967AD3" w:rsidP="00EA0437">
      <w:pPr>
        <w:numPr>
          <w:ilvl w:val="0"/>
          <w:numId w:val="15"/>
        </w:numPr>
      </w:pPr>
      <w:r w:rsidRPr="00967AD3">
        <w:t>Dimensioni: 96mm x 56mm x 33mm</w:t>
      </w:r>
    </w:p>
    <w:p w14:paraId="4C162E48" w14:textId="77777777" w:rsidR="00967AD3" w:rsidRDefault="00967AD3" w:rsidP="00967AD3"/>
    <w:p w14:paraId="5853CF35" w14:textId="412B5DEC" w:rsidR="00E61692" w:rsidRDefault="0080424E" w:rsidP="00967AD3">
      <w:r>
        <w:t>I driver vengono collegati ai quattro motori Nema 17 (uno per motore).</w:t>
      </w:r>
    </w:p>
    <w:p w14:paraId="35497BCA" w14:textId="073AA3CD" w:rsidR="00E94F19" w:rsidRDefault="00E94F19" w:rsidP="00967AD3">
      <w:r>
        <w:t>Sui TB6600 ci sono degli switch per regolare la corrente massima che può assorbire. Per i Nema 17 la corrente già impostata è ().</w:t>
      </w:r>
    </w:p>
    <w:p w14:paraId="01650881" w14:textId="2B71A6C8" w:rsidR="00E94F19" w:rsidRDefault="00E94F19" w:rsidP="00967AD3">
      <w:r>
        <w:t xml:space="preserve">I segnali di “Enable”, “Pulse”, e “Diretcion” sono collegati agli M5Stack, in questo modo i due componenti possono controllare i motori. </w:t>
      </w:r>
    </w:p>
    <w:p w14:paraId="2E1FEDCD" w14:textId="622BD437" w:rsidR="00E94F19" w:rsidRPr="00E94F19" w:rsidRDefault="00E94F19" w:rsidP="00967AD3">
      <w:pPr>
        <w:rPr>
          <w:sz w:val="22"/>
          <w:szCs w:val="22"/>
        </w:rPr>
      </w:pPr>
      <w:r>
        <w:t>Per coordinare le movimentazioni ogni due driver sono collegati a un M5Stack.</w:t>
      </w:r>
    </w:p>
    <w:p w14:paraId="365A429C" w14:textId="77777777" w:rsidR="00E61692" w:rsidRDefault="00E61692" w:rsidP="00967AD3"/>
    <w:p w14:paraId="37A4D87F" w14:textId="5846EA96" w:rsidR="00967AD3" w:rsidRDefault="00967AD3" w:rsidP="00967AD3">
      <w:pPr>
        <w:rPr>
          <w:shd w:val="clear" w:color="auto" w:fill="FFFFFF"/>
        </w:rPr>
      </w:pPr>
      <w:hyperlink r:id="rId52" w:history="1">
        <w:r w:rsidRPr="00967AD3">
          <w:rPr>
            <w:rStyle w:val="Collegamentoipertestuale"/>
            <w:shd w:val="clear" w:color="auto" w:fill="FFFFFF"/>
          </w:rPr>
          <w:t>Datasheet completo</w:t>
        </w:r>
      </w:hyperlink>
    </w:p>
    <w:p w14:paraId="64D417E0" w14:textId="77777777" w:rsidR="00967AD3" w:rsidRPr="00967AD3" w:rsidRDefault="00967AD3" w:rsidP="00967AD3"/>
    <w:p w14:paraId="36FA5706" w14:textId="381AD9F8" w:rsidR="00967AD3" w:rsidRDefault="00967AD3" w:rsidP="00D04206">
      <w:hyperlink r:id="rId53" w:history="1">
        <w:r w:rsidRPr="00967AD3">
          <w:rPr>
            <w:rStyle w:val="Collegamentoipertestuale"/>
          </w:rPr>
          <w:t>Manuale utente</w:t>
        </w:r>
      </w:hyperlink>
    </w:p>
    <w:p w14:paraId="2F28681C" w14:textId="77777777" w:rsidR="00967AD3" w:rsidRDefault="00967AD3" w:rsidP="00D04206"/>
    <w:p w14:paraId="1C84C1FE" w14:textId="77777777" w:rsidR="00203387" w:rsidRDefault="00203387" w:rsidP="00886491">
      <w:pPr>
        <w:pStyle w:val="Testo"/>
      </w:pPr>
    </w:p>
    <w:p w14:paraId="5718C76B" w14:textId="77777777" w:rsidR="00AB565D" w:rsidRDefault="00AB565D" w:rsidP="00886491">
      <w:pPr>
        <w:pStyle w:val="Testo"/>
      </w:pPr>
    </w:p>
    <w:p w14:paraId="66BF17B3" w14:textId="77777777" w:rsidR="00AB565D" w:rsidRDefault="00AB565D" w:rsidP="00886491">
      <w:pPr>
        <w:pStyle w:val="Testo"/>
      </w:pPr>
    </w:p>
    <w:p w14:paraId="3E08598F" w14:textId="3137C31F" w:rsidR="00886491" w:rsidRDefault="005E322D" w:rsidP="00886491">
      <w:pPr>
        <w:pStyle w:val="Testo"/>
      </w:pPr>
      <w:r>
        <w:lastRenderedPageBreak/>
        <w:t xml:space="preserve">3.1.9 </w:t>
      </w:r>
      <w:r w:rsidR="00886491">
        <w:t>Motore stepper Nema 17</w:t>
      </w:r>
    </w:p>
    <w:p w14:paraId="616095BE" w14:textId="77777777" w:rsidR="00886491" w:rsidRDefault="00886491" w:rsidP="00886491">
      <w:pPr>
        <w:pStyle w:val="Testo"/>
      </w:pPr>
    </w:p>
    <w:p w14:paraId="515D8F36" w14:textId="77777777" w:rsidR="00886491" w:rsidRDefault="00886491" w:rsidP="00886491">
      <w:r>
        <w:t>Specifiche tecniche:</w:t>
      </w:r>
    </w:p>
    <w:p w14:paraId="0D4BE7C2" w14:textId="77777777" w:rsidR="00886491" w:rsidRDefault="00886491" w:rsidP="00886491"/>
    <w:p w14:paraId="3406A87D" w14:textId="77777777" w:rsidR="00886491" w:rsidRPr="00046E62" w:rsidRDefault="00886491" w:rsidP="00EA0437">
      <w:pPr>
        <w:pStyle w:val="Paragrafoelenco"/>
        <w:numPr>
          <w:ilvl w:val="0"/>
          <w:numId w:val="10"/>
        </w:numPr>
      </w:pPr>
      <w:r>
        <w:rPr>
          <w:noProof/>
        </w:rPr>
        <w:drawing>
          <wp:anchor distT="0" distB="0" distL="114300" distR="114300" simplePos="0" relativeHeight="251658251" behindDoc="0" locked="0" layoutInCell="1" allowOverlap="1" wp14:anchorId="0BF78C3C" wp14:editId="32CB821C">
            <wp:simplePos x="0" y="0"/>
            <wp:positionH relativeFrom="column">
              <wp:posOffset>3499679</wp:posOffset>
            </wp:positionH>
            <wp:positionV relativeFrom="paragraph">
              <wp:posOffset>160185</wp:posOffset>
            </wp:positionV>
            <wp:extent cx="3015615" cy="2265680"/>
            <wp:effectExtent l="0" t="0" r="0" b="1270"/>
            <wp:wrapSquare wrapText="bothSides"/>
            <wp:docPr id="15157949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94947" name="Immagine 1515794947"/>
                    <pic:cNvPicPr/>
                  </pic:nvPicPr>
                  <pic:blipFill>
                    <a:blip r:embed="rId54">
                      <a:extLst>
                        <a:ext uri="{28A0092B-C50C-407E-A947-70E740481C1C}">
                          <a14:useLocalDpi xmlns:a14="http://schemas.microsoft.com/office/drawing/2010/main" val="0"/>
                        </a:ext>
                      </a:extLst>
                    </a:blip>
                    <a:stretch>
                      <a:fillRect/>
                    </a:stretch>
                  </pic:blipFill>
                  <pic:spPr>
                    <a:xfrm>
                      <a:off x="0" y="0"/>
                      <a:ext cx="3015615" cy="2265680"/>
                    </a:xfrm>
                    <a:prstGeom prst="rect">
                      <a:avLst/>
                    </a:prstGeom>
                  </pic:spPr>
                </pic:pic>
              </a:graphicData>
            </a:graphic>
            <wp14:sizeRelH relativeFrom="margin">
              <wp14:pctWidth>0</wp14:pctWidth>
            </wp14:sizeRelH>
            <wp14:sizeRelV relativeFrom="margin">
              <wp14:pctHeight>0</wp14:pctHeight>
            </wp14:sizeRelV>
          </wp:anchor>
        </w:drawing>
      </w:r>
      <w:r w:rsidRPr="00046E62">
        <w:t>Attacco: NEMA 17</w:t>
      </w:r>
    </w:p>
    <w:p w14:paraId="7E7A80EC" w14:textId="77777777" w:rsidR="00886491" w:rsidRPr="00046E62" w:rsidRDefault="00886491" w:rsidP="00EA0437">
      <w:pPr>
        <w:pStyle w:val="Paragrafoelenco"/>
        <w:numPr>
          <w:ilvl w:val="0"/>
          <w:numId w:val="10"/>
        </w:numPr>
      </w:pPr>
      <w:r w:rsidRPr="00046E62">
        <w:t>Diametro albero: 5 mm</w:t>
      </w:r>
    </w:p>
    <w:p w14:paraId="3CB0E2CF" w14:textId="77777777" w:rsidR="00886491" w:rsidRPr="00046E62" w:rsidRDefault="00886491" w:rsidP="00EA0437">
      <w:pPr>
        <w:pStyle w:val="Paragrafoelenco"/>
        <w:numPr>
          <w:ilvl w:val="0"/>
          <w:numId w:val="10"/>
        </w:numPr>
      </w:pPr>
      <w:r w:rsidRPr="00046E62">
        <w:t>Angolo passo-passo: 1,8° +/-5%</w:t>
      </w:r>
    </w:p>
    <w:p w14:paraId="68F9E973" w14:textId="77777777" w:rsidR="00886491" w:rsidRPr="00046E62" w:rsidRDefault="00886491" w:rsidP="00EA0437">
      <w:pPr>
        <w:pStyle w:val="Paragrafoelenco"/>
        <w:numPr>
          <w:ilvl w:val="0"/>
          <w:numId w:val="10"/>
        </w:numPr>
      </w:pPr>
      <w:r w:rsidRPr="00046E62">
        <w:t>Numero di fasi: 2</w:t>
      </w:r>
    </w:p>
    <w:p w14:paraId="567DE134" w14:textId="77777777" w:rsidR="00886491" w:rsidRPr="00046E62" w:rsidRDefault="00886491" w:rsidP="00EA0437">
      <w:pPr>
        <w:pStyle w:val="Paragrafoelenco"/>
        <w:numPr>
          <w:ilvl w:val="0"/>
          <w:numId w:val="10"/>
        </w:numPr>
      </w:pPr>
      <w:r w:rsidRPr="00046E62">
        <w:t>Tensione nominale: 3,1 V</w:t>
      </w:r>
    </w:p>
    <w:p w14:paraId="36356E78" w14:textId="77777777" w:rsidR="00886491" w:rsidRPr="00046E62" w:rsidRDefault="00886491" w:rsidP="00EA0437">
      <w:pPr>
        <w:pStyle w:val="Paragrafoelenco"/>
        <w:numPr>
          <w:ilvl w:val="0"/>
          <w:numId w:val="10"/>
        </w:numPr>
      </w:pPr>
      <w:r w:rsidRPr="00046E62">
        <w:t>Corrente di fase: 2,5 A</w:t>
      </w:r>
    </w:p>
    <w:p w14:paraId="3ADBBE9F" w14:textId="77777777" w:rsidR="00886491" w:rsidRPr="00046E62" w:rsidRDefault="00886491" w:rsidP="00EA0437">
      <w:pPr>
        <w:pStyle w:val="Paragrafoelenco"/>
        <w:numPr>
          <w:ilvl w:val="0"/>
          <w:numId w:val="10"/>
        </w:numPr>
      </w:pPr>
      <w:r w:rsidRPr="00046E62">
        <w:t>Resistenza per fase: 1,25 ohm</w:t>
      </w:r>
    </w:p>
    <w:p w14:paraId="1B2CA91D" w14:textId="77777777" w:rsidR="00886491" w:rsidRPr="00046E62" w:rsidRDefault="00886491" w:rsidP="00EA0437">
      <w:pPr>
        <w:pStyle w:val="Paragrafoelenco"/>
        <w:numPr>
          <w:ilvl w:val="0"/>
          <w:numId w:val="10"/>
        </w:numPr>
      </w:pPr>
      <w:r w:rsidRPr="00046E62">
        <w:t>Induttanza per fase: 1,8 mH</w:t>
      </w:r>
    </w:p>
    <w:p w14:paraId="1B607EBA" w14:textId="77777777" w:rsidR="00886491" w:rsidRPr="00046E62" w:rsidRDefault="00886491" w:rsidP="00EA0437">
      <w:pPr>
        <w:pStyle w:val="Paragrafoelenco"/>
        <w:numPr>
          <w:ilvl w:val="0"/>
          <w:numId w:val="10"/>
        </w:numPr>
      </w:pPr>
      <w:r w:rsidRPr="00046E62">
        <w:t>Resistenza d’isolamento: 100 Mohm min. (500 Vdc)</w:t>
      </w:r>
    </w:p>
    <w:p w14:paraId="5FEA5A18" w14:textId="77777777" w:rsidR="00886491" w:rsidRPr="00046E62" w:rsidRDefault="00886491" w:rsidP="00EA0437">
      <w:pPr>
        <w:pStyle w:val="Paragrafoelenco"/>
        <w:numPr>
          <w:ilvl w:val="0"/>
          <w:numId w:val="10"/>
        </w:numPr>
      </w:pPr>
      <w:r w:rsidRPr="00046E62">
        <w:t>Forza di torsione: 4,8 kg/cm</w:t>
      </w:r>
    </w:p>
    <w:p w14:paraId="3C8F3139" w14:textId="77777777" w:rsidR="00886491" w:rsidRPr="00046E62" w:rsidRDefault="00886491" w:rsidP="00EA0437">
      <w:pPr>
        <w:pStyle w:val="Paragrafoelenco"/>
        <w:numPr>
          <w:ilvl w:val="0"/>
          <w:numId w:val="10"/>
        </w:numPr>
      </w:pPr>
      <w:r w:rsidRPr="00046E62">
        <w:t>Inerzia rotore: 68 g-cm²</w:t>
      </w:r>
    </w:p>
    <w:p w14:paraId="5C601DC3" w14:textId="77777777" w:rsidR="00886491" w:rsidRPr="00046E62" w:rsidRDefault="00886491" w:rsidP="00EA0437">
      <w:pPr>
        <w:pStyle w:val="Paragrafoelenco"/>
        <w:numPr>
          <w:ilvl w:val="0"/>
          <w:numId w:val="10"/>
        </w:numPr>
      </w:pPr>
      <w:r w:rsidRPr="00046E62">
        <w:t>Dimensioni: 48 x 42,3 x 42,3 mm</w:t>
      </w:r>
    </w:p>
    <w:p w14:paraId="6E62BBAC" w14:textId="77777777" w:rsidR="00886491" w:rsidRPr="00046E62" w:rsidRDefault="00886491" w:rsidP="00EA0437">
      <w:pPr>
        <w:pStyle w:val="Paragrafoelenco"/>
        <w:numPr>
          <w:ilvl w:val="0"/>
          <w:numId w:val="10"/>
        </w:numPr>
      </w:pPr>
      <w:r w:rsidRPr="00046E62">
        <w:t>Temperatura di lavoro: da -20°C a +50°C</w:t>
      </w:r>
    </w:p>
    <w:p w14:paraId="5CC69CA9" w14:textId="77777777" w:rsidR="00886491" w:rsidRPr="00046E62" w:rsidRDefault="00886491" w:rsidP="00EA0437">
      <w:pPr>
        <w:pStyle w:val="Paragrafoelenco"/>
        <w:numPr>
          <w:ilvl w:val="0"/>
          <w:numId w:val="10"/>
        </w:numPr>
      </w:pPr>
      <w:r w:rsidRPr="00046E62">
        <w:t>Peso: 340 grammi</w:t>
      </w:r>
    </w:p>
    <w:p w14:paraId="4A74DDE1" w14:textId="77777777" w:rsidR="00886491" w:rsidRDefault="00886491" w:rsidP="00886491"/>
    <w:p w14:paraId="2F8634F4" w14:textId="2E266548" w:rsidR="00E94F19" w:rsidRDefault="00E94F19" w:rsidP="00886491">
      <w:r>
        <w:t>I motori nel circuito sono quattro:</w:t>
      </w:r>
    </w:p>
    <w:p w14:paraId="64F3A955" w14:textId="38866FF4" w:rsidR="00E94F19" w:rsidRDefault="00E94F19" w:rsidP="00EA0437">
      <w:pPr>
        <w:pStyle w:val="Paragrafoelenco"/>
        <w:numPr>
          <w:ilvl w:val="0"/>
          <w:numId w:val="83"/>
        </w:numPr>
      </w:pPr>
      <w:r>
        <w:t>Uno per la movimentazione Z.</w:t>
      </w:r>
      <w:r w:rsidR="00D5229C">
        <w:t xml:space="preserve"> I segnali arrivano dallo stesso M5Stack della movimentazione Y. Viene usato per muovere in avanti su ogni scaffalatura e indietro le forche.</w:t>
      </w:r>
    </w:p>
    <w:p w14:paraId="738F50DB" w14:textId="6ABB67E4" w:rsidR="00E94F19" w:rsidRDefault="00E94F19" w:rsidP="00EA0437">
      <w:pPr>
        <w:pStyle w:val="Paragrafoelenco"/>
        <w:numPr>
          <w:ilvl w:val="0"/>
          <w:numId w:val="83"/>
        </w:numPr>
      </w:pPr>
      <w:r>
        <w:t>Uno per la movimentazione Y.</w:t>
      </w:r>
      <w:r w:rsidR="00D5229C">
        <w:t xml:space="preserve"> I segnali arrivano dallo stesso M5Stack della movimentazione Z. Viene usato per muovere le forche su e giù per la vite senza fine. Applicando coppia sulla chiocciola, muove il carico che scorre su un carrello per</w:t>
      </w:r>
      <w:r w:rsidR="00B57AC1">
        <w:t xml:space="preserve"> la guida lineare.</w:t>
      </w:r>
    </w:p>
    <w:p w14:paraId="5F60C25C" w14:textId="4028466B" w:rsidR="00D5229C" w:rsidRPr="00031395" w:rsidRDefault="00D5229C" w:rsidP="00EA0437">
      <w:pPr>
        <w:pStyle w:val="Paragrafoelenco"/>
        <w:numPr>
          <w:ilvl w:val="0"/>
          <w:numId w:val="83"/>
        </w:numPr>
      </w:pPr>
      <w:r>
        <w:t>Due per la movimentazione X.</w:t>
      </w:r>
      <w:r w:rsidR="00B57AC1">
        <w:t xml:space="preserve"> I segnali arrivano dallo stesso m5Stack. Serve per muovere orizzontalmente le forche su tutto il magazzino.</w:t>
      </w:r>
    </w:p>
    <w:p w14:paraId="0070DC74" w14:textId="77777777" w:rsidR="00886491" w:rsidRDefault="00886491" w:rsidP="00886491">
      <w:pPr>
        <w:pStyle w:val="Testo"/>
      </w:pPr>
    </w:p>
    <w:p w14:paraId="04C60E35" w14:textId="77777777" w:rsidR="00886491" w:rsidRDefault="00886491" w:rsidP="00886491">
      <w:pPr>
        <w:pStyle w:val="Testo"/>
      </w:pPr>
    </w:p>
    <w:p w14:paraId="3D1BC658" w14:textId="77777777" w:rsidR="00886491" w:rsidRPr="0011357A" w:rsidRDefault="00886491" w:rsidP="00886491">
      <w:pPr>
        <w:pStyle w:val="Testo"/>
      </w:pPr>
    </w:p>
    <w:p w14:paraId="6D95010E" w14:textId="77777777" w:rsidR="00886491" w:rsidRDefault="00886491" w:rsidP="00886491"/>
    <w:p w14:paraId="085663EF" w14:textId="77777777" w:rsidR="00886491" w:rsidRDefault="00886491" w:rsidP="00886491">
      <w:r>
        <w:rPr>
          <w:noProof/>
        </w:rPr>
        <w:drawing>
          <wp:inline distT="0" distB="0" distL="0" distR="0" wp14:anchorId="444B3B5F" wp14:editId="15318521">
            <wp:extent cx="4285615" cy="1884680"/>
            <wp:effectExtent l="0" t="0" r="635" b="1270"/>
            <wp:docPr id="675628727"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85615" cy="1884680"/>
                    </a:xfrm>
                    <a:prstGeom prst="rect">
                      <a:avLst/>
                    </a:prstGeom>
                    <a:noFill/>
                    <a:ln>
                      <a:noFill/>
                    </a:ln>
                  </pic:spPr>
                </pic:pic>
              </a:graphicData>
            </a:graphic>
          </wp:inline>
        </w:drawing>
      </w:r>
      <w:r>
        <w:rPr>
          <w:noProof/>
        </w:rPr>
        <w:drawing>
          <wp:inline distT="0" distB="0" distL="0" distR="0" wp14:anchorId="27CCFFC2" wp14:editId="7E7C74DD">
            <wp:extent cx="1892300" cy="1837055"/>
            <wp:effectExtent l="0" t="0" r="0" b="0"/>
            <wp:docPr id="1562788352"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92300" cy="1837055"/>
                    </a:xfrm>
                    <a:prstGeom prst="rect">
                      <a:avLst/>
                    </a:prstGeom>
                    <a:noFill/>
                    <a:ln>
                      <a:noFill/>
                    </a:ln>
                  </pic:spPr>
                </pic:pic>
              </a:graphicData>
            </a:graphic>
          </wp:inline>
        </w:drawing>
      </w:r>
    </w:p>
    <w:p w14:paraId="75448663" w14:textId="77777777" w:rsidR="00886491" w:rsidRDefault="00886491" w:rsidP="00886491"/>
    <w:p w14:paraId="2E29C7B5" w14:textId="77777777" w:rsidR="005043D3" w:rsidRDefault="005043D3" w:rsidP="00E8068C">
      <w:pPr>
        <w:pStyle w:val="Testo"/>
      </w:pPr>
    </w:p>
    <w:p w14:paraId="51420A0F" w14:textId="2F6AC58F" w:rsidR="00E8068C" w:rsidRDefault="005E322D" w:rsidP="00E8068C">
      <w:pPr>
        <w:pStyle w:val="Testo"/>
      </w:pPr>
      <w:r>
        <w:lastRenderedPageBreak/>
        <w:t xml:space="preserve">3.1.10 </w:t>
      </w:r>
      <w:r w:rsidR="00E8068C" w:rsidRPr="00E8068C">
        <w:t>Alimentatore switching RS PRO</w:t>
      </w:r>
    </w:p>
    <w:p w14:paraId="36D1B420" w14:textId="2E1C384D" w:rsidR="00E8068C" w:rsidRDefault="00E8068C" w:rsidP="00E8068C">
      <w:pPr>
        <w:pStyle w:val="Testo"/>
      </w:pPr>
    </w:p>
    <w:p w14:paraId="38CC1DAD" w14:textId="7FB223F1" w:rsidR="00E8068C" w:rsidRDefault="00E8068C" w:rsidP="00E8068C">
      <w:r>
        <w:t>Specifiche tecniche:</w:t>
      </w:r>
    </w:p>
    <w:p w14:paraId="390B523F" w14:textId="7F88423E" w:rsidR="00E8068C" w:rsidRDefault="00E8068C" w:rsidP="00E8068C"/>
    <w:p w14:paraId="7866D91C" w14:textId="58E18440" w:rsidR="00E8068C" w:rsidRPr="00E8068C" w:rsidRDefault="0058640D" w:rsidP="00EA0437">
      <w:pPr>
        <w:pStyle w:val="Paragrafoelenco"/>
        <w:numPr>
          <w:ilvl w:val="0"/>
          <w:numId w:val="33"/>
        </w:numPr>
      </w:pPr>
      <w:r>
        <w:rPr>
          <w:noProof/>
        </w:rPr>
        <w:drawing>
          <wp:anchor distT="0" distB="0" distL="114300" distR="114300" simplePos="0" relativeHeight="251658263" behindDoc="0" locked="0" layoutInCell="1" allowOverlap="1" wp14:anchorId="40961375" wp14:editId="79CDAFF8">
            <wp:simplePos x="0" y="0"/>
            <wp:positionH relativeFrom="column">
              <wp:posOffset>3562709</wp:posOffset>
            </wp:positionH>
            <wp:positionV relativeFrom="paragraph">
              <wp:posOffset>38771</wp:posOffset>
            </wp:positionV>
            <wp:extent cx="3189605" cy="1793875"/>
            <wp:effectExtent l="0" t="0" r="0" b="0"/>
            <wp:wrapSquare wrapText="bothSides"/>
            <wp:docPr id="1916808063"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9605" cy="1793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68C" w:rsidRPr="00E8068C">
        <w:t>Tensione di uscita: 24 V CC</w:t>
      </w:r>
    </w:p>
    <w:p w14:paraId="1CA40F05" w14:textId="47EEB79F" w:rsidR="00E8068C" w:rsidRPr="00E8068C" w:rsidRDefault="00E8068C" w:rsidP="00EA0437">
      <w:pPr>
        <w:pStyle w:val="Paragrafoelenco"/>
        <w:numPr>
          <w:ilvl w:val="0"/>
          <w:numId w:val="33"/>
        </w:numPr>
      </w:pPr>
      <w:r w:rsidRPr="00E8068C">
        <w:t>Corrente di uscita: 8,4 A</w:t>
      </w:r>
    </w:p>
    <w:p w14:paraId="5CE0F26E" w14:textId="77777777" w:rsidR="00E8068C" w:rsidRPr="00E8068C" w:rsidRDefault="00E8068C" w:rsidP="00EA0437">
      <w:pPr>
        <w:pStyle w:val="Paragrafoelenco"/>
        <w:numPr>
          <w:ilvl w:val="0"/>
          <w:numId w:val="33"/>
        </w:numPr>
      </w:pPr>
      <w:r w:rsidRPr="00E8068C">
        <w:t>Potenza nominale: 200 W</w:t>
      </w:r>
    </w:p>
    <w:p w14:paraId="3CC147F8" w14:textId="77777777" w:rsidR="00E8068C" w:rsidRPr="00E8068C" w:rsidRDefault="00E8068C" w:rsidP="00EA0437">
      <w:pPr>
        <w:pStyle w:val="Paragrafoelenco"/>
        <w:numPr>
          <w:ilvl w:val="0"/>
          <w:numId w:val="33"/>
        </w:numPr>
      </w:pPr>
      <w:r w:rsidRPr="00E8068C">
        <w:t>Numero di uscite: 1</w:t>
      </w:r>
    </w:p>
    <w:p w14:paraId="5DF2BF0C" w14:textId="77777777" w:rsidR="00E8068C" w:rsidRPr="00E8068C" w:rsidRDefault="00E8068C" w:rsidP="00EA0437">
      <w:pPr>
        <w:pStyle w:val="Paragrafoelenco"/>
        <w:numPr>
          <w:ilvl w:val="0"/>
          <w:numId w:val="33"/>
        </w:numPr>
      </w:pPr>
      <w:r w:rsidRPr="00E8068C">
        <w:t>Tensione di ingresso: 90 – 264 V CA</w:t>
      </w:r>
    </w:p>
    <w:p w14:paraId="449813EA" w14:textId="77777777" w:rsidR="00E8068C" w:rsidRPr="00E8068C" w:rsidRDefault="00E8068C" w:rsidP="00EA0437">
      <w:pPr>
        <w:pStyle w:val="Paragrafoelenco"/>
        <w:numPr>
          <w:ilvl w:val="0"/>
          <w:numId w:val="33"/>
        </w:numPr>
      </w:pPr>
      <w:r w:rsidRPr="00E8068C">
        <w:t>Tipo di montaggio: montaggio a telaio</w:t>
      </w:r>
    </w:p>
    <w:p w14:paraId="1940C8B5" w14:textId="77777777" w:rsidR="00E8068C" w:rsidRPr="00E8068C" w:rsidRDefault="00E8068C" w:rsidP="00EA0437">
      <w:pPr>
        <w:pStyle w:val="Paragrafoelenco"/>
        <w:numPr>
          <w:ilvl w:val="0"/>
          <w:numId w:val="33"/>
        </w:numPr>
      </w:pPr>
      <w:r w:rsidRPr="00E8068C">
        <w:t>Tipo di contenitore: chiuso</w:t>
      </w:r>
    </w:p>
    <w:p w14:paraId="65609348" w14:textId="77777777" w:rsidR="00E8068C" w:rsidRPr="00E8068C" w:rsidRDefault="00E8068C" w:rsidP="00EA0437">
      <w:pPr>
        <w:pStyle w:val="Paragrafoelenco"/>
        <w:numPr>
          <w:ilvl w:val="0"/>
          <w:numId w:val="33"/>
        </w:numPr>
      </w:pPr>
      <w:r w:rsidRPr="00E8068C">
        <w:t>Dimensioni (L × P × A): 200 × 99 × 38 mm</w:t>
      </w:r>
    </w:p>
    <w:p w14:paraId="44FF0E98" w14:textId="1C431FF9" w:rsidR="00E8068C" w:rsidRPr="00E8068C" w:rsidRDefault="00E8068C" w:rsidP="00EA0437">
      <w:pPr>
        <w:pStyle w:val="Paragrafoelenco"/>
        <w:numPr>
          <w:ilvl w:val="0"/>
          <w:numId w:val="33"/>
        </w:numPr>
      </w:pPr>
      <w:r w:rsidRPr="00E8068C">
        <w:t>Temperatura operativa minima: –20 °C</w:t>
      </w:r>
    </w:p>
    <w:p w14:paraId="07DFA41B" w14:textId="7F0610E8" w:rsidR="00E8068C" w:rsidRDefault="00E8068C" w:rsidP="00EA0437">
      <w:pPr>
        <w:pStyle w:val="Paragrafoelenco"/>
        <w:numPr>
          <w:ilvl w:val="0"/>
          <w:numId w:val="33"/>
        </w:numPr>
      </w:pPr>
      <w:r w:rsidRPr="00E8068C">
        <w:t>Temperatura operativa massima: +70 °C</w:t>
      </w:r>
    </w:p>
    <w:p w14:paraId="5FCF19F0" w14:textId="77777777" w:rsidR="00B57AC1" w:rsidRDefault="00B57AC1" w:rsidP="00B57AC1"/>
    <w:p w14:paraId="7ACDA228" w14:textId="77777777" w:rsidR="007E4552" w:rsidRDefault="002C4C10" w:rsidP="00B57AC1">
      <w:r>
        <w:t xml:space="preserve">L’alimentatore </w:t>
      </w:r>
      <w:r w:rsidR="00A25FEC">
        <w:t>viene connesso</w:t>
      </w:r>
      <w:r w:rsidR="00E63493">
        <w:t xml:space="preserve"> alla</w:t>
      </w:r>
      <w:r w:rsidR="00A25FEC">
        <w:t xml:space="preserve"> presa VDE </w:t>
      </w:r>
      <w:r w:rsidR="00E63493">
        <w:t>e ha in ingresso 230VAC e fornisce in uscita una tensione di 24V</w:t>
      </w:r>
      <w:r w:rsidR="00542803">
        <w:t xml:space="preserve">DC. Presenta tre viti per i 24V e tre per </w:t>
      </w:r>
      <w:r w:rsidR="007E4552">
        <w:t>la massa.</w:t>
      </w:r>
    </w:p>
    <w:p w14:paraId="58B0AB07" w14:textId="5AA3CC79" w:rsidR="00B57AC1" w:rsidRDefault="00F72568" w:rsidP="00B57AC1">
      <w:r>
        <w:t xml:space="preserve">La prima vite di V+ e di V- viene usata per alimentare </w:t>
      </w:r>
      <w:r w:rsidR="00F44512">
        <w:t>la parte di circuito M5Stack – TB6600 – Nema 17</w:t>
      </w:r>
      <w:r w:rsidR="00A51A60">
        <w:t>.</w:t>
      </w:r>
    </w:p>
    <w:p w14:paraId="5E583714" w14:textId="4551F811" w:rsidR="00A51A60" w:rsidRDefault="00A51A60" w:rsidP="00B57AC1">
      <w:r>
        <w:t>La seconda vite viene usata per alimentare Arduino</w:t>
      </w:r>
      <w:r w:rsidR="006F0E8F">
        <w:t>. La terza per alimentare le Raspberry. Tra i carichi e l’alimentatore ci sono dei convertitori DC-DC per abbassare la tensione</w:t>
      </w:r>
      <w:r w:rsidR="00D87301">
        <w:t>.</w:t>
      </w:r>
    </w:p>
    <w:p w14:paraId="2497B9E8" w14:textId="77777777" w:rsidR="00B57AC1" w:rsidRPr="00E8068C" w:rsidRDefault="00B57AC1" w:rsidP="00B57AC1"/>
    <w:p w14:paraId="2C9F0291" w14:textId="6739502C" w:rsidR="00E8068C" w:rsidRDefault="00E8068C" w:rsidP="00967AD3">
      <w:pPr>
        <w:pStyle w:val="Testo"/>
      </w:pPr>
    </w:p>
    <w:p w14:paraId="1A37527D" w14:textId="4B9058E5" w:rsidR="0058640D" w:rsidRPr="0014112A" w:rsidRDefault="005E2729" w:rsidP="0058640D">
      <w:pPr>
        <w:rPr>
          <w:lang w:val="en-US"/>
        </w:rPr>
      </w:pPr>
      <w:r>
        <w:rPr>
          <w:noProof/>
        </w:rPr>
        <mc:AlternateContent>
          <mc:Choice Requires="wps">
            <w:drawing>
              <wp:anchor distT="0" distB="0" distL="114300" distR="114300" simplePos="0" relativeHeight="251658265" behindDoc="0" locked="0" layoutInCell="1" allowOverlap="1" wp14:anchorId="71DACEF1" wp14:editId="2A09BED6">
                <wp:simplePos x="0" y="0"/>
                <wp:positionH relativeFrom="column">
                  <wp:posOffset>86360</wp:posOffset>
                </wp:positionH>
                <wp:positionV relativeFrom="paragraph">
                  <wp:posOffset>3406775</wp:posOffset>
                </wp:positionV>
                <wp:extent cx="4269740" cy="635"/>
                <wp:effectExtent l="0" t="0" r="0" b="0"/>
                <wp:wrapSquare wrapText="bothSides"/>
                <wp:docPr id="544215897" name="Casella di testo 1"/>
                <wp:cNvGraphicFramePr/>
                <a:graphic xmlns:a="http://schemas.openxmlformats.org/drawingml/2006/main">
                  <a:graphicData uri="http://schemas.microsoft.com/office/word/2010/wordprocessingShape">
                    <wps:wsp>
                      <wps:cNvSpPr txBox="1"/>
                      <wps:spPr>
                        <a:xfrm>
                          <a:off x="0" y="0"/>
                          <a:ext cx="4269740" cy="635"/>
                        </a:xfrm>
                        <a:prstGeom prst="rect">
                          <a:avLst/>
                        </a:prstGeom>
                        <a:solidFill>
                          <a:prstClr val="white"/>
                        </a:solidFill>
                        <a:ln>
                          <a:noFill/>
                        </a:ln>
                      </wps:spPr>
                      <wps:txbx>
                        <w:txbxContent>
                          <w:p w14:paraId="1B1E0C70" w14:textId="3B4DFD09" w:rsidR="005E2729" w:rsidRPr="00162C02" w:rsidRDefault="005E2729" w:rsidP="005E2729">
                            <w:pPr>
                              <w:pStyle w:val="Didascalia"/>
                              <w:rPr>
                                <w:noProof/>
                                <w:color w:val="000000" w:themeColor="text1"/>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ACEF1" id="_x0000_s1029" type="#_x0000_t202" style="position:absolute;margin-left:6.8pt;margin-top:268.25pt;width:336.2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" stroked="f">
                <v:textbox style="mso-fit-shape-to-text:t" inset="0,0,0,0">
                  <w:txbxContent>
                    <w:p w14:paraId="1B1E0C70" w14:textId="3B4DFD09" w:rsidR="005E2729" w:rsidRPr="00162C02" w:rsidRDefault="005E2729" w:rsidP="005E2729">
                      <w:pPr>
                        <w:pStyle w:val="Didascalia"/>
                        <w:rPr>
                          <w:noProof/>
                          <w:color w:val="000000" w:themeColor="text1"/>
                        </w:rPr>
                      </w:pPr>
                      <w:r>
                        <w:t>Dichiarazione di conformità</w:t>
                      </w:r>
                    </w:p>
                  </w:txbxContent>
                </v:textbox>
                <w10:wrap type="square"/>
              </v:shape>
            </w:pict>
          </mc:Fallback>
        </mc:AlternateContent>
      </w:r>
      <w:r w:rsidR="0058640D">
        <w:rPr>
          <w:noProof/>
        </w:rPr>
        <w:drawing>
          <wp:anchor distT="0" distB="0" distL="114300" distR="114300" simplePos="0" relativeHeight="251658264" behindDoc="0" locked="0" layoutInCell="1" allowOverlap="1" wp14:anchorId="3EEBC60F" wp14:editId="104928F1">
            <wp:simplePos x="0" y="0"/>
            <wp:positionH relativeFrom="column">
              <wp:posOffset>86479</wp:posOffset>
            </wp:positionH>
            <wp:positionV relativeFrom="paragraph">
              <wp:posOffset>54610</wp:posOffset>
            </wp:positionV>
            <wp:extent cx="4269740" cy="3295015"/>
            <wp:effectExtent l="0" t="0" r="0" b="635"/>
            <wp:wrapSquare wrapText="bothSides"/>
            <wp:docPr id="177969172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69740" cy="3295015"/>
                    </a:xfrm>
                    <a:prstGeom prst="rect">
                      <a:avLst/>
                    </a:prstGeom>
                    <a:noFill/>
                    <a:ln>
                      <a:noFill/>
                    </a:ln>
                  </pic:spPr>
                </pic:pic>
              </a:graphicData>
            </a:graphic>
            <wp14:sizeRelH relativeFrom="margin">
              <wp14:pctWidth>0</wp14:pctWidth>
            </wp14:sizeRelH>
            <wp14:sizeRelV relativeFrom="margin">
              <wp14:pctHeight>0</wp14:pctHeight>
            </wp14:sizeRelV>
          </wp:anchor>
        </w:drawing>
      </w:r>
      <w:hyperlink r:id="rId59" w:tgtFrame="_blank" w:history="1">
        <w:r w:rsidR="0058640D" w:rsidRPr="0014112A">
          <w:rPr>
            <w:rStyle w:val="Collegamentoipertestuale"/>
            <w:lang w:val="en-US"/>
          </w:rPr>
          <w:t>Power Supplies Guide IT</w:t>
        </w:r>
      </w:hyperlink>
    </w:p>
    <w:p w14:paraId="568F38B3" w14:textId="1BC4529C" w:rsidR="0058640D" w:rsidRPr="0014112A" w:rsidRDefault="0058640D" w:rsidP="0058640D">
      <w:pPr>
        <w:rPr>
          <w:lang w:val="en-US"/>
        </w:rPr>
      </w:pPr>
    </w:p>
    <w:p w14:paraId="57644B51" w14:textId="7261050D" w:rsidR="0058640D" w:rsidRPr="0014112A" w:rsidRDefault="0058640D" w:rsidP="0058640D">
      <w:pPr>
        <w:rPr>
          <w:lang w:val="en-US"/>
        </w:rPr>
      </w:pPr>
      <w:hyperlink r:id="rId60" w:tgtFrame="_blank" w:history="1">
        <w:r w:rsidRPr="0014112A">
          <w:rPr>
            <w:rStyle w:val="Collegamentoipertestuale"/>
            <w:lang w:val="en-US"/>
          </w:rPr>
          <w:t>Power Supplies Guide EN</w:t>
        </w:r>
      </w:hyperlink>
    </w:p>
    <w:p w14:paraId="5937CFCF" w14:textId="77777777" w:rsidR="0058640D" w:rsidRPr="0014112A" w:rsidRDefault="0058640D" w:rsidP="0058640D">
      <w:pPr>
        <w:rPr>
          <w:lang w:val="en-US"/>
        </w:rPr>
      </w:pPr>
    </w:p>
    <w:p w14:paraId="1E74F441" w14:textId="3768A08F" w:rsidR="00E8068C" w:rsidRDefault="0058640D" w:rsidP="0058640D">
      <w:hyperlink r:id="rId61" w:history="1">
        <w:r w:rsidRPr="0058640D">
          <w:rPr>
            <w:rStyle w:val="Collegamentoipertestuale"/>
          </w:rPr>
          <w:t>Datasheet completo</w:t>
        </w:r>
      </w:hyperlink>
      <w:r>
        <w:t xml:space="preserve"> </w:t>
      </w:r>
    </w:p>
    <w:p w14:paraId="16D20F90" w14:textId="77777777" w:rsidR="00E8068C" w:rsidRDefault="00E8068C" w:rsidP="00967AD3">
      <w:pPr>
        <w:pStyle w:val="Testo"/>
      </w:pPr>
    </w:p>
    <w:p w14:paraId="3F0F9EB5" w14:textId="77777777" w:rsidR="00E8068C" w:rsidRDefault="00E8068C" w:rsidP="00967AD3">
      <w:pPr>
        <w:pStyle w:val="Testo"/>
      </w:pPr>
    </w:p>
    <w:p w14:paraId="56CCC1C4" w14:textId="77777777" w:rsidR="00E8068C" w:rsidRDefault="00E8068C" w:rsidP="00967AD3">
      <w:pPr>
        <w:pStyle w:val="Testo"/>
      </w:pPr>
    </w:p>
    <w:p w14:paraId="0FC52288" w14:textId="77777777" w:rsidR="00E8068C" w:rsidRDefault="00E8068C" w:rsidP="00967AD3">
      <w:pPr>
        <w:pStyle w:val="Testo"/>
      </w:pPr>
    </w:p>
    <w:p w14:paraId="2990DFD3" w14:textId="77777777" w:rsidR="00E8068C" w:rsidRDefault="00E8068C" w:rsidP="00967AD3">
      <w:pPr>
        <w:pStyle w:val="Testo"/>
      </w:pPr>
    </w:p>
    <w:p w14:paraId="0CBE5F58" w14:textId="77777777" w:rsidR="00E8068C" w:rsidRDefault="00E8068C" w:rsidP="00967AD3">
      <w:pPr>
        <w:pStyle w:val="Testo"/>
      </w:pPr>
    </w:p>
    <w:p w14:paraId="3C2E99EE" w14:textId="77777777" w:rsidR="00E8068C" w:rsidRDefault="00E8068C" w:rsidP="00967AD3">
      <w:pPr>
        <w:pStyle w:val="Testo"/>
      </w:pPr>
    </w:p>
    <w:p w14:paraId="7A941668" w14:textId="77777777" w:rsidR="00E8068C" w:rsidRDefault="00E8068C" w:rsidP="00967AD3">
      <w:pPr>
        <w:pStyle w:val="Testo"/>
      </w:pPr>
    </w:p>
    <w:p w14:paraId="2B8166F9" w14:textId="77777777" w:rsidR="00E8068C" w:rsidRDefault="00E8068C" w:rsidP="00967AD3">
      <w:pPr>
        <w:pStyle w:val="Testo"/>
      </w:pPr>
    </w:p>
    <w:p w14:paraId="37440680" w14:textId="77777777" w:rsidR="00E8068C" w:rsidRDefault="00E8068C" w:rsidP="00967AD3">
      <w:pPr>
        <w:pStyle w:val="Testo"/>
      </w:pPr>
    </w:p>
    <w:p w14:paraId="4D649D8B" w14:textId="77777777" w:rsidR="00E8068C" w:rsidRDefault="00E8068C" w:rsidP="00967AD3">
      <w:pPr>
        <w:pStyle w:val="Testo"/>
      </w:pPr>
    </w:p>
    <w:p w14:paraId="1A2EA34D" w14:textId="77777777" w:rsidR="0058640D" w:rsidRDefault="0058640D" w:rsidP="00967AD3">
      <w:pPr>
        <w:pStyle w:val="Testo"/>
      </w:pPr>
    </w:p>
    <w:p w14:paraId="095B5605" w14:textId="77777777" w:rsidR="005E2729" w:rsidRDefault="005E2729" w:rsidP="00967AD3">
      <w:pPr>
        <w:pStyle w:val="Testo"/>
      </w:pPr>
    </w:p>
    <w:p w14:paraId="61638358" w14:textId="77777777" w:rsidR="005E2729" w:rsidRDefault="005E2729" w:rsidP="00967AD3">
      <w:pPr>
        <w:pStyle w:val="Testo"/>
      </w:pPr>
    </w:p>
    <w:p w14:paraId="7FD8AC3D" w14:textId="77777777" w:rsidR="00D87301" w:rsidRDefault="00D87301" w:rsidP="00967AD3">
      <w:pPr>
        <w:pStyle w:val="Testo"/>
      </w:pPr>
    </w:p>
    <w:p w14:paraId="2550C864" w14:textId="00D82A3A" w:rsidR="00967AD3" w:rsidRDefault="005E322D" w:rsidP="00967AD3">
      <w:pPr>
        <w:pStyle w:val="Testo"/>
      </w:pPr>
      <w:r>
        <w:lastRenderedPageBreak/>
        <w:t xml:space="preserve">3.1.11 </w:t>
      </w:r>
      <w:r w:rsidR="00967AD3" w:rsidRPr="00967AD3">
        <w:t>Convertitore buck DC-DC regolabile da 20W con display digitale</w:t>
      </w:r>
    </w:p>
    <w:p w14:paraId="456F6A09" w14:textId="092989D3" w:rsidR="00967AD3" w:rsidRDefault="00967AD3" w:rsidP="00967AD3">
      <w:pPr>
        <w:pStyle w:val="Testo"/>
      </w:pPr>
    </w:p>
    <w:p w14:paraId="4AA12EE6" w14:textId="19991615" w:rsidR="00967AD3" w:rsidRDefault="00967AD3" w:rsidP="00967AD3">
      <w:r>
        <w:rPr>
          <w:noProof/>
        </w:rPr>
        <w:drawing>
          <wp:anchor distT="0" distB="0" distL="114300" distR="114300" simplePos="0" relativeHeight="251658244" behindDoc="0" locked="0" layoutInCell="1" allowOverlap="1" wp14:anchorId="1A33C4EA" wp14:editId="224981EE">
            <wp:simplePos x="0" y="0"/>
            <wp:positionH relativeFrom="column">
              <wp:posOffset>3484149</wp:posOffset>
            </wp:positionH>
            <wp:positionV relativeFrom="paragraph">
              <wp:posOffset>156593</wp:posOffset>
            </wp:positionV>
            <wp:extent cx="2909570" cy="1940560"/>
            <wp:effectExtent l="0" t="0" r="5080" b="2540"/>
            <wp:wrapSquare wrapText="bothSides"/>
            <wp:docPr id="95441028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09570" cy="1940560"/>
                    </a:xfrm>
                    <a:prstGeom prst="rect">
                      <a:avLst/>
                    </a:prstGeom>
                    <a:noFill/>
                    <a:ln>
                      <a:noFill/>
                    </a:ln>
                  </pic:spPr>
                </pic:pic>
              </a:graphicData>
            </a:graphic>
            <wp14:sizeRelH relativeFrom="margin">
              <wp14:pctWidth>0</wp14:pctWidth>
            </wp14:sizeRelH>
            <wp14:sizeRelV relativeFrom="margin">
              <wp14:pctHeight>0</wp14:pctHeight>
            </wp14:sizeRelV>
          </wp:anchor>
        </w:drawing>
      </w:r>
      <w:r>
        <w:t>Specifiche tecniche:</w:t>
      </w:r>
    </w:p>
    <w:p w14:paraId="4D440D5D" w14:textId="77777777" w:rsidR="00967AD3" w:rsidRDefault="00967AD3" w:rsidP="00967AD3"/>
    <w:p w14:paraId="0880A884" w14:textId="1DFF3115" w:rsidR="00967AD3" w:rsidRDefault="00967AD3" w:rsidP="00EA0437">
      <w:pPr>
        <w:pStyle w:val="Paragrafoelenco"/>
        <w:numPr>
          <w:ilvl w:val="0"/>
          <w:numId w:val="16"/>
        </w:numPr>
      </w:pPr>
      <w:r w:rsidRPr="00967AD3">
        <w:t>Tensione di ingresso: 4,0 – 40 V</w:t>
      </w:r>
    </w:p>
    <w:p w14:paraId="4A9F3477" w14:textId="77777777" w:rsidR="00967AD3" w:rsidRDefault="00967AD3" w:rsidP="00EA0437">
      <w:pPr>
        <w:pStyle w:val="Paragrafoelenco"/>
        <w:numPr>
          <w:ilvl w:val="0"/>
          <w:numId w:val="16"/>
        </w:numPr>
      </w:pPr>
      <w:r w:rsidRPr="00967AD3">
        <w:t>Tensione di uscita: 1,25 – 37 V</w:t>
      </w:r>
    </w:p>
    <w:p w14:paraId="72CBE617" w14:textId="677D54BA" w:rsidR="00967AD3" w:rsidRDefault="00967AD3" w:rsidP="00EA0437">
      <w:pPr>
        <w:pStyle w:val="Paragrafoelenco"/>
        <w:numPr>
          <w:ilvl w:val="0"/>
          <w:numId w:val="16"/>
        </w:numPr>
      </w:pPr>
      <w:r w:rsidRPr="00967AD3">
        <w:t>Potenza in uscita: 20 W</w:t>
      </w:r>
    </w:p>
    <w:p w14:paraId="26D61526" w14:textId="77777777" w:rsidR="00967AD3" w:rsidRDefault="00967AD3" w:rsidP="00EA0437">
      <w:pPr>
        <w:pStyle w:val="Paragrafoelenco"/>
        <w:numPr>
          <w:ilvl w:val="0"/>
          <w:numId w:val="16"/>
        </w:numPr>
      </w:pPr>
      <w:r w:rsidRPr="00967AD3">
        <w:t>Corrente in uscita: 3 A</w:t>
      </w:r>
    </w:p>
    <w:p w14:paraId="4D9BFA4A" w14:textId="4E285DC7" w:rsidR="00967AD3" w:rsidRPr="00967AD3" w:rsidRDefault="00967AD3" w:rsidP="00EA0437">
      <w:pPr>
        <w:pStyle w:val="Paragrafoelenco"/>
        <w:numPr>
          <w:ilvl w:val="0"/>
          <w:numId w:val="16"/>
        </w:numPr>
      </w:pPr>
      <w:r w:rsidRPr="00967AD3">
        <w:t>Dimensioni di montaggio: 6,1 × 3,1 cm</w:t>
      </w:r>
    </w:p>
    <w:p w14:paraId="46FFB904" w14:textId="77777777" w:rsidR="00967AD3" w:rsidRDefault="00967AD3" w:rsidP="00D04206"/>
    <w:p w14:paraId="09F781EB" w14:textId="0E7F1B2E" w:rsidR="00A56638" w:rsidRDefault="00A56638" w:rsidP="00A56638"/>
    <w:p w14:paraId="66DC8ABE" w14:textId="77777777" w:rsidR="00A56638" w:rsidRDefault="00A56638" w:rsidP="00A56638"/>
    <w:p w14:paraId="26E58E45" w14:textId="77777777" w:rsidR="00A56638" w:rsidRDefault="00A56638" w:rsidP="00A56638"/>
    <w:p w14:paraId="65402806" w14:textId="77777777" w:rsidR="00D87301" w:rsidRDefault="00D87301" w:rsidP="00A56638"/>
    <w:p w14:paraId="30D23E34" w14:textId="77777777" w:rsidR="00D87301" w:rsidRDefault="00D87301" w:rsidP="00A56638"/>
    <w:p w14:paraId="4A663320" w14:textId="0ECF8F08" w:rsidR="00F024EF" w:rsidRDefault="00D87301" w:rsidP="00A56638">
      <w:r>
        <w:t xml:space="preserve">Questi convertitori sono usati tra l’alimentazione e i tre </w:t>
      </w:r>
      <w:r w:rsidR="005652F8">
        <w:t>macro-carichi</w:t>
      </w:r>
      <w:r>
        <w:t xml:space="preserve"> del circuito del </w:t>
      </w:r>
      <w:r w:rsidR="00390BD3">
        <w:t>magazzino. Ci son</w:t>
      </w:r>
      <w:r w:rsidR="00CE39E0">
        <w:t>o tre convertitori che abbassano la tensione da 24V a 5V: uno per ogniuno de</w:t>
      </w:r>
      <w:r w:rsidR="0029308D">
        <w:t>i M5Stack, uno per le due Raspberry. Il quarto abbassa la tensione da 24V a 9V per Arduino.</w:t>
      </w:r>
    </w:p>
    <w:p w14:paraId="76B747BC" w14:textId="2378268A" w:rsidR="00F46C35" w:rsidRDefault="00F46C35" w:rsidP="00A56638">
      <w:r>
        <w:t>Il display digitale mi permette di vedere</w:t>
      </w:r>
      <w:r w:rsidR="00687587">
        <w:t xml:space="preserve"> la tensione in ingresso e in uscita premendo il bottone.</w:t>
      </w:r>
    </w:p>
    <w:p w14:paraId="428D72E5" w14:textId="77777777" w:rsidR="00D87301" w:rsidRDefault="00D87301" w:rsidP="00A56638"/>
    <w:p w14:paraId="23D8FE11" w14:textId="21B8E390" w:rsidR="00A56638" w:rsidRPr="00A56638" w:rsidRDefault="005E322D" w:rsidP="00A56638">
      <w:pPr>
        <w:pStyle w:val="Testo"/>
      </w:pPr>
      <w:r>
        <w:t xml:space="preserve">3.1.12 </w:t>
      </w:r>
      <w:r w:rsidR="00A56638" w:rsidRPr="00A56638">
        <w:t>Finecorsa Meccanico</w:t>
      </w:r>
    </w:p>
    <w:p w14:paraId="123F612E" w14:textId="77777777" w:rsidR="00A56638" w:rsidRDefault="00A56638" w:rsidP="00A56638"/>
    <w:p w14:paraId="558FF4D6" w14:textId="0D1C077E" w:rsidR="00A56638" w:rsidRDefault="00A56638" w:rsidP="00A56638">
      <w:r>
        <w:rPr>
          <w:noProof/>
        </w:rPr>
        <w:drawing>
          <wp:anchor distT="0" distB="0" distL="114300" distR="114300" simplePos="0" relativeHeight="251658246" behindDoc="0" locked="0" layoutInCell="1" allowOverlap="1" wp14:anchorId="05F7C182" wp14:editId="5A448FA5">
            <wp:simplePos x="0" y="0"/>
            <wp:positionH relativeFrom="column">
              <wp:posOffset>0</wp:posOffset>
            </wp:positionH>
            <wp:positionV relativeFrom="paragraph">
              <wp:posOffset>198120</wp:posOffset>
            </wp:positionV>
            <wp:extent cx="1466215" cy="1466215"/>
            <wp:effectExtent l="0" t="0" r="635" b="635"/>
            <wp:wrapSquare wrapText="bothSides"/>
            <wp:docPr id="1835439541"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66215"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r>
        <w:t>Specifiche tecniche:</w:t>
      </w:r>
    </w:p>
    <w:p w14:paraId="023B1D26" w14:textId="3EAB2677" w:rsidR="00A56638" w:rsidRDefault="00A56638" w:rsidP="00A56638"/>
    <w:p w14:paraId="546D999F" w14:textId="77777777" w:rsidR="00A56638" w:rsidRDefault="00A56638" w:rsidP="00EA0437">
      <w:pPr>
        <w:pStyle w:val="Paragrafoelenco"/>
        <w:numPr>
          <w:ilvl w:val="0"/>
          <w:numId w:val="18"/>
        </w:numPr>
      </w:pPr>
      <w:r>
        <w:t>M</w:t>
      </w:r>
      <w:r w:rsidRPr="00A56638">
        <w:t xml:space="preserve">icro switch </w:t>
      </w:r>
    </w:p>
    <w:p w14:paraId="3F89DD70" w14:textId="77777777" w:rsidR="00A56638" w:rsidRDefault="00A56638" w:rsidP="00EA0437">
      <w:pPr>
        <w:pStyle w:val="Paragrafoelenco"/>
        <w:numPr>
          <w:ilvl w:val="0"/>
          <w:numId w:val="18"/>
        </w:numPr>
      </w:pPr>
      <w:r w:rsidRPr="00A56638">
        <w:t xml:space="preserve">LED di stato </w:t>
      </w:r>
    </w:p>
    <w:p w14:paraId="52A9332D" w14:textId="0A2E769C" w:rsidR="00A56638" w:rsidRDefault="00A56638" w:rsidP="00EA0437">
      <w:pPr>
        <w:pStyle w:val="Paragrafoelenco"/>
        <w:numPr>
          <w:ilvl w:val="0"/>
          <w:numId w:val="18"/>
        </w:numPr>
      </w:pPr>
      <w:r w:rsidRPr="00A56638">
        <w:t>Dimensioni (mm): 33x14x10,5</w:t>
      </w:r>
    </w:p>
    <w:p w14:paraId="2E59BB72" w14:textId="7646D5DF" w:rsidR="001C2A61" w:rsidRDefault="00A56638" w:rsidP="00EA0437">
      <w:pPr>
        <w:pStyle w:val="Paragrafoelenco"/>
        <w:numPr>
          <w:ilvl w:val="0"/>
          <w:numId w:val="18"/>
        </w:numPr>
      </w:pPr>
      <w:r>
        <w:t>C</w:t>
      </w:r>
      <w:r w:rsidRPr="00A56638">
        <w:t>avetto lungo circa 70 cm con relativi connettori. Filo rosso VCC, filo nero GND e filo verde SIGNAL.</w:t>
      </w:r>
    </w:p>
    <w:p w14:paraId="6B1910E7" w14:textId="77777777" w:rsidR="00F024EF" w:rsidRDefault="00F024EF" w:rsidP="00F024EF">
      <w:pPr>
        <w:pStyle w:val="Paragrafoelenco"/>
      </w:pPr>
    </w:p>
    <w:p w14:paraId="5BA14258" w14:textId="77777777" w:rsidR="0032496C" w:rsidRDefault="0032496C" w:rsidP="00F024EF">
      <w:pPr>
        <w:pStyle w:val="Paragrafoelenco"/>
      </w:pPr>
    </w:p>
    <w:p w14:paraId="2A7D3C81" w14:textId="35C76917" w:rsidR="0032496C" w:rsidRDefault="0032496C" w:rsidP="0032496C">
      <w:pPr>
        <w:pStyle w:val="Paragrafoelenco"/>
        <w:ind w:left="0"/>
      </w:pPr>
      <w:r>
        <w:t xml:space="preserve">I fine corsa </w:t>
      </w:r>
      <w:proofErr w:type="gramStart"/>
      <w:r>
        <w:t>sono collegati</w:t>
      </w:r>
      <w:proofErr w:type="gramEnd"/>
      <w:r>
        <w:t xml:space="preserve"> ai due M5Stack</w:t>
      </w:r>
      <w:r w:rsidR="00B4782A">
        <w:t xml:space="preserve">, tre per </w:t>
      </w:r>
      <w:r w:rsidR="005F2096">
        <w:t>ogniuno. Due sull</w:t>
      </w:r>
      <w:r w:rsidR="001D0803">
        <w:t>a cremagliera</w:t>
      </w:r>
      <w:r w:rsidR="005F2096">
        <w:t>, che mandano il segnale</w:t>
      </w:r>
      <w:r w:rsidR="0019085B">
        <w:t xml:space="preserve"> </w:t>
      </w:r>
      <w:r w:rsidR="00600358">
        <w:t>della movimen</w:t>
      </w:r>
      <w:r w:rsidR="007E518D">
        <w:t>tazione</w:t>
      </w:r>
      <w:r w:rsidR="001D0803">
        <w:t xml:space="preserve"> presa e rilascio del pallet</w:t>
      </w:r>
      <w:r w:rsidR="0019085B">
        <w:t xml:space="preserve"> al M5Stack. Sullo stesso componente arrivano i segnali dei due finecorsa </w:t>
      </w:r>
      <w:r w:rsidR="00310C4C">
        <w:t>dell’asse</w:t>
      </w:r>
      <w:r w:rsidR="0019085B">
        <w:t xml:space="preserve"> </w:t>
      </w:r>
      <w:r w:rsidR="00310C4C">
        <w:t>Z.</w:t>
      </w:r>
    </w:p>
    <w:p w14:paraId="1B2C7BD3" w14:textId="0BAFAE3E" w:rsidR="00310C4C" w:rsidRDefault="00310C4C" w:rsidP="0032496C">
      <w:pPr>
        <w:pStyle w:val="Paragrafoelenco"/>
        <w:ind w:left="0"/>
      </w:pPr>
      <w:r>
        <w:t xml:space="preserve">Sul secondo M5Stack arrivano i segnali dei due finecorsa </w:t>
      </w:r>
      <w:r w:rsidR="00E62828">
        <w:t>per il movimento sull’asse X.</w:t>
      </w:r>
    </w:p>
    <w:p w14:paraId="52188A42" w14:textId="4929D9A5" w:rsidR="001C2A61" w:rsidRDefault="001C2A61" w:rsidP="001C2A61"/>
    <w:p w14:paraId="3213B145" w14:textId="312706B7" w:rsidR="001C2A61" w:rsidRDefault="001C2A61" w:rsidP="001C2A61"/>
    <w:p w14:paraId="45FE177E" w14:textId="77777777" w:rsidR="00AB565D" w:rsidRDefault="00AB565D" w:rsidP="001C2A61"/>
    <w:p w14:paraId="5EE5A258" w14:textId="77777777" w:rsidR="00AB565D" w:rsidRDefault="00AB565D" w:rsidP="001C2A61"/>
    <w:p w14:paraId="3DA3226B" w14:textId="77777777" w:rsidR="00AB565D" w:rsidRDefault="00AB565D" w:rsidP="001C2A61"/>
    <w:p w14:paraId="70C6AAC5" w14:textId="77777777" w:rsidR="00AB565D" w:rsidRDefault="00AB565D" w:rsidP="001C2A61"/>
    <w:p w14:paraId="55A1B048" w14:textId="77777777" w:rsidR="00AB565D" w:rsidRDefault="00AB565D" w:rsidP="001C2A61"/>
    <w:p w14:paraId="5E8E1E70" w14:textId="77777777" w:rsidR="00AB565D" w:rsidRDefault="00AB565D" w:rsidP="001C2A61"/>
    <w:p w14:paraId="68BC7DA3" w14:textId="17B46EFE" w:rsidR="0063705E" w:rsidRDefault="005E322D" w:rsidP="0063705E">
      <w:pPr>
        <w:pStyle w:val="Testo"/>
      </w:pPr>
      <w:r>
        <w:lastRenderedPageBreak/>
        <w:t xml:space="preserve">3.1.13 </w:t>
      </w:r>
      <w:r w:rsidR="0063705E">
        <w:t>I</w:t>
      </w:r>
      <w:r w:rsidR="0063705E" w:rsidRPr="0063705E">
        <w:t>nterruttore rocker KCD4-202N</w:t>
      </w:r>
    </w:p>
    <w:p w14:paraId="2C1ED17B" w14:textId="3D13259B" w:rsidR="0063705E" w:rsidRDefault="0063705E" w:rsidP="0063705E">
      <w:pPr>
        <w:pStyle w:val="Testo"/>
      </w:pPr>
    </w:p>
    <w:p w14:paraId="69D053D6" w14:textId="55C41055" w:rsidR="0063705E" w:rsidRDefault="0063705E" w:rsidP="0063705E">
      <w:r>
        <w:t>Specifiche tecniche:</w:t>
      </w:r>
    </w:p>
    <w:p w14:paraId="44D339AD" w14:textId="3BB58D0B" w:rsidR="0063705E" w:rsidRPr="0063705E" w:rsidRDefault="0063705E" w:rsidP="0063705E">
      <w:pPr>
        <w:pStyle w:val="Testo"/>
      </w:pPr>
    </w:p>
    <w:p w14:paraId="222CD00D" w14:textId="77777777" w:rsidR="0063705E" w:rsidRPr="0063705E" w:rsidRDefault="0063705E" w:rsidP="00EA0437">
      <w:pPr>
        <w:pStyle w:val="Paragrafoelenco"/>
        <w:numPr>
          <w:ilvl w:val="0"/>
          <w:numId w:val="23"/>
        </w:numPr>
      </w:pPr>
      <w:r w:rsidRPr="0063705E">
        <w:t>Modello: KCD4-202N</w:t>
      </w:r>
    </w:p>
    <w:p w14:paraId="2C36438A" w14:textId="3D0084B7" w:rsidR="0063705E" w:rsidRPr="0063705E" w:rsidRDefault="0063705E" w:rsidP="00EA0437">
      <w:pPr>
        <w:pStyle w:val="Paragrafoelenco"/>
        <w:numPr>
          <w:ilvl w:val="0"/>
          <w:numId w:val="23"/>
        </w:numPr>
      </w:pPr>
      <w:r w:rsidRPr="0063705E">
        <w:t>Tipo: interruttore rocker DPDT (doppio polo, doppia posizione) a 6 PIN</w:t>
      </w:r>
    </w:p>
    <w:p w14:paraId="38C9BD2E" w14:textId="34F2CEEE" w:rsidR="0063705E" w:rsidRPr="0063705E" w:rsidRDefault="0063705E" w:rsidP="00EA0437">
      <w:pPr>
        <w:pStyle w:val="Paragrafoelenco"/>
        <w:numPr>
          <w:ilvl w:val="0"/>
          <w:numId w:val="23"/>
        </w:numPr>
      </w:pPr>
      <w:r w:rsidRPr="0063705E">
        <w:t>Tensione nominale: 250 V CA (in base al modello)</w:t>
      </w:r>
    </w:p>
    <w:p w14:paraId="2E6B6275" w14:textId="65A4A81C" w:rsidR="0063705E" w:rsidRPr="0063705E" w:rsidRDefault="0063705E" w:rsidP="00EA0437">
      <w:pPr>
        <w:pStyle w:val="Paragrafoelenco"/>
        <w:numPr>
          <w:ilvl w:val="0"/>
          <w:numId w:val="23"/>
        </w:numPr>
      </w:pPr>
      <w:r w:rsidRPr="0063705E">
        <w:t>Corrente nominale: 16 A (a 250 V CA)</w:t>
      </w:r>
    </w:p>
    <w:p w14:paraId="68ACE6B0" w14:textId="41396B1B" w:rsidR="0063705E" w:rsidRPr="0063705E" w:rsidRDefault="00FB5F29" w:rsidP="00EA0437">
      <w:pPr>
        <w:pStyle w:val="Paragrafoelenco"/>
        <w:numPr>
          <w:ilvl w:val="0"/>
          <w:numId w:val="23"/>
        </w:numPr>
      </w:pPr>
      <w:r>
        <w:rPr>
          <w:noProof/>
        </w:rPr>
        <w:drawing>
          <wp:anchor distT="0" distB="0" distL="114300" distR="114300" simplePos="0" relativeHeight="251658258" behindDoc="0" locked="0" layoutInCell="1" allowOverlap="1" wp14:anchorId="7FED3E44" wp14:editId="38B6A387">
            <wp:simplePos x="0" y="0"/>
            <wp:positionH relativeFrom="column">
              <wp:posOffset>5030992</wp:posOffset>
            </wp:positionH>
            <wp:positionV relativeFrom="paragraph">
              <wp:posOffset>130506</wp:posOffset>
            </wp:positionV>
            <wp:extent cx="920693" cy="923026"/>
            <wp:effectExtent l="0" t="0" r="0" b="0"/>
            <wp:wrapSquare wrapText="bothSides"/>
            <wp:docPr id="1343090140"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20693" cy="923026"/>
                    </a:xfrm>
                    <a:prstGeom prst="rect">
                      <a:avLst/>
                    </a:prstGeom>
                    <a:noFill/>
                    <a:ln>
                      <a:noFill/>
                    </a:ln>
                  </pic:spPr>
                </pic:pic>
              </a:graphicData>
            </a:graphic>
          </wp:anchor>
        </w:drawing>
      </w:r>
      <w:r w:rsidR="0063705E" w:rsidRPr="0063705E">
        <w:t>Configurazione contatto: DPDT (Double Pole Double Throw)</w:t>
      </w:r>
    </w:p>
    <w:p w14:paraId="4C1AD304" w14:textId="4675163F" w:rsidR="0063705E" w:rsidRPr="0063705E" w:rsidRDefault="0063705E" w:rsidP="00EA0437">
      <w:pPr>
        <w:pStyle w:val="Paragrafoelenco"/>
        <w:numPr>
          <w:ilvl w:val="0"/>
          <w:numId w:val="23"/>
        </w:numPr>
      </w:pPr>
      <w:r w:rsidRPr="0063705E">
        <w:t>Illuminazione: alcune versioni con LED integrato</w:t>
      </w:r>
    </w:p>
    <w:p w14:paraId="3C1E1B91" w14:textId="5DCD23B4" w:rsidR="0063705E" w:rsidRPr="0063705E" w:rsidRDefault="0063705E" w:rsidP="00EA0437">
      <w:pPr>
        <w:pStyle w:val="Paragrafoelenco"/>
        <w:numPr>
          <w:ilvl w:val="0"/>
          <w:numId w:val="23"/>
        </w:numPr>
      </w:pPr>
      <w:r w:rsidRPr="0063705E">
        <w:t>Tipo di montaggio: pannello, snap-in (ad incastro)</w:t>
      </w:r>
    </w:p>
    <w:p w14:paraId="6A145EB8" w14:textId="41A244BD" w:rsidR="0063705E" w:rsidRPr="0063705E" w:rsidRDefault="0063705E" w:rsidP="00EA0437">
      <w:pPr>
        <w:pStyle w:val="Paragrafoelenco"/>
        <w:numPr>
          <w:ilvl w:val="0"/>
          <w:numId w:val="23"/>
        </w:numPr>
      </w:pPr>
      <w:r w:rsidRPr="0063705E">
        <w:t>Materiale: corpo in plastica; terminali metallici</w:t>
      </w:r>
    </w:p>
    <w:p w14:paraId="2A8298E7" w14:textId="15F1202E" w:rsidR="0063705E" w:rsidRPr="0063705E" w:rsidRDefault="0063705E" w:rsidP="00EA0437">
      <w:pPr>
        <w:pStyle w:val="Paragrafoelenco"/>
        <w:numPr>
          <w:ilvl w:val="0"/>
          <w:numId w:val="23"/>
        </w:numPr>
      </w:pPr>
      <w:r w:rsidRPr="0063705E">
        <w:t>Numero di poli: 2</w:t>
      </w:r>
    </w:p>
    <w:p w14:paraId="6F30AA82" w14:textId="48521335" w:rsidR="0063705E" w:rsidRPr="0063705E" w:rsidRDefault="0063705E" w:rsidP="00EA0437">
      <w:pPr>
        <w:pStyle w:val="Paragrafoelenco"/>
        <w:numPr>
          <w:ilvl w:val="0"/>
          <w:numId w:val="23"/>
        </w:numPr>
      </w:pPr>
      <w:r w:rsidRPr="0063705E">
        <w:t>Numero di posizioni: 2 (ON-OFF)</w:t>
      </w:r>
    </w:p>
    <w:p w14:paraId="390A4034" w14:textId="382F29AD" w:rsidR="0063705E" w:rsidRPr="0063705E" w:rsidRDefault="0063705E" w:rsidP="00EA0437">
      <w:pPr>
        <w:pStyle w:val="Paragrafoelenco"/>
        <w:numPr>
          <w:ilvl w:val="0"/>
          <w:numId w:val="23"/>
        </w:numPr>
      </w:pPr>
      <w:r w:rsidRPr="0063705E">
        <w:t>Numero di terminali: 6</w:t>
      </w:r>
    </w:p>
    <w:p w14:paraId="594DD1D9" w14:textId="7E2A53AF" w:rsidR="0063705E" w:rsidRPr="0063705E" w:rsidRDefault="0063705E" w:rsidP="00EA0437">
      <w:pPr>
        <w:pStyle w:val="Paragrafoelenco"/>
        <w:numPr>
          <w:ilvl w:val="0"/>
          <w:numId w:val="23"/>
        </w:numPr>
      </w:pPr>
      <w:r w:rsidRPr="0063705E">
        <w:t>Applicazioni: adatto per impieghi in corrente alternata e continua</w:t>
      </w:r>
    </w:p>
    <w:p w14:paraId="401E8EF9" w14:textId="7FFFD018" w:rsidR="0063705E" w:rsidRDefault="0063705E" w:rsidP="00EA0437">
      <w:pPr>
        <w:pStyle w:val="Paragrafoelenco"/>
        <w:numPr>
          <w:ilvl w:val="0"/>
          <w:numId w:val="23"/>
        </w:numPr>
      </w:pPr>
      <w:r w:rsidRPr="0063705E">
        <w:t xml:space="preserve">Dimensioni: standard per interruttori KCD4 (taglio pannello </w:t>
      </w:r>
      <w:r w:rsidRPr="0063705E">
        <w:rPr>
          <w:rFonts w:ascii="Cambria Math" w:hAnsi="Cambria Math" w:cs="Cambria Math"/>
        </w:rPr>
        <w:t>≈</w:t>
      </w:r>
      <w:r w:rsidRPr="0063705E">
        <w:t xml:space="preserve"> 28 </w:t>
      </w:r>
      <w:r w:rsidRPr="0063705E">
        <w:rPr>
          <w:rFonts w:cs="Red Hat Display SemiBold"/>
        </w:rPr>
        <w:t>×</w:t>
      </w:r>
      <w:r w:rsidRPr="0063705E">
        <w:t xml:space="preserve"> 22 mm</w:t>
      </w:r>
    </w:p>
    <w:p w14:paraId="370FF640" w14:textId="13D63AA2" w:rsidR="0063705E" w:rsidRDefault="0063705E" w:rsidP="00EA0437">
      <w:pPr>
        <w:pStyle w:val="Paragrafoelenco"/>
        <w:numPr>
          <w:ilvl w:val="0"/>
          <w:numId w:val="23"/>
        </w:numPr>
      </w:pPr>
      <w:r w:rsidRPr="0063705E">
        <w:t>Funzione: commutazione on-off affidabile per dispositivi elettronici</w:t>
      </w:r>
    </w:p>
    <w:p w14:paraId="4DFA6684" w14:textId="77777777" w:rsidR="0026669E" w:rsidRDefault="0026669E" w:rsidP="0026669E"/>
    <w:p w14:paraId="77D58B4C" w14:textId="4462F9D1" w:rsidR="0026669E" w:rsidRPr="0063705E" w:rsidRDefault="0026669E" w:rsidP="0026669E">
      <w:r>
        <w:t xml:space="preserve">Lo switch viene </w:t>
      </w:r>
      <w:r w:rsidR="00936926">
        <w:t xml:space="preserve">usato per </w:t>
      </w:r>
      <w:r w:rsidR="008A790E">
        <w:t>l’alimentazione</w:t>
      </w:r>
      <w:r w:rsidR="00F01F99">
        <w:t xml:space="preserve"> della parte driver – motori. </w:t>
      </w:r>
      <w:r w:rsidR="009939CD">
        <w:t xml:space="preserve">In questo modo è possibile separare in reparti </w:t>
      </w:r>
      <w:r w:rsidR="005043D3">
        <w:t>il Vertistock per la sicurezza degli operatori.</w:t>
      </w:r>
    </w:p>
    <w:p w14:paraId="104318AD" w14:textId="2A122AF0" w:rsidR="005E322D" w:rsidRDefault="00FB5F29" w:rsidP="001C2A61">
      <w:pPr>
        <w:pStyle w:val="Testo"/>
      </w:pPr>
      <w:r>
        <w:rPr>
          <w:noProof/>
        </w:rPr>
        <w:drawing>
          <wp:anchor distT="0" distB="0" distL="114300" distR="114300" simplePos="0" relativeHeight="251658272" behindDoc="0" locked="0" layoutInCell="1" allowOverlap="1" wp14:anchorId="55F1D73D" wp14:editId="51F37B97">
            <wp:simplePos x="0" y="0"/>
            <wp:positionH relativeFrom="column">
              <wp:posOffset>381503</wp:posOffset>
            </wp:positionH>
            <wp:positionV relativeFrom="paragraph">
              <wp:posOffset>205105</wp:posOffset>
            </wp:positionV>
            <wp:extent cx="5868035" cy="3369945"/>
            <wp:effectExtent l="0" t="0" r="0" b="1905"/>
            <wp:wrapSquare wrapText="bothSides"/>
            <wp:docPr id="303556392"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868035" cy="3369945"/>
                    </a:xfrm>
                    <a:prstGeom prst="rect">
                      <a:avLst/>
                    </a:prstGeom>
                    <a:noFill/>
                    <a:ln>
                      <a:noFill/>
                    </a:ln>
                  </pic:spPr>
                </pic:pic>
              </a:graphicData>
            </a:graphic>
          </wp:anchor>
        </w:drawing>
      </w:r>
    </w:p>
    <w:p w14:paraId="4F900D52" w14:textId="7C24C7CE" w:rsidR="00FB5F29" w:rsidRDefault="00FB5F29" w:rsidP="001C2A61">
      <w:pPr>
        <w:pStyle w:val="Testo"/>
      </w:pPr>
    </w:p>
    <w:p w14:paraId="362B5BA2" w14:textId="1ABB503E" w:rsidR="00FB5F29" w:rsidRDefault="00FB5F29" w:rsidP="001C2A61">
      <w:pPr>
        <w:pStyle w:val="Testo"/>
      </w:pPr>
    </w:p>
    <w:p w14:paraId="65A0F8E2" w14:textId="5D86C1FA" w:rsidR="00FB5F29" w:rsidRDefault="00FB5F29" w:rsidP="001C2A61">
      <w:pPr>
        <w:pStyle w:val="Testo"/>
      </w:pPr>
    </w:p>
    <w:p w14:paraId="15833A14" w14:textId="6D9D5887" w:rsidR="00FB5F29" w:rsidRDefault="00FB5F29" w:rsidP="001C2A61">
      <w:pPr>
        <w:pStyle w:val="Testo"/>
      </w:pPr>
    </w:p>
    <w:p w14:paraId="516B2FF4" w14:textId="341122BC" w:rsidR="00FB5F29" w:rsidRDefault="00FB5F29" w:rsidP="001C2A61">
      <w:pPr>
        <w:pStyle w:val="Testo"/>
      </w:pPr>
    </w:p>
    <w:p w14:paraId="702E3A6D" w14:textId="572D096E" w:rsidR="00FB5F29" w:rsidRDefault="00FB5F29" w:rsidP="001C2A61">
      <w:pPr>
        <w:pStyle w:val="Testo"/>
      </w:pPr>
    </w:p>
    <w:p w14:paraId="45C66C50" w14:textId="77777777" w:rsidR="00FB5F29" w:rsidRDefault="00FB5F29" w:rsidP="001C2A61">
      <w:pPr>
        <w:pStyle w:val="Testo"/>
      </w:pPr>
    </w:p>
    <w:p w14:paraId="7D1B5E1D" w14:textId="77777777" w:rsidR="00FB5F29" w:rsidRDefault="00FB5F29" w:rsidP="001C2A61">
      <w:pPr>
        <w:pStyle w:val="Testo"/>
      </w:pPr>
    </w:p>
    <w:p w14:paraId="12F61B2B" w14:textId="77777777" w:rsidR="00FB5F29" w:rsidRDefault="00FB5F29" w:rsidP="001C2A61">
      <w:pPr>
        <w:pStyle w:val="Testo"/>
      </w:pPr>
    </w:p>
    <w:p w14:paraId="03E0C6EC" w14:textId="77777777" w:rsidR="00FB5F29" w:rsidRDefault="00FB5F29" w:rsidP="001C2A61">
      <w:pPr>
        <w:pStyle w:val="Testo"/>
      </w:pPr>
    </w:p>
    <w:p w14:paraId="52D20DC9" w14:textId="77777777" w:rsidR="00FB5F29" w:rsidRDefault="00FB5F29" w:rsidP="001C2A61">
      <w:pPr>
        <w:pStyle w:val="Testo"/>
      </w:pPr>
    </w:p>
    <w:p w14:paraId="27084324" w14:textId="77777777" w:rsidR="00FB5F29" w:rsidRDefault="00FB5F29" w:rsidP="001C2A61">
      <w:pPr>
        <w:pStyle w:val="Testo"/>
      </w:pPr>
    </w:p>
    <w:p w14:paraId="5E91313A" w14:textId="77777777" w:rsidR="00FB5F29" w:rsidRDefault="00FB5F29" w:rsidP="001C2A61">
      <w:pPr>
        <w:pStyle w:val="Testo"/>
      </w:pPr>
    </w:p>
    <w:p w14:paraId="27C1EAC2" w14:textId="77777777" w:rsidR="00FB5F29" w:rsidRDefault="00FB5F29" w:rsidP="001C2A61">
      <w:pPr>
        <w:pStyle w:val="Testo"/>
      </w:pPr>
    </w:p>
    <w:p w14:paraId="24D5365A" w14:textId="77777777" w:rsidR="00FB5F29" w:rsidRDefault="00FB5F29" w:rsidP="001C2A61">
      <w:pPr>
        <w:pStyle w:val="Testo"/>
      </w:pPr>
    </w:p>
    <w:p w14:paraId="75D995B2" w14:textId="77777777" w:rsidR="00FB5F29" w:rsidRDefault="00FB5F29" w:rsidP="001C2A61">
      <w:pPr>
        <w:pStyle w:val="Testo"/>
      </w:pPr>
    </w:p>
    <w:p w14:paraId="69DFAFDB" w14:textId="77777777" w:rsidR="00AB565D" w:rsidRDefault="00AB565D" w:rsidP="001C2A61">
      <w:pPr>
        <w:pStyle w:val="Testo"/>
      </w:pPr>
    </w:p>
    <w:p w14:paraId="1A0DA807" w14:textId="77777777" w:rsidR="00AB565D" w:rsidRDefault="00AB565D" w:rsidP="001C2A61">
      <w:pPr>
        <w:pStyle w:val="Testo"/>
      </w:pPr>
    </w:p>
    <w:p w14:paraId="5E01FA52" w14:textId="77777777" w:rsidR="00AB565D" w:rsidRDefault="00AB565D" w:rsidP="001C2A61">
      <w:pPr>
        <w:pStyle w:val="Testo"/>
      </w:pPr>
    </w:p>
    <w:p w14:paraId="7A2A8C90" w14:textId="77777777" w:rsidR="00AB565D" w:rsidRDefault="00AB565D" w:rsidP="001C2A61">
      <w:pPr>
        <w:pStyle w:val="Testo"/>
      </w:pPr>
    </w:p>
    <w:p w14:paraId="5E9ACA16" w14:textId="77777777" w:rsidR="00AB565D" w:rsidRDefault="00AB565D" w:rsidP="001C2A61">
      <w:pPr>
        <w:pStyle w:val="Testo"/>
      </w:pPr>
    </w:p>
    <w:p w14:paraId="28ADE780" w14:textId="4D5F5DB5" w:rsidR="0063705E" w:rsidRDefault="005E322D" w:rsidP="001C2A61">
      <w:pPr>
        <w:pStyle w:val="Testo"/>
      </w:pPr>
      <w:r>
        <w:lastRenderedPageBreak/>
        <w:t xml:space="preserve">3.1.14 </w:t>
      </w:r>
      <w:r w:rsidR="0063705E">
        <w:t>I</w:t>
      </w:r>
      <w:r w:rsidR="0063705E" w:rsidRPr="0063705E">
        <w:t>nterruttore rocker KCD3</w:t>
      </w:r>
    </w:p>
    <w:p w14:paraId="1EF8F0FC" w14:textId="44A86DA1" w:rsidR="0063705E" w:rsidRDefault="0063705E" w:rsidP="001C2A61">
      <w:pPr>
        <w:pStyle w:val="Testo"/>
      </w:pPr>
    </w:p>
    <w:p w14:paraId="25525B9C" w14:textId="0205DE96" w:rsidR="0063705E" w:rsidRDefault="0063705E" w:rsidP="00B57092">
      <w:r>
        <w:t>Specifiche tecniche:</w:t>
      </w:r>
    </w:p>
    <w:p w14:paraId="28C02216" w14:textId="74B617BE" w:rsidR="0063705E" w:rsidRDefault="0063705E" w:rsidP="001C2A61">
      <w:pPr>
        <w:pStyle w:val="Testo"/>
      </w:pPr>
    </w:p>
    <w:p w14:paraId="18117AAC" w14:textId="090F9763" w:rsidR="0063705E" w:rsidRPr="0063705E" w:rsidRDefault="0063705E" w:rsidP="00EA0437">
      <w:pPr>
        <w:pStyle w:val="Paragrafoelenco"/>
        <w:numPr>
          <w:ilvl w:val="0"/>
          <w:numId w:val="24"/>
        </w:numPr>
      </w:pPr>
      <w:r w:rsidRPr="0063705E">
        <w:t>Tipo: interruttore rocker SPST (singolo polo, singola posizione) a 3 terminali</w:t>
      </w:r>
    </w:p>
    <w:p w14:paraId="719BDF37" w14:textId="25C67ACF" w:rsidR="0063705E" w:rsidRPr="0063705E" w:rsidRDefault="0063705E" w:rsidP="00EA0437">
      <w:pPr>
        <w:pStyle w:val="Paragrafoelenco"/>
        <w:numPr>
          <w:ilvl w:val="0"/>
          <w:numId w:val="24"/>
        </w:numPr>
      </w:pPr>
      <w:r>
        <w:rPr>
          <w:noProof/>
        </w:rPr>
        <w:drawing>
          <wp:anchor distT="0" distB="0" distL="114300" distR="114300" simplePos="0" relativeHeight="251658259" behindDoc="0" locked="0" layoutInCell="1" allowOverlap="1" wp14:anchorId="45EA6976" wp14:editId="45040ACC">
            <wp:simplePos x="0" y="0"/>
            <wp:positionH relativeFrom="column">
              <wp:posOffset>4814091</wp:posOffset>
            </wp:positionH>
            <wp:positionV relativeFrom="paragraph">
              <wp:posOffset>203200</wp:posOffset>
            </wp:positionV>
            <wp:extent cx="1214755" cy="1211580"/>
            <wp:effectExtent l="0" t="0" r="4445" b="7620"/>
            <wp:wrapSquare wrapText="bothSides"/>
            <wp:docPr id="596902972"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214755" cy="1211580"/>
                    </a:xfrm>
                    <a:prstGeom prst="rect">
                      <a:avLst/>
                    </a:prstGeom>
                    <a:noFill/>
                    <a:ln>
                      <a:noFill/>
                    </a:ln>
                  </pic:spPr>
                </pic:pic>
              </a:graphicData>
            </a:graphic>
          </wp:anchor>
        </w:drawing>
      </w:r>
      <w:r w:rsidRPr="0063705E">
        <w:t>Azionamento: a scatto (latching), 2 posizioni (ON/OFF)</w:t>
      </w:r>
    </w:p>
    <w:p w14:paraId="03CF384F" w14:textId="2C84AD2C" w:rsidR="0063705E" w:rsidRPr="0063705E" w:rsidRDefault="0063705E" w:rsidP="00EA0437">
      <w:pPr>
        <w:pStyle w:val="Paragrafoelenco"/>
        <w:numPr>
          <w:ilvl w:val="0"/>
          <w:numId w:val="24"/>
        </w:numPr>
      </w:pPr>
      <w:r w:rsidRPr="0063705E">
        <w:t>Tensione nominale: 250 V AC / 125 V AC</w:t>
      </w:r>
    </w:p>
    <w:p w14:paraId="3FAFD92F" w14:textId="30A15613" w:rsidR="0063705E" w:rsidRPr="0063705E" w:rsidRDefault="0063705E" w:rsidP="00EA0437">
      <w:pPr>
        <w:pStyle w:val="Paragrafoelenco"/>
        <w:numPr>
          <w:ilvl w:val="0"/>
          <w:numId w:val="24"/>
        </w:numPr>
      </w:pPr>
      <w:r w:rsidRPr="0063705E">
        <w:t>Corrente nominale: 16 A (a 250 V AC); 20 A (a 125 V AC)</w:t>
      </w:r>
    </w:p>
    <w:p w14:paraId="582BB98A" w14:textId="58DFF9B6" w:rsidR="0063705E" w:rsidRPr="0063705E" w:rsidRDefault="0063705E" w:rsidP="00EA0437">
      <w:pPr>
        <w:pStyle w:val="Paragrafoelenco"/>
        <w:numPr>
          <w:ilvl w:val="0"/>
          <w:numId w:val="24"/>
        </w:numPr>
      </w:pPr>
      <w:r w:rsidRPr="0063705E">
        <w:t>Indicatore luminoso: LED rosso integrato</w:t>
      </w:r>
    </w:p>
    <w:p w14:paraId="2079B854" w14:textId="38F4FCFA" w:rsidR="0063705E" w:rsidRPr="0063705E" w:rsidRDefault="0063705E" w:rsidP="00EA0437">
      <w:pPr>
        <w:pStyle w:val="Paragrafoelenco"/>
        <w:numPr>
          <w:ilvl w:val="0"/>
          <w:numId w:val="24"/>
        </w:numPr>
      </w:pPr>
      <w:r w:rsidRPr="0063705E">
        <w:t>Dimensioni foro di montaggio: 27 × 10 mm (L × W)</w:t>
      </w:r>
    </w:p>
    <w:p w14:paraId="78A13625" w14:textId="0CD3B330" w:rsidR="0063705E" w:rsidRPr="0063705E" w:rsidRDefault="0063705E" w:rsidP="00EA0437">
      <w:pPr>
        <w:pStyle w:val="Paragrafoelenco"/>
        <w:numPr>
          <w:ilvl w:val="0"/>
          <w:numId w:val="24"/>
        </w:numPr>
      </w:pPr>
      <w:r w:rsidRPr="0063705E">
        <w:t>Dimensioni complessive: 31 × 14 × 35 mm (L × W × H)</w:t>
      </w:r>
    </w:p>
    <w:p w14:paraId="5BA71C28" w14:textId="45FF9FAF" w:rsidR="0063705E" w:rsidRPr="0063705E" w:rsidRDefault="0063705E" w:rsidP="00EA0437">
      <w:pPr>
        <w:pStyle w:val="Paragrafoelenco"/>
        <w:numPr>
          <w:ilvl w:val="0"/>
          <w:numId w:val="24"/>
        </w:numPr>
      </w:pPr>
      <w:r w:rsidRPr="0063705E">
        <w:t>Numero terminali: 3</w:t>
      </w:r>
    </w:p>
    <w:p w14:paraId="42C59F31" w14:textId="77777777" w:rsidR="0063705E" w:rsidRDefault="0063705E" w:rsidP="00EA0437">
      <w:pPr>
        <w:pStyle w:val="Paragrafoelenco"/>
        <w:numPr>
          <w:ilvl w:val="0"/>
          <w:numId w:val="24"/>
        </w:numPr>
      </w:pPr>
      <w:r w:rsidRPr="0063705E">
        <w:t>Montaggio: pannello (snap-in)</w:t>
      </w:r>
    </w:p>
    <w:p w14:paraId="62EF8489" w14:textId="0184F0A6" w:rsidR="0063705E" w:rsidRDefault="0063705E" w:rsidP="0063705E">
      <w:pPr>
        <w:pStyle w:val="Paragrafoelenco"/>
      </w:pPr>
    </w:p>
    <w:p w14:paraId="56A55D09" w14:textId="577CBA33" w:rsidR="0063705E" w:rsidRDefault="0063705E" w:rsidP="00B57092">
      <w:pPr>
        <w:pStyle w:val="Paragrafoelenco"/>
      </w:pPr>
      <w:r>
        <w:rPr>
          <w:noProof/>
        </w:rPr>
        <w:drawing>
          <wp:inline distT="0" distB="0" distL="0" distR="0" wp14:anchorId="244EEA35" wp14:editId="6C20B022">
            <wp:extent cx="5213350" cy="4820285"/>
            <wp:effectExtent l="0" t="0" r="6350" b="0"/>
            <wp:docPr id="530976450"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13350" cy="4820285"/>
                    </a:xfrm>
                    <a:prstGeom prst="rect">
                      <a:avLst/>
                    </a:prstGeom>
                    <a:noFill/>
                    <a:ln>
                      <a:noFill/>
                    </a:ln>
                  </pic:spPr>
                </pic:pic>
              </a:graphicData>
            </a:graphic>
          </wp:inline>
        </w:drawing>
      </w:r>
    </w:p>
    <w:p w14:paraId="4121E1A6" w14:textId="77777777" w:rsidR="00FB5F29" w:rsidRDefault="00FB5F29" w:rsidP="00F335C7"/>
    <w:p w14:paraId="1616E3C1" w14:textId="77777777" w:rsidR="00FB5F29" w:rsidRDefault="00FB5F29" w:rsidP="00B57092">
      <w:pPr>
        <w:pStyle w:val="Paragrafoelenco"/>
      </w:pPr>
    </w:p>
    <w:p w14:paraId="780FDF0E" w14:textId="77777777" w:rsidR="00FB5F29" w:rsidRDefault="00FB5F29" w:rsidP="001C2A61">
      <w:pPr>
        <w:pStyle w:val="Testo"/>
      </w:pPr>
    </w:p>
    <w:p w14:paraId="19EAEB49" w14:textId="77777777" w:rsidR="00AB565D" w:rsidRDefault="00AB565D" w:rsidP="001C2A61">
      <w:pPr>
        <w:pStyle w:val="Testo"/>
      </w:pPr>
    </w:p>
    <w:p w14:paraId="16CF5591" w14:textId="77777777" w:rsidR="00AB565D" w:rsidRDefault="00AB565D" w:rsidP="001C2A61">
      <w:pPr>
        <w:pStyle w:val="Testo"/>
      </w:pPr>
    </w:p>
    <w:p w14:paraId="0D534CD1" w14:textId="3D1209D4" w:rsidR="001C2A61" w:rsidRPr="001C2A61" w:rsidRDefault="005E322D" w:rsidP="001C2A61">
      <w:pPr>
        <w:pStyle w:val="Testo"/>
      </w:pPr>
      <w:r>
        <w:lastRenderedPageBreak/>
        <w:t xml:space="preserve">3.1.15 </w:t>
      </w:r>
      <w:r w:rsidR="001C2A61" w:rsidRPr="001C2A61">
        <w:t>Relè di potenza Finder serie 40 Series, DPDT, bobina 24V cc</w:t>
      </w:r>
    </w:p>
    <w:p w14:paraId="4A4F24A3" w14:textId="49067657" w:rsidR="001C2A61" w:rsidRDefault="001C2A61" w:rsidP="001C2A61"/>
    <w:p w14:paraId="5D44367F" w14:textId="555FC8C5" w:rsidR="001C2A61" w:rsidRDefault="001C2A61" w:rsidP="001C2A61">
      <w:r>
        <w:t>Specifiche tecniche:</w:t>
      </w:r>
    </w:p>
    <w:p w14:paraId="3155D5DA" w14:textId="67BA35E6" w:rsidR="001C2A61" w:rsidRPr="001C2A61" w:rsidRDefault="001C2A61" w:rsidP="001C2A61">
      <w:r>
        <w:rPr>
          <w:noProof/>
        </w:rPr>
        <w:drawing>
          <wp:anchor distT="0" distB="0" distL="114300" distR="114300" simplePos="0" relativeHeight="251658256" behindDoc="0" locked="0" layoutInCell="1" allowOverlap="1" wp14:anchorId="73000AED" wp14:editId="7A7E1221">
            <wp:simplePos x="0" y="0"/>
            <wp:positionH relativeFrom="column">
              <wp:posOffset>4312980</wp:posOffset>
            </wp:positionH>
            <wp:positionV relativeFrom="paragraph">
              <wp:posOffset>200025</wp:posOffset>
            </wp:positionV>
            <wp:extent cx="2349321" cy="1319841"/>
            <wp:effectExtent l="0" t="0" r="0" b="0"/>
            <wp:wrapSquare wrapText="bothSides"/>
            <wp:docPr id="741678336"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H="1">
                      <a:off x="0" y="0"/>
                      <a:ext cx="2349321" cy="1319841"/>
                    </a:xfrm>
                    <a:prstGeom prst="rect">
                      <a:avLst/>
                    </a:prstGeom>
                    <a:noFill/>
                    <a:ln>
                      <a:noFill/>
                    </a:ln>
                  </pic:spPr>
                </pic:pic>
              </a:graphicData>
            </a:graphic>
          </wp:anchor>
        </w:drawing>
      </w:r>
    </w:p>
    <w:p w14:paraId="390AB43D" w14:textId="2D4EA01B" w:rsidR="001C2A61" w:rsidRPr="001C2A61" w:rsidRDefault="001C2A61" w:rsidP="00EA0437">
      <w:pPr>
        <w:pStyle w:val="Paragrafoelenco"/>
        <w:numPr>
          <w:ilvl w:val="0"/>
          <w:numId w:val="22"/>
        </w:numPr>
      </w:pPr>
      <w:r w:rsidRPr="001C2A61">
        <w:t>Tensione bobina: 24 V CC</w:t>
      </w:r>
    </w:p>
    <w:p w14:paraId="6AB15050" w14:textId="77777777" w:rsidR="001C2A61" w:rsidRPr="001C2A61" w:rsidRDefault="001C2A61" w:rsidP="00EA0437">
      <w:pPr>
        <w:pStyle w:val="Paragrafoelenco"/>
        <w:numPr>
          <w:ilvl w:val="0"/>
          <w:numId w:val="22"/>
        </w:numPr>
      </w:pPr>
      <w:r w:rsidRPr="001C2A61">
        <w:t>Configurazione contatto: DPDT</w:t>
      </w:r>
    </w:p>
    <w:p w14:paraId="2F630A32" w14:textId="77777777" w:rsidR="001C2A61" w:rsidRPr="001C2A61" w:rsidRDefault="001C2A61" w:rsidP="00EA0437">
      <w:pPr>
        <w:pStyle w:val="Paragrafoelenco"/>
        <w:numPr>
          <w:ilvl w:val="0"/>
          <w:numId w:val="22"/>
        </w:numPr>
      </w:pPr>
      <w:r w:rsidRPr="001C2A61">
        <w:t>Tipo di montaggio: montaggio su circuito stampato</w:t>
      </w:r>
    </w:p>
    <w:p w14:paraId="058AE0AE" w14:textId="7081F553" w:rsidR="001C2A61" w:rsidRPr="001C2A61" w:rsidRDefault="001C2A61" w:rsidP="00EA0437">
      <w:pPr>
        <w:pStyle w:val="Paragrafoelenco"/>
        <w:numPr>
          <w:ilvl w:val="0"/>
          <w:numId w:val="22"/>
        </w:numPr>
      </w:pPr>
      <w:r w:rsidRPr="001C2A61">
        <w:t>Corrente di commutazione: 8 A</w:t>
      </w:r>
    </w:p>
    <w:p w14:paraId="3BDA35BF" w14:textId="77777777" w:rsidR="001C2A61" w:rsidRPr="001C2A61" w:rsidRDefault="001C2A61" w:rsidP="00EA0437">
      <w:pPr>
        <w:pStyle w:val="Paragrafoelenco"/>
        <w:numPr>
          <w:ilvl w:val="0"/>
          <w:numId w:val="22"/>
        </w:numPr>
      </w:pPr>
      <w:r w:rsidRPr="001C2A61">
        <w:t>Numero di poli: 2</w:t>
      </w:r>
    </w:p>
    <w:p w14:paraId="3D4CC59E" w14:textId="77777777" w:rsidR="001C2A61" w:rsidRPr="001C2A61" w:rsidRDefault="001C2A61" w:rsidP="00EA0437">
      <w:pPr>
        <w:pStyle w:val="Paragrafoelenco"/>
        <w:numPr>
          <w:ilvl w:val="0"/>
          <w:numId w:val="22"/>
        </w:numPr>
      </w:pPr>
      <w:r w:rsidRPr="001C2A61">
        <w:t>Bistabile: no</w:t>
      </w:r>
    </w:p>
    <w:p w14:paraId="45460116" w14:textId="1D02AEAD" w:rsidR="001C2A61" w:rsidRPr="001C2A61" w:rsidRDefault="001C2A61" w:rsidP="00EA0437">
      <w:pPr>
        <w:pStyle w:val="Paragrafoelenco"/>
        <w:numPr>
          <w:ilvl w:val="0"/>
          <w:numId w:val="22"/>
        </w:numPr>
      </w:pPr>
      <w:r w:rsidRPr="001C2A61">
        <w:t>Tipo di terminale: a innesto</w:t>
      </w:r>
    </w:p>
    <w:p w14:paraId="29A475CC" w14:textId="5C0DD3E3" w:rsidR="001C2A61" w:rsidRPr="001C2A61" w:rsidRDefault="001C2A61" w:rsidP="00EA0437">
      <w:pPr>
        <w:pStyle w:val="Paragrafoelenco"/>
        <w:numPr>
          <w:ilvl w:val="0"/>
          <w:numId w:val="22"/>
        </w:numPr>
      </w:pPr>
      <w:r w:rsidRPr="001C2A61">
        <w:t>Tensione di commutazione massima CA: 400 V</w:t>
      </w:r>
    </w:p>
    <w:p w14:paraId="2547CD8E" w14:textId="30F1B2E3" w:rsidR="001C2A61" w:rsidRPr="001C2A61" w:rsidRDefault="001C2A61" w:rsidP="00EA0437">
      <w:pPr>
        <w:pStyle w:val="Paragrafoelenco"/>
        <w:numPr>
          <w:ilvl w:val="0"/>
          <w:numId w:val="22"/>
        </w:numPr>
      </w:pPr>
      <w:r w:rsidRPr="001C2A61">
        <w:t>Lunghezza: 29 mm</w:t>
      </w:r>
    </w:p>
    <w:p w14:paraId="4EA58E23" w14:textId="2BB519E8" w:rsidR="001C2A61" w:rsidRPr="001C2A61" w:rsidRDefault="001C2A61" w:rsidP="00EA0437">
      <w:pPr>
        <w:pStyle w:val="Paragrafoelenco"/>
        <w:numPr>
          <w:ilvl w:val="0"/>
          <w:numId w:val="22"/>
        </w:numPr>
      </w:pPr>
      <w:r w:rsidRPr="001C2A61">
        <w:t xml:space="preserve">Resistenza bobina: 900 </w:t>
      </w:r>
      <w:r w:rsidRPr="001C2A61">
        <w:rPr>
          <w:rFonts w:ascii="Cambria" w:hAnsi="Cambria" w:cs="Cambria"/>
        </w:rPr>
        <w:t>Ω</w:t>
      </w:r>
    </w:p>
    <w:p w14:paraId="404AAE7B" w14:textId="30350C97" w:rsidR="001C2A61" w:rsidRPr="001C2A61" w:rsidRDefault="001C2A61" w:rsidP="00EA0437">
      <w:pPr>
        <w:pStyle w:val="Paragrafoelenco"/>
        <w:numPr>
          <w:ilvl w:val="0"/>
          <w:numId w:val="22"/>
        </w:numPr>
      </w:pPr>
      <w:r w:rsidRPr="001C2A61">
        <w:t>Potenza bobina: 650 mW</w:t>
      </w:r>
    </w:p>
    <w:p w14:paraId="0C146F64" w14:textId="749C0DCA" w:rsidR="001C2A61" w:rsidRPr="001C2A61" w:rsidRDefault="001C2A61" w:rsidP="00EA0437">
      <w:pPr>
        <w:pStyle w:val="Paragrafoelenco"/>
        <w:numPr>
          <w:ilvl w:val="0"/>
          <w:numId w:val="22"/>
        </w:numPr>
      </w:pPr>
      <w:r w:rsidRPr="001C2A61">
        <w:t>Profondità: 12,4 mm</w:t>
      </w:r>
    </w:p>
    <w:p w14:paraId="0702067B" w14:textId="7450E2CC" w:rsidR="001C2A61" w:rsidRPr="001C2A61" w:rsidRDefault="001C2A61" w:rsidP="00EA0437">
      <w:pPr>
        <w:pStyle w:val="Paragrafoelenco"/>
        <w:numPr>
          <w:ilvl w:val="0"/>
          <w:numId w:val="22"/>
        </w:numPr>
      </w:pPr>
      <w:r w:rsidRPr="001C2A61">
        <w:t>Materiale contatto: lega di argento</w:t>
      </w:r>
    </w:p>
    <w:p w14:paraId="73BF442B" w14:textId="3E60EAF8" w:rsidR="001C2A61" w:rsidRPr="001C2A61" w:rsidRDefault="001C2A61" w:rsidP="00EA0437">
      <w:pPr>
        <w:pStyle w:val="Paragrafoelenco"/>
        <w:numPr>
          <w:ilvl w:val="0"/>
          <w:numId w:val="22"/>
        </w:numPr>
      </w:pPr>
      <w:r w:rsidRPr="001C2A61">
        <w:t>Vita operativa: 10 × 10^6 cicli</w:t>
      </w:r>
    </w:p>
    <w:p w14:paraId="0BA71B43" w14:textId="63B027AC" w:rsidR="001C2A61" w:rsidRPr="001C2A61" w:rsidRDefault="001C2A61" w:rsidP="00EA0437">
      <w:pPr>
        <w:pStyle w:val="Paragrafoelenco"/>
        <w:numPr>
          <w:ilvl w:val="0"/>
          <w:numId w:val="22"/>
        </w:numPr>
      </w:pPr>
      <w:r w:rsidRPr="001C2A61">
        <w:t>Temperatura operativa massima: +85 °C</w:t>
      </w:r>
    </w:p>
    <w:p w14:paraId="24CD93B6" w14:textId="68F01EEA" w:rsidR="001C2A61" w:rsidRPr="001C2A61" w:rsidRDefault="001C2A61" w:rsidP="00EA0437">
      <w:pPr>
        <w:pStyle w:val="Paragrafoelenco"/>
        <w:numPr>
          <w:ilvl w:val="0"/>
          <w:numId w:val="22"/>
        </w:numPr>
      </w:pPr>
      <w:r w:rsidRPr="001C2A61">
        <w:t>Temperatura operativa minima: –40 °C</w:t>
      </w:r>
    </w:p>
    <w:p w14:paraId="7DA873B2" w14:textId="3E85969E" w:rsidR="001C2A61" w:rsidRPr="001C2A61" w:rsidRDefault="001C2A61" w:rsidP="00EA0437">
      <w:pPr>
        <w:pStyle w:val="Paragrafoelenco"/>
        <w:numPr>
          <w:ilvl w:val="0"/>
          <w:numId w:val="22"/>
        </w:numPr>
      </w:pPr>
      <w:r w:rsidRPr="001C2A61">
        <w:t>Serie: 40 Series</w:t>
      </w:r>
    </w:p>
    <w:p w14:paraId="426B77EA" w14:textId="3E4D5AFF" w:rsidR="001C2A61" w:rsidRPr="001C2A61" w:rsidRDefault="001C2A61" w:rsidP="00EA0437">
      <w:pPr>
        <w:pStyle w:val="Paragrafoelenco"/>
        <w:numPr>
          <w:ilvl w:val="0"/>
          <w:numId w:val="22"/>
        </w:numPr>
      </w:pPr>
      <w:r w:rsidRPr="001C2A61">
        <w:t>Altezza: 25 mm</w:t>
      </w:r>
    </w:p>
    <w:p w14:paraId="579163A2" w14:textId="40B270EC" w:rsidR="00992F71" w:rsidRDefault="001C2A61" w:rsidP="00992F71">
      <w:pPr>
        <w:pStyle w:val="Paragrafoelenco"/>
        <w:numPr>
          <w:ilvl w:val="0"/>
          <w:numId w:val="22"/>
        </w:numPr>
      </w:pPr>
      <w:r w:rsidRPr="001C2A61">
        <w:t>Isolamento bobina-contatto: 6 kV</w:t>
      </w:r>
    </w:p>
    <w:p w14:paraId="5555819E" w14:textId="56DF5613" w:rsidR="00992F71" w:rsidRDefault="00992F71" w:rsidP="00992F71"/>
    <w:p w14:paraId="3C509E1A" w14:textId="6A3A0596" w:rsidR="00992F71" w:rsidRDefault="00992F71" w:rsidP="00992F71">
      <w:r>
        <w:t>Il relè viene usato</w:t>
      </w:r>
      <w:r w:rsidR="0083483B">
        <w:t xml:space="preserve"> per permettere</w:t>
      </w:r>
      <w:r w:rsidR="00812543">
        <w:t xml:space="preserve"> l’auto ritenuta del pulsante di start</w:t>
      </w:r>
      <w:r w:rsidR="00A95387">
        <w:t xml:space="preserve">. In questo modo per far ripartire il circuito non basta riarmare il fungo di emergenza, ma </w:t>
      </w:r>
      <w:r w:rsidR="00C3796B">
        <w:t>è necessario</w:t>
      </w:r>
      <w:r w:rsidR="007921AF">
        <w:t xml:space="preserve"> premere di nuovo start.</w:t>
      </w:r>
    </w:p>
    <w:p w14:paraId="1A33867D" w14:textId="7B68E757" w:rsidR="00FB5F29" w:rsidRDefault="00FB5F29" w:rsidP="00FB5F29">
      <w:pPr>
        <w:pStyle w:val="Paragrafoelenco"/>
      </w:pPr>
    </w:p>
    <w:p w14:paraId="4860331B" w14:textId="4EF52927" w:rsidR="005E2729" w:rsidRDefault="00AB565D" w:rsidP="005E2729">
      <w:r>
        <w:rPr>
          <w:noProof/>
        </w:rPr>
        <w:drawing>
          <wp:anchor distT="0" distB="0" distL="114300" distR="114300" simplePos="0" relativeHeight="251658257" behindDoc="0" locked="0" layoutInCell="1" allowOverlap="1" wp14:anchorId="726D49CA" wp14:editId="1CA0E315">
            <wp:simplePos x="0" y="0"/>
            <wp:positionH relativeFrom="column">
              <wp:posOffset>80010</wp:posOffset>
            </wp:positionH>
            <wp:positionV relativeFrom="paragraph">
              <wp:posOffset>149225</wp:posOffset>
            </wp:positionV>
            <wp:extent cx="3495675" cy="2697480"/>
            <wp:effectExtent l="0" t="0" r="9525" b="7620"/>
            <wp:wrapSquare wrapText="bothSides"/>
            <wp:docPr id="2031189889"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95675" cy="26974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A0FD6E" w14:textId="1CED45AA" w:rsidR="00A56638" w:rsidRDefault="00A56638" w:rsidP="005E2729"/>
    <w:p w14:paraId="454258FC" w14:textId="1253F63D" w:rsidR="00A56638" w:rsidRDefault="001C2A61" w:rsidP="00A56638">
      <w:pPr>
        <w:ind w:left="360"/>
      </w:pPr>
      <w:hyperlink r:id="rId70" w:tgtFrame="_blank" w:history="1">
        <w:r w:rsidRPr="001C2A61">
          <w:rPr>
            <w:rStyle w:val="Collegamentoipertestuale"/>
          </w:rPr>
          <w:t>Scheda Dati</w:t>
        </w:r>
      </w:hyperlink>
    </w:p>
    <w:p w14:paraId="4A353C7B" w14:textId="05B202E6" w:rsidR="001C2A61" w:rsidRDefault="001C2A61" w:rsidP="00A56638">
      <w:pPr>
        <w:ind w:left="360"/>
      </w:pPr>
    </w:p>
    <w:p w14:paraId="716E1185" w14:textId="2F72E31C" w:rsidR="001C2A61" w:rsidRDefault="001C2A61" w:rsidP="00A56638">
      <w:pPr>
        <w:ind w:left="360"/>
      </w:pPr>
      <w:hyperlink r:id="rId71" w:history="1">
        <w:r w:rsidRPr="001C2A61">
          <w:rPr>
            <w:rStyle w:val="Collegamentoipertestuale"/>
          </w:rPr>
          <w:t>Datasheet completo</w:t>
        </w:r>
      </w:hyperlink>
    </w:p>
    <w:p w14:paraId="2E01E243" w14:textId="06D3CAE3" w:rsidR="005F1F6B" w:rsidRDefault="005F1F6B" w:rsidP="0033153A">
      <w:pPr>
        <w:pStyle w:val="Titolo4"/>
      </w:pPr>
    </w:p>
    <w:p w14:paraId="78044E3A" w14:textId="206A1748" w:rsidR="005F1F6B" w:rsidRDefault="005F1F6B" w:rsidP="0033153A">
      <w:pPr>
        <w:pStyle w:val="Titolo4"/>
      </w:pPr>
    </w:p>
    <w:p w14:paraId="08B8F380" w14:textId="77777777" w:rsidR="0058640D" w:rsidRDefault="0058640D" w:rsidP="00BE340F">
      <w:pPr>
        <w:pStyle w:val="Testo"/>
      </w:pPr>
    </w:p>
    <w:p w14:paraId="64B93A3F" w14:textId="77777777" w:rsidR="0058640D" w:rsidRDefault="0058640D" w:rsidP="00BE340F">
      <w:pPr>
        <w:pStyle w:val="Testo"/>
      </w:pPr>
    </w:p>
    <w:p w14:paraId="57771D0A" w14:textId="7EDAF43D" w:rsidR="0058640D" w:rsidRDefault="0058640D" w:rsidP="00BE340F">
      <w:pPr>
        <w:pStyle w:val="Testo"/>
      </w:pPr>
    </w:p>
    <w:p w14:paraId="579B77CE" w14:textId="77777777" w:rsidR="005E2729" w:rsidRDefault="005E2729" w:rsidP="00BE340F">
      <w:pPr>
        <w:pStyle w:val="Testo"/>
      </w:pPr>
    </w:p>
    <w:p w14:paraId="010A37B0" w14:textId="42B13CE3" w:rsidR="00FB5F29" w:rsidRDefault="00FB5F29" w:rsidP="00BE340F">
      <w:pPr>
        <w:pStyle w:val="Testo"/>
      </w:pPr>
    </w:p>
    <w:p w14:paraId="26F50A63" w14:textId="10626EA9" w:rsidR="00FB5F29" w:rsidRDefault="00FB5F29" w:rsidP="00BE340F">
      <w:pPr>
        <w:pStyle w:val="Testo"/>
      </w:pPr>
    </w:p>
    <w:p w14:paraId="0A561206" w14:textId="378668EA" w:rsidR="00FB5F29" w:rsidRDefault="00AB565D" w:rsidP="00BE340F">
      <w:pPr>
        <w:pStyle w:val="Testo"/>
      </w:pPr>
      <w:r>
        <w:rPr>
          <w:noProof/>
        </w:rPr>
        <mc:AlternateContent>
          <mc:Choice Requires="wps">
            <w:drawing>
              <wp:anchor distT="0" distB="0" distL="114300" distR="114300" simplePos="0" relativeHeight="251658269" behindDoc="0" locked="0" layoutInCell="1" allowOverlap="1" wp14:anchorId="2CF042EF" wp14:editId="37013F5F">
                <wp:simplePos x="0" y="0"/>
                <wp:positionH relativeFrom="column">
                  <wp:posOffset>125095</wp:posOffset>
                </wp:positionH>
                <wp:positionV relativeFrom="paragraph">
                  <wp:posOffset>107315</wp:posOffset>
                </wp:positionV>
                <wp:extent cx="2915285" cy="635"/>
                <wp:effectExtent l="0" t="0" r="0" b="0"/>
                <wp:wrapSquare wrapText="bothSides"/>
                <wp:docPr id="920269961" name="Casella di testo 1"/>
                <wp:cNvGraphicFramePr/>
                <a:graphic xmlns:a="http://schemas.openxmlformats.org/drawingml/2006/main">
                  <a:graphicData uri="http://schemas.microsoft.com/office/word/2010/wordprocessingShape">
                    <wps:wsp>
                      <wps:cNvSpPr txBox="1"/>
                      <wps:spPr>
                        <a:xfrm>
                          <a:off x="0" y="0"/>
                          <a:ext cx="2915285" cy="635"/>
                        </a:xfrm>
                        <a:prstGeom prst="rect">
                          <a:avLst/>
                        </a:prstGeom>
                        <a:solidFill>
                          <a:prstClr val="white"/>
                        </a:solidFill>
                        <a:ln>
                          <a:noFill/>
                        </a:ln>
                      </wps:spPr>
                      <wps:txbx>
                        <w:txbxContent>
                          <w:p w14:paraId="095A8D91" w14:textId="277C6ED5" w:rsidR="005E2729" w:rsidRPr="00DD036A" w:rsidRDefault="005E2729" w:rsidP="005E2729">
                            <w:pPr>
                              <w:pStyle w:val="Didascalia"/>
                              <w:rPr>
                                <w:noProof/>
                                <w:color w:val="000000" w:themeColor="text1"/>
                              </w:rPr>
                            </w:pPr>
                            <w:r>
                              <w:t>Dichiarazione di conformità</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F042EF" id="_x0000_s1030" type="#_x0000_t202" style="position:absolute;margin-left:9.85pt;margin-top:8.45pt;width:229.5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RqGwIAAD8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3WQ2vZ1xJil283EW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" stroked="f">
                <v:textbox style="mso-fit-shape-to-text:t" inset="0,0,0,0">
                  <w:txbxContent>
                    <w:p w14:paraId="095A8D91" w14:textId="277C6ED5" w:rsidR="005E2729" w:rsidRPr="00DD036A" w:rsidRDefault="005E2729" w:rsidP="005E2729">
                      <w:pPr>
                        <w:pStyle w:val="Didascalia"/>
                        <w:rPr>
                          <w:noProof/>
                          <w:color w:val="000000" w:themeColor="text1"/>
                        </w:rPr>
                      </w:pPr>
                      <w:r>
                        <w:t>Dichiarazione di conformità</w:t>
                      </w:r>
                    </w:p>
                  </w:txbxContent>
                </v:textbox>
                <w10:wrap type="square"/>
              </v:shape>
            </w:pict>
          </mc:Fallback>
        </mc:AlternateContent>
      </w:r>
    </w:p>
    <w:p w14:paraId="78F585A9" w14:textId="5D1D8D2F" w:rsidR="00463A9D" w:rsidRDefault="007005BC" w:rsidP="00BE340F">
      <w:pPr>
        <w:pStyle w:val="Testo"/>
      </w:pPr>
      <w:r>
        <w:rPr>
          <w:i w:val="0"/>
          <w:iCs/>
          <w:noProof/>
        </w:rPr>
        <w:lastRenderedPageBreak/>
        <w:drawing>
          <wp:anchor distT="0" distB="0" distL="114300" distR="114300" simplePos="0" relativeHeight="251658273" behindDoc="0" locked="0" layoutInCell="1" allowOverlap="1" wp14:anchorId="79179986" wp14:editId="2C410EB7">
            <wp:simplePos x="0" y="0"/>
            <wp:positionH relativeFrom="margin">
              <wp:posOffset>4657090</wp:posOffset>
            </wp:positionH>
            <wp:positionV relativeFrom="paragraph">
              <wp:posOffset>217170</wp:posOffset>
            </wp:positionV>
            <wp:extent cx="2204720" cy="2232660"/>
            <wp:effectExtent l="0" t="0" r="5080" b="0"/>
            <wp:wrapSquare wrapText="bothSides"/>
            <wp:docPr id="118821943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04720" cy="2232660"/>
                    </a:xfrm>
                    <a:prstGeom prst="rect">
                      <a:avLst/>
                    </a:prstGeom>
                    <a:noFill/>
                    <a:ln>
                      <a:noFill/>
                    </a:ln>
                  </pic:spPr>
                </pic:pic>
              </a:graphicData>
            </a:graphic>
          </wp:anchor>
        </w:drawing>
      </w:r>
      <w:r w:rsidR="00463A9D">
        <w:t>3.</w:t>
      </w:r>
      <w:r w:rsidR="0037379F">
        <w:t>1.</w:t>
      </w:r>
      <w:r w:rsidR="0037379F" w:rsidRPr="00157543">
        <w:t>16</w:t>
      </w:r>
      <w:r w:rsidR="00157543" w:rsidRPr="00157543">
        <w:t xml:space="preserve"> Pulsante di arresto di emergenza Idec YW</w:t>
      </w:r>
    </w:p>
    <w:p w14:paraId="067A2114" w14:textId="77777777" w:rsidR="007005BC" w:rsidRDefault="007005BC" w:rsidP="00BE340F">
      <w:pPr>
        <w:pStyle w:val="Testo"/>
        <w:rPr>
          <w:i w:val="0"/>
          <w:iCs/>
        </w:rPr>
      </w:pPr>
    </w:p>
    <w:p w14:paraId="197C6E43" w14:textId="233DD8B9" w:rsidR="004E3B03" w:rsidRDefault="004E3B03" w:rsidP="00BE340F">
      <w:pPr>
        <w:pStyle w:val="Testo"/>
        <w:rPr>
          <w:i w:val="0"/>
          <w:iCs/>
        </w:rPr>
      </w:pPr>
      <w:r>
        <w:rPr>
          <w:i w:val="0"/>
          <w:iCs/>
        </w:rPr>
        <w:t>Specifiche tecniche:</w:t>
      </w:r>
    </w:p>
    <w:p w14:paraId="0067B1D6" w14:textId="77777777" w:rsidR="00EC57A9" w:rsidRDefault="00EC57A9" w:rsidP="00BE340F">
      <w:pPr>
        <w:pStyle w:val="Testo"/>
        <w:rPr>
          <w:i w:val="0"/>
          <w:iCs/>
        </w:rPr>
      </w:pPr>
    </w:p>
    <w:p w14:paraId="7BAF28F9" w14:textId="31638C77" w:rsidR="004E3B03" w:rsidRDefault="009A127E" w:rsidP="00760B04">
      <w:pPr>
        <w:pStyle w:val="Testo"/>
        <w:numPr>
          <w:ilvl w:val="0"/>
          <w:numId w:val="86"/>
        </w:numPr>
        <w:rPr>
          <w:i w:val="0"/>
          <w:iCs/>
        </w:rPr>
      </w:pPr>
      <w:r>
        <w:rPr>
          <w:i w:val="0"/>
          <w:iCs/>
        </w:rPr>
        <w:t>Modello: IDEC YM</w:t>
      </w:r>
    </w:p>
    <w:p w14:paraId="3E944E0C" w14:textId="3B7AD2E0" w:rsidR="009A127E" w:rsidRDefault="001C1BF6" w:rsidP="00760B04">
      <w:pPr>
        <w:pStyle w:val="Testo"/>
        <w:numPr>
          <w:ilvl w:val="0"/>
          <w:numId w:val="86"/>
        </w:numPr>
        <w:rPr>
          <w:i w:val="0"/>
          <w:iCs/>
        </w:rPr>
      </w:pPr>
      <w:r>
        <w:rPr>
          <w:i w:val="0"/>
          <w:iCs/>
        </w:rPr>
        <w:t>Diametro testa: 40mm</w:t>
      </w:r>
    </w:p>
    <w:p w14:paraId="417E35F0" w14:textId="0F9B0EFB" w:rsidR="00D6371A" w:rsidRDefault="00D6371A" w:rsidP="00760B04">
      <w:pPr>
        <w:pStyle w:val="Testo"/>
        <w:numPr>
          <w:ilvl w:val="0"/>
          <w:numId w:val="86"/>
        </w:numPr>
        <w:rPr>
          <w:i w:val="0"/>
          <w:iCs/>
        </w:rPr>
      </w:pPr>
      <w:r>
        <w:rPr>
          <w:i w:val="0"/>
          <w:iCs/>
        </w:rPr>
        <w:t>Diametro foratura pannello: 22mm</w:t>
      </w:r>
    </w:p>
    <w:p w14:paraId="04837B13" w14:textId="277536E1" w:rsidR="00646CB6" w:rsidRDefault="00646CB6" w:rsidP="00760B04">
      <w:pPr>
        <w:pStyle w:val="Testo"/>
        <w:numPr>
          <w:ilvl w:val="0"/>
          <w:numId w:val="86"/>
        </w:numPr>
        <w:rPr>
          <w:i w:val="0"/>
          <w:iCs/>
        </w:rPr>
      </w:pPr>
      <w:r>
        <w:rPr>
          <w:i w:val="0"/>
          <w:iCs/>
        </w:rPr>
        <w:t>Profondità: 78.3mm</w:t>
      </w:r>
    </w:p>
    <w:p w14:paraId="3AB72641" w14:textId="360D3EFF" w:rsidR="00C172BD" w:rsidRDefault="00C172BD" w:rsidP="00760B04">
      <w:pPr>
        <w:pStyle w:val="Testo"/>
        <w:numPr>
          <w:ilvl w:val="0"/>
          <w:numId w:val="86"/>
        </w:numPr>
        <w:rPr>
          <w:i w:val="0"/>
          <w:iCs/>
        </w:rPr>
      </w:pPr>
      <w:r>
        <w:rPr>
          <w:i w:val="0"/>
          <w:iCs/>
        </w:rPr>
        <w:t>Contatti di sicurezza: 2</w:t>
      </w:r>
    </w:p>
    <w:p w14:paraId="6C1EFE3B" w14:textId="2EB1BE6C" w:rsidR="001C1BF6" w:rsidRDefault="00D6371A" w:rsidP="00760B04">
      <w:pPr>
        <w:pStyle w:val="Testo"/>
        <w:numPr>
          <w:ilvl w:val="0"/>
          <w:numId w:val="86"/>
        </w:numPr>
        <w:rPr>
          <w:i w:val="0"/>
          <w:iCs/>
        </w:rPr>
      </w:pPr>
      <w:r>
        <w:rPr>
          <w:i w:val="0"/>
          <w:iCs/>
        </w:rPr>
        <w:t>Contatti: 2NC</w:t>
      </w:r>
    </w:p>
    <w:p w14:paraId="40BCD8E9" w14:textId="108AABA7" w:rsidR="008F2430" w:rsidRDefault="008F2430" w:rsidP="00760B04">
      <w:pPr>
        <w:pStyle w:val="Testo"/>
        <w:numPr>
          <w:ilvl w:val="0"/>
          <w:numId w:val="86"/>
        </w:numPr>
        <w:rPr>
          <w:i w:val="0"/>
          <w:iCs/>
        </w:rPr>
      </w:pPr>
      <w:r>
        <w:rPr>
          <w:i w:val="0"/>
          <w:iCs/>
        </w:rPr>
        <w:t>Attuazione a pulsante: rilascio a rotazione</w:t>
      </w:r>
    </w:p>
    <w:p w14:paraId="347EFAE1" w14:textId="260701D9" w:rsidR="00A21050" w:rsidRDefault="00A21050" w:rsidP="00760B04">
      <w:pPr>
        <w:pStyle w:val="Testo"/>
        <w:numPr>
          <w:ilvl w:val="0"/>
          <w:numId w:val="86"/>
        </w:numPr>
        <w:rPr>
          <w:i w:val="0"/>
          <w:iCs/>
        </w:rPr>
      </w:pPr>
      <w:r>
        <w:rPr>
          <w:i w:val="0"/>
          <w:iCs/>
        </w:rPr>
        <w:t>Tensione nominale: 380V</w:t>
      </w:r>
    </w:p>
    <w:p w14:paraId="7DBED35A" w14:textId="7945B877" w:rsidR="00A21050" w:rsidRDefault="00A21050" w:rsidP="00760B04">
      <w:pPr>
        <w:pStyle w:val="Testo"/>
        <w:numPr>
          <w:ilvl w:val="0"/>
          <w:numId w:val="86"/>
        </w:numPr>
        <w:rPr>
          <w:i w:val="0"/>
          <w:iCs/>
        </w:rPr>
      </w:pPr>
      <w:r>
        <w:rPr>
          <w:i w:val="0"/>
          <w:iCs/>
        </w:rPr>
        <w:t>Corrente fornita</w:t>
      </w:r>
      <w:r w:rsidR="00646CB6">
        <w:rPr>
          <w:i w:val="0"/>
          <w:iCs/>
        </w:rPr>
        <w:t>: 10A</w:t>
      </w:r>
    </w:p>
    <w:p w14:paraId="795D2EFC" w14:textId="6A044591" w:rsidR="00A21050" w:rsidRDefault="00A21050" w:rsidP="00760B04">
      <w:pPr>
        <w:pStyle w:val="Testo"/>
        <w:numPr>
          <w:ilvl w:val="0"/>
          <w:numId w:val="86"/>
        </w:numPr>
        <w:rPr>
          <w:i w:val="0"/>
          <w:iCs/>
        </w:rPr>
      </w:pPr>
      <w:r>
        <w:rPr>
          <w:i w:val="0"/>
          <w:iCs/>
        </w:rPr>
        <w:t>Colore: rosso</w:t>
      </w:r>
    </w:p>
    <w:p w14:paraId="4BE84363" w14:textId="77777777" w:rsidR="00CC7351" w:rsidRDefault="00CC7351" w:rsidP="00760B04">
      <w:pPr>
        <w:pStyle w:val="Testo"/>
        <w:numPr>
          <w:ilvl w:val="0"/>
          <w:numId w:val="86"/>
        </w:numPr>
        <w:rPr>
          <w:i w:val="0"/>
          <w:iCs/>
        </w:rPr>
      </w:pPr>
      <w:r w:rsidRPr="00CC7351">
        <w:rPr>
          <w:i w:val="0"/>
          <w:iCs/>
        </w:rPr>
        <w:t>Grado di protezione IP65</w:t>
      </w:r>
    </w:p>
    <w:p w14:paraId="45BB089C" w14:textId="77777777" w:rsidR="00CC7351" w:rsidRDefault="00CC7351" w:rsidP="00760B04">
      <w:pPr>
        <w:pStyle w:val="Testo"/>
        <w:numPr>
          <w:ilvl w:val="0"/>
          <w:numId w:val="86"/>
        </w:numPr>
        <w:rPr>
          <w:i w:val="0"/>
          <w:iCs/>
        </w:rPr>
      </w:pPr>
      <w:r w:rsidRPr="00CC7351">
        <w:rPr>
          <w:i w:val="0"/>
          <w:iCs/>
        </w:rPr>
        <w:t>Certificazione CE</w:t>
      </w:r>
    </w:p>
    <w:p w14:paraId="531A15B1" w14:textId="77777777" w:rsidR="00CC7351" w:rsidRDefault="00CC7351" w:rsidP="00760B04">
      <w:pPr>
        <w:pStyle w:val="Testo"/>
        <w:numPr>
          <w:ilvl w:val="0"/>
          <w:numId w:val="86"/>
        </w:numPr>
        <w:rPr>
          <w:i w:val="0"/>
          <w:iCs/>
        </w:rPr>
      </w:pPr>
      <w:r w:rsidRPr="00CC7351">
        <w:rPr>
          <w:i w:val="0"/>
          <w:iCs/>
        </w:rPr>
        <w:t>Approvazione UL</w:t>
      </w:r>
    </w:p>
    <w:p w14:paraId="692AB90C" w14:textId="27390FA6" w:rsidR="00D6371A" w:rsidRDefault="00CC7351" w:rsidP="00760B04">
      <w:pPr>
        <w:pStyle w:val="Testo"/>
        <w:numPr>
          <w:ilvl w:val="0"/>
          <w:numId w:val="86"/>
        </w:numPr>
        <w:rPr>
          <w:i w:val="0"/>
          <w:iCs/>
        </w:rPr>
      </w:pPr>
      <w:r w:rsidRPr="00CC7351">
        <w:rPr>
          <w:i w:val="0"/>
          <w:iCs/>
        </w:rPr>
        <w:t>Certificazione CCC</w:t>
      </w:r>
    </w:p>
    <w:p w14:paraId="364F1BE9" w14:textId="0880EE63" w:rsidR="00B207B4" w:rsidRPr="007005BC" w:rsidRDefault="00266E3E" w:rsidP="00B207B4">
      <w:pPr>
        <w:pStyle w:val="Testo"/>
        <w:rPr>
          <w:i w:val="0"/>
          <w:iCs/>
        </w:rPr>
      </w:pPr>
      <w:r>
        <w:rPr>
          <w:i w:val="0"/>
          <w:iCs/>
        </w:rPr>
        <w:t>Il fingo viene utilizzato per interrompere il flusso di corrente che va ai motori.</w:t>
      </w:r>
      <w:r w:rsidR="0061084D">
        <w:rPr>
          <w:i w:val="0"/>
          <w:iCs/>
        </w:rPr>
        <w:t xml:space="preserve"> In questo modo</w:t>
      </w:r>
      <w:r w:rsidR="00CD6653">
        <w:rPr>
          <w:i w:val="0"/>
          <w:iCs/>
        </w:rPr>
        <w:t xml:space="preserve"> non si toglie l’alimentazione a tutto il circuito, permettendo una maggiore sicurezza e </w:t>
      </w:r>
      <w:r w:rsidR="00AD52FB">
        <w:rPr>
          <w:i w:val="0"/>
          <w:iCs/>
        </w:rPr>
        <w:t>permette di visualizzare gli eventuali errori su display.</w:t>
      </w:r>
    </w:p>
    <w:p w14:paraId="01377DEB" w14:textId="0BC6D45D" w:rsidR="0037379F" w:rsidRPr="00D41BC7" w:rsidRDefault="0037379F" w:rsidP="005D3357">
      <w:pPr>
        <w:pStyle w:val="Testo"/>
        <w:ind w:left="7200"/>
        <w:rPr>
          <w:i w:val="0"/>
          <w:iCs/>
        </w:rPr>
      </w:pPr>
    </w:p>
    <w:p w14:paraId="45DB2CA3" w14:textId="2BD0E412" w:rsidR="0037379F" w:rsidRDefault="0037379F" w:rsidP="00BE340F">
      <w:pPr>
        <w:pStyle w:val="Testo"/>
      </w:pPr>
      <w:r>
        <w:t>3.1.17</w:t>
      </w:r>
      <w:bookmarkStart w:id="12" w:name="_Hlk201566112"/>
      <w:r w:rsidR="00105033">
        <w:t xml:space="preserve"> </w:t>
      </w:r>
      <w:r w:rsidR="00361C6C">
        <w:t>Unità completa pulsante RS PRO, SPST, IP6</w:t>
      </w:r>
      <w:bookmarkEnd w:id="12"/>
      <w:r w:rsidR="00361C6C">
        <w:t>5</w:t>
      </w:r>
    </w:p>
    <w:p w14:paraId="1C070B60" w14:textId="77777777" w:rsidR="00ED24E3" w:rsidRDefault="00ED24E3" w:rsidP="00BE340F">
      <w:pPr>
        <w:pStyle w:val="Testo"/>
      </w:pPr>
    </w:p>
    <w:p w14:paraId="32CB4B4D" w14:textId="134DF185" w:rsidR="00ED24E3" w:rsidRPr="00ED24E3" w:rsidRDefault="00ED24E3" w:rsidP="00BE340F">
      <w:pPr>
        <w:pStyle w:val="Testo"/>
        <w:rPr>
          <w:i w:val="0"/>
          <w:iCs/>
        </w:rPr>
      </w:pPr>
      <w:r>
        <w:rPr>
          <w:i w:val="0"/>
          <w:iCs/>
          <w:noProof/>
        </w:rPr>
        <w:drawing>
          <wp:anchor distT="0" distB="0" distL="114300" distR="114300" simplePos="0" relativeHeight="251658274" behindDoc="0" locked="0" layoutInCell="1" allowOverlap="1" wp14:anchorId="1281D535" wp14:editId="11F208BB">
            <wp:simplePos x="0" y="0"/>
            <wp:positionH relativeFrom="margin">
              <wp:align>right</wp:align>
            </wp:positionH>
            <wp:positionV relativeFrom="paragraph">
              <wp:posOffset>12700</wp:posOffset>
            </wp:positionV>
            <wp:extent cx="2047875" cy="1377950"/>
            <wp:effectExtent l="0" t="0" r="9525" b="0"/>
            <wp:wrapSquare wrapText="bothSides"/>
            <wp:docPr id="1015338877" name="Immagine 14" descr="Immagine che contiene luc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38877" name="Immagine 14" descr="Immagine che contiene luce&#10;&#10;Il contenuto generato dall'IA potrebbe non essere corretto."/>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047875" cy="1377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i w:val="0"/>
          <w:iCs/>
        </w:rPr>
        <w:t>Specifiche tecniche:</w:t>
      </w:r>
    </w:p>
    <w:p w14:paraId="0FCFE773" w14:textId="77777777" w:rsidR="00EC57A9" w:rsidRDefault="00EC57A9" w:rsidP="00BE340F">
      <w:pPr>
        <w:pStyle w:val="Testo"/>
        <w:rPr>
          <w:i w:val="0"/>
          <w:iCs/>
        </w:rPr>
      </w:pPr>
    </w:p>
    <w:p w14:paraId="162DE448" w14:textId="5BF11E46" w:rsidR="00C55FF9" w:rsidRDefault="00906760" w:rsidP="00FA6626">
      <w:pPr>
        <w:pStyle w:val="Testo"/>
        <w:numPr>
          <w:ilvl w:val="0"/>
          <w:numId w:val="87"/>
        </w:numPr>
        <w:rPr>
          <w:i w:val="0"/>
          <w:iCs/>
        </w:rPr>
      </w:pPr>
      <w:r>
        <w:rPr>
          <w:i w:val="0"/>
          <w:iCs/>
        </w:rPr>
        <w:t>M</w:t>
      </w:r>
      <w:r w:rsidR="00FA6626" w:rsidRPr="00FA6626">
        <w:rPr>
          <w:i w:val="0"/>
          <w:iCs/>
        </w:rPr>
        <w:t>ateriale del corpo in plastica</w:t>
      </w:r>
    </w:p>
    <w:p w14:paraId="04A2E217" w14:textId="77777777" w:rsidR="00C55FF9" w:rsidRDefault="00FA6626" w:rsidP="00FA6626">
      <w:pPr>
        <w:pStyle w:val="Testo"/>
        <w:numPr>
          <w:ilvl w:val="0"/>
          <w:numId w:val="87"/>
        </w:numPr>
        <w:rPr>
          <w:i w:val="0"/>
          <w:iCs/>
        </w:rPr>
      </w:pPr>
      <w:r w:rsidRPr="00FA6626">
        <w:rPr>
          <w:i w:val="0"/>
          <w:iCs/>
        </w:rPr>
        <w:t>Configurazione dei contatti di 1NO (normalmente aperto)</w:t>
      </w:r>
    </w:p>
    <w:p w14:paraId="298EF96A" w14:textId="02DAA4BD" w:rsidR="00C55FF9" w:rsidRDefault="00906760" w:rsidP="00FA6626">
      <w:pPr>
        <w:pStyle w:val="Testo"/>
        <w:numPr>
          <w:ilvl w:val="0"/>
          <w:numId w:val="87"/>
        </w:numPr>
        <w:rPr>
          <w:i w:val="0"/>
          <w:iCs/>
        </w:rPr>
      </w:pPr>
      <w:r>
        <w:rPr>
          <w:i w:val="0"/>
          <w:iCs/>
        </w:rPr>
        <w:t>D</w:t>
      </w:r>
      <w:r w:rsidR="00FA6626" w:rsidRPr="00FA6626">
        <w:rPr>
          <w:i w:val="0"/>
          <w:iCs/>
        </w:rPr>
        <w:t>iametro di foratura di 22 mm</w:t>
      </w:r>
    </w:p>
    <w:p w14:paraId="649FFC96" w14:textId="12575C84" w:rsidR="00C55FF9" w:rsidRDefault="00906760" w:rsidP="00FA6626">
      <w:pPr>
        <w:pStyle w:val="Testo"/>
        <w:numPr>
          <w:ilvl w:val="0"/>
          <w:numId w:val="87"/>
        </w:numPr>
        <w:rPr>
          <w:i w:val="0"/>
          <w:iCs/>
        </w:rPr>
      </w:pPr>
      <w:r>
        <w:rPr>
          <w:i w:val="0"/>
          <w:iCs/>
        </w:rPr>
        <w:t>N</w:t>
      </w:r>
      <w:r w:rsidR="00FA6626" w:rsidRPr="00FA6626">
        <w:rPr>
          <w:i w:val="0"/>
          <w:iCs/>
        </w:rPr>
        <w:t>on illuminato</w:t>
      </w:r>
    </w:p>
    <w:p w14:paraId="305EBD03" w14:textId="77777777" w:rsidR="00C55FF9" w:rsidRDefault="00FA6626" w:rsidP="00FA6626">
      <w:pPr>
        <w:pStyle w:val="Testo"/>
        <w:numPr>
          <w:ilvl w:val="0"/>
          <w:numId w:val="87"/>
        </w:numPr>
        <w:rPr>
          <w:i w:val="0"/>
          <w:iCs/>
        </w:rPr>
      </w:pPr>
      <w:r w:rsidRPr="00FA6626">
        <w:rPr>
          <w:i w:val="0"/>
          <w:iCs/>
        </w:rPr>
        <w:t>IP65 grado di protezione IP (Ingress Protection) di</w:t>
      </w:r>
    </w:p>
    <w:p w14:paraId="1407688A" w14:textId="5355C59F" w:rsidR="00906760" w:rsidRDefault="00906760" w:rsidP="00FA6626">
      <w:pPr>
        <w:pStyle w:val="Testo"/>
        <w:numPr>
          <w:ilvl w:val="0"/>
          <w:numId w:val="87"/>
        </w:numPr>
        <w:rPr>
          <w:i w:val="0"/>
          <w:iCs/>
        </w:rPr>
      </w:pPr>
      <w:r>
        <w:rPr>
          <w:i w:val="0"/>
          <w:iCs/>
        </w:rPr>
        <w:t>T</w:t>
      </w:r>
      <w:r w:rsidR="00FA6626" w:rsidRPr="00FA6626">
        <w:rPr>
          <w:i w:val="0"/>
          <w:iCs/>
        </w:rPr>
        <w:t>ensione c.a. massima di 230 V.</w:t>
      </w:r>
    </w:p>
    <w:p w14:paraId="4CC1281F" w14:textId="77777777" w:rsidR="00906760" w:rsidRDefault="00FA6626" w:rsidP="00FA6626">
      <w:pPr>
        <w:pStyle w:val="Testo"/>
        <w:numPr>
          <w:ilvl w:val="0"/>
          <w:numId w:val="87"/>
        </w:numPr>
        <w:rPr>
          <w:i w:val="0"/>
          <w:iCs/>
        </w:rPr>
      </w:pPr>
      <w:r w:rsidRPr="00FA6626">
        <w:rPr>
          <w:i w:val="0"/>
          <w:iCs/>
        </w:rPr>
        <w:t>Corrente massima di 6 A</w:t>
      </w:r>
    </w:p>
    <w:p w14:paraId="7A794FD4" w14:textId="260FBE8F" w:rsidR="00906760" w:rsidRDefault="00906760" w:rsidP="00FA6626">
      <w:pPr>
        <w:pStyle w:val="Testo"/>
        <w:numPr>
          <w:ilvl w:val="0"/>
          <w:numId w:val="87"/>
        </w:numPr>
        <w:rPr>
          <w:i w:val="0"/>
          <w:iCs/>
        </w:rPr>
      </w:pPr>
      <w:r>
        <w:rPr>
          <w:i w:val="0"/>
          <w:iCs/>
        </w:rPr>
        <w:t>T</w:t>
      </w:r>
      <w:r w:rsidR="00FA6626" w:rsidRPr="00FA6626">
        <w:rPr>
          <w:i w:val="0"/>
          <w:iCs/>
        </w:rPr>
        <w:t>ipo per montaggio a pannello</w:t>
      </w:r>
    </w:p>
    <w:p w14:paraId="270D8575" w14:textId="4BD76916" w:rsidR="00906760" w:rsidRDefault="00906760" w:rsidP="00FA6626">
      <w:pPr>
        <w:pStyle w:val="Testo"/>
        <w:numPr>
          <w:ilvl w:val="0"/>
          <w:numId w:val="87"/>
        </w:numPr>
        <w:rPr>
          <w:i w:val="0"/>
          <w:iCs/>
        </w:rPr>
      </w:pPr>
      <w:r>
        <w:rPr>
          <w:i w:val="0"/>
          <w:iCs/>
        </w:rPr>
        <w:t>A</w:t>
      </w:r>
      <w:r w:rsidR="00FA6626" w:rsidRPr="00FA6626">
        <w:rPr>
          <w:i w:val="0"/>
          <w:iCs/>
        </w:rPr>
        <w:t>zionamento momentaneo del pulsante</w:t>
      </w:r>
    </w:p>
    <w:p w14:paraId="5CD3ADE6" w14:textId="43426720" w:rsidR="00906760" w:rsidRDefault="00906760" w:rsidP="00FA6626">
      <w:pPr>
        <w:pStyle w:val="Testo"/>
        <w:numPr>
          <w:ilvl w:val="0"/>
          <w:numId w:val="87"/>
        </w:numPr>
        <w:rPr>
          <w:i w:val="0"/>
          <w:iCs/>
        </w:rPr>
      </w:pPr>
      <w:r>
        <w:rPr>
          <w:i w:val="0"/>
          <w:iCs/>
        </w:rPr>
        <w:t>C</w:t>
      </w:r>
      <w:r w:rsidR="00FA6626" w:rsidRPr="00FA6626">
        <w:rPr>
          <w:i w:val="0"/>
          <w:iCs/>
        </w:rPr>
        <w:t>olore del pulsante verde</w:t>
      </w:r>
    </w:p>
    <w:p w14:paraId="2F3AF45A" w14:textId="3DDD0F46" w:rsidR="00906760" w:rsidRDefault="00906760" w:rsidP="00FA6626">
      <w:pPr>
        <w:pStyle w:val="Testo"/>
        <w:numPr>
          <w:ilvl w:val="0"/>
          <w:numId w:val="87"/>
        </w:numPr>
        <w:rPr>
          <w:i w:val="0"/>
          <w:iCs/>
        </w:rPr>
      </w:pPr>
      <w:r>
        <w:rPr>
          <w:i w:val="0"/>
          <w:iCs/>
        </w:rPr>
        <w:t>M</w:t>
      </w:r>
      <w:r w:rsidR="00FA6626" w:rsidRPr="00FA6626">
        <w:rPr>
          <w:i w:val="0"/>
          <w:iCs/>
        </w:rPr>
        <w:t>ateriale del pulsante in plastica</w:t>
      </w:r>
    </w:p>
    <w:p w14:paraId="02C1DC12" w14:textId="5F1D01E3" w:rsidR="00906760" w:rsidRDefault="00906760" w:rsidP="00FA6626">
      <w:pPr>
        <w:pStyle w:val="Testo"/>
        <w:numPr>
          <w:ilvl w:val="0"/>
          <w:numId w:val="87"/>
        </w:numPr>
        <w:rPr>
          <w:i w:val="0"/>
          <w:iCs/>
        </w:rPr>
      </w:pPr>
      <w:r>
        <w:rPr>
          <w:i w:val="0"/>
          <w:iCs/>
        </w:rPr>
        <w:t>P</w:t>
      </w:r>
      <w:r w:rsidR="00FA6626" w:rsidRPr="00FA6626">
        <w:rPr>
          <w:i w:val="0"/>
          <w:iCs/>
        </w:rPr>
        <w:t>ulsante rotondo</w:t>
      </w:r>
    </w:p>
    <w:p w14:paraId="77F43621" w14:textId="47D502A7" w:rsidR="00906760" w:rsidRDefault="00906760" w:rsidP="00FA6626">
      <w:pPr>
        <w:pStyle w:val="Testo"/>
        <w:numPr>
          <w:ilvl w:val="0"/>
          <w:numId w:val="87"/>
        </w:numPr>
        <w:rPr>
          <w:i w:val="0"/>
          <w:iCs/>
        </w:rPr>
      </w:pPr>
      <w:r>
        <w:rPr>
          <w:i w:val="0"/>
          <w:iCs/>
        </w:rPr>
        <w:t>P</w:t>
      </w:r>
      <w:r w:rsidR="00FA6626" w:rsidRPr="00FA6626">
        <w:rPr>
          <w:i w:val="0"/>
          <w:iCs/>
        </w:rPr>
        <w:t>ulsante a filo</w:t>
      </w:r>
    </w:p>
    <w:p w14:paraId="253B46F8" w14:textId="3E3CFA80" w:rsidR="00FA6626" w:rsidRDefault="00906760" w:rsidP="00FA6626">
      <w:pPr>
        <w:pStyle w:val="Testo"/>
        <w:numPr>
          <w:ilvl w:val="0"/>
          <w:numId w:val="87"/>
        </w:numPr>
        <w:rPr>
          <w:i w:val="0"/>
          <w:iCs/>
        </w:rPr>
      </w:pPr>
      <w:r>
        <w:rPr>
          <w:i w:val="0"/>
          <w:iCs/>
        </w:rPr>
        <w:t>T</w:t>
      </w:r>
      <w:r w:rsidR="00FA6626" w:rsidRPr="00FA6626">
        <w:rPr>
          <w:i w:val="0"/>
          <w:iCs/>
        </w:rPr>
        <w:t>ipo terminal a vite</w:t>
      </w:r>
    </w:p>
    <w:p w14:paraId="17DE5E89" w14:textId="77777777" w:rsidR="001804F9" w:rsidRDefault="001804F9" w:rsidP="00AD52FB">
      <w:pPr>
        <w:pStyle w:val="Testo"/>
        <w:rPr>
          <w:i w:val="0"/>
          <w:iCs/>
        </w:rPr>
      </w:pPr>
    </w:p>
    <w:p w14:paraId="7A6AF7F3" w14:textId="2F2B0581" w:rsidR="00AD52FB" w:rsidRDefault="00951303" w:rsidP="00AD52FB">
      <w:pPr>
        <w:pStyle w:val="Testo"/>
        <w:rPr>
          <w:i w:val="0"/>
          <w:iCs/>
        </w:rPr>
      </w:pPr>
      <w:r>
        <w:rPr>
          <w:i w:val="0"/>
          <w:iCs/>
        </w:rPr>
        <w:t>Il tasto start permette ai motori di avviarsi.</w:t>
      </w:r>
      <w:r w:rsidR="00FC5F55">
        <w:rPr>
          <w:i w:val="0"/>
          <w:iCs/>
        </w:rPr>
        <w:t xml:space="preserve"> L</w:t>
      </w:r>
      <w:r w:rsidR="006A21D7">
        <w:rPr>
          <w:i w:val="0"/>
          <w:iCs/>
        </w:rPr>
        <w:t>’auto ritenuta è garantita dal relè.</w:t>
      </w:r>
    </w:p>
    <w:p w14:paraId="71CE49B3" w14:textId="77777777" w:rsidR="001804F9" w:rsidRPr="00EC57A9" w:rsidRDefault="001804F9" w:rsidP="001804F9">
      <w:pPr>
        <w:pStyle w:val="Testo"/>
        <w:ind w:left="720"/>
        <w:rPr>
          <w:i w:val="0"/>
          <w:iCs/>
        </w:rPr>
      </w:pPr>
    </w:p>
    <w:p w14:paraId="1098E99D" w14:textId="4B99E3C6" w:rsidR="005F1F6B" w:rsidRDefault="005E322D" w:rsidP="00BE340F">
      <w:pPr>
        <w:pStyle w:val="Testo"/>
      </w:pPr>
      <w:r>
        <w:lastRenderedPageBreak/>
        <w:t>3.1.1</w:t>
      </w:r>
      <w:r w:rsidR="0037379F">
        <w:t>8</w:t>
      </w:r>
      <w:r>
        <w:t xml:space="preserve"> </w:t>
      </w:r>
      <w:r w:rsidR="00BE340F">
        <w:t>P</w:t>
      </w:r>
      <w:r w:rsidR="00BE340F" w:rsidRPr="00BE340F">
        <w:t>resa VDE IEC 60320 C13 femmina</w:t>
      </w:r>
    </w:p>
    <w:p w14:paraId="10768146" w14:textId="402A459C" w:rsidR="00BE340F" w:rsidRDefault="00BE340F" w:rsidP="00BE340F">
      <w:pPr>
        <w:pStyle w:val="Testo"/>
      </w:pPr>
    </w:p>
    <w:p w14:paraId="0C6ED5AE" w14:textId="174837A3" w:rsidR="00BE340F" w:rsidRDefault="00BE340F" w:rsidP="00BE340F">
      <w:r>
        <w:t>Specifiche tecniche:</w:t>
      </w:r>
    </w:p>
    <w:p w14:paraId="4C09E50F" w14:textId="60FC0E0E" w:rsidR="00BE340F" w:rsidRPr="00BE340F" w:rsidRDefault="00BE340F" w:rsidP="00BE340F"/>
    <w:p w14:paraId="4FBE7E48" w14:textId="2A3FC44D" w:rsidR="00BE340F" w:rsidRPr="00BE340F" w:rsidRDefault="00BE340F" w:rsidP="00EA0437">
      <w:pPr>
        <w:pStyle w:val="Paragrafoelenco"/>
        <w:numPr>
          <w:ilvl w:val="0"/>
          <w:numId w:val="25"/>
        </w:numPr>
      </w:pPr>
      <w:r w:rsidRPr="00BE340F">
        <w:t xml:space="preserve">Conforme alla norma IEC 60320-1 (foglio C13) e certificata VDE (VDE 0625 Pt. 1) </w:t>
      </w:r>
    </w:p>
    <w:p w14:paraId="2BD78332" w14:textId="4D50BF87" w:rsidR="00BE340F" w:rsidRPr="00BE340F" w:rsidRDefault="00BE340F" w:rsidP="00EA0437">
      <w:pPr>
        <w:pStyle w:val="Paragrafoelenco"/>
        <w:numPr>
          <w:ilvl w:val="0"/>
          <w:numId w:val="25"/>
        </w:numPr>
      </w:pPr>
      <w:r w:rsidRPr="00BE340F">
        <w:t>Presa tripolare (L, N, PE)</w:t>
      </w:r>
    </w:p>
    <w:p w14:paraId="4250E992" w14:textId="6E60237A" w:rsidR="00BE340F" w:rsidRPr="00BE340F" w:rsidRDefault="00BE340F" w:rsidP="00EA0437">
      <w:pPr>
        <w:pStyle w:val="Paragrafoelenco"/>
        <w:numPr>
          <w:ilvl w:val="0"/>
          <w:numId w:val="25"/>
        </w:numPr>
      </w:pPr>
      <w:r w:rsidRPr="00BE340F">
        <w:t>Corrente nominale 10 A a 250 V AC</w:t>
      </w:r>
    </w:p>
    <w:p w14:paraId="32A55C7F" w14:textId="019C6570" w:rsidR="00BE340F" w:rsidRPr="00BE340F" w:rsidRDefault="00BE340F" w:rsidP="00EA0437">
      <w:pPr>
        <w:pStyle w:val="Paragrafoelenco"/>
        <w:numPr>
          <w:ilvl w:val="0"/>
          <w:numId w:val="25"/>
        </w:numPr>
      </w:pPr>
      <w:r w:rsidRPr="00BE340F">
        <w:t xml:space="preserve">Temperatura di esercizio fino a 70 °C. </w:t>
      </w:r>
    </w:p>
    <w:p w14:paraId="2D771141" w14:textId="201BFD40" w:rsidR="00BE340F" w:rsidRPr="00BE340F" w:rsidRDefault="00BE340F" w:rsidP="00EA0437">
      <w:pPr>
        <w:pStyle w:val="Paragrafoelenco"/>
        <w:numPr>
          <w:ilvl w:val="0"/>
          <w:numId w:val="25"/>
        </w:numPr>
      </w:pPr>
      <w:r w:rsidRPr="00BE340F">
        <w:t>Corpo angolato da 51 × 18,8 × 27,73 mm (L × P × A)</w:t>
      </w:r>
    </w:p>
    <w:p w14:paraId="571EF212" w14:textId="5C4CF6C0" w:rsidR="00BE340F" w:rsidRPr="00BE340F" w:rsidRDefault="00BE340F" w:rsidP="00EA0437">
      <w:pPr>
        <w:pStyle w:val="Paragrafoelenco"/>
        <w:numPr>
          <w:ilvl w:val="0"/>
          <w:numId w:val="25"/>
        </w:numPr>
      </w:pPr>
      <w:r w:rsidRPr="00BE340F">
        <w:t>Foro pannello 28 × 19 mm</w:t>
      </w:r>
    </w:p>
    <w:p w14:paraId="2D810668" w14:textId="0C5683D5" w:rsidR="00BE340F" w:rsidRPr="00BE340F" w:rsidRDefault="00BE340F" w:rsidP="00EA0437">
      <w:pPr>
        <w:pStyle w:val="Paragrafoelenco"/>
        <w:numPr>
          <w:ilvl w:val="0"/>
          <w:numId w:val="25"/>
        </w:numPr>
      </w:pPr>
      <w:r w:rsidRPr="00BE340F">
        <w:t xml:space="preserve">Distanza fra i fori di fissaggio 40 mm. </w:t>
      </w:r>
    </w:p>
    <w:p w14:paraId="49DFA051" w14:textId="7D15F58B" w:rsidR="00BE340F" w:rsidRPr="00BE340F" w:rsidRDefault="00BE340F" w:rsidP="00EA0437">
      <w:pPr>
        <w:pStyle w:val="Paragrafoelenco"/>
        <w:numPr>
          <w:ilvl w:val="0"/>
          <w:numId w:val="25"/>
        </w:numPr>
      </w:pPr>
      <w:r w:rsidRPr="00BE340F">
        <w:t>Omologata VDE, ENEC, CEBEC, KEMA, NF, OVE, IMQ e conforme RoHS</w:t>
      </w:r>
    </w:p>
    <w:p w14:paraId="545CBEA0" w14:textId="771342DE" w:rsidR="00BE340F" w:rsidRPr="005F1F6B" w:rsidRDefault="00BE340F" w:rsidP="00BE340F">
      <w:r>
        <w:rPr>
          <w:noProof/>
        </w:rPr>
        <w:drawing>
          <wp:anchor distT="0" distB="0" distL="114300" distR="114300" simplePos="0" relativeHeight="251658260" behindDoc="0" locked="0" layoutInCell="1" allowOverlap="1" wp14:anchorId="47FC92E9" wp14:editId="73D23042">
            <wp:simplePos x="0" y="0"/>
            <wp:positionH relativeFrom="column">
              <wp:posOffset>604389</wp:posOffset>
            </wp:positionH>
            <wp:positionV relativeFrom="paragraph">
              <wp:posOffset>215265</wp:posOffset>
            </wp:positionV>
            <wp:extent cx="1490980" cy="1466215"/>
            <wp:effectExtent l="0" t="0" r="0" b="635"/>
            <wp:wrapSquare wrapText="bothSides"/>
            <wp:docPr id="62669766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90980" cy="14662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1" behindDoc="0" locked="0" layoutInCell="1" allowOverlap="1" wp14:anchorId="0BCD3919" wp14:editId="56DDFE61">
            <wp:simplePos x="0" y="0"/>
            <wp:positionH relativeFrom="column">
              <wp:posOffset>2544206</wp:posOffset>
            </wp:positionH>
            <wp:positionV relativeFrom="paragraph">
              <wp:posOffset>159816</wp:posOffset>
            </wp:positionV>
            <wp:extent cx="1526540" cy="1526540"/>
            <wp:effectExtent l="0" t="0" r="0" b="0"/>
            <wp:wrapSquare wrapText="bothSides"/>
            <wp:docPr id="139884819"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26540" cy="1526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B023D" w14:textId="77777777" w:rsidR="0058640D" w:rsidRDefault="0058640D" w:rsidP="0033153A">
      <w:pPr>
        <w:pStyle w:val="Titolo4"/>
      </w:pPr>
    </w:p>
    <w:p w14:paraId="7AAD6E1A" w14:textId="77777777" w:rsidR="0058640D" w:rsidRDefault="0058640D" w:rsidP="0058640D"/>
    <w:p w14:paraId="5F18B2F4" w14:textId="77777777" w:rsidR="0058640D" w:rsidRDefault="0058640D" w:rsidP="0058640D"/>
    <w:p w14:paraId="0526A9A9" w14:textId="77777777" w:rsidR="0058640D" w:rsidRDefault="0058640D" w:rsidP="0058640D"/>
    <w:p w14:paraId="4C43E1B0" w14:textId="77777777" w:rsidR="0058640D" w:rsidRDefault="0058640D" w:rsidP="0058640D"/>
    <w:p w14:paraId="2A9087B7" w14:textId="77777777" w:rsidR="0058640D" w:rsidRDefault="0058640D" w:rsidP="0058640D"/>
    <w:p w14:paraId="468F1EA6" w14:textId="77777777" w:rsidR="0058640D" w:rsidRDefault="0058640D" w:rsidP="0058640D"/>
    <w:p w14:paraId="02E49D3F" w14:textId="77777777" w:rsidR="0058640D" w:rsidRDefault="0058640D" w:rsidP="0058640D"/>
    <w:p w14:paraId="6C75D3FE" w14:textId="77777777" w:rsidR="0058640D" w:rsidRDefault="0058640D" w:rsidP="0058640D"/>
    <w:p w14:paraId="2B441F7A" w14:textId="01CBE91F" w:rsidR="00D244EB" w:rsidRPr="00CA4C68" w:rsidRDefault="00095A5C" w:rsidP="00CA4C68">
      <w:r>
        <w:t xml:space="preserve">La presa permette all’impianto di non avere una spina </w:t>
      </w:r>
      <w:r w:rsidR="00810A42">
        <w:t xml:space="preserve">collegata direttamente </w:t>
      </w:r>
      <w:r w:rsidR="00B90701">
        <w:t>all’alimentatore</w:t>
      </w:r>
      <w:r w:rsidR="00810A42">
        <w:t xml:space="preserve"> che sarebbe intralciante</w:t>
      </w:r>
      <w:r w:rsidR="00B90701">
        <w:t xml:space="preserve"> e ingombrante. La presa </w:t>
      </w:r>
      <w:r w:rsidR="00EC4118">
        <w:t>è venduta con l’impi</w:t>
      </w:r>
      <w:r w:rsidR="004C5530">
        <w:t>anto</w:t>
      </w:r>
      <w:r w:rsidR="00F95624">
        <w:t>, ma la possibilità di scollegarla da entrambe le estremità aumenta la sicurezza.</w:t>
      </w:r>
    </w:p>
    <w:p w14:paraId="5AE1791B" w14:textId="77777777" w:rsidR="00F335C7" w:rsidRDefault="00F335C7" w:rsidP="00CC2D1C">
      <w:pPr>
        <w:pStyle w:val="Titolo3"/>
      </w:pPr>
    </w:p>
    <w:p w14:paraId="03A6C040" w14:textId="77777777" w:rsidR="00AB565D" w:rsidRDefault="00AB565D" w:rsidP="00AB565D"/>
    <w:p w14:paraId="799CE23E" w14:textId="77777777" w:rsidR="00AB565D" w:rsidRDefault="00AB565D" w:rsidP="00AB565D"/>
    <w:p w14:paraId="2B1A69CA" w14:textId="77777777" w:rsidR="00AB565D" w:rsidRDefault="00AB565D" w:rsidP="00AB565D"/>
    <w:p w14:paraId="0B8493F2" w14:textId="77777777" w:rsidR="00AB565D" w:rsidRDefault="00AB565D" w:rsidP="00AB565D"/>
    <w:p w14:paraId="5C38F0F4" w14:textId="77777777" w:rsidR="00AB565D" w:rsidRDefault="00AB565D" w:rsidP="00AB565D"/>
    <w:p w14:paraId="5300FA5F" w14:textId="77777777" w:rsidR="00AB565D" w:rsidRDefault="00AB565D" w:rsidP="00AB565D"/>
    <w:p w14:paraId="6745EB6E" w14:textId="77777777" w:rsidR="00AB565D" w:rsidRDefault="00AB565D" w:rsidP="00AB565D"/>
    <w:p w14:paraId="5AB318AD" w14:textId="77777777" w:rsidR="00AB565D" w:rsidRDefault="00AB565D" w:rsidP="00AB565D"/>
    <w:p w14:paraId="11DCFBA7" w14:textId="77777777" w:rsidR="00AB565D" w:rsidRDefault="00AB565D" w:rsidP="00AB565D"/>
    <w:p w14:paraId="03BFB045" w14:textId="77777777" w:rsidR="00AB565D" w:rsidRDefault="00AB565D" w:rsidP="00AB565D"/>
    <w:p w14:paraId="255EED4E" w14:textId="77777777" w:rsidR="00AB565D" w:rsidRDefault="00AB565D" w:rsidP="00AB565D"/>
    <w:p w14:paraId="56CCC916" w14:textId="77777777" w:rsidR="00AB565D" w:rsidRDefault="00AB565D" w:rsidP="00AB565D"/>
    <w:p w14:paraId="27C7903D" w14:textId="77777777" w:rsidR="00AB565D" w:rsidRDefault="00AB565D" w:rsidP="00AB565D"/>
    <w:p w14:paraId="3193E32A" w14:textId="77777777" w:rsidR="00AB565D" w:rsidRDefault="00AB565D" w:rsidP="00AB565D"/>
    <w:p w14:paraId="3DC7A454" w14:textId="77777777" w:rsidR="00AB565D" w:rsidRPr="00AB565D" w:rsidRDefault="00AB565D" w:rsidP="00AB565D"/>
    <w:p w14:paraId="18990C6F" w14:textId="1DB8F025" w:rsidR="0033153A" w:rsidRPr="00CC2D1C" w:rsidRDefault="0033153A" w:rsidP="00CC2D1C">
      <w:pPr>
        <w:pStyle w:val="Titolo3"/>
      </w:pPr>
      <w:r w:rsidRPr="00CC2D1C">
        <w:lastRenderedPageBreak/>
        <w:t>3.2 Circuito elettrico</w:t>
      </w:r>
      <w:r w:rsidR="00A715EC" w:rsidRPr="00CC2D1C">
        <w:t xml:space="preserve"> “Vertistock – Magazzino automatizzato”</w:t>
      </w:r>
    </w:p>
    <w:p w14:paraId="73D2CC38" w14:textId="77777777" w:rsidR="00B66A6B" w:rsidRDefault="00553514" w:rsidP="00553514">
      <w:r>
        <w:t xml:space="preserve">          </w:t>
      </w:r>
    </w:p>
    <w:p w14:paraId="289241BA" w14:textId="2F94A035" w:rsidR="00553514" w:rsidRDefault="00553514" w:rsidP="00553514">
      <w:pPr>
        <w:rPr>
          <w:i/>
          <w:iCs/>
        </w:rPr>
      </w:pPr>
      <w:r w:rsidRPr="00EA6CA7">
        <w:rPr>
          <w:i/>
          <w:iCs/>
        </w:rPr>
        <w:t xml:space="preserve">3.2.1 </w:t>
      </w:r>
      <w:r w:rsidR="00EA6CA7">
        <w:rPr>
          <w:i/>
          <w:iCs/>
        </w:rPr>
        <w:t>Aspetti importanti</w:t>
      </w:r>
    </w:p>
    <w:p w14:paraId="0DE0D91E" w14:textId="592E36FD" w:rsidR="00B607A2" w:rsidRPr="00B66A6B" w:rsidRDefault="00394A99" w:rsidP="00553514">
      <w:r>
        <w:rPr>
          <w:i/>
          <w:iCs/>
          <w:noProof/>
        </w:rPr>
        <w:drawing>
          <wp:inline distT="0" distB="0" distL="0" distR="0" wp14:anchorId="7A120E31" wp14:editId="5D006319">
            <wp:extent cx="6758940" cy="4777740"/>
            <wp:effectExtent l="0" t="0" r="3810" b="3810"/>
            <wp:docPr id="601640617"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758940" cy="4777740"/>
                    </a:xfrm>
                    <a:prstGeom prst="rect">
                      <a:avLst/>
                    </a:prstGeom>
                    <a:noFill/>
                    <a:ln>
                      <a:noFill/>
                    </a:ln>
                  </pic:spPr>
                </pic:pic>
              </a:graphicData>
            </a:graphic>
          </wp:inline>
        </w:drawing>
      </w:r>
    </w:p>
    <w:p w14:paraId="2A767539" w14:textId="10749B1A" w:rsidR="00F95624" w:rsidRPr="00CA4C68" w:rsidRDefault="0033153A" w:rsidP="00CA4C68">
      <w:r>
        <w:rPr>
          <w:i/>
          <w:iCs/>
          <w:sz w:val="20"/>
          <w:szCs w:val="20"/>
        </w:rPr>
        <w:t>Schema elettrico completo dell’impianto.</w:t>
      </w:r>
    </w:p>
    <w:p w14:paraId="0FFC9CEF" w14:textId="77777777" w:rsidR="00F95624" w:rsidRDefault="00F95624" w:rsidP="0033153A">
      <w:pPr>
        <w:jc w:val="both"/>
      </w:pPr>
    </w:p>
    <w:p w14:paraId="50325EFB" w14:textId="7C9F4CCE" w:rsidR="0033153A" w:rsidRDefault="0033153A" w:rsidP="0033153A">
      <w:pPr>
        <w:jc w:val="both"/>
      </w:pPr>
      <w:r>
        <w:t>L’immagine raffigura</w:t>
      </w:r>
      <w:r w:rsidR="00965F7F">
        <w:t xml:space="preserve"> il circuito di</w:t>
      </w:r>
      <w:r>
        <w:t xml:space="preserve"> tutto l’impianto del progetto “Vertistock – Magazzino automatizzato”</w:t>
      </w:r>
      <w:r w:rsidR="00965F7F">
        <w:t xml:space="preserve"> versione “Small”</w:t>
      </w:r>
      <w:r>
        <w:t>. Tutti i componenti utilizzati per la realizzazione del circuito sono presenti in questo schema.</w:t>
      </w:r>
    </w:p>
    <w:p w14:paraId="3772AEEE" w14:textId="77777777" w:rsidR="0033153A" w:rsidRDefault="0033153A" w:rsidP="0033153A">
      <w:pPr>
        <w:jc w:val="both"/>
      </w:pPr>
    </w:p>
    <w:p w14:paraId="45ADC1F1" w14:textId="0835E561" w:rsidR="0033153A" w:rsidRDefault="00C75F21" w:rsidP="0033153A">
      <w:pPr>
        <w:jc w:val="both"/>
      </w:pPr>
      <w:r>
        <w:t xml:space="preserve">Ogni </w:t>
      </w:r>
      <w:r w:rsidR="00A93AF6">
        <w:t>parte</w:t>
      </w:r>
      <w:r>
        <w:t xml:space="preserve"> </w:t>
      </w:r>
      <w:r w:rsidR="0033153A">
        <w:t xml:space="preserve">del circuito </w:t>
      </w:r>
      <w:r>
        <w:t>è</w:t>
      </w:r>
      <w:r w:rsidR="0033153A">
        <w:t xml:space="preserve"> fondamental</w:t>
      </w:r>
      <w:r>
        <w:t>e</w:t>
      </w:r>
      <w:r w:rsidR="0033153A">
        <w:t xml:space="preserve"> per garantire al magazzino di svolgere il suo scopo in modo ottimale. I microcontrollori, driver e gli altri elementi e apparecchiature devono essere sempre operativi. Di conseguenza, dal punto di vista elettrico, si avrà manutenzione straordinaria con aggiustamento o sostituzione del componente.</w:t>
      </w:r>
    </w:p>
    <w:p w14:paraId="35F62074" w14:textId="77777777" w:rsidR="0033153A" w:rsidRDefault="0033153A" w:rsidP="0033153A">
      <w:pPr>
        <w:jc w:val="both"/>
      </w:pPr>
    </w:p>
    <w:p w14:paraId="3E47DD2E" w14:textId="132B5326" w:rsidR="0033153A" w:rsidRDefault="00310A80" w:rsidP="0033153A">
      <w:pPr>
        <w:jc w:val="both"/>
      </w:pPr>
      <w:r>
        <w:t>Dal punto di vista elettrico</w:t>
      </w:r>
      <w:r w:rsidR="004453D0">
        <w:t xml:space="preserve"> l’innovazione</w:t>
      </w:r>
      <w:r w:rsidR="0033153A">
        <w:t xml:space="preserve"> </w:t>
      </w:r>
      <w:r w:rsidR="002D6793">
        <w:t>di</w:t>
      </w:r>
      <w:r w:rsidR="0033153A">
        <w:t xml:space="preserve"> </w:t>
      </w:r>
      <w:r w:rsidR="002D6793">
        <w:t>“</w:t>
      </w:r>
      <w:r w:rsidR="0033153A">
        <w:t>Vertistock</w:t>
      </w:r>
      <w:r w:rsidR="002D6793">
        <w:t xml:space="preserve"> – Magazzino automatizzato”</w:t>
      </w:r>
      <w:r w:rsidR="0033153A">
        <w:t xml:space="preserve"> è l’utilizzo del “M5Stack”. Questo componente può essere programmato e può comunicare con l’utilizzo del WiFi. Questo permette di lasciare il controllo dei motori per la movimentazione ai due M5Stack invece che Arduino. In questo modo non si va a sovraccaricare il microcontrollore</w:t>
      </w:r>
      <w:r w:rsidR="00690C8E">
        <w:t xml:space="preserve">. La movimentazione è gestita dai due dispositivi, i quali mandano informazioni sullo stato dei motori a Arduino </w:t>
      </w:r>
      <w:r w:rsidR="00256EB2">
        <w:t>tramite WiFi.</w:t>
      </w:r>
    </w:p>
    <w:p w14:paraId="2A215976" w14:textId="20C1DD35" w:rsidR="0033153A" w:rsidRDefault="00EB1431" w:rsidP="0033153A">
      <w:pPr>
        <w:jc w:val="both"/>
        <w:rPr>
          <w:i/>
          <w:iCs/>
        </w:rPr>
      </w:pPr>
      <w:r w:rsidRPr="006A6C69">
        <w:rPr>
          <w:i/>
          <w:iCs/>
        </w:rPr>
        <w:lastRenderedPageBreak/>
        <w:t>3.2.2</w:t>
      </w:r>
      <w:r w:rsidR="006A6C69" w:rsidRPr="006A6C69">
        <w:rPr>
          <w:i/>
          <w:iCs/>
        </w:rPr>
        <w:t xml:space="preserve"> Funzionamento</w:t>
      </w:r>
    </w:p>
    <w:p w14:paraId="7AFCF20A" w14:textId="77777777" w:rsidR="00AB565D" w:rsidRPr="006A6C69" w:rsidRDefault="00AB565D" w:rsidP="0033153A">
      <w:pPr>
        <w:jc w:val="both"/>
        <w:rPr>
          <w:i/>
          <w:iCs/>
        </w:rPr>
      </w:pPr>
    </w:p>
    <w:p w14:paraId="220D7FED" w14:textId="49271706" w:rsidR="00CA6830" w:rsidRDefault="005C08E8" w:rsidP="0033153A">
      <w:pPr>
        <w:jc w:val="both"/>
      </w:pPr>
      <w:r>
        <w:t xml:space="preserve">Premendo </w:t>
      </w:r>
      <w:r w:rsidR="00992F71">
        <w:t>l’</w:t>
      </w:r>
      <w:r w:rsidR="00992F71" w:rsidRPr="0063705E">
        <w:t>interruttore rocker</w:t>
      </w:r>
      <w:r w:rsidR="00992F71">
        <w:t xml:space="preserve"> KCD3</w:t>
      </w:r>
      <w:r w:rsidR="009B47B8">
        <w:t xml:space="preserve"> attiva l’alimentazione</w:t>
      </w:r>
      <w:r w:rsidR="00FD308A">
        <w:t xml:space="preserve">. Senza l’attivazione del </w:t>
      </w:r>
      <w:r w:rsidR="00E8452A">
        <w:t>KCD3</w:t>
      </w:r>
      <w:r w:rsidR="00F20114">
        <w:t xml:space="preserve"> non si può far partire </w:t>
      </w:r>
      <w:r w:rsidR="00260D2D">
        <w:t>il magazzino.</w:t>
      </w:r>
    </w:p>
    <w:p w14:paraId="708885D8" w14:textId="07285520" w:rsidR="00F43532" w:rsidRDefault="00F43532" w:rsidP="0033153A">
      <w:pPr>
        <w:jc w:val="both"/>
        <w:rPr>
          <w:rFonts w:cs="Red Hat Display SemiBold"/>
        </w:rPr>
      </w:pPr>
      <w:r>
        <w:t>Successivamente</w:t>
      </w:r>
      <w:r w:rsidR="00DA6946">
        <w:t xml:space="preserve"> </w:t>
      </w:r>
      <w:r w:rsidR="00262193">
        <w:t>si</w:t>
      </w:r>
      <w:r w:rsidR="00DA6946">
        <w:t xml:space="preserve"> </w:t>
      </w:r>
      <w:r w:rsidR="00262193">
        <w:t>dev</w:t>
      </w:r>
      <w:r w:rsidR="00DA6946">
        <w:t>e</w:t>
      </w:r>
      <w:r w:rsidR="004F67E7">
        <w:t xml:space="preserve"> attivare l’interruttore rocke</w:t>
      </w:r>
      <w:r w:rsidR="00A90653">
        <w:t>r</w:t>
      </w:r>
      <w:r w:rsidR="004F67E7">
        <w:t xml:space="preserve"> KCD4</w:t>
      </w:r>
      <w:r w:rsidR="001E3F68">
        <w:t xml:space="preserve"> per attivare </w:t>
      </w:r>
      <w:r w:rsidR="00765CCC">
        <w:t>Arduino e gli M5Stack. In questo modo</w:t>
      </w:r>
      <w:r w:rsidR="00B30A2B">
        <w:t xml:space="preserve"> si attivano i</w:t>
      </w:r>
      <w:r w:rsidR="00BA1A57">
        <w:t xml:space="preserve">l </w:t>
      </w:r>
      <w:r w:rsidR="00BA1A57">
        <w:rPr>
          <w:rFonts w:cs="Red Hat Display SemiBold"/>
        </w:rPr>
        <w:t xml:space="preserve">µcontrollore e </w:t>
      </w:r>
      <w:r w:rsidR="001F4328">
        <w:rPr>
          <w:rFonts w:cs="Red Hat Display SemiBold"/>
        </w:rPr>
        <w:t xml:space="preserve">i due dispositivi, attivando la parte software. </w:t>
      </w:r>
      <w:r w:rsidR="00A33E7B">
        <w:rPr>
          <w:rFonts w:cs="Red Hat Display SemiBold"/>
        </w:rPr>
        <w:t xml:space="preserve">Questa scelta è stata fatta per evitare che i motori partissero </w:t>
      </w:r>
      <w:r w:rsidR="002A3D2B">
        <w:rPr>
          <w:rFonts w:cs="Red Hat Display SemiBold"/>
        </w:rPr>
        <w:t>immediatamente all’accensione del magazzino.</w:t>
      </w:r>
    </w:p>
    <w:p w14:paraId="5A836DAD" w14:textId="714B8A05" w:rsidR="002A3D2B" w:rsidRDefault="000C73B1" w:rsidP="0033153A">
      <w:pPr>
        <w:jc w:val="both"/>
        <w:rPr>
          <w:rFonts w:cs="Red Hat Display SemiBold"/>
        </w:rPr>
      </w:pPr>
      <w:r>
        <w:rPr>
          <w:rFonts w:cs="Red Hat Display SemiBold"/>
        </w:rPr>
        <w:t>Come ultimo step si preme il pulsante di start. A quel punto la zona “Driver – Motori” è pronta a operare.</w:t>
      </w:r>
    </w:p>
    <w:p w14:paraId="6826B565" w14:textId="77777777" w:rsidR="001E2E4C" w:rsidRDefault="001E2E4C" w:rsidP="0033153A">
      <w:pPr>
        <w:jc w:val="both"/>
        <w:rPr>
          <w:rFonts w:cs="Red Hat Display SemiBold"/>
        </w:rPr>
      </w:pPr>
    </w:p>
    <w:p w14:paraId="057025C4" w14:textId="49A33AAF" w:rsidR="001E2E4C" w:rsidRDefault="001E2E4C" w:rsidP="0033153A">
      <w:pPr>
        <w:jc w:val="both"/>
        <w:rPr>
          <w:rFonts w:cs="Red Hat Display SemiBold"/>
        </w:rPr>
      </w:pPr>
      <w:r>
        <w:rPr>
          <w:rFonts w:cs="Red Hat Display SemiBold"/>
        </w:rPr>
        <w:t xml:space="preserve">Per le emergenze, premere il fungo rosso. In questo modo si toglie l’alimentazione ai motori, senza spegnere l’intero impianto. Per riattivare i motori bisogna </w:t>
      </w:r>
      <w:r w:rsidR="00681997">
        <w:rPr>
          <w:rFonts w:cs="Red Hat Display SemiBold"/>
        </w:rPr>
        <w:t xml:space="preserve">resettare il fungo e premere nuovamente il pulsante “Start”. </w:t>
      </w:r>
    </w:p>
    <w:p w14:paraId="16F3A825" w14:textId="77777777" w:rsidR="00286D2E" w:rsidRDefault="00286D2E" w:rsidP="0033153A">
      <w:pPr>
        <w:jc w:val="both"/>
        <w:rPr>
          <w:rFonts w:cs="Red Hat Display SemiBold"/>
        </w:rPr>
      </w:pPr>
    </w:p>
    <w:p w14:paraId="679A88B0" w14:textId="6D185979" w:rsidR="00286D2E" w:rsidRDefault="00286D2E" w:rsidP="0033153A">
      <w:pPr>
        <w:jc w:val="both"/>
        <w:rPr>
          <w:rFonts w:cs="Red Hat Display SemiBold"/>
        </w:rPr>
      </w:pPr>
      <w:r>
        <w:rPr>
          <w:rFonts w:cs="Red Hat Display SemiBold"/>
        </w:rPr>
        <w:t xml:space="preserve">I convertitori DC-DC abbassano la </w:t>
      </w:r>
      <w:r w:rsidR="00B82AAD">
        <w:rPr>
          <w:rFonts w:cs="Red Hat Display SemiBold"/>
        </w:rPr>
        <w:t xml:space="preserve">tensione in ingresso ai rispettivi componenti. Per </w:t>
      </w:r>
      <w:r w:rsidR="00DC5B21">
        <w:rPr>
          <w:rFonts w:cs="Red Hat Display SemiBold"/>
        </w:rPr>
        <w:t>Raspberry</w:t>
      </w:r>
      <w:r w:rsidR="00B82AAD">
        <w:rPr>
          <w:rFonts w:cs="Red Hat Display SemiBold"/>
        </w:rPr>
        <w:t xml:space="preserve"> e i M5Stack</w:t>
      </w:r>
      <w:r w:rsidR="007A5FF1">
        <w:rPr>
          <w:rFonts w:cs="Red Hat Display SemiBold"/>
        </w:rPr>
        <w:t xml:space="preserve"> la tensione passa da 24V dell’alimentatore</w:t>
      </w:r>
      <w:r w:rsidR="00DC5B21">
        <w:rPr>
          <w:rFonts w:cs="Red Hat Display SemiBold"/>
        </w:rPr>
        <w:t xml:space="preserve"> a 5V</w:t>
      </w:r>
      <w:r w:rsidR="00264D10">
        <w:rPr>
          <w:rFonts w:cs="Red Hat Display SemiBold"/>
        </w:rPr>
        <w:t xml:space="preserve">. </w:t>
      </w:r>
      <w:r w:rsidR="00674210">
        <w:rPr>
          <w:rFonts w:cs="Red Hat Display SemiBold"/>
        </w:rPr>
        <w:t xml:space="preserve">Per Arduino </w:t>
      </w:r>
      <w:r w:rsidR="00BD5256">
        <w:rPr>
          <w:rFonts w:cs="Red Hat Display SemiBold"/>
        </w:rPr>
        <w:t>la tensione viene abbassata a 9V.</w:t>
      </w:r>
    </w:p>
    <w:p w14:paraId="5D7FEC29" w14:textId="77777777" w:rsidR="0053650E" w:rsidRDefault="0053650E" w:rsidP="0033153A">
      <w:pPr>
        <w:jc w:val="both"/>
        <w:rPr>
          <w:rFonts w:cs="Red Hat Display SemiBold"/>
        </w:rPr>
      </w:pPr>
    </w:p>
    <w:p w14:paraId="35F8DBB9" w14:textId="3B027C6A" w:rsidR="0053650E" w:rsidRDefault="008627C0" w:rsidP="0033153A">
      <w:pPr>
        <w:jc w:val="both"/>
        <w:rPr>
          <w:rFonts w:cs="Red Hat Display SemiBold"/>
        </w:rPr>
      </w:pPr>
      <w:r>
        <w:rPr>
          <w:rFonts w:cs="Red Hat Display SemiBold"/>
        </w:rPr>
        <w:t xml:space="preserve">Appena acceso il magazzino esegue un’operazione di </w:t>
      </w:r>
      <w:r w:rsidR="00F0224B">
        <w:rPr>
          <w:rFonts w:cs="Red Hat Display SemiBold"/>
        </w:rPr>
        <w:t xml:space="preserve">ricerca delle posizioni. In questa fase tocca tutti i finecorsa </w:t>
      </w:r>
      <w:r w:rsidR="00166096">
        <w:rPr>
          <w:rFonts w:cs="Red Hat Display SemiBold"/>
        </w:rPr>
        <w:t>dell’impianto</w:t>
      </w:r>
      <w:r w:rsidR="00F0224B">
        <w:rPr>
          <w:rFonts w:cs="Red Hat Display SemiBold"/>
        </w:rPr>
        <w:t xml:space="preserve">. </w:t>
      </w:r>
      <w:r w:rsidR="00166096">
        <w:rPr>
          <w:rFonts w:cs="Red Hat Display SemiBold"/>
        </w:rPr>
        <w:t>Successivamente è possibile usare il magazzino.</w:t>
      </w:r>
    </w:p>
    <w:p w14:paraId="688FBD61" w14:textId="77777777" w:rsidR="00166096" w:rsidRDefault="00166096" w:rsidP="0033153A">
      <w:pPr>
        <w:jc w:val="both"/>
        <w:rPr>
          <w:rFonts w:cs="Red Hat Display SemiBold"/>
        </w:rPr>
      </w:pPr>
    </w:p>
    <w:p w14:paraId="6EC911FD" w14:textId="7C3D9AE7" w:rsidR="0088710B" w:rsidRPr="00AB565D" w:rsidRDefault="00823A37" w:rsidP="00AB565D">
      <w:pPr>
        <w:jc w:val="both"/>
        <w:rPr>
          <w:rFonts w:cs="Red Hat Display SemiBold"/>
        </w:rPr>
      </w:pPr>
      <w:r>
        <w:rPr>
          <w:rFonts w:cs="Red Hat Display SemiBold"/>
        </w:rPr>
        <w:t>Mostrando alle telecamere il codice QR del pallet si registrano i dati nel server, si carica il pallet nella zona di carico e le forche andranno a prelevarlo. Arduino manderà il comando agli M5Stack di</w:t>
      </w:r>
      <w:r w:rsidR="009A4F20">
        <w:rPr>
          <w:rFonts w:cs="Red Hat Display SemiBold"/>
        </w:rPr>
        <w:t xml:space="preserve"> attivare</w:t>
      </w:r>
      <w:r>
        <w:rPr>
          <w:rFonts w:cs="Red Hat Display SemiBold"/>
        </w:rPr>
        <w:t xml:space="preserve"> i motori</w:t>
      </w:r>
      <w:r w:rsidR="009A4F20">
        <w:rPr>
          <w:rFonts w:cs="Red Hat Display SemiBold"/>
        </w:rPr>
        <w:t xml:space="preserve"> per far </w:t>
      </w:r>
      <w:r w:rsidR="00654A88">
        <w:rPr>
          <w:rFonts w:cs="Red Hat Display SemiBold"/>
        </w:rPr>
        <w:t>arrivare le forche</w:t>
      </w:r>
      <w:r>
        <w:rPr>
          <w:rFonts w:cs="Red Hat Display SemiBold"/>
        </w:rPr>
        <w:t xml:space="preserve"> nella posizione di carico. In questa fase i codici dei due dispositivi </w:t>
      </w:r>
      <w:r w:rsidR="006A21A1">
        <w:rPr>
          <w:rFonts w:cs="Red Hat Display SemiBold"/>
        </w:rPr>
        <w:t xml:space="preserve">faranno in modo che i Nema 17 </w:t>
      </w:r>
      <w:r w:rsidR="00654A88">
        <w:rPr>
          <w:rFonts w:cs="Red Hat Display SemiBold"/>
        </w:rPr>
        <w:t xml:space="preserve">permettano alle forche di </w:t>
      </w:r>
      <w:r w:rsidR="006A21A1">
        <w:rPr>
          <w:rFonts w:cs="Red Hat Display SemiBold"/>
        </w:rPr>
        <w:t>caric</w:t>
      </w:r>
      <w:r w:rsidR="00654A88">
        <w:rPr>
          <w:rFonts w:cs="Red Hat Display SemiBold"/>
        </w:rPr>
        <w:t>are</w:t>
      </w:r>
      <w:r w:rsidR="006A21A1">
        <w:rPr>
          <w:rFonts w:cs="Red Hat Display SemiBold"/>
        </w:rPr>
        <w:t xml:space="preserve"> il pallet sulla scaffalatura</w:t>
      </w:r>
      <w:r w:rsidR="009A4F20">
        <w:rPr>
          <w:rFonts w:cs="Red Hat Display SemiBold"/>
        </w:rPr>
        <w:t xml:space="preserve">. Alla fine dell’operazione le forche </w:t>
      </w:r>
      <w:r w:rsidR="00654A88">
        <w:rPr>
          <w:rFonts w:cs="Red Hat Display SemiBold"/>
        </w:rPr>
        <w:t xml:space="preserve">aspetteranno il comando </w:t>
      </w:r>
      <w:r w:rsidR="00F07B1C">
        <w:rPr>
          <w:rFonts w:cs="Red Hat Display SemiBold"/>
        </w:rPr>
        <w:t>successivo, che può essere una nuova operazione di carico o una di scarico.</w:t>
      </w:r>
    </w:p>
    <w:p w14:paraId="65D86C9E" w14:textId="77777777" w:rsidR="00AB565D" w:rsidRDefault="00AB565D" w:rsidP="00DF2DB5">
      <w:pPr>
        <w:pStyle w:val="Titolo2"/>
        <w:rPr>
          <w:i/>
          <w:iCs/>
          <w:sz w:val="36"/>
          <w:szCs w:val="36"/>
        </w:rPr>
      </w:pPr>
    </w:p>
    <w:p w14:paraId="17E7B4B3" w14:textId="77777777" w:rsidR="00AB565D" w:rsidRDefault="00AB565D" w:rsidP="00AB565D"/>
    <w:p w14:paraId="7738C825" w14:textId="77777777" w:rsidR="00AB565D" w:rsidRDefault="00AB565D" w:rsidP="00AB565D"/>
    <w:p w14:paraId="6ED588BA" w14:textId="77777777" w:rsidR="00AB565D" w:rsidRDefault="00AB565D" w:rsidP="00AB565D"/>
    <w:p w14:paraId="297B934D" w14:textId="77777777" w:rsidR="00AB565D" w:rsidRDefault="00AB565D" w:rsidP="00AB565D"/>
    <w:p w14:paraId="0A84138B" w14:textId="77777777" w:rsidR="00AB565D" w:rsidRDefault="00AB565D" w:rsidP="00AB565D"/>
    <w:p w14:paraId="604C81D4" w14:textId="77777777" w:rsidR="00AB565D" w:rsidRDefault="00AB565D" w:rsidP="00AB565D"/>
    <w:p w14:paraId="70676F41" w14:textId="77777777" w:rsidR="00AB565D" w:rsidRDefault="00AB565D" w:rsidP="00AB565D"/>
    <w:p w14:paraId="3EE2D37D" w14:textId="77777777" w:rsidR="00AB565D" w:rsidRDefault="00AB565D" w:rsidP="00AB565D"/>
    <w:p w14:paraId="66392FB1" w14:textId="77777777" w:rsidR="00AB565D" w:rsidRDefault="00AB565D" w:rsidP="00AB565D"/>
    <w:p w14:paraId="5D838EE0" w14:textId="77777777" w:rsidR="00AB565D" w:rsidRDefault="00AB565D" w:rsidP="00AB565D"/>
    <w:p w14:paraId="609AA29F" w14:textId="77777777" w:rsidR="00AB565D" w:rsidRDefault="00AB565D" w:rsidP="00AB565D"/>
    <w:p w14:paraId="4A980B93" w14:textId="77777777" w:rsidR="00AB565D" w:rsidRDefault="00AB565D" w:rsidP="00AB565D"/>
    <w:p w14:paraId="297F6984" w14:textId="77777777" w:rsidR="00AB565D" w:rsidRDefault="00AB565D" w:rsidP="00AB565D"/>
    <w:p w14:paraId="4AC7C7ED" w14:textId="77777777" w:rsidR="00AB565D" w:rsidRDefault="00AB565D" w:rsidP="00AB565D"/>
    <w:p w14:paraId="57D82B0A" w14:textId="77777777" w:rsidR="00AB565D" w:rsidRDefault="00AB565D" w:rsidP="00AB565D"/>
    <w:p w14:paraId="24512997" w14:textId="1FAA5DAD" w:rsidR="00DF2DB5" w:rsidRDefault="003E3301" w:rsidP="00DF2DB5">
      <w:pPr>
        <w:pStyle w:val="Titolo2"/>
        <w:rPr>
          <w:i/>
          <w:iCs/>
          <w:sz w:val="36"/>
          <w:szCs w:val="36"/>
        </w:rPr>
      </w:pPr>
      <w:r w:rsidRPr="00CC2D1C">
        <w:rPr>
          <w:i/>
          <w:iCs/>
          <w:sz w:val="36"/>
          <w:szCs w:val="36"/>
        </w:rPr>
        <w:lastRenderedPageBreak/>
        <w:t>3.3 Schemi elettrici</w:t>
      </w:r>
    </w:p>
    <w:p w14:paraId="3A88B93B" w14:textId="5C9CA188" w:rsidR="00AB565D" w:rsidRPr="00AB565D" w:rsidRDefault="00AB565D" w:rsidP="00AB565D"/>
    <w:p w14:paraId="2046146C" w14:textId="7FA5B3AF" w:rsidR="00A91F01" w:rsidRDefault="00A91F01" w:rsidP="00DF2DB5">
      <w:r>
        <w:rPr>
          <w:noProof/>
        </w:rPr>
        <w:drawing>
          <wp:anchor distT="0" distB="0" distL="114300" distR="114300" simplePos="0" relativeHeight="251661353" behindDoc="0" locked="0" layoutInCell="1" allowOverlap="1" wp14:anchorId="75DB45B3" wp14:editId="1B086280">
            <wp:simplePos x="0" y="0"/>
            <wp:positionH relativeFrom="column">
              <wp:posOffset>3810</wp:posOffset>
            </wp:positionH>
            <wp:positionV relativeFrom="paragraph">
              <wp:posOffset>4445</wp:posOffset>
            </wp:positionV>
            <wp:extent cx="6766560" cy="4770120"/>
            <wp:effectExtent l="0" t="0" r="0" b="0"/>
            <wp:wrapTopAndBottom/>
            <wp:docPr id="50998353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766560" cy="4770120"/>
                    </a:xfrm>
                    <a:prstGeom prst="rect">
                      <a:avLst/>
                    </a:prstGeom>
                    <a:noFill/>
                    <a:ln>
                      <a:noFill/>
                    </a:ln>
                  </pic:spPr>
                </pic:pic>
              </a:graphicData>
            </a:graphic>
          </wp:anchor>
        </w:drawing>
      </w:r>
    </w:p>
    <w:p w14:paraId="285AF02F" w14:textId="2D6B8398" w:rsidR="00AB565D" w:rsidRDefault="00AB565D" w:rsidP="00AB565D">
      <w:pPr>
        <w:rPr>
          <w:i/>
          <w:iCs/>
          <w:sz w:val="20"/>
          <w:szCs w:val="20"/>
        </w:rPr>
      </w:pPr>
      <w:r>
        <w:rPr>
          <w:i/>
          <w:iCs/>
          <w:sz w:val="20"/>
          <w:szCs w:val="20"/>
        </w:rPr>
        <w:t>Rasberry Pi 3 B+</w:t>
      </w:r>
    </w:p>
    <w:p w14:paraId="4145A86B" w14:textId="77777777" w:rsidR="00AB565D" w:rsidRDefault="00AB565D" w:rsidP="00DF2DB5"/>
    <w:p w14:paraId="3FB0D222" w14:textId="52751025" w:rsidR="00A91F01" w:rsidRDefault="00DD6518" w:rsidP="00DF2DB5">
      <w:r>
        <w:rPr>
          <w:noProof/>
        </w:rPr>
        <w:lastRenderedPageBreak/>
        <w:drawing>
          <wp:anchor distT="0" distB="0" distL="114300" distR="114300" simplePos="0" relativeHeight="251658281" behindDoc="0" locked="0" layoutInCell="1" allowOverlap="1" wp14:anchorId="5605CD5D" wp14:editId="622BC7BB">
            <wp:simplePos x="0" y="0"/>
            <wp:positionH relativeFrom="margin">
              <wp:posOffset>3810</wp:posOffset>
            </wp:positionH>
            <wp:positionV relativeFrom="paragraph">
              <wp:posOffset>3810</wp:posOffset>
            </wp:positionV>
            <wp:extent cx="5370195" cy="3838575"/>
            <wp:effectExtent l="0" t="0" r="0" b="0"/>
            <wp:wrapSquare wrapText="bothSides"/>
            <wp:docPr id="105375410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70195" cy="3838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750B3A" w14:textId="6092263E" w:rsidR="00AB565D" w:rsidRDefault="00AB565D" w:rsidP="00DF2DB5">
      <w:pPr>
        <w:rPr>
          <w:i/>
          <w:iCs/>
          <w:sz w:val="20"/>
          <w:szCs w:val="20"/>
        </w:rPr>
      </w:pPr>
    </w:p>
    <w:p w14:paraId="6DDA0C63" w14:textId="77777777" w:rsidR="00DD6518" w:rsidRDefault="00DD6518" w:rsidP="00DF2DB5">
      <w:pPr>
        <w:rPr>
          <w:i/>
          <w:iCs/>
          <w:sz w:val="20"/>
          <w:szCs w:val="20"/>
        </w:rPr>
      </w:pPr>
    </w:p>
    <w:p w14:paraId="41D8D1D7" w14:textId="77777777" w:rsidR="00DD6518" w:rsidRDefault="00DD6518" w:rsidP="00DF2DB5">
      <w:pPr>
        <w:rPr>
          <w:i/>
          <w:iCs/>
          <w:sz w:val="20"/>
          <w:szCs w:val="20"/>
        </w:rPr>
      </w:pPr>
    </w:p>
    <w:p w14:paraId="5C88DF26" w14:textId="77777777" w:rsidR="00DD6518" w:rsidRDefault="00DD6518" w:rsidP="00DF2DB5">
      <w:pPr>
        <w:rPr>
          <w:i/>
          <w:iCs/>
          <w:sz w:val="20"/>
          <w:szCs w:val="20"/>
        </w:rPr>
      </w:pPr>
    </w:p>
    <w:p w14:paraId="49A91E91" w14:textId="77777777" w:rsidR="00DD6518" w:rsidRDefault="00DD6518" w:rsidP="00DF2DB5">
      <w:pPr>
        <w:rPr>
          <w:i/>
          <w:iCs/>
          <w:sz w:val="20"/>
          <w:szCs w:val="20"/>
        </w:rPr>
      </w:pPr>
    </w:p>
    <w:p w14:paraId="2AE1D3C6" w14:textId="77777777" w:rsidR="00DD6518" w:rsidRDefault="00DD6518" w:rsidP="00DF2DB5">
      <w:pPr>
        <w:rPr>
          <w:i/>
          <w:iCs/>
          <w:sz w:val="20"/>
          <w:szCs w:val="20"/>
        </w:rPr>
      </w:pPr>
    </w:p>
    <w:p w14:paraId="190BE347" w14:textId="77777777" w:rsidR="00DD6518" w:rsidRDefault="00DD6518" w:rsidP="00DF2DB5">
      <w:pPr>
        <w:rPr>
          <w:i/>
          <w:iCs/>
          <w:sz w:val="20"/>
          <w:szCs w:val="20"/>
        </w:rPr>
      </w:pPr>
    </w:p>
    <w:p w14:paraId="392E2A4E" w14:textId="77777777" w:rsidR="00DD6518" w:rsidRDefault="00DD6518" w:rsidP="00DF2DB5">
      <w:pPr>
        <w:rPr>
          <w:i/>
          <w:iCs/>
          <w:sz w:val="20"/>
          <w:szCs w:val="20"/>
        </w:rPr>
      </w:pPr>
    </w:p>
    <w:p w14:paraId="67D1AAFC" w14:textId="77777777" w:rsidR="00DD6518" w:rsidRDefault="00DD6518" w:rsidP="00DF2DB5">
      <w:pPr>
        <w:rPr>
          <w:i/>
          <w:iCs/>
          <w:sz w:val="20"/>
          <w:szCs w:val="20"/>
        </w:rPr>
      </w:pPr>
    </w:p>
    <w:p w14:paraId="24AAE21A" w14:textId="77777777" w:rsidR="00DD6518" w:rsidRDefault="00DD6518" w:rsidP="00DF2DB5">
      <w:pPr>
        <w:rPr>
          <w:i/>
          <w:iCs/>
          <w:sz w:val="20"/>
          <w:szCs w:val="20"/>
        </w:rPr>
      </w:pPr>
    </w:p>
    <w:p w14:paraId="7CF71DEA" w14:textId="77777777" w:rsidR="00DD6518" w:rsidRDefault="00DD6518" w:rsidP="00DF2DB5">
      <w:pPr>
        <w:rPr>
          <w:i/>
          <w:iCs/>
          <w:sz w:val="20"/>
          <w:szCs w:val="20"/>
        </w:rPr>
      </w:pPr>
    </w:p>
    <w:p w14:paraId="4D0D378E" w14:textId="77777777" w:rsidR="00DD6518" w:rsidRDefault="00DD6518" w:rsidP="00DF2DB5">
      <w:pPr>
        <w:rPr>
          <w:i/>
          <w:iCs/>
          <w:sz w:val="20"/>
          <w:szCs w:val="20"/>
        </w:rPr>
      </w:pPr>
    </w:p>
    <w:p w14:paraId="54C58C57" w14:textId="77777777" w:rsidR="00DD6518" w:rsidRDefault="00DD6518" w:rsidP="00DF2DB5">
      <w:pPr>
        <w:rPr>
          <w:i/>
          <w:iCs/>
          <w:sz w:val="20"/>
          <w:szCs w:val="20"/>
        </w:rPr>
      </w:pPr>
    </w:p>
    <w:p w14:paraId="2A713EC3" w14:textId="77777777" w:rsidR="00DD6518" w:rsidRDefault="00DD6518" w:rsidP="00DF2DB5">
      <w:pPr>
        <w:rPr>
          <w:i/>
          <w:iCs/>
          <w:sz w:val="20"/>
          <w:szCs w:val="20"/>
        </w:rPr>
      </w:pPr>
    </w:p>
    <w:p w14:paraId="67CDFCC0" w14:textId="77777777" w:rsidR="00DD6518" w:rsidRDefault="00DD6518" w:rsidP="00DF2DB5">
      <w:pPr>
        <w:rPr>
          <w:i/>
          <w:iCs/>
          <w:sz w:val="20"/>
          <w:szCs w:val="20"/>
        </w:rPr>
      </w:pPr>
    </w:p>
    <w:p w14:paraId="43B37734" w14:textId="77777777" w:rsidR="00DD6518" w:rsidRDefault="00DD6518" w:rsidP="00DF2DB5">
      <w:pPr>
        <w:rPr>
          <w:i/>
          <w:iCs/>
          <w:sz w:val="20"/>
          <w:szCs w:val="20"/>
        </w:rPr>
      </w:pPr>
    </w:p>
    <w:p w14:paraId="6F2058FF" w14:textId="77777777" w:rsidR="00DD6518" w:rsidRDefault="00DD6518" w:rsidP="00DF2DB5">
      <w:pPr>
        <w:rPr>
          <w:i/>
          <w:iCs/>
          <w:sz w:val="20"/>
          <w:szCs w:val="20"/>
        </w:rPr>
      </w:pPr>
    </w:p>
    <w:p w14:paraId="5BBF12C0" w14:textId="77777777" w:rsidR="00DD6518" w:rsidRDefault="00DD6518" w:rsidP="00DF2DB5">
      <w:pPr>
        <w:rPr>
          <w:i/>
          <w:iCs/>
          <w:sz w:val="20"/>
          <w:szCs w:val="20"/>
        </w:rPr>
      </w:pPr>
    </w:p>
    <w:p w14:paraId="316FD1E5" w14:textId="77777777" w:rsidR="00DD6518" w:rsidRDefault="00DD6518" w:rsidP="00DF2DB5">
      <w:pPr>
        <w:rPr>
          <w:i/>
          <w:iCs/>
          <w:sz w:val="20"/>
          <w:szCs w:val="20"/>
        </w:rPr>
      </w:pPr>
    </w:p>
    <w:p w14:paraId="471B2E8E" w14:textId="77777777" w:rsidR="00DD6518" w:rsidRDefault="00DD6518" w:rsidP="00DF2DB5">
      <w:pPr>
        <w:rPr>
          <w:i/>
          <w:iCs/>
          <w:sz w:val="20"/>
          <w:szCs w:val="20"/>
        </w:rPr>
      </w:pPr>
    </w:p>
    <w:p w14:paraId="3E406793" w14:textId="77777777" w:rsidR="00DD6518" w:rsidRDefault="00DD6518" w:rsidP="00DF2DB5">
      <w:pPr>
        <w:rPr>
          <w:i/>
          <w:iCs/>
          <w:sz w:val="20"/>
          <w:szCs w:val="20"/>
        </w:rPr>
      </w:pPr>
    </w:p>
    <w:p w14:paraId="4FACB2ED" w14:textId="77777777" w:rsidR="00DD6518" w:rsidRDefault="00DD6518" w:rsidP="00DF2DB5">
      <w:pPr>
        <w:rPr>
          <w:i/>
          <w:iCs/>
          <w:sz w:val="20"/>
          <w:szCs w:val="20"/>
        </w:rPr>
      </w:pPr>
    </w:p>
    <w:p w14:paraId="06642A6C" w14:textId="77777777" w:rsidR="00DD6518" w:rsidRDefault="00DD6518" w:rsidP="00DF2DB5">
      <w:pPr>
        <w:rPr>
          <w:i/>
          <w:iCs/>
          <w:sz w:val="20"/>
          <w:szCs w:val="20"/>
        </w:rPr>
      </w:pPr>
    </w:p>
    <w:p w14:paraId="7412C392" w14:textId="77777777" w:rsidR="00DD6518" w:rsidRDefault="00DD6518" w:rsidP="00DD6518">
      <w:pPr>
        <w:rPr>
          <w:i/>
          <w:iCs/>
          <w:sz w:val="20"/>
          <w:szCs w:val="20"/>
        </w:rPr>
      </w:pPr>
      <w:r w:rsidRPr="00A12B67">
        <w:rPr>
          <w:i/>
          <w:iCs/>
          <w:sz w:val="20"/>
          <w:szCs w:val="20"/>
        </w:rPr>
        <w:t>Arduino R4 WiFi</w:t>
      </w:r>
    </w:p>
    <w:p w14:paraId="0CB0C218" w14:textId="77777777" w:rsidR="00DD6518" w:rsidRDefault="00DD6518" w:rsidP="00DF2DB5">
      <w:pPr>
        <w:rPr>
          <w:i/>
          <w:iCs/>
          <w:sz w:val="20"/>
          <w:szCs w:val="20"/>
        </w:rPr>
      </w:pPr>
    </w:p>
    <w:p w14:paraId="6648A049" w14:textId="77777777" w:rsidR="00DD6518" w:rsidRDefault="00DD6518" w:rsidP="00DF2DB5">
      <w:pPr>
        <w:rPr>
          <w:i/>
          <w:iCs/>
          <w:sz w:val="20"/>
          <w:szCs w:val="20"/>
        </w:rPr>
      </w:pPr>
    </w:p>
    <w:p w14:paraId="646AE351" w14:textId="6B03B883" w:rsidR="00F335C7" w:rsidRPr="00A12B67" w:rsidRDefault="00AB565D" w:rsidP="00DF2DB5">
      <w:pPr>
        <w:rPr>
          <w:i/>
          <w:iCs/>
          <w:sz w:val="20"/>
          <w:szCs w:val="20"/>
        </w:rPr>
      </w:pPr>
      <w:r>
        <w:rPr>
          <w:noProof/>
        </w:rPr>
        <w:drawing>
          <wp:inline distT="0" distB="0" distL="0" distR="0" wp14:anchorId="08CA74DA" wp14:editId="0F086B36">
            <wp:extent cx="4345973" cy="2905125"/>
            <wp:effectExtent l="0" t="0" r="0" b="0"/>
            <wp:docPr id="1443147845" name="Immagine 11" descr="Immagine che contiene diagramma, Piano, Disegno tecnico, schematic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47845" name="Immagine 11" descr="Immagine che contiene diagramma, Piano, Disegno tecnico, schematico&#10;&#10;Il contenuto generato dall'IA potrebbe non essere corret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51479" cy="2908806"/>
                    </a:xfrm>
                    <a:prstGeom prst="rect">
                      <a:avLst/>
                    </a:prstGeom>
                    <a:noFill/>
                    <a:ln>
                      <a:noFill/>
                    </a:ln>
                  </pic:spPr>
                </pic:pic>
              </a:graphicData>
            </a:graphic>
          </wp:inline>
        </w:drawing>
      </w:r>
    </w:p>
    <w:p w14:paraId="6FFF4823" w14:textId="073653E8" w:rsidR="00F335C7" w:rsidRDefault="00F335C7" w:rsidP="00187EF9"/>
    <w:p w14:paraId="28199727" w14:textId="4B24E82B" w:rsidR="00187EF9" w:rsidRPr="00F335C7" w:rsidRDefault="00DD6518" w:rsidP="00187EF9">
      <w:r>
        <w:rPr>
          <w:i/>
          <w:iCs/>
          <w:sz w:val="20"/>
          <w:szCs w:val="20"/>
        </w:rPr>
        <w:t xml:space="preserve">Driver </w:t>
      </w:r>
      <w:r w:rsidR="002B3192" w:rsidRPr="00A12B67">
        <w:rPr>
          <w:i/>
          <w:iCs/>
          <w:sz w:val="20"/>
          <w:szCs w:val="20"/>
        </w:rPr>
        <w:t>TB6600</w:t>
      </w:r>
    </w:p>
    <w:p w14:paraId="3EBFAF74" w14:textId="0058F841" w:rsidR="00187EF9" w:rsidRPr="00667687" w:rsidRDefault="000D3BC8" w:rsidP="000D3BC8">
      <w:pPr>
        <w:rPr>
          <w:u w:val="single"/>
        </w:rPr>
      </w:pPr>
      <w:r>
        <w:rPr>
          <w:noProof/>
          <w:u w:val="single"/>
        </w:rPr>
        <w:lastRenderedPageBreak/>
        <w:drawing>
          <wp:inline distT="0" distB="0" distL="0" distR="0" wp14:anchorId="7114C3D4" wp14:editId="17889FAA">
            <wp:extent cx="6758940" cy="4777740"/>
            <wp:effectExtent l="0" t="0" r="3810" b="3810"/>
            <wp:docPr id="1518742891"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758940" cy="4777740"/>
                    </a:xfrm>
                    <a:prstGeom prst="rect">
                      <a:avLst/>
                    </a:prstGeom>
                    <a:noFill/>
                    <a:ln>
                      <a:noFill/>
                    </a:ln>
                  </pic:spPr>
                </pic:pic>
              </a:graphicData>
            </a:graphic>
          </wp:inline>
        </w:drawing>
      </w:r>
    </w:p>
    <w:p w14:paraId="54F91E38" w14:textId="77777777" w:rsidR="00AB565D" w:rsidRDefault="00AB565D" w:rsidP="00187EF9">
      <w:pPr>
        <w:rPr>
          <w:i/>
          <w:iCs/>
          <w:sz w:val="20"/>
          <w:szCs w:val="20"/>
        </w:rPr>
      </w:pPr>
    </w:p>
    <w:p w14:paraId="4B7546ED" w14:textId="3701A3E3" w:rsidR="00187EF9" w:rsidRDefault="0048694B" w:rsidP="00187EF9">
      <w:pPr>
        <w:rPr>
          <w:i/>
          <w:iCs/>
          <w:sz w:val="20"/>
          <w:szCs w:val="20"/>
        </w:rPr>
      </w:pPr>
      <w:r w:rsidRPr="0048694B">
        <w:rPr>
          <w:i/>
          <w:iCs/>
          <w:sz w:val="20"/>
          <w:szCs w:val="20"/>
        </w:rPr>
        <w:t>Start e fungo di emergenz</w:t>
      </w:r>
      <w:r w:rsidR="00572CD8">
        <w:rPr>
          <w:i/>
          <w:iCs/>
          <w:sz w:val="20"/>
          <w:szCs w:val="20"/>
        </w:rPr>
        <w:t>a</w:t>
      </w:r>
    </w:p>
    <w:p w14:paraId="2C32F113" w14:textId="77777777" w:rsidR="00AB565D" w:rsidRDefault="00AB565D" w:rsidP="00187EF9">
      <w:pPr>
        <w:rPr>
          <w:i/>
          <w:iCs/>
          <w:sz w:val="20"/>
          <w:szCs w:val="20"/>
        </w:rPr>
      </w:pPr>
    </w:p>
    <w:p w14:paraId="617D617B" w14:textId="77777777" w:rsidR="00AB565D" w:rsidRDefault="00AB565D" w:rsidP="00187EF9">
      <w:pPr>
        <w:rPr>
          <w:i/>
          <w:iCs/>
          <w:sz w:val="20"/>
          <w:szCs w:val="20"/>
        </w:rPr>
      </w:pPr>
    </w:p>
    <w:p w14:paraId="17ABFB4A" w14:textId="77777777" w:rsidR="00AB565D" w:rsidRDefault="00AB565D" w:rsidP="00187EF9">
      <w:pPr>
        <w:rPr>
          <w:i/>
          <w:iCs/>
          <w:sz w:val="20"/>
          <w:szCs w:val="20"/>
        </w:rPr>
      </w:pPr>
    </w:p>
    <w:p w14:paraId="51F78338" w14:textId="77777777" w:rsidR="00AB565D" w:rsidRDefault="00AB565D" w:rsidP="00187EF9">
      <w:pPr>
        <w:rPr>
          <w:i/>
          <w:iCs/>
          <w:sz w:val="20"/>
          <w:szCs w:val="20"/>
        </w:rPr>
      </w:pPr>
    </w:p>
    <w:p w14:paraId="6B65B0C1" w14:textId="77777777" w:rsidR="00AB565D" w:rsidRDefault="00AB565D" w:rsidP="00187EF9">
      <w:pPr>
        <w:rPr>
          <w:i/>
          <w:iCs/>
          <w:sz w:val="20"/>
          <w:szCs w:val="20"/>
        </w:rPr>
      </w:pPr>
    </w:p>
    <w:p w14:paraId="66DE0FDC" w14:textId="77777777" w:rsidR="00AB565D" w:rsidRDefault="00AB565D" w:rsidP="00187EF9">
      <w:pPr>
        <w:rPr>
          <w:i/>
          <w:iCs/>
          <w:sz w:val="20"/>
          <w:szCs w:val="20"/>
        </w:rPr>
      </w:pPr>
    </w:p>
    <w:p w14:paraId="31133E0D" w14:textId="77777777" w:rsidR="00AB565D" w:rsidRDefault="00AB565D" w:rsidP="00187EF9">
      <w:pPr>
        <w:rPr>
          <w:i/>
          <w:iCs/>
          <w:sz w:val="20"/>
          <w:szCs w:val="20"/>
        </w:rPr>
      </w:pPr>
    </w:p>
    <w:p w14:paraId="20D46E2D" w14:textId="77777777" w:rsidR="00AB565D" w:rsidRDefault="00AB565D" w:rsidP="00187EF9">
      <w:pPr>
        <w:rPr>
          <w:i/>
          <w:iCs/>
          <w:sz w:val="20"/>
          <w:szCs w:val="20"/>
        </w:rPr>
      </w:pPr>
    </w:p>
    <w:p w14:paraId="04CBBB41" w14:textId="77777777" w:rsidR="00AB565D" w:rsidRDefault="00AB565D" w:rsidP="00187EF9">
      <w:pPr>
        <w:rPr>
          <w:i/>
          <w:iCs/>
          <w:sz w:val="20"/>
          <w:szCs w:val="20"/>
        </w:rPr>
      </w:pPr>
    </w:p>
    <w:p w14:paraId="7B01CD01" w14:textId="77777777" w:rsidR="00AB565D" w:rsidRDefault="00AB565D" w:rsidP="00187EF9">
      <w:pPr>
        <w:rPr>
          <w:i/>
          <w:iCs/>
          <w:sz w:val="20"/>
          <w:szCs w:val="20"/>
        </w:rPr>
      </w:pPr>
    </w:p>
    <w:p w14:paraId="3D8CD838" w14:textId="77777777" w:rsidR="00AB565D" w:rsidRDefault="00AB565D" w:rsidP="00187EF9">
      <w:pPr>
        <w:rPr>
          <w:i/>
          <w:iCs/>
          <w:sz w:val="20"/>
          <w:szCs w:val="20"/>
        </w:rPr>
      </w:pPr>
    </w:p>
    <w:p w14:paraId="0D07BD8A" w14:textId="77777777" w:rsidR="00AB565D" w:rsidRDefault="00AB565D" w:rsidP="00187EF9">
      <w:pPr>
        <w:rPr>
          <w:i/>
          <w:iCs/>
          <w:sz w:val="20"/>
          <w:szCs w:val="20"/>
        </w:rPr>
      </w:pPr>
    </w:p>
    <w:p w14:paraId="5E9D3BF9" w14:textId="77777777" w:rsidR="00AB565D" w:rsidRDefault="00AB565D" w:rsidP="00187EF9">
      <w:pPr>
        <w:rPr>
          <w:i/>
          <w:iCs/>
          <w:sz w:val="20"/>
          <w:szCs w:val="20"/>
        </w:rPr>
      </w:pPr>
    </w:p>
    <w:p w14:paraId="5372B48E" w14:textId="77777777" w:rsidR="00AB565D" w:rsidRDefault="00AB565D" w:rsidP="00187EF9">
      <w:pPr>
        <w:rPr>
          <w:i/>
          <w:iCs/>
          <w:sz w:val="20"/>
          <w:szCs w:val="20"/>
        </w:rPr>
      </w:pPr>
    </w:p>
    <w:p w14:paraId="07063C27" w14:textId="77777777" w:rsidR="00AB565D" w:rsidRDefault="00AB565D" w:rsidP="00187EF9">
      <w:pPr>
        <w:rPr>
          <w:i/>
          <w:iCs/>
          <w:sz w:val="20"/>
          <w:szCs w:val="20"/>
        </w:rPr>
      </w:pPr>
    </w:p>
    <w:p w14:paraId="14EB98A6" w14:textId="77777777" w:rsidR="00AB565D" w:rsidRDefault="00AB565D" w:rsidP="00187EF9">
      <w:pPr>
        <w:rPr>
          <w:i/>
          <w:iCs/>
          <w:sz w:val="20"/>
          <w:szCs w:val="20"/>
        </w:rPr>
      </w:pPr>
    </w:p>
    <w:p w14:paraId="520EAFB9" w14:textId="77777777" w:rsidR="00AB565D" w:rsidRDefault="00AB565D" w:rsidP="00187EF9">
      <w:pPr>
        <w:rPr>
          <w:i/>
          <w:iCs/>
          <w:sz w:val="20"/>
          <w:szCs w:val="20"/>
        </w:rPr>
      </w:pPr>
    </w:p>
    <w:p w14:paraId="52BA7EA7" w14:textId="77777777" w:rsidR="00AB565D" w:rsidRDefault="00AB565D" w:rsidP="00187EF9">
      <w:pPr>
        <w:rPr>
          <w:i/>
          <w:iCs/>
          <w:sz w:val="20"/>
          <w:szCs w:val="20"/>
        </w:rPr>
      </w:pPr>
    </w:p>
    <w:p w14:paraId="200E161B" w14:textId="77777777" w:rsidR="00AB565D" w:rsidRPr="00567A49" w:rsidRDefault="00AB565D" w:rsidP="00187EF9">
      <w:pPr>
        <w:rPr>
          <w:i/>
          <w:iCs/>
          <w:sz w:val="20"/>
          <w:szCs w:val="20"/>
        </w:rPr>
      </w:pPr>
    </w:p>
    <w:p w14:paraId="3F0950C0" w14:textId="41B2D733" w:rsidR="00DF2DB5" w:rsidRPr="00CC2D1C" w:rsidRDefault="00DF2DB5" w:rsidP="00CC2D1C">
      <w:pPr>
        <w:pStyle w:val="Titolo3"/>
      </w:pPr>
      <w:r w:rsidRPr="00CC2D1C">
        <w:lastRenderedPageBreak/>
        <w:t>3.</w:t>
      </w:r>
      <w:r w:rsidR="00187EF9" w:rsidRPr="00CC2D1C">
        <w:t>4</w:t>
      </w:r>
      <w:r w:rsidRPr="00CC2D1C">
        <w:t xml:space="preserve"> Norme elettriche</w:t>
      </w:r>
    </w:p>
    <w:p w14:paraId="636B9A75" w14:textId="77777777" w:rsidR="00DF2DB5" w:rsidRPr="00DC3C7C" w:rsidRDefault="00DF2DB5" w:rsidP="00DF2DB5"/>
    <w:p w14:paraId="32116A00" w14:textId="51454BDC" w:rsidR="00DF2DB5" w:rsidRDefault="005E322D" w:rsidP="00B57092">
      <w:pPr>
        <w:pStyle w:val="Titolo4"/>
      </w:pPr>
      <w:r>
        <w:t xml:space="preserve">3.4.1 </w:t>
      </w:r>
      <w:r w:rsidR="00DF2DB5" w:rsidRPr="00DE311B">
        <w:t>N</w:t>
      </w:r>
      <w:r w:rsidR="00DF2DB5">
        <w:t>orme elettriche per motore stepper:</w:t>
      </w:r>
    </w:p>
    <w:p w14:paraId="611C4044" w14:textId="77777777" w:rsidR="00DF2DB5" w:rsidRPr="00DC3C7C" w:rsidRDefault="00DF2DB5" w:rsidP="00DF2DB5"/>
    <w:p w14:paraId="13DA485F" w14:textId="756BC123" w:rsidR="00DF2DB5" w:rsidRPr="00DE311B" w:rsidRDefault="005E322D" w:rsidP="00EA0437">
      <w:pPr>
        <w:pStyle w:val="Paragrafoelenco"/>
        <w:numPr>
          <w:ilvl w:val="0"/>
          <w:numId w:val="26"/>
        </w:numPr>
      </w:pPr>
      <w:r>
        <w:t xml:space="preserve">3.4.1.1 </w:t>
      </w:r>
      <w:r w:rsidR="00DF2DB5" w:rsidRPr="00DE311B">
        <w:t>EN 55014</w:t>
      </w:r>
    </w:p>
    <w:p w14:paraId="38172BEB" w14:textId="072F808B" w:rsidR="00DF2DB5" w:rsidRPr="00DE311B" w:rsidRDefault="00B57092" w:rsidP="00EA0437">
      <w:pPr>
        <w:pStyle w:val="Paragrafoelenco"/>
        <w:numPr>
          <w:ilvl w:val="0"/>
          <w:numId w:val="26"/>
        </w:numPr>
      </w:pPr>
      <w:r>
        <w:t xml:space="preserve">3.4.1.2 </w:t>
      </w:r>
      <w:r w:rsidR="00DF2DB5" w:rsidRPr="00DE311B">
        <w:t>ISO/IEC 61000</w:t>
      </w:r>
    </w:p>
    <w:p w14:paraId="6BFCB42E" w14:textId="25135A31" w:rsidR="00DF2DB5" w:rsidRPr="00DE311B" w:rsidRDefault="00B57092" w:rsidP="00EA0437">
      <w:pPr>
        <w:pStyle w:val="Paragrafoelenco"/>
        <w:numPr>
          <w:ilvl w:val="0"/>
          <w:numId w:val="26"/>
        </w:numPr>
      </w:pPr>
      <w:r>
        <w:t xml:space="preserve">3.4.1.3 </w:t>
      </w:r>
      <w:r w:rsidR="00DF2DB5" w:rsidRPr="00DE311B">
        <w:t>EN 60204-1</w:t>
      </w:r>
    </w:p>
    <w:p w14:paraId="5899326F" w14:textId="7B7646FB" w:rsidR="00DF2DB5" w:rsidRDefault="00B57092" w:rsidP="00EA0437">
      <w:pPr>
        <w:pStyle w:val="Paragrafoelenco"/>
        <w:numPr>
          <w:ilvl w:val="0"/>
          <w:numId w:val="26"/>
        </w:numPr>
      </w:pPr>
      <w:r>
        <w:t xml:space="preserve">3.4.1.4 </w:t>
      </w:r>
      <w:r w:rsidR="00DF2DB5" w:rsidRPr="00DE311B">
        <w:t>EN 60034</w:t>
      </w:r>
    </w:p>
    <w:p w14:paraId="0830B18E" w14:textId="77777777" w:rsidR="00DF2DB5" w:rsidRPr="00DE311B" w:rsidRDefault="00DF2DB5" w:rsidP="00DF2DB5">
      <w:pPr>
        <w:rPr>
          <w:sz w:val="32"/>
          <w:szCs w:val="32"/>
        </w:rPr>
      </w:pPr>
    </w:p>
    <w:p w14:paraId="4F185746" w14:textId="68AD397D" w:rsidR="00DF2DB5" w:rsidRPr="00DC3C7C" w:rsidRDefault="00B57092" w:rsidP="00B57092">
      <w:pPr>
        <w:pStyle w:val="Testo"/>
      </w:pPr>
      <w:r>
        <w:t xml:space="preserve">3.4.1.1 </w:t>
      </w:r>
      <w:r w:rsidR="00DF2DB5" w:rsidRPr="00DF2DB5">
        <w:t>EN 55014</w:t>
      </w:r>
    </w:p>
    <w:p w14:paraId="73D8E53A" w14:textId="77777777" w:rsidR="00DF2DB5" w:rsidRPr="00854FB8" w:rsidRDefault="00DF2DB5" w:rsidP="00DF2DB5"/>
    <w:p w14:paraId="62DEE93D" w14:textId="77777777" w:rsidR="00DF2DB5" w:rsidRPr="00DE311B" w:rsidRDefault="00DF2DB5" w:rsidP="00DF2DB5">
      <w:r w:rsidRPr="00DE311B">
        <w:rPr>
          <w:shd w:val="clear" w:color="auto" w:fill="FFFFFF"/>
        </w:rPr>
        <w:t>La presente Norma si applica ai radiodisturbi condotti e irradiati provenienti dagli apparecchi le cui principali funzioni sono espletate da motori o da dispositivi di commutazione o di regolazione, a meno che l'energia a radiofrequenza non sia intenzionalmente generata o prevista per l'illuminazione.</w:t>
      </w:r>
      <w:r w:rsidRPr="00DE311B">
        <w:br/>
      </w:r>
      <w:r w:rsidRPr="00DE311B">
        <w:rPr>
          <w:shd w:val="clear" w:color="auto" w:fill="FFFFFF"/>
        </w:rPr>
        <w:t>Gli apparecchi compresi nel campo di applicazione sono: gli elettrodomestici, gli utensili elettrici, i dispositivi di comando o di regolazione che utilizzano dispositivi a semiconduttore, gli apparecchi elettromedicali a motore, i giocattoli elettrici/elettronici, i distributori automatici, i proiettori cinematografici o per diapositive. Rientrano nel campo di applicazione della presente Norma anche le parti separate dei suddetti apparecchi, quali i motori, i dispositivi di commutazione, come, per esempio i relè di potenza e di protezione: per questi componenti non sono però previsti requisiti di emissione, a meno che non siano esplicitamente espressi in questa Norma.</w:t>
      </w:r>
    </w:p>
    <w:p w14:paraId="1CA6BD14" w14:textId="77777777" w:rsidR="00DF2DB5" w:rsidRDefault="00DF2DB5" w:rsidP="00DF2DB5">
      <w:pPr>
        <w:jc w:val="both"/>
      </w:pPr>
    </w:p>
    <w:p w14:paraId="43B05BAB" w14:textId="07A1E3CF" w:rsidR="00DF2DB5" w:rsidRDefault="00B57092" w:rsidP="00B57092">
      <w:pPr>
        <w:pStyle w:val="Testo"/>
      </w:pPr>
      <w:r>
        <w:t xml:space="preserve">3.4.1.2 </w:t>
      </w:r>
      <w:r w:rsidR="00DF2DB5" w:rsidRPr="00DC3C7C">
        <w:t>ISO/IEC 61000</w:t>
      </w:r>
    </w:p>
    <w:p w14:paraId="5FB979D3" w14:textId="77777777" w:rsidR="00DF2DB5" w:rsidRPr="004E5711" w:rsidRDefault="00DF2DB5" w:rsidP="00DF2DB5"/>
    <w:p w14:paraId="69837129" w14:textId="77777777" w:rsidR="00DF2DB5" w:rsidRPr="00C12C31" w:rsidRDefault="00DF2DB5" w:rsidP="00DF2DB5">
      <w:pPr>
        <w:rPr>
          <w:shd w:val="clear" w:color="auto" w:fill="FFFFFF"/>
        </w:rPr>
      </w:pPr>
      <w:r w:rsidRPr="00C12C31">
        <w:rPr>
          <w:shd w:val="clear" w:color="auto" w:fill="FFFFFF"/>
        </w:rPr>
        <w:t>La presente Norma definisce i metodi di prova di immunità e i livelli di prova preferiti per le apparecchiature elettriche ed elettroniche collegate a reti di alimentazione a bassa tensione per buchi di tensione, brevi interruzioni e variazioni di tensione. Si applica alle apparecchiature elettriche ed elettroniche con una corrente di ingresso nominale non superiore a 16 A per fase, per connessione a reti c.a. a 50 Hz e 60 Hz. Non si applica alle apparecchiature elettriche ed elettroniche collegate a reti c.a. a 400 Hz. Come descritto nella Guida IEC 107, questa è una pubblicazione EMC di base per l'uso da parte dei comitati di prodotti della IEC, che hanno la responsabilità di determinare se applicare o meno questo standard di test di immunità e di definire i livelli di test appropriati. Questa edizione costituisce una revisione tecnica della precedente edizione e include le seguenti modifiche tecniche significative:</w:t>
      </w:r>
      <w:r w:rsidRPr="00C12C31">
        <w:br/>
      </w:r>
      <w:r w:rsidRPr="00C12C31">
        <w:rPr>
          <w:shd w:val="clear" w:color="auto" w:fill="FFFFFF"/>
        </w:rPr>
        <w:t>- i termini di “tempo di salita” e “tempo di caduta” sono stati definiti ed inseriti nell’art. 3;</w:t>
      </w:r>
      <w:r w:rsidRPr="00C12C31">
        <w:br/>
      </w:r>
      <w:r w:rsidRPr="00C12C31">
        <w:rPr>
          <w:shd w:val="clear" w:color="auto" w:fill="FFFFFF"/>
        </w:rPr>
        <w:t>- l'origine di buchi di tensione e brevi interruzioni è ora indicata nell’art. 4.</w:t>
      </w:r>
    </w:p>
    <w:p w14:paraId="7299261B" w14:textId="77777777" w:rsidR="00DF2DB5" w:rsidRDefault="00DF2DB5" w:rsidP="00CC2D1C">
      <w:pPr>
        <w:pStyle w:val="Titolo3"/>
      </w:pPr>
    </w:p>
    <w:p w14:paraId="6CC53249" w14:textId="77777777" w:rsidR="00AB565D" w:rsidRDefault="00AB565D" w:rsidP="00AB565D"/>
    <w:p w14:paraId="49A0CF51" w14:textId="77777777" w:rsidR="00AB565D" w:rsidRDefault="00AB565D" w:rsidP="00AB565D"/>
    <w:p w14:paraId="243E3650" w14:textId="77777777" w:rsidR="00AB565D" w:rsidRPr="00AB565D" w:rsidRDefault="00AB565D" w:rsidP="00AB565D"/>
    <w:p w14:paraId="7857CF71" w14:textId="62A5A46D" w:rsidR="00DF2DB5" w:rsidRPr="0069517B" w:rsidRDefault="00B57092" w:rsidP="00B57092">
      <w:pPr>
        <w:pStyle w:val="Testo"/>
      </w:pPr>
      <w:r>
        <w:lastRenderedPageBreak/>
        <w:t xml:space="preserve">3.4.1.3 </w:t>
      </w:r>
      <w:r w:rsidR="00DF2DB5" w:rsidRPr="0069517B">
        <w:t>EN 60204-1</w:t>
      </w:r>
    </w:p>
    <w:p w14:paraId="5BBE2925" w14:textId="77777777" w:rsidR="00DF2DB5" w:rsidRDefault="00DF2DB5" w:rsidP="00DF2DB5">
      <w:pPr>
        <w:rPr>
          <w:rFonts w:cs="Red Hat Display SemiBold"/>
        </w:rPr>
      </w:pPr>
    </w:p>
    <w:p w14:paraId="293D5D77" w14:textId="77777777" w:rsidR="00DF2DB5" w:rsidRPr="00C12C31" w:rsidRDefault="00DF2DB5" w:rsidP="00DF2DB5">
      <w:pPr>
        <w:rPr>
          <w:shd w:val="clear" w:color="auto" w:fill="FFFFFF"/>
        </w:rPr>
      </w:pPr>
      <w:r w:rsidRPr="00C12C31">
        <w:rPr>
          <w:shd w:val="clear" w:color="auto" w:fill="FFFFFF"/>
        </w:rPr>
        <w:t>La presente Norma fornisce le prescrizioni e le raccomandazioni relative all'equipaggiamento elettrico delle macchine in modo da perseguire la sicurezza delle persone e dei beni, la congruenza delle risposte ai comandi e la facilità della manutenzione.</w:t>
      </w:r>
      <w:r w:rsidRPr="00C12C31">
        <w:br/>
      </w:r>
      <w:r w:rsidRPr="00C12C31">
        <w:rPr>
          <w:shd w:val="clear" w:color="auto" w:fill="FFFFFF"/>
        </w:rPr>
        <w:t>La presente Norma si applica alla realizzazione di equipaggiamenti e sistemi elettrici, elettronici ed elettronici programmabili per macchine che lavorano in modo coordinato. L'equipaggiamento considerato inizia dal punto di connessione dell'alimentazione all'equipaggiamento elettrico della macchina.</w:t>
      </w:r>
      <w:r w:rsidRPr="00C12C31">
        <w:br/>
      </w:r>
      <w:r w:rsidRPr="00C12C31">
        <w:rPr>
          <w:shd w:val="clear" w:color="auto" w:fill="FFFFFF"/>
        </w:rPr>
        <w:t>La presente Norma si applica agli equipaggiamenti elettrici o a parti di equipaggiamenti elettrici alimentati con tensioni nominali non superiori a 1000 V in corrente alternata o 1500 V in corrente continua e con frequenze nominali non superiori a 200 Hz. Essa non copre tutte le prescrizioni (per es. protezioni,</w:t>
      </w:r>
      <w:r>
        <w:rPr>
          <w:shd w:val="clear" w:color="auto" w:fill="FFFFFF"/>
        </w:rPr>
        <w:t xml:space="preserve"> </w:t>
      </w:r>
      <w:r w:rsidRPr="00C12C31">
        <w:rPr>
          <w:shd w:val="clear" w:color="auto" w:fill="FFFFFF"/>
        </w:rPr>
        <w:t>interblocchi o comandi) necessarie o richieste da altre norme o regolamenti al fine di proteggere le persone da pericoli diversi da quelli elettrici.</w:t>
      </w:r>
    </w:p>
    <w:p w14:paraId="10ECEB6B" w14:textId="77777777" w:rsidR="00DF2DB5" w:rsidRDefault="00DF2DB5" w:rsidP="00DF2DB5">
      <w:pPr>
        <w:rPr>
          <w:rFonts w:cs="Red Hat Display SemiBold"/>
        </w:rPr>
      </w:pPr>
    </w:p>
    <w:p w14:paraId="6C1022EA" w14:textId="6B958895" w:rsidR="00DF2DB5" w:rsidRDefault="00B57092" w:rsidP="00B57092">
      <w:pPr>
        <w:pStyle w:val="Testo"/>
      </w:pPr>
      <w:r>
        <w:t xml:space="preserve">3.4.1.4 </w:t>
      </w:r>
      <w:r w:rsidR="00DF2DB5" w:rsidRPr="0069517B">
        <w:t>EN 60034</w:t>
      </w:r>
    </w:p>
    <w:p w14:paraId="30FFD538" w14:textId="77777777" w:rsidR="00E65580" w:rsidRPr="0069517B" w:rsidRDefault="00E65580" w:rsidP="00B57092">
      <w:pPr>
        <w:pStyle w:val="Testo"/>
      </w:pPr>
    </w:p>
    <w:p w14:paraId="421849F1" w14:textId="77777777" w:rsidR="00DF2DB5" w:rsidRPr="00C12C31" w:rsidRDefault="00DF2DB5" w:rsidP="00DF2DB5">
      <w:r w:rsidRPr="00C12C31">
        <w:rPr>
          <w:shd w:val="clear" w:color="auto" w:fill="FFFFFF"/>
        </w:rPr>
        <w:t>La presente Norma si applica a tutte le macchine elettriche rotanti non coperte, in toto o per determinati aspetti, da altre specifiche Norme (per. es. IEC 60349). La Norma contiene principalmente definizioni e prescrizioni relative alle caratteristiche nominali e di funzionamento.</w:t>
      </w:r>
      <w:r w:rsidRPr="00C12C31">
        <w:br/>
      </w:r>
      <w:r w:rsidRPr="00C12C31">
        <w:rPr>
          <w:shd w:val="clear" w:color="auto" w:fill="FFFFFF"/>
        </w:rPr>
        <w:t>Nella presente revisione viene introdotto l'obbligo di inserire in targa per i motori che ricadono nel campo di applicazione della CEI EN 60034-30 l'indicazione della classe energetica IE stabilita in accordo alla Norma stessa.</w:t>
      </w:r>
    </w:p>
    <w:p w14:paraId="2C4861CE" w14:textId="77777777" w:rsidR="00B57092" w:rsidRDefault="00B57092" w:rsidP="00DF2DB5">
      <w:pPr>
        <w:pStyle w:val="Testo"/>
      </w:pPr>
    </w:p>
    <w:p w14:paraId="238D97B8" w14:textId="54A923BA" w:rsidR="00DF2DB5" w:rsidRDefault="00B57092" w:rsidP="00B57092">
      <w:pPr>
        <w:pStyle w:val="Titolo4"/>
      </w:pPr>
      <w:r>
        <w:t xml:space="preserve">3.4.2 </w:t>
      </w:r>
      <w:r w:rsidR="00DF2DB5">
        <w:t>Norme elettriche per pulsante di emergenza:</w:t>
      </w:r>
    </w:p>
    <w:p w14:paraId="0A023EB2" w14:textId="77777777" w:rsidR="00DF2DB5" w:rsidRPr="00DC3C7C" w:rsidRDefault="00DF2DB5" w:rsidP="00DF2DB5"/>
    <w:p w14:paraId="132BE5C5" w14:textId="11837403" w:rsidR="00DF2DB5" w:rsidRPr="00DE311B" w:rsidRDefault="00B57092" w:rsidP="00EA0437">
      <w:pPr>
        <w:pStyle w:val="Paragrafoelenco"/>
        <w:numPr>
          <w:ilvl w:val="0"/>
          <w:numId w:val="27"/>
        </w:numPr>
      </w:pPr>
      <w:r>
        <w:t xml:space="preserve">3.4.2.1 </w:t>
      </w:r>
      <w:r w:rsidR="00DF2DB5" w:rsidRPr="00DE311B">
        <w:t>UNI EN ISO 13850: 2015</w:t>
      </w:r>
    </w:p>
    <w:p w14:paraId="161A6566" w14:textId="0643E8CC" w:rsidR="00DF2DB5" w:rsidRDefault="00B57092" w:rsidP="00EA0437">
      <w:pPr>
        <w:pStyle w:val="Paragrafoelenco"/>
        <w:numPr>
          <w:ilvl w:val="0"/>
          <w:numId w:val="27"/>
        </w:numPr>
      </w:pPr>
      <w:r>
        <w:t xml:space="preserve">3.4.2.2 </w:t>
      </w:r>
      <w:r w:rsidR="00DF2DB5" w:rsidRPr="00DE311B">
        <w:t>EN 60947-5-5</w:t>
      </w:r>
    </w:p>
    <w:p w14:paraId="0DB0C1B1" w14:textId="77777777" w:rsidR="00DF2DB5" w:rsidRPr="00DE311B" w:rsidRDefault="00DF2DB5" w:rsidP="00DF2DB5"/>
    <w:p w14:paraId="5103494A" w14:textId="3C217BC2" w:rsidR="00DF2DB5" w:rsidRDefault="00B57092" w:rsidP="00B57092">
      <w:pPr>
        <w:pStyle w:val="Testo"/>
      </w:pPr>
      <w:r>
        <w:t xml:space="preserve">3.4.2.1 </w:t>
      </w:r>
      <w:r w:rsidR="00DF2DB5" w:rsidRPr="0069517B">
        <w:t>UNI EN ISO 13850: 2015</w:t>
      </w:r>
    </w:p>
    <w:p w14:paraId="061F793F" w14:textId="77777777" w:rsidR="00DF2DB5" w:rsidRPr="00B2109C" w:rsidRDefault="00DF2DB5" w:rsidP="00DF2DB5"/>
    <w:p w14:paraId="007B25CE" w14:textId="77777777" w:rsidR="00DF2DB5" w:rsidRPr="006C61A6" w:rsidRDefault="00DF2DB5" w:rsidP="00DF2DB5">
      <w:r w:rsidRPr="006C61A6">
        <w:t>La nuova edizione della norma UNI EN ISO 13850: 2015 specifica i principi di progettazione dell’arresto di emergenza indipendentemente dal tipo di energia usata (elettrica, pneumatica oppure idraulica) e, come tale, rappresenta lo stato dell’arte attualmente applicabile. Questa norma introduce alcune novità rispetto alla edizione precedente e introduce alcuni importanti aspetti di progettazione relativamente alla funzione di arresto di emergenza per gli insiemi di macchine.</w:t>
      </w:r>
    </w:p>
    <w:p w14:paraId="0F6600FE" w14:textId="77777777" w:rsidR="00DF2DB5" w:rsidRPr="006C61A6" w:rsidRDefault="00DF2DB5" w:rsidP="00DF2DB5">
      <w:pPr>
        <w:rPr>
          <w:sz w:val="32"/>
        </w:rPr>
      </w:pPr>
      <w:r w:rsidRPr="006C61A6">
        <w:t xml:space="preserve">Recentemente è stata pubblicata la nuova edizione della norma UNI EN ISO 13850: 2015 relativa ai principi di progettazione della funzione di arresto di emergenza. Questa norma, dallo scorso 31 Maggio 2016 sostituisce la precedente edizione del 2008 e garantisce la presunzione di conformità al requisito essenziale di sicurezza 1.2.4.3 della Direttiva Macchine 2006/42/CE. Il requisito 1.2.4.3 dell’Allegato I del D.Lgs. 17/2010, recepimento italiano della Direttiva Macchine 2006/42/CE riporta “la macchina deve essere munita di uno o più dispositivi di arresto di </w:t>
      </w:r>
      <w:r w:rsidRPr="006C61A6">
        <w:lastRenderedPageBreak/>
        <w:t>emergenza, che consentano di evitare situazioni di pericolo che rischino di prodursi nell’imminenza o che si stiano producendo”. Le uniche macchine ad essere escluse da questo obbligo sono: • “le macchine per le quali il dispositivo di arresto di emergenza non può ridurre il rischio, perché non riduce il tempo per ottenere l’arresto normale oppure perché non permette di prendere le misure specifiche che il rischio richiede; • le macchine portatili tenute e/o condotte a mano”. Questi concetti sono contenuti anche nella norma UNI EN ISO 13850: 2015: nei casi in cui si debba prevedere un arresto di emergenza sulla macchina è necessario riferirsi ai contenuti della norma tecnica qui analizzata, in modo da avere la presunzione di conformità rispetto agli obblighi definiti dal requisito. La funzione di arresto di emergenza deve essere sempre disponibile e operativa a prescindere dalla modalità di funzionamento della macchina (ad esempio, macchina in funzione oppure accesa ma non funzionante) e deve essere attuata da una singola azione umana (pressione di un pulsante di emergenza, attraversamento di una barriera di protezione, tiro di una fune di sicurezza, ecc.).</w:t>
      </w:r>
    </w:p>
    <w:p w14:paraId="6B886F93" w14:textId="77777777" w:rsidR="00DF2DB5" w:rsidRDefault="00DF2DB5" w:rsidP="00DF2DB5">
      <w:pPr>
        <w:rPr>
          <w:rFonts w:cs="Red Hat Display SemiBold"/>
        </w:rPr>
      </w:pPr>
    </w:p>
    <w:p w14:paraId="6C2D51FC" w14:textId="77CE3057" w:rsidR="00DF2DB5" w:rsidRPr="002F3B75" w:rsidRDefault="00B57092" w:rsidP="00B57092">
      <w:pPr>
        <w:pStyle w:val="Testo"/>
      </w:pPr>
      <w:r>
        <w:t xml:space="preserve">3.4.2.2 </w:t>
      </w:r>
      <w:r w:rsidR="00DF2DB5" w:rsidRPr="002F3B75">
        <w:t>EN 60947-5-5</w:t>
      </w:r>
    </w:p>
    <w:p w14:paraId="21AF2CDB" w14:textId="77777777" w:rsidR="00DF2DB5" w:rsidRDefault="00DF2DB5" w:rsidP="00DF2DB5">
      <w:pPr>
        <w:rPr>
          <w:rFonts w:cs="Red Hat Display SemiBold"/>
        </w:rPr>
      </w:pPr>
    </w:p>
    <w:p w14:paraId="58588E38" w14:textId="77777777" w:rsidR="00DF2DB5" w:rsidRPr="009A235A" w:rsidRDefault="00DF2DB5" w:rsidP="00DF2DB5">
      <w:r w:rsidRPr="009A235A">
        <w:rPr>
          <w:shd w:val="clear" w:color="auto" w:fill="FFFFFF"/>
        </w:rPr>
        <w:t>La norma EN 60947-5-5 è una norma europea che fa parte della serie di norme IEC 60947, che riguarda i dispositivi di comando e di manovra per apparecchiature elettriche. In particolare, la EN 60947-5-5 si concentra sui dispositivi di comando, come i pulsanti, gli interruttori e i dispositivi di arresto d'emergenza.</w:t>
      </w:r>
      <w:r w:rsidRPr="009A235A">
        <w:br/>
      </w:r>
      <w:r w:rsidRPr="009A235A">
        <w:br/>
      </w:r>
      <w:r w:rsidRPr="009A235A">
        <w:rPr>
          <w:shd w:val="clear" w:color="auto" w:fill="FFFFFF"/>
        </w:rPr>
        <w:t>Ecco alcuni punti chiave riguardanti la norma EN 60947-5-5:</w:t>
      </w:r>
      <w:r w:rsidRPr="009A235A">
        <w:br/>
      </w:r>
      <w:r w:rsidRPr="009A235A">
        <w:br/>
      </w:r>
      <w:r w:rsidRPr="009A235A">
        <w:rPr>
          <w:shd w:val="clear" w:color="auto" w:fill="FFFFFF"/>
        </w:rPr>
        <w:t>1. Ambito di Applicazione: La norma si applica ai dispositivi di comando e di manovra utilizzati in impianti elettrici e macchinari. Include requisiti per la progettazione, la costruzione e le prestazioni di questi dispositivi.</w:t>
      </w:r>
      <w:r w:rsidRPr="009A235A">
        <w:br/>
      </w:r>
      <w:r w:rsidRPr="009A235A">
        <w:br/>
      </w:r>
      <w:r w:rsidRPr="009A235A">
        <w:rPr>
          <w:shd w:val="clear" w:color="auto" w:fill="FFFFFF"/>
        </w:rPr>
        <w:t>2. Requisiti di Sicurezza: La norma stabilisce requisiti specifici per garantire la sicurezza dei dispositivi, inclusi quelli utilizzati in situazioni di emergenza. I pulsanti d'emergenza devono essere facilmente accessibili e devono garantire un arresto rapido e sicuro delle macchine.</w:t>
      </w:r>
      <w:r w:rsidRPr="009A235A">
        <w:br/>
      </w:r>
      <w:r w:rsidRPr="009A235A">
        <w:br/>
      </w:r>
      <w:r w:rsidRPr="009A235A">
        <w:rPr>
          <w:shd w:val="clear" w:color="auto" w:fill="FFFFFF"/>
        </w:rPr>
        <w:t>3. Caratteristiche di Progettazione: La norma fornisce linee guida su come i dispositivi devono essere progettati per resistere a condizioni ambientali specifiche, come polvere, umidità e temperature estreme.</w:t>
      </w:r>
      <w:r w:rsidRPr="009A235A">
        <w:br/>
      </w:r>
      <w:r w:rsidRPr="009A235A">
        <w:br/>
      </w:r>
      <w:r w:rsidRPr="009A235A">
        <w:rPr>
          <w:shd w:val="clear" w:color="auto" w:fill="FFFFFF"/>
        </w:rPr>
        <w:t>4. Compatibilità Elettromagnetica (EMC): La norma include anche requisiti per la compatibilità elettromagnetica, assicurando che i dispositivi non interferiscano con altri apparecchi e che siano immuni a interferenze esterne.</w:t>
      </w:r>
      <w:r w:rsidRPr="009A235A">
        <w:br/>
      </w:r>
      <w:r w:rsidRPr="009A235A">
        <w:br/>
      </w:r>
      <w:r w:rsidRPr="009A235A">
        <w:rPr>
          <w:shd w:val="clear" w:color="auto" w:fill="FFFFFF"/>
        </w:rPr>
        <w:t>5. Test e Valutazione: La norma stabilisce metodi di prova per verificare che i dispositivi soddisfino i requisiti di prestazione e sicurezza. Questo include test di funzionamento, resistenza meccanica e resistenza agli agenti esterni.</w:t>
      </w:r>
      <w:r w:rsidRPr="009A235A">
        <w:br/>
      </w:r>
      <w:r w:rsidRPr="009A235A">
        <w:br/>
      </w:r>
      <w:r w:rsidRPr="009A235A">
        <w:rPr>
          <w:shd w:val="clear" w:color="auto" w:fill="FFFFFF"/>
        </w:rPr>
        <w:lastRenderedPageBreak/>
        <w:t>6. Documentazione: È richiesta una documentazione adeguata che descriva le caratteristiche del dispositivo, le istruzioni per l'uso e le informazioni sulla sicurezza.</w:t>
      </w:r>
    </w:p>
    <w:p w14:paraId="42B91228" w14:textId="77777777" w:rsidR="00B57092" w:rsidRDefault="00B57092" w:rsidP="00DF2DB5">
      <w:pPr>
        <w:rPr>
          <w:rFonts w:cs="Red Hat Display SemiBold"/>
        </w:rPr>
      </w:pPr>
    </w:p>
    <w:p w14:paraId="697A05DE" w14:textId="5339319C" w:rsidR="00DF2DB5" w:rsidRDefault="00B57092" w:rsidP="00B57092">
      <w:pPr>
        <w:pStyle w:val="Titolo4"/>
      </w:pPr>
      <w:r>
        <w:t xml:space="preserve">3.4.3 </w:t>
      </w:r>
      <w:r w:rsidR="00DF2DB5">
        <w:t>Norme per i microcontrollori</w:t>
      </w:r>
    </w:p>
    <w:p w14:paraId="09400D50" w14:textId="77777777" w:rsidR="00DF2DB5" w:rsidRPr="00DC3C7C" w:rsidRDefault="00DF2DB5" w:rsidP="00DF2DB5"/>
    <w:p w14:paraId="794B6C9B" w14:textId="6F0A438B" w:rsidR="00DF2DB5" w:rsidRDefault="00B57092" w:rsidP="00B57092">
      <w:pPr>
        <w:pStyle w:val="Testo"/>
      </w:pPr>
      <w:r>
        <w:t xml:space="preserve">3.4.3.1 </w:t>
      </w:r>
      <w:r w:rsidR="00DF2DB5" w:rsidRPr="00BE5F65">
        <w:t>IEC 60747</w:t>
      </w:r>
    </w:p>
    <w:p w14:paraId="5D927F80" w14:textId="77777777" w:rsidR="00DF2DB5" w:rsidRPr="00DC3C7C" w:rsidRDefault="00DF2DB5" w:rsidP="00DF2DB5"/>
    <w:p w14:paraId="583241D1" w14:textId="77777777" w:rsidR="00DF2DB5" w:rsidRPr="00DE311B" w:rsidRDefault="00DF2DB5" w:rsidP="00DF2DB5">
      <w:pPr>
        <w:rPr>
          <w:rFonts w:cs="Red Hat Display SemiBold"/>
          <w:color w:val="000000"/>
          <w:szCs w:val="26"/>
          <w:shd w:val="clear" w:color="auto" w:fill="FFFFFF"/>
        </w:rPr>
      </w:pPr>
      <w:r w:rsidRPr="00DE311B">
        <w:rPr>
          <w:rFonts w:cs="Red Hat Display SemiBold"/>
          <w:color w:val="000000"/>
          <w:szCs w:val="26"/>
          <w:shd w:val="clear" w:color="auto" w:fill="FFFFFF"/>
        </w:rPr>
        <w:t>La norma IEC 60747 è una norma internazionale che tratta i dispositivi semiconduttori, fornendo linee guida e requisiti per la progettazione, la costruzione e le prestazioni di questi componenti. Questa norma è particolarmente rilevante per i dispositivi utilizzati in applicazioni elettroniche, inclusi i microcontrollori, i transistor, i diodi e altri dispositivi a semiconduttore.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Ecco alcuni punti chiave riguardanti la norma IEC 60747:</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1. Ambito di Applicazione: La norma si applica a vari tipi di dispositivi semiconduttori, inclusi i dispositivi di potenza, i dispositivi di segnale e i circuiti integrati. Essa fornisce requisiti generali e specifici per garantire che questi dispositivi funzionino in modo sicuro ed efficace.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2. Requisiti di Sicurezza: La norma stabilisce requisiti di sicurezza per i dispositivi semiconduttori, inclusi aspetti come la protezione contro le sovratensioni, le sovracorrenti e le temperature eccessive. Questi requisiti sono fondamentali per garantire che i dispositivi non rappresentino un rischio per gli utenti o per l'ambiente circostante.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3. Prestazioni Elettriche: La IEC 60747 fornisce linee guida per le prestazioni elettriche dei dispositivi semiconduttori, inclusi parametri come la tensione di soglia, la corrente di saturazione e la risposta in frequenza. Questi parametri sono essenziali per garantire che i dispositivi funzionino correttamente nelle applicazioni previste.</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4. Test e Valutazione: La norma stabilisce metodi di prova per verificare che i dispositivi soddisfino i requisiti di prestazione e sicurezza. Questi test possono includere prove di isolamento, prove di resistenza meccanica e prove di compatibilità elettromagnetica.</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5. Documentazione: È richiesta una documentazione adeguata che descriva le caratteristiche del dispositivo, le istruzioni per l'uso e le informazioni sulla sicurezza. Questo è importante per garantire che gli utenti comprendano come utilizzare correttamente i dispositivi semiconduttori.</w:t>
      </w:r>
      <w:r w:rsidRPr="00DE311B">
        <w:rPr>
          <w:rFonts w:cs="Red Hat Display SemiBold"/>
          <w:color w:val="000000"/>
          <w:szCs w:val="26"/>
        </w:rPr>
        <w:br/>
      </w:r>
      <w:r w:rsidRPr="00DE311B">
        <w:rPr>
          <w:rFonts w:cs="Red Hat Display SemiBold"/>
          <w:color w:val="000000"/>
          <w:szCs w:val="26"/>
        </w:rPr>
        <w:br/>
      </w:r>
      <w:r w:rsidRPr="00DE311B">
        <w:rPr>
          <w:rFonts w:cs="Red Hat Display SemiBold"/>
          <w:color w:val="000000"/>
          <w:szCs w:val="26"/>
          <w:shd w:val="clear" w:color="auto" w:fill="FFFFFF"/>
        </w:rPr>
        <w:t>6. Compatibilità Elettromagnetica (EMC): Anche se la IEC 60747 non si concentra esclusivamente sulla compatibilità elettromagnetica, i requisiti di prestazione e sicurezza possono influenzare la capacità dei dispositivi di operare in ambienti elettromagnetici complessi.</w:t>
      </w:r>
    </w:p>
    <w:p w14:paraId="1B13D37B" w14:textId="77777777" w:rsidR="00DF2DB5" w:rsidRDefault="00DF2DB5" w:rsidP="00DF2DB5">
      <w:pPr>
        <w:rPr>
          <w:rFonts w:cs="Red Hat Display SemiBold"/>
          <w:color w:val="000000"/>
          <w:shd w:val="clear" w:color="auto" w:fill="FFFFFF"/>
        </w:rPr>
      </w:pPr>
    </w:p>
    <w:p w14:paraId="4DD548EE" w14:textId="77777777" w:rsidR="00AB565D" w:rsidRDefault="00AB565D" w:rsidP="00DF2DB5">
      <w:pPr>
        <w:rPr>
          <w:rFonts w:cs="Red Hat Display SemiBold"/>
          <w:color w:val="000000"/>
          <w:shd w:val="clear" w:color="auto" w:fill="FFFFFF"/>
        </w:rPr>
      </w:pPr>
    </w:p>
    <w:p w14:paraId="7611A8CE" w14:textId="6A4F027E" w:rsidR="00DF2DB5" w:rsidRDefault="00B57092" w:rsidP="00B57092">
      <w:pPr>
        <w:pStyle w:val="Titolo4"/>
      </w:pPr>
      <w:r>
        <w:lastRenderedPageBreak/>
        <w:t xml:space="preserve">3.4.4 </w:t>
      </w:r>
      <w:r w:rsidR="00DF2DB5" w:rsidRPr="000014C7">
        <w:t>N</w:t>
      </w:r>
      <w:r w:rsidR="00DF2DB5">
        <w:t xml:space="preserve">orme per alimentatore </w:t>
      </w:r>
      <w:r w:rsidR="000B0F3A">
        <w:t>230VAC – 24 VDC</w:t>
      </w:r>
    </w:p>
    <w:p w14:paraId="1E85EAA3" w14:textId="77777777" w:rsidR="00DF2DB5" w:rsidRPr="000014C7" w:rsidRDefault="00DF2DB5" w:rsidP="00DF2DB5"/>
    <w:p w14:paraId="1287362D" w14:textId="39E05ADB" w:rsidR="00DF2DB5" w:rsidRDefault="00B57092" w:rsidP="00B57092">
      <w:pPr>
        <w:pStyle w:val="Testo"/>
      </w:pPr>
      <w:r>
        <w:t xml:space="preserve">3.4.4.1 </w:t>
      </w:r>
      <w:r w:rsidR="00DF2DB5" w:rsidRPr="000014C7">
        <w:t>CEI EN 61204</w:t>
      </w:r>
    </w:p>
    <w:p w14:paraId="68361059" w14:textId="77777777" w:rsidR="00DF2DB5" w:rsidRPr="000014C7" w:rsidRDefault="00DF2DB5" w:rsidP="00DF2DB5"/>
    <w:p w14:paraId="7D1E026A" w14:textId="77777777" w:rsidR="00DF2DB5" w:rsidRPr="000014C7" w:rsidRDefault="00DF2DB5" w:rsidP="00DF2DB5">
      <w:r w:rsidRPr="000014C7">
        <w:t>La presente Norma descrive i metodi per specificare i requisiti per i dispositivi di alimentazione a bassa tensione (compresi i tipi a commutazione) che forniscono una o più uscite in corrente continua da 24 V.</w:t>
      </w:r>
    </w:p>
    <w:p w14:paraId="034FA5C8" w14:textId="0DC7191A" w:rsidR="00DF2DB5" w:rsidRPr="000014C7" w:rsidRDefault="00DF2DB5" w:rsidP="00DF2DB5">
      <w:r w:rsidRPr="000014C7">
        <w:t>Campo di applicazione</w:t>
      </w:r>
      <w:r>
        <w:t>:</w:t>
      </w:r>
    </w:p>
    <w:p w14:paraId="21979425" w14:textId="77777777" w:rsidR="00DF2DB5" w:rsidRPr="000014C7" w:rsidRDefault="00DF2DB5" w:rsidP="00EA0437">
      <w:pPr>
        <w:pStyle w:val="Paragrafoelenco"/>
        <w:numPr>
          <w:ilvl w:val="0"/>
          <w:numId w:val="28"/>
        </w:numPr>
      </w:pPr>
      <w:r w:rsidRPr="000014C7">
        <w:t>Le uscite non superano 200 V (c.c.)</w:t>
      </w:r>
    </w:p>
    <w:p w14:paraId="4F1B028B" w14:textId="77777777" w:rsidR="00DF2DB5" w:rsidRPr="000014C7" w:rsidRDefault="00DF2DB5" w:rsidP="00EA0437">
      <w:pPr>
        <w:pStyle w:val="Paragrafoelenco"/>
        <w:numPr>
          <w:ilvl w:val="0"/>
          <w:numId w:val="28"/>
        </w:numPr>
      </w:pPr>
      <w:r w:rsidRPr="000014C7">
        <w:t>La potenza erogata non supera 30 kW</w:t>
      </w:r>
    </w:p>
    <w:p w14:paraId="5A3D7AB1" w14:textId="77777777" w:rsidR="00DF2DB5" w:rsidRPr="000014C7" w:rsidRDefault="00DF2DB5" w:rsidP="00EA0437">
      <w:pPr>
        <w:pStyle w:val="Paragrafoelenco"/>
        <w:numPr>
          <w:ilvl w:val="0"/>
          <w:numId w:val="28"/>
        </w:numPr>
      </w:pPr>
      <w:r w:rsidRPr="000014C7">
        <w:t>La sorgente di alimentazione primaria non eccede 600 V (in corrente alternata o continua)</w:t>
      </w:r>
    </w:p>
    <w:p w14:paraId="0398BD3C" w14:textId="29226CCA" w:rsidR="00DF2DB5" w:rsidRPr="000014C7" w:rsidRDefault="00DF2DB5" w:rsidP="00DF2DB5">
      <w:r w:rsidRPr="000014C7">
        <w:t>Destinazione d’uso</w:t>
      </w:r>
      <w:r>
        <w:t>:</w:t>
      </w:r>
    </w:p>
    <w:p w14:paraId="15A04D9D" w14:textId="77777777" w:rsidR="00DF2DB5" w:rsidRPr="000014C7" w:rsidRDefault="00DF2DB5" w:rsidP="00EA0437">
      <w:pPr>
        <w:pStyle w:val="Paragrafoelenco"/>
        <w:numPr>
          <w:ilvl w:val="0"/>
          <w:numId w:val="29"/>
        </w:numPr>
      </w:pPr>
      <w:r w:rsidRPr="000014C7">
        <w:t>Adatti per apparecchiature di Classe I</w:t>
      </w:r>
    </w:p>
    <w:p w14:paraId="41CE36F5" w14:textId="77777777" w:rsidR="00DF2DB5" w:rsidRPr="000014C7" w:rsidRDefault="00DF2DB5" w:rsidP="00EA0437">
      <w:pPr>
        <w:pStyle w:val="Paragrafoelenco"/>
        <w:numPr>
          <w:ilvl w:val="0"/>
          <w:numId w:val="29"/>
        </w:numPr>
      </w:pPr>
      <w:r w:rsidRPr="000014C7">
        <w:t>Possono funzionare autonomamente o integrati in sistemi, purché dotati di adeguata protezione elettrica e meccanica</w:t>
      </w:r>
    </w:p>
    <w:p w14:paraId="1F1F3451" w14:textId="33022AA9" w:rsidR="00DF2DB5" w:rsidRDefault="00DF2DB5" w:rsidP="00DF2DB5">
      <w:r w:rsidRPr="000014C7">
        <w:t>Tipologie coperte</w:t>
      </w:r>
      <w:r>
        <w:t>:</w:t>
      </w:r>
    </w:p>
    <w:p w14:paraId="1C5D393C" w14:textId="77777777" w:rsidR="00DF2DB5" w:rsidRPr="000014C7" w:rsidRDefault="00DF2DB5" w:rsidP="00DF2DB5"/>
    <w:p w14:paraId="0B26BCB4" w14:textId="77777777" w:rsidR="00DF2DB5" w:rsidRPr="000014C7" w:rsidRDefault="00DF2DB5" w:rsidP="00EA0437">
      <w:pPr>
        <w:pStyle w:val="Paragrafoelenco"/>
        <w:numPr>
          <w:ilvl w:val="0"/>
          <w:numId w:val="30"/>
        </w:numPr>
      </w:pPr>
      <w:r w:rsidRPr="000014C7">
        <w:t>Alimentatori con ingresso in corrente alternata o continua</w:t>
      </w:r>
    </w:p>
    <w:p w14:paraId="6821FE7C" w14:textId="77777777" w:rsidR="00DF2DB5" w:rsidRPr="000014C7" w:rsidRDefault="00DF2DB5" w:rsidP="00EA0437">
      <w:pPr>
        <w:pStyle w:val="Paragrafoelenco"/>
        <w:numPr>
          <w:ilvl w:val="0"/>
          <w:numId w:val="30"/>
        </w:numPr>
      </w:pPr>
      <w:r w:rsidRPr="000014C7">
        <w:t>Singola o plurima uscita DC (inclusi design “ignoti” nell’applicazione finale)</w:t>
      </w:r>
    </w:p>
    <w:p w14:paraId="1D9ABD87" w14:textId="7B2CC49E" w:rsidR="0033153A" w:rsidRDefault="00DF2DB5" w:rsidP="00EA0437">
      <w:pPr>
        <w:pStyle w:val="Paragrafoelenco"/>
        <w:numPr>
          <w:ilvl w:val="0"/>
          <w:numId w:val="30"/>
        </w:numPr>
      </w:pPr>
      <w:r w:rsidRPr="000014C7">
        <w:t>Questa norma garantisce uniformità di requisiti costruttivi, di sicurezza e di prestazioni per tutti gli alimentatori DC da 24 V impiegati in ambito industriale, commerciale e domestico.</w:t>
      </w:r>
    </w:p>
    <w:p w14:paraId="6C4AF083" w14:textId="77777777" w:rsidR="00DF2DB5" w:rsidRPr="00DF2DB5" w:rsidRDefault="00DF2DB5" w:rsidP="00DF2DB5"/>
    <w:p w14:paraId="63641D83" w14:textId="117B4C54" w:rsidR="00E8068C" w:rsidRDefault="00FB5F29" w:rsidP="00FB5F29">
      <w:pPr>
        <w:pStyle w:val="Titolo4"/>
      </w:pPr>
      <w:r>
        <w:t xml:space="preserve">3.4.5 </w:t>
      </w:r>
      <w:r w:rsidR="00E8068C" w:rsidRPr="00E8068C">
        <w:t>N</w:t>
      </w:r>
      <w:r w:rsidR="00E8068C">
        <w:t xml:space="preserve">orme per driver </w:t>
      </w:r>
      <w:r w:rsidR="00734214">
        <w:t>TB6600</w:t>
      </w:r>
    </w:p>
    <w:p w14:paraId="06DC42C2" w14:textId="77777777" w:rsidR="00E8068C" w:rsidRDefault="00E8068C" w:rsidP="00E8068C">
      <w:pPr>
        <w:pStyle w:val="Testo"/>
      </w:pPr>
    </w:p>
    <w:p w14:paraId="4923373D" w14:textId="3438A2D4" w:rsidR="00E8068C" w:rsidRDefault="00FB5F29" w:rsidP="00EA0437">
      <w:pPr>
        <w:pStyle w:val="Paragrafoelenco"/>
        <w:numPr>
          <w:ilvl w:val="0"/>
          <w:numId w:val="31"/>
        </w:numPr>
      </w:pPr>
      <w:r>
        <w:t xml:space="preserve">3.4.5.1 </w:t>
      </w:r>
      <w:r w:rsidR="00E8068C" w:rsidRPr="00E8068C">
        <w:t>CEI EN 61800-5-1</w:t>
      </w:r>
    </w:p>
    <w:p w14:paraId="56558171" w14:textId="3F45DC44" w:rsidR="00E8068C" w:rsidRDefault="00FB5F29" w:rsidP="00EA0437">
      <w:pPr>
        <w:pStyle w:val="Paragrafoelenco"/>
        <w:numPr>
          <w:ilvl w:val="0"/>
          <w:numId w:val="31"/>
        </w:numPr>
      </w:pPr>
      <w:r>
        <w:t xml:space="preserve">3.4.5.2 </w:t>
      </w:r>
      <w:r w:rsidR="00E8068C" w:rsidRPr="00E8068C">
        <w:t>CEI EN 61800-3</w:t>
      </w:r>
    </w:p>
    <w:p w14:paraId="439B839C" w14:textId="5E56233D" w:rsidR="00E8068C" w:rsidRDefault="00FB5F29" w:rsidP="00EA0437">
      <w:pPr>
        <w:pStyle w:val="Paragrafoelenco"/>
        <w:numPr>
          <w:ilvl w:val="0"/>
          <w:numId w:val="31"/>
        </w:numPr>
      </w:pPr>
      <w:r>
        <w:t xml:space="preserve">3.4.5.3 </w:t>
      </w:r>
      <w:r w:rsidR="00E8068C" w:rsidRPr="00E8068C">
        <w:t xml:space="preserve">CEI EN 60204-1 </w:t>
      </w:r>
    </w:p>
    <w:p w14:paraId="3CF8BF9D" w14:textId="010D7AF0" w:rsidR="00E8068C" w:rsidRDefault="00FB5F29" w:rsidP="00EA0437">
      <w:pPr>
        <w:pStyle w:val="Paragrafoelenco"/>
        <w:numPr>
          <w:ilvl w:val="0"/>
          <w:numId w:val="31"/>
        </w:numPr>
      </w:pPr>
      <w:r>
        <w:t xml:space="preserve">3.4.5.4 </w:t>
      </w:r>
      <w:r w:rsidR="00E8068C" w:rsidRPr="00E8068C">
        <w:t>CEI EN ISO 13849-1</w:t>
      </w:r>
    </w:p>
    <w:p w14:paraId="495B0354" w14:textId="7FEDCBFD" w:rsidR="00E8068C" w:rsidRDefault="00FB5F29" w:rsidP="00EA0437">
      <w:pPr>
        <w:pStyle w:val="Paragrafoelenco"/>
        <w:numPr>
          <w:ilvl w:val="0"/>
          <w:numId w:val="31"/>
        </w:numPr>
      </w:pPr>
      <w:r>
        <w:t xml:space="preserve">3.4.5.5 </w:t>
      </w:r>
      <w:r w:rsidR="00E8068C" w:rsidRPr="00E8068C">
        <w:t>CEI EN 61800-5-2</w:t>
      </w:r>
    </w:p>
    <w:p w14:paraId="540E32D4" w14:textId="77777777" w:rsidR="00E8068C" w:rsidRPr="00E8068C" w:rsidRDefault="00E8068C" w:rsidP="00E8068C"/>
    <w:p w14:paraId="63591A8C" w14:textId="5CA4D085" w:rsidR="00E8068C" w:rsidRDefault="00FB5F29" w:rsidP="00FB5F29">
      <w:pPr>
        <w:pStyle w:val="Testo"/>
      </w:pPr>
      <w:r>
        <w:t xml:space="preserve">3.4.5.1 </w:t>
      </w:r>
      <w:r w:rsidR="00E8068C" w:rsidRPr="00E8068C">
        <w:t>CEI EN 61800-5-1</w:t>
      </w:r>
    </w:p>
    <w:p w14:paraId="12CD184A" w14:textId="3FC0D285" w:rsidR="00E8068C" w:rsidRPr="00E8068C" w:rsidRDefault="00E8068C" w:rsidP="00E8068C">
      <w:r w:rsidRPr="00E8068C">
        <w:br/>
        <w:t>La presente Norma descrive i metodi per specificare i requisiti di sicurezza per sistemi di azionamento a velocità regolabile e relativi componenti.</w:t>
      </w:r>
    </w:p>
    <w:p w14:paraId="61297F5C" w14:textId="77777777" w:rsidR="00E8068C" w:rsidRPr="00E8068C" w:rsidRDefault="00E8068C" w:rsidP="00E8068C">
      <w:r w:rsidRPr="00E8068C">
        <w:t>Campo di applicazione: sistemi che forniscono alimentazione regolabile a motori AC o DC; uscite fino a 1 000 V; potenze fino a 500 kW; alimentazione primaria fino a 690 V AC, 50/60 Hz.</w:t>
      </w:r>
    </w:p>
    <w:p w14:paraId="1007DA45" w14:textId="77777777" w:rsidR="00E8068C" w:rsidRPr="00E8068C" w:rsidRDefault="00E8068C" w:rsidP="00E8068C">
      <w:r w:rsidRPr="00E8068C">
        <w:t>Destinazione d’uso: integrazione in macchine di Classe I o funzionamento autonomo con adeguate protezioni elettriche e meccaniche.</w:t>
      </w:r>
    </w:p>
    <w:p w14:paraId="184D477C" w14:textId="77777777" w:rsidR="00E8068C" w:rsidRDefault="00E8068C" w:rsidP="00E8068C">
      <w:r w:rsidRPr="00E8068C">
        <w:t>Tipologie coperte: inverter AC, convertitori DC-DC, azionamenti brushless, driver per motori DC, servoazionamenti.</w:t>
      </w:r>
    </w:p>
    <w:p w14:paraId="2BD1AA09" w14:textId="77777777" w:rsidR="00E8068C" w:rsidRDefault="00E8068C" w:rsidP="00E8068C"/>
    <w:p w14:paraId="784761A8" w14:textId="77777777" w:rsidR="00AB565D" w:rsidRPr="00E8068C" w:rsidRDefault="00AB565D" w:rsidP="00E8068C"/>
    <w:p w14:paraId="11BB528E" w14:textId="145C9A01" w:rsidR="00E8068C" w:rsidRDefault="00FB5F29" w:rsidP="00FB5F29">
      <w:pPr>
        <w:pStyle w:val="Testo"/>
      </w:pPr>
      <w:r>
        <w:lastRenderedPageBreak/>
        <w:t xml:space="preserve">3.4.5.2 </w:t>
      </w:r>
      <w:r w:rsidR="00E8068C" w:rsidRPr="00E8068C">
        <w:t>CEI EN 61800-3</w:t>
      </w:r>
    </w:p>
    <w:p w14:paraId="67BC1F49" w14:textId="2574ED2B" w:rsidR="00E8068C" w:rsidRPr="00E8068C" w:rsidRDefault="00E8068C" w:rsidP="00E8068C">
      <w:r w:rsidRPr="00E8068C">
        <w:br/>
        <w:t>Stabilisce i requisiti EMC (Compatibilità Elettromagnetica) per gli azionamenti a velocità regolabile.</w:t>
      </w:r>
    </w:p>
    <w:p w14:paraId="3709190C" w14:textId="77777777" w:rsidR="00E8068C" w:rsidRPr="00E8068C" w:rsidRDefault="00E8068C" w:rsidP="00E8068C">
      <w:r w:rsidRPr="00E8068C">
        <w:t>Emissioni: limiti per condotte (150 kHz–30 MHz) e irradiazione (30 MHz–1 GHz).</w:t>
      </w:r>
    </w:p>
    <w:p w14:paraId="7312BFEB" w14:textId="77777777" w:rsidR="00E8068C" w:rsidRPr="00E8068C" w:rsidRDefault="00E8068C" w:rsidP="00E8068C">
      <w:r w:rsidRPr="00E8068C">
        <w:t>Immunità: livelli per disturbi condotti e irradiati.</w:t>
      </w:r>
    </w:p>
    <w:p w14:paraId="31597D0E" w14:textId="77777777" w:rsidR="00E8068C" w:rsidRPr="00E8068C" w:rsidRDefault="00E8068C" w:rsidP="00E8068C">
      <w:r w:rsidRPr="00E8068C">
        <w:t>Classi d’ambiente: C2 (industriale leggero), C3 (industriale pesante).</w:t>
      </w:r>
    </w:p>
    <w:p w14:paraId="511F3E1A" w14:textId="77777777" w:rsidR="00E8068C" w:rsidRDefault="00E8068C" w:rsidP="00E8068C">
      <w:r w:rsidRPr="00E8068C">
        <w:t>Misure di attenuazione: filtri EMI, cablaggio schermato, schermature di pannello.</w:t>
      </w:r>
    </w:p>
    <w:p w14:paraId="0E848C25" w14:textId="77777777" w:rsidR="00E8068C" w:rsidRDefault="00E8068C" w:rsidP="00E8068C"/>
    <w:p w14:paraId="7F4F3B26" w14:textId="495212BC" w:rsidR="00E8068C" w:rsidRDefault="00FB5F29" w:rsidP="00FB5F29">
      <w:pPr>
        <w:pStyle w:val="Testo"/>
      </w:pPr>
      <w:r>
        <w:t xml:space="preserve">3.4.5.3 </w:t>
      </w:r>
      <w:r w:rsidR="00E8068C" w:rsidRPr="00E8068C">
        <w:t xml:space="preserve">CEI EN 60204-1 </w:t>
      </w:r>
    </w:p>
    <w:p w14:paraId="369E583E" w14:textId="2D5DB756" w:rsidR="00E8068C" w:rsidRPr="00E8068C" w:rsidRDefault="00E8068C" w:rsidP="00E8068C">
      <w:r w:rsidRPr="00E8068C">
        <w:br/>
        <w:t>Definisce i requisiti generali per l’equipaggiamento elettrico di macchine con azionamenti:</w:t>
      </w:r>
    </w:p>
    <w:p w14:paraId="73AC1278" w14:textId="77777777" w:rsidR="00E8068C" w:rsidRPr="00E8068C" w:rsidRDefault="00E8068C" w:rsidP="00E8068C">
      <w:r w:rsidRPr="00E8068C">
        <w:t>protezioni contro sovracorrente, cortocircuito e guasti a terra</w:t>
      </w:r>
    </w:p>
    <w:p w14:paraId="2B4D7E88" w14:textId="77777777" w:rsidR="00E8068C" w:rsidRPr="00E8068C" w:rsidRDefault="00E8068C" w:rsidP="00E8068C">
      <w:r w:rsidRPr="00E8068C">
        <w:t>dispositivi di emergenza e arresto di sicurezza</w:t>
      </w:r>
    </w:p>
    <w:p w14:paraId="56FBE179" w14:textId="77777777" w:rsidR="00E8068C" w:rsidRDefault="00E8068C" w:rsidP="00E8068C">
      <w:r w:rsidRPr="00E8068C">
        <w:t>isolamento, sezionamento e marcatura dei circuiti</w:t>
      </w:r>
    </w:p>
    <w:p w14:paraId="31610BF5" w14:textId="77777777" w:rsidR="00E8068C" w:rsidRPr="00E8068C" w:rsidRDefault="00E8068C" w:rsidP="00E8068C"/>
    <w:p w14:paraId="72BA72DC" w14:textId="27F93F68" w:rsidR="00E8068C" w:rsidRDefault="00FB5F29" w:rsidP="00FB5F29">
      <w:pPr>
        <w:pStyle w:val="Testo"/>
      </w:pPr>
      <w:r>
        <w:t xml:space="preserve">3.4.5.4 </w:t>
      </w:r>
      <w:r w:rsidR="00E8068C" w:rsidRPr="00E8068C">
        <w:t>CEI EN ISO 13849-1</w:t>
      </w:r>
    </w:p>
    <w:p w14:paraId="1805D665" w14:textId="73147431" w:rsidR="00E8068C" w:rsidRPr="00E8068C" w:rsidRDefault="00E8068C" w:rsidP="00E8068C">
      <w:r w:rsidRPr="00E8068C">
        <w:br/>
        <w:t>“Sicurezza dei macchinari – Parti dei sistemi di comando relative alla sicurezza”</w:t>
      </w:r>
    </w:p>
    <w:p w14:paraId="32FEA8B3" w14:textId="77777777" w:rsidR="00E8068C" w:rsidRPr="00E8068C" w:rsidRDefault="00E8068C" w:rsidP="00E8068C">
      <w:r w:rsidRPr="00E8068C">
        <w:t>definizione delle categorie e dei livelli di prestazione (PL) delle funzioni di sicurezza (arresto di emergenza, limitazione coppia/velocità, ecc.)</w:t>
      </w:r>
    </w:p>
    <w:p w14:paraId="6E9AA3DB" w14:textId="77777777" w:rsidR="00E8068C" w:rsidRDefault="00E8068C" w:rsidP="00E8068C">
      <w:r w:rsidRPr="00E8068C">
        <w:t>metodi di progettazione e verifica dei sistemi di comando a sicurezza integrata</w:t>
      </w:r>
    </w:p>
    <w:p w14:paraId="14000FF2" w14:textId="77777777" w:rsidR="00E8068C" w:rsidRPr="00E8068C" w:rsidRDefault="00E8068C" w:rsidP="00E8068C"/>
    <w:p w14:paraId="3406E976" w14:textId="145E555C" w:rsidR="00E8068C" w:rsidRDefault="00FB5F29" w:rsidP="00FB5F29">
      <w:pPr>
        <w:pStyle w:val="Testo"/>
      </w:pPr>
      <w:r>
        <w:t xml:space="preserve">3.4.5.5 </w:t>
      </w:r>
      <w:r w:rsidR="00E8068C" w:rsidRPr="00E8068C">
        <w:t>CEI EN 61800-5-2</w:t>
      </w:r>
    </w:p>
    <w:p w14:paraId="3D8CF7AD" w14:textId="617080B7" w:rsidR="00E8068C" w:rsidRPr="00E8068C" w:rsidRDefault="00E8068C" w:rsidP="00E8068C">
      <w:r w:rsidRPr="00E8068C">
        <w:br/>
        <w:t>“Azionamenti a velocità regolabile – Requisiti di functional safety”</w:t>
      </w:r>
    </w:p>
    <w:p w14:paraId="64069012" w14:textId="77777777" w:rsidR="00E8068C" w:rsidRPr="00E8068C" w:rsidRDefault="00E8068C" w:rsidP="00E8068C">
      <w:r w:rsidRPr="00E8068C">
        <w:t>specifica i livelli di integrità (SIL) da applicare alle funzioni di sicurezza del drive (es. Safe Torque Off, Safe Stop)</w:t>
      </w:r>
    </w:p>
    <w:p w14:paraId="6AD1F5C7" w14:textId="77777777" w:rsidR="00E8068C" w:rsidRPr="00E8068C" w:rsidRDefault="00E8068C" w:rsidP="00E8068C">
      <w:r w:rsidRPr="00E8068C">
        <w:t>guida alla scelta dell’architettura hardware e software per raggiungere il SIL desiderato</w:t>
      </w:r>
    </w:p>
    <w:p w14:paraId="13CEBB12" w14:textId="77777777" w:rsidR="00E8068C" w:rsidRPr="00E8068C" w:rsidRDefault="00E8068C" w:rsidP="00E8068C">
      <w:r w:rsidRPr="00E8068C">
        <w:t>Queste norme, applicate congiuntamente, garantiscono che un driver per pilotaggio motori sia sicuro, affidabile ed esente da disturbi elettromagnetici, idoneo per impiego industriale e conforme alle più recenti direttive UE e internazionali.</w:t>
      </w:r>
    </w:p>
    <w:p w14:paraId="015D90F6" w14:textId="77777777" w:rsidR="00FE71D3" w:rsidRDefault="00FE71D3" w:rsidP="00FE71D3"/>
    <w:p w14:paraId="21A9AFCF" w14:textId="77777777" w:rsidR="00AB565D" w:rsidRDefault="00AB565D" w:rsidP="00FE71D3"/>
    <w:p w14:paraId="3E894937" w14:textId="77777777" w:rsidR="00AB565D" w:rsidRDefault="00AB565D" w:rsidP="00FE71D3"/>
    <w:p w14:paraId="7FA40DCF" w14:textId="77777777" w:rsidR="00AB565D" w:rsidRDefault="00AB565D" w:rsidP="00FE71D3"/>
    <w:p w14:paraId="0C84187B" w14:textId="77777777" w:rsidR="00AB565D" w:rsidRDefault="00AB565D" w:rsidP="00FE71D3"/>
    <w:p w14:paraId="54FFD286" w14:textId="77777777" w:rsidR="00AB565D" w:rsidRDefault="00AB565D" w:rsidP="00FE71D3"/>
    <w:p w14:paraId="23CF66CA" w14:textId="77777777" w:rsidR="00AB565D" w:rsidRDefault="00AB565D" w:rsidP="00FE71D3"/>
    <w:p w14:paraId="34C9C90A" w14:textId="77777777" w:rsidR="00AB565D" w:rsidRDefault="00AB565D" w:rsidP="00FE71D3"/>
    <w:p w14:paraId="6F7106E4" w14:textId="77777777" w:rsidR="00AB565D" w:rsidRDefault="00AB565D" w:rsidP="00FE71D3"/>
    <w:p w14:paraId="645CF511" w14:textId="77777777" w:rsidR="00AB565D" w:rsidRPr="00FE71D3" w:rsidRDefault="00AB565D" w:rsidP="00FE71D3"/>
    <w:p w14:paraId="4A3F7D22" w14:textId="4FBD8541" w:rsidR="0090620F" w:rsidRDefault="0090620F" w:rsidP="00CC2D1C">
      <w:pPr>
        <w:pStyle w:val="Titolo3"/>
      </w:pPr>
      <w:r>
        <w:lastRenderedPageBreak/>
        <w:t>3.</w:t>
      </w:r>
      <w:r w:rsidR="003464F0">
        <w:t>5</w:t>
      </w:r>
      <w:r>
        <w:t xml:space="preserve"> Cablaggio e installazione</w:t>
      </w:r>
    </w:p>
    <w:p w14:paraId="771337A8" w14:textId="77777777" w:rsidR="00AB565D" w:rsidRPr="00AB565D" w:rsidRDefault="00AB565D" w:rsidP="00AB565D"/>
    <w:p w14:paraId="785C97C9" w14:textId="28F5A356" w:rsidR="001211E8" w:rsidRDefault="00686A96" w:rsidP="00E8068C">
      <w:pPr>
        <w:rPr>
          <w:i/>
          <w:iCs/>
        </w:rPr>
      </w:pPr>
      <w:r w:rsidRPr="00580B76">
        <w:rPr>
          <w:i/>
          <w:iCs/>
        </w:rPr>
        <w:t xml:space="preserve">3.5.1 </w:t>
      </w:r>
      <w:r w:rsidR="001211E8" w:rsidRPr="00580B76">
        <w:rPr>
          <w:i/>
          <w:iCs/>
        </w:rPr>
        <w:t>Presa VDE IEC 60320 C13 femmina</w:t>
      </w:r>
    </w:p>
    <w:p w14:paraId="6B1C326F" w14:textId="41F4D512" w:rsidR="00D16DC8" w:rsidRDefault="00B94B97" w:rsidP="00D16DC8">
      <w:pPr>
        <w:pStyle w:val="Paragrafoelenco"/>
        <w:numPr>
          <w:ilvl w:val="0"/>
          <w:numId w:val="88"/>
        </w:numPr>
      </w:pPr>
      <w:r>
        <w:t>Collegare la fase al pin in basso a destr</w:t>
      </w:r>
      <w:r w:rsidR="008F56F5">
        <w:t>a (è presente il simbolo F cerchiato).</w:t>
      </w:r>
    </w:p>
    <w:p w14:paraId="4067A3C6" w14:textId="563BE849" w:rsidR="008F56F5" w:rsidRDefault="008F56F5" w:rsidP="00D16DC8">
      <w:pPr>
        <w:pStyle w:val="Paragrafoelenco"/>
        <w:numPr>
          <w:ilvl w:val="0"/>
          <w:numId w:val="88"/>
        </w:numPr>
      </w:pPr>
      <w:r>
        <w:t>Collegare il neutro al pin in basso a sinistra (è presente il simbolo N cerchiato).</w:t>
      </w:r>
    </w:p>
    <w:p w14:paraId="03D81068" w14:textId="69E8B247" w:rsidR="008F56F5" w:rsidRDefault="008F56F5" w:rsidP="00D16DC8">
      <w:pPr>
        <w:pStyle w:val="Paragrafoelenco"/>
        <w:numPr>
          <w:ilvl w:val="0"/>
          <w:numId w:val="88"/>
        </w:numPr>
      </w:pPr>
      <w:r>
        <w:t>Collegare la fase al pin centrale.</w:t>
      </w:r>
    </w:p>
    <w:p w14:paraId="2F9C31DF" w14:textId="2708A4D8" w:rsidR="000E17CE" w:rsidRDefault="000E17CE" w:rsidP="000E17CE">
      <w:pPr>
        <w:pStyle w:val="Paragrafoelenco"/>
        <w:numPr>
          <w:ilvl w:val="0"/>
          <w:numId w:val="88"/>
        </w:numPr>
      </w:pPr>
      <w:r>
        <w:t>Usando un mammut:</w:t>
      </w:r>
    </w:p>
    <w:p w14:paraId="666E2764" w14:textId="17A7FD94" w:rsidR="00A32DAD" w:rsidRDefault="00222CE2" w:rsidP="00DF4572">
      <w:pPr>
        <w:pStyle w:val="Paragrafoelenco"/>
        <w:numPr>
          <w:ilvl w:val="1"/>
          <w:numId w:val="88"/>
        </w:numPr>
      </w:pPr>
      <w:r>
        <w:t>Connet</w:t>
      </w:r>
      <w:r w:rsidR="00A32DAD">
        <w:t>tere massa all’alimentatore.</w:t>
      </w:r>
    </w:p>
    <w:p w14:paraId="37708FAF" w14:textId="56167C75" w:rsidR="00DF4572" w:rsidRPr="00D16DC8" w:rsidRDefault="00DF4572" w:rsidP="00DF4572">
      <w:pPr>
        <w:pStyle w:val="Paragrafoelenco"/>
        <w:numPr>
          <w:ilvl w:val="1"/>
          <w:numId w:val="88"/>
        </w:numPr>
      </w:pPr>
      <w:r>
        <w:t xml:space="preserve">Connettere il neutro a un </w:t>
      </w:r>
      <w:r w:rsidR="0000759C">
        <w:t>estremo del mammut</w:t>
      </w:r>
      <w:r w:rsidR="009A5DAC">
        <w:t xml:space="preserve"> (in uscita si collegheranno i due switch).</w:t>
      </w:r>
    </w:p>
    <w:p w14:paraId="61963BC5" w14:textId="77777777" w:rsidR="001211E8" w:rsidRDefault="001211E8" w:rsidP="00E8068C"/>
    <w:p w14:paraId="21473063" w14:textId="123D12BA" w:rsidR="00E8068C" w:rsidRPr="00580B76" w:rsidRDefault="00686A96" w:rsidP="00E8068C">
      <w:pPr>
        <w:rPr>
          <w:i/>
          <w:iCs/>
        </w:rPr>
      </w:pPr>
      <w:r w:rsidRPr="00580B76">
        <w:rPr>
          <w:i/>
          <w:iCs/>
        </w:rPr>
        <w:t xml:space="preserve">3.5.2 </w:t>
      </w:r>
      <w:r w:rsidR="003464F0" w:rsidRPr="00580B76">
        <w:rPr>
          <w:i/>
          <w:iCs/>
        </w:rPr>
        <w:t>Interruttore rocker KCD3</w:t>
      </w:r>
    </w:p>
    <w:p w14:paraId="7BA7CB0A" w14:textId="12D31895" w:rsidR="003464F0" w:rsidRDefault="002D408E" w:rsidP="00EB2D02">
      <w:pPr>
        <w:pStyle w:val="Paragrafoelenco"/>
        <w:numPr>
          <w:ilvl w:val="0"/>
          <w:numId w:val="84"/>
        </w:numPr>
      </w:pPr>
      <w:r>
        <w:t>Connettere</w:t>
      </w:r>
      <w:r w:rsidR="00861B8D">
        <w:t xml:space="preserve"> la fase L (230V) in uscita dalla presa</w:t>
      </w:r>
      <w:r>
        <w:t xml:space="preserve"> </w:t>
      </w:r>
      <w:r w:rsidR="00861B8D">
        <w:t>al</w:t>
      </w:r>
      <w:r>
        <w:t xml:space="preserve"> </w:t>
      </w:r>
      <w:r w:rsidR="00794782">
        <w:t>pin centrale.</w:t>
      </w:r>
    </w:p>
    <w:p w14:paraId="5D986CE5" w14:textId="21E1F6A0" w:rsidR="002D408E" w:rsidRDefault="00794782" w:rsidP="00EB2D02">
      <w:pPr>
        <w:pStyle w:val="Paragrafoelenco"/>
        <w:numPr>
          <w:ilvl w:val="0"/>
          <w:numId w:val="84"/>
        </w:numPr>
      </w:pPr>
      <w:r>
        <w:t xml:space="preserve">Connettere </w:t>
      </w:r>
      <w:r w:rsidR="004F40E5">
        <w:t xml:space="preserve">un secondo </w:t>
      </w:r>
      <w:r w:rsidR="00D27785">
        <w:t>filo</w:t>
      </w:r>
      <w:r w:rsidR="004F40E5">
        <w:t xml:space="preserve"> di fase al pin 1 (in corrispondenza del simbolo O dello switch)</w:t>
      </w:r>
      <w:r w:rsidR="00FC4AA8">
        <w:t>.</w:t>
      </w:r>
    </w:p>
    <w:p w14:paraId="3B415B24" w14:textId="2B3BA0E5" w:rsidR="00FC4AA8" w:rsidRDefault="00FC4AA8" w:rsidP="00EB2D02">
      <w:pPr>
        <w:pStyle w:val="Paragrafoelenco"/>
        <w:numPr>
          <w:ilvl w:val="0"/>
          <w:numId w:val="84"/>
        </w:numPr>
      </w:pPr>
      <w:r>
        <w:t>Collegare il</w:t>
      </w:r>
      <w:r w:rsidR="00D27785">
        <w:t xml:space="preserve"> precedente</w:t>
      </w:r>
      <w:r>
        <w:t xml:space="preserve"> </w:t>
      </w:r>
      <w:r w:rsidR="00D27785">
        <w:t>filo</w:t>
      </w:r>
      <w:r>
        <w:t xml:space="preserve"> all’ingresso del mammut.</w:t>
      </w:r>
    </w:p>
    <w:p w14:paraId="5591D3FB" w14:textId="05A3C1B4" w:rsidR="00FC4AA8" w:rsidRDefault="00FC4AA8" w:rsidP="00EB2D02">
      <w:pPr>
        <w:pStyle w:val="Paragrafoelenco"/>
        <w:numPr>
          <w:ilvl w:val="0"/>
          <w:numId w:val="84"/>
        </w:numPr>
      </w:pPr>
      <w:r>
        <w:t>Dall’uscita del mammut</w:t>
      </w:r>
      <w:r w:rsidR="005D32AE">
        <w:t xml:space="preserve"> collegarsi al pin</w:t>
      </w:r>
      <w:r w:rsidR="009D3D42">
        <w:t xml:space="preserve"> centrale dello switch KCD4.</w:t>
      </w:r>
    </w:p>
    <w:p w14:paraId="2950706F" w14:textId="4FD62766" w:rsidR="002D408E" w:rsidRDefault="00794782" w:rsidP="00794782">
      <w:pPr>
        <w:pStyle w:val="Paragrafoelenco"/>
        <w:numPr>
          <w:ilvl w:val="0"/>
          <w:numId w:val="84"/>
        </w:numPr>
      </w:pPr>
      <w:r>
        <w:t>Connettere il neutro N pin al 3</w:t>
      </w:r>
      <w:r w:rsidR="009D3D42">
        <w:t xml:space="preserve"> (in corrispondenza del simbolo I dello switch)</w:t>
      </w:r>
      <w:r w:rsidR="0051468D">
        <w:t xml:space="preserve"> in uscita dal mammut</w:t>
      </w:r>
      <w:r w:rsidR="009D3D42">
        <w:t>.</w:t>
      </w:r>
    </w:p>
    <w:p w14:paraId="2236AD87" w14:textId="77777777" w:rsidR="000E3640" w:rsidRDefault="000E3640" w:rsidP="000E3640"/>
    <w:p w14:paraId="37E55F75" w14:textId="33BCA2B8" w:rsidR="000E3640" w:rsidRPr="00580B76" w:rsidRDefault="00686A96" w:rsidP="000E3640">
      <w:pPr>
        <w:rPr>
          <w:i/>
          <w:iCs/>
        </w:rPr>
      </w:pPr>
      <w:r w:rsidRPr="00580B76">
        <w:rPr>
          <w:i/>
          <w:iCs/>
        </w:rPr>
        <w:t xml:space="preserve">3.5.3 </w:t>
      </w:r>
      <w:r w:rsidR="000E3640" w:rsidRPr="00580B76">
        <w:rPr>
          <w:i/>
          <w:iCs/>
        </w:rPr>
        <w:t>Interruttore rocker KCD4</w:t>
      </w:r>
    </w:p>
    <w:p w14:paraId="0A6A18A3" w14:textId="43C2D39E" w:rsidR="00210282" w:rsidRDefault="008B5D83" w:rsidP="00F95968">
      <w:pPr>
        <w:pStyle w:val="Paragrafoelenco"/>
        <w:numPr>
          <w:ilvl w:val="0"/>
          <w:numId w:val="85"/>
        </w:numPr>
      </w:pPr>
      <w:r>
        <w:t xml:space="preserve">Collegare la fase in uscita dal mammut </w:t>
      </w:r>
      <w:r w:rsidR="0051468D">
        <w:t>al gancio centrale.</w:t>
      </w:r>
    </w:p>
    <w:p w14:paraId="5ABC04FA" w14:textId="1BE54922" w:rsidR="0051468D" w:rsidRDefault="006C477A" w:rsidP="00F95968">
      <w:pPr>
        <w:pStyle w:val="Paragrafoelenco"/>
        <w:numPr>
          <w:ilvl w:val="0"/>
          <w:numId w:val="85"/>
        </w:numPr>
      </w:pPr>
      <w:r>
        <w:t xml:space="preserve">Collegare il neutro in uscita dal mammut </w:t>
      </w:r>
      <w:r w:rsidR="0072264B">
        <w:t xml:space="preserve">al secondo gancio </w:t>
      </w:r>
      <w:r w:rsidR="0070793C">
        <w:t>centrale</w:t>
      </w:r>
      <w:r w:rsidR="0072264B">
        <w:t>.</w:t>
      </w:r>
    </w:p>
    <w:p w14:paraId="263691EE" w14:textId="4548C6DD" w:rsidR="00620730" w:rsidRDefault="0070793C" w:rsidP="00F95968">
      <w:pPr>
        <w:pStyle w:val="Paragrafoelenco"/>
        <w:numPr>
          <w:ilvl w:val="0"/>
          <w:numId w:val="85"/>
        </w:numPr>
      </w:pPr>
      <w:r>
        <w:t xml:space="preserve">Sull’estremità in corrispondenza del simbolo </w:t>
      </w:r>
      <w:r w:rsidR="003E12DD">
        <w:t>O</w:t>
      </w:r>
      <w:r>
        <w:t xml:space="preserve"> </w:t>
      </w:r>
      <w:r w:rsidR="00B53715">
        <w:t>prendere il gancio subito sopra a quello della fase.</w:t>
      </w:r>
    </w:p>
    <w:p w14:paraId="64A60CE6" w14:textId="49F90313" w:rsidR="00B53715" w:rsidRDefault="00B53715" w:rsidP="00F95968">
      <w:pPr>
        <w:pStyle w:val="Paragrafoelenco"/>
        <w:numPr>
          <w:ilvl w:val="0"/>
          <w:numId w:val="85"/>
        </w:numPr>
      </w:pPr>
      <w:r>
        <w:t>Collegare la fase che andrà collegata all’alimentatore (sulla vit</w:t>
      </w:r>
      <w:r w:rsidR="004C487E">
        <w:t>e</w:t>
      </w:r>
      <w:r>
        <w:t xml:space="preserve"> </w:t>
      </w:r>
      <w:r w:rsidR="004C487E">
        <w:t>in corrispondenza del</w:t>
      </w:r>
      <w:r>
        <w:t xml:space="preserve"> simbolo L).</w:t>
      </w:r>
    </w:p>
    <w:p w14:paraId="0CD214BC" w14:textId="6F21254B" w:rsidR="00B53715" w:rsidRDefault="00CB7389" w:rsidP="00F95968">
      <w:pPr>
        <w:pStyle w:val="Paragrafoelenco"/>
        <w:numPr>
          <w:ilvl w:val="0"/>
          <w:numId w:val="85"/>
        </w:numPr>
      </w:pPr>
      <w:r>
        <w:t>Prendere il gancio</w:t>
      </w:r>
      <w:r w:rsidR="004C487E">
        <w:t xml:space="preserve"> sopra il neutro e accanto alla fase del punto 3.</w:t>
      </w:r>
    </w:p>
    <w:p w14:paraId="5CF8AA10" w14:textId="5909B9B6" w:rsidR="004C487E" w:rsidRDefault="004C487E" w:rsidP="00F95968">
      <w:pPr>
        <w:pStyle w:val="Paragrafoelenco"/>
        <w:numPr>
          <w:ilvl w:val="0"/>
          <w:numId w:val="85"/>
        </w:numPr>
      </w:pPr>
      <w:r>
        <w:t>Collegare il neutro che andrà collegato all’alimentatore (sulla vite in corrispondenza del simbolo N).</w:t>
      </w:r>
    </w:p>
    <w:p w14:paraId="66D35DC4" w14:textId="77777777" w:rsidR="00A13625" w:rsidRDefault="00A13625" w:rsidP="00E263C2"/>
    <w:p w14:paraId="0AA18C29" w14:textId="669A8C4A" w:rsidR="004C487E" w:rsidRPr="005E1269" w:rsidRDefault="00686A96" w:rsidP="005E1269">
      <w:pPr>
        <w:rPr>
          <w:i/>
          <w:iCs/>
        </w:rPr>
      </w:pPr>
      <w:r w:rsidRPr="00580B76">
        <w:rPr>
          <w:i/>
          <w:iCs/>
        </w:rPr>
        <w:t xml:space="preserve">3.5.4 </w:t>
      </w:r>
      <w:r w:rsidR="001F3EA0" w:rsidRPr="00580B76">
        <w:rPr>
          <w:i/>
          <w:iCs/>
        </w:rPr>
        <w:t>Alimentatore switching RS PRO</w:t>
      </w:r>
    </w:p>
    <w:p w14:paraId="618502C7" w14:textId="5D4A8219" w:rsidR="00C353EF" w:rsidRDefault="001E25AA" w:rsidP="00BF29BC">
      <w:pPr>
        <w:pStyle w:val="Paragrafoelenco"/>
        <w:numPr>
          <w:ilvl w:val="0"/>
          <w:numId w:val="89"/>
        </w:numPr>
      </w:pPr>
      <w:r>
        <w:t>Utilizzare tutti e tre i cavi di fase (V+).</w:t>
      </w:r>
    </w:p>
    <w:p w14:paraId="284F98BF" w14:textId="02CE1641" w:rsidR="00C353EF" w:rsidRDefault="00C353EF" w:rsidP="00BF29BC">
      <w:pPr>
        <w:pStyle w:val="Paragrafoelenco"/>
        <w:numPr>
          <w:ilvl w:val="1"/>
          <w:numId w:val="89"/>
        </w:numPr>
      </w:pPr>
      <w:r>
        <w:t xml:space="preserve">Il </w:t>
      </w:r>
      <w:r w:rsidR="00541FF5">
        <w:t>primo porterà l</w:t>
      </w:r>
      <w:r w:rsidR="00A22561">
        <w:t>’a</w:t>
      </w:r>
      <w:r w:rsidR="00670696">
        <w:t>limentazione</w:t>
      </w:r>
      <w:r w:rsidR="00541FF5">
        <w:t xml:space="preserve"> alla parte “Driver – Motori”</w:t>
      </w:r>
      <w:r w:rsidR="00974411">
        <w:t>.</w:t>
      </w:r>
    </w:p>
    <w:p w14:paraId="5A8AB457" w14:textId="33CD6276" w:rsidR="00282DB9" w:rsidRDefault="00282DB9" w:rsidP="00BF29BC">
      <w:pPr>
        <w:pStyle w:val="Paragrafoelenco"/>
        <w:numPr>
          <w:ilvl w:val="2"/>
          <w:numId w:val="89"/>
        </w:numPr>
      </w:pPr>
      <w:r>
        <w:t>Verrà connesso a un mammut.</w:t>
      </w:r>
    </w:p>
    <w:p w14:paraId="6889F13E" w14:textId="3B8D91DD" w:rsidR="00282DB9" w:rsidRDefault="00DB3EC5" w:rsidP="00BF29BC">
      <w:pPr>
        <w:pStyle w:val="Paragrafoelenco"/>
        <w:numPr>
          <w:ilvl w:val="2"/>
          <w:numId w:val="89"/>
        </w:numPr>
      </w:pPr>
      <w:r>
        <w:t>Dall’altra estremità escono tre cavi.</w:t>
      </w:r>
    </w:p>
    <w:p w14:paraId="3FC07137" w14:textId="24367C46" w:rsidR="00DB3EC5" w:rsidRDefault="00DB3EC5" w:rsidP="00BF29BC">
      <w:pPr>
        <w:pStyle w:val="Paragrafoelenco"/>
        <w:numPr>
          <w:ilvl w:val="2"/>
          <w:numId w:val="89"/>
        </w:numPr>
      </w:pPr>
      <w:r>
        <w:t>I tre cavi servono per il circuito d’emergenza.</w:t>
      </w:r>
    </w:p>
    <w:p w14:paraId="7533BDFF" w14:textId="6F60257A" w:rsidR="00974411" w:rsidRPr="00A37487" w:rsidRDefault="00974411" w:rsidP="00BF29BC">
      <w:pPr>
        <w:pStyle w:val="Paragrafoelenco"/>
        <w:numPr>
          <w:ilvl w:val="1"/>
          <w:numId w:val="89"/>
        </w:numPr>
      </w:pPr>
      <w:r>
        <w:t>Il secondo porterà l</w:t>
      </w:r>
      <w:r w:rsidR="00A22561">
        <w:t>’</w:t>
      </w:r>
      <w:r w:rsidR="00670696">
        <w:t>alimentazione</w:t>
      </w:r>
      <w:r>
        <w:t xml:space="preserve"> al </w:t>
      </w:r>
      <w:r>
        <w:rPr>
          <w:rFonts w:cs="Red Hat Display SemiBold"/>
        </w:rPr>
        <w:t xml:space="preserve">µcontrollore e </w:t>
      </w:r>
      <w:r w:rsidR="00A37487">
        <w:rPr>
          <w:rFonts w:cs="Red Hat Display SemiBold"/>
        </w:rPr>
        <w:t>ai due M5Stack.</w:t>
      </w:r>
    </w:p>
    <w:p w14:paraId="14D29E00" w14:textId="31929406" w:rsidR="00A37487" w:rsidRDefault="00A37487" w:rsidP="00BF29BC">
      <w:pPr>
        <w:pStyle w:val="Paragrafoelenco"/>
        <w:numPr>
          <w:ilvl w:val="1"/>
          <w:numId w:val="89"/>
        </w:numPr>
      </w:pPr>
      <w:r>
        <w:rPr>
          <w:rFonts w:cs="Red Hat Display SemiBold"/>
        </w:rPr>
        <w:t>Il terzo porterà l</w:t>
      </w:r>
      <w:r w:rsidR="00A22561">
        <w:rPr>
          <w:rFonts w:cs="Red Hat Display SemiBold"/>
        </w:rPr>
        <w:t>’</w:t>
      </w:r>
      <w:r w:rsidR="00670696">
        <w:rPr>
          <w:rFonts w:cs="Red Hat Display SemiBold"/>
        </w:rPr>
        <w:t>alimentazione</w:t>
      </w:r>
      <w:r>
        <w:rPr>
          <w:rFonts w:cs="Red Hat Display SemiBold"/>
        </w:rPr>
        <w:t xml:space="preserve"> </w:t>
      </w:r>
      <w:r w:rsidR="00670696">
        <w:rPr>
          <w:rFonts w:cs="Red Hat Display SemiBold"/>
        </w:rPr>
        <w:t>alle Raspberry.</w:t>
      </w:r>
    </w:p>
    <w:p w14:paraId="79D6A294" w14:textId="10C6140A" w:rsidR="001E25AA" w:rsidRDefault="001E25AA" w:rsidP="00BF29BC">
      <w:pPr>
        <w:pStyle w:val="Paragrafoelenco"/>
        <w:numPr>
          <w:ilvl w:val="0"/>
          <w:numId w:val="89"/>
        </w:numPr>
      </w:pPr>
      <w:r>
        <w:t xml:space="preserve">Utilizzare tutti e tre i cavi </w:t>
      </w:r>
      <w:r w:rsidR="00C353EF">
        <w:t>di V-.</w:t>
      </w:r>
    </w:p>
    <w:p w14:paraId="1EABBB1C" w14:textId="3DB8C9D9" w:rsidR="005215CF" w:rsidRDefault="005215CF" w:rsidP="00BF29BC">
      <w:pPr>
        <w:pStyle w:val="Paragrafoelenco"/>
        <w:numPr>
          <w:ilvl w:val="1"/>
          <w:numId w:val="89"/>
        </w:numPr>
      </w:pPr>
      <w:r>
        <w:t>Il primo chiuderà il circuito della zona “Driver – Motori”.</w:t>
      </w:r>
    </w:p>
    <w:p w14:paraId="0CC934EC" w14:textId="114A811E" w:rsidR="005215CF" w:rsidRPr="005215CF" w:rsidRDefault="005215CF" w:rsidP="00BF29BC">
      <w:pPr>
        <w:pStyle w:val="Paragrafoelenco"/>
        <w:numPr>
          <w:ilvl w:val="1"/>
          <w:numId w:val="89"/>
        </w:numPr>
      </w:pPr>
      <w:r>
        <w:t xml:space="preserve">Il secondo chiuderà il circuito del </w:t>
      </w:r>
      <w:r>
        <w:rPr>
          <w:rFonts w:cs="Red Hat Display SemiBold"/>
        </w:rPr>
        <w:t>µcontrollore e degli M5Stack.</w:t>
      </w:r>
    </w:p>
    <w:p w14:paraId="53CFED09" w14:textId="6A4D4E7F" w:rsidR="005215CF" w:rsidRPr="005215CF" w:rsidRDefault="005215CF" w:rsidP="00BF29BC">
      <w:pPr>
        <w:pStyle w:val="Paragrafoelenco"/>
        <w:numPr>
          <w:ilvl w:val="1"/>
          <w:numId w:val="89"/>
        </w:numPr>
      </w:pPr>
      <w:r>
        <w:rPr>
          <w:rFonts w:cs="Red Hat Display SemiBold"/>
        </w:rPr>
        <w:t>Il terzo chiuderà il circuito delle Raspberry.</w:t>
      </w:r>
    </w:p>
    <w:p w14:paraId="70B6B27A" w14:textId="77777777" w:rsidR="005215CF" w:rsidRDefault="005215CF" w:rsidP="005215CF"/>
    <w:p w14:paraId="1F21BDE4" w14:textId="750498AF" w:rsidR="00764384" w:rsidRDefault="00764384" w:rsidP="00764384">
      <w:pPr>
        <w:rPr>
          <w:i/>
          <w:iCs/>
        </w:rPr>
      </w:pPr>
      <w:r w:rsidRPr="00580B76">
        <w:rPr>
          <w:i/>
          <w:iCs/>
        </w:rPr>
        <w:lastRenderedPageBreak/>
        <w:t>3.5.</w:t>
      </w:r>
      <w:r>
        <w:rPr>
          <w:i/>
          <w:iCs/>
        </w:rPr>
        <w:t>5</w:t>
      </w:r>
      <w:r w:rsidRPr="00580B76">
        <w:rPr>
          <w:i/>
          <w:iCs/>
        </w:rPr>
        <w:t xml:space="preserve"> Pulsante di start</w:t>
      </w:r>
    </w:p>
    <w:p w14:paraId="7F9301F2" w14:textId="03043E75" w:rsidR="00A00F49" w:rsidRPr="00854487" w:rsidRDefault="003B4519" w:rsidP="00BF29BC">
      <w:pPr>
        <w:pStyle w:val="Paragrafoelenco"/>
        <w:numPr>
          <w:ilvl w:val="0"/>
          <w:numId w:val="90"/>
        </w:numPr>
        <w:rPr>
          <w:i/>
          <w:iCs/>
        </w:rPr>
      </w:pPr>
      <w:r>
        <w:t xml:space="preserve">Uno dei cavi di fase del punto 3.5.4.1.a </w:t>
      </w:r>
      <w:r w:rsidR="00854487">
        <w:t>è collegato al comune del pulsante di start.</w:t>
      </w:r>
    </w:p>
    <w:p w14:paraId="31E2B286" w14:textId="627E62D9" w:rsidR="00854487" w:rsidRPr="0018528D" w:rsidRDefault="00F17F68" w:rsidP="00BF29BC">
      <w:pPr>
        <w:pStyle w:val="Paragrafoelenco"/>
        <w:numPr>
          <w:ilvl w:val="0"/>
          <w:numId w:val="90"/>
        </w:numPr>
        <w:rPr>
          <w:i/>
          <w:iCs/>
        </w:rPr>
      </w:pPr>
      <w:r>
        <w:t>Il contatto normalmente aperto del pulsante di start</w:t>
      </w:r>
      <w:r w:rsidR="0018528D">
        <w:t xml:space="preserve"> si connette a un mammut.</w:t>
      </w:r>
    </w:p>
    <w:p w14:paraId="7AA8D371" w14:textId="1747D6C1" w:rsidR="0018528D" w:rsidRPr="00A00F49" w:rsidRDefault="0018528D" w:rsidP="00BF29BC">
      <w:pPr>
        <w:pStyle w:val="Paragrafoelenco"/>
        <w:numPr>
          <w:ilvl w:val="0"/>
          <w:numId w:val="90"/>
        </w:numPr>
        <w:rPr>
          <w:i/>
          <w:iCs/>
        </w:rPr>
      </w:pPr>
      <w:r>
        <w:t xml:space="preserve">Dalla </w:t>
      </w:r>
      <w:r w:rsidR="00871560">
        <w:t xml:space="preserve">estremità opposta un cavo collega il pulsante </w:t>
      </w:r>
      <w:r w:rsidR="00FF3CA7">
        <w:t>all’ingresso</w:t>
      </w:r>
      <w:r w:rsidR="00FB1746">
        <w:t xml:space="preserve"> 1 del fungo di emergenza.</w:t>
      </w:r>
    </w:p>
    <w:p w14:paraId="6C7EA679" w14:textId="77777777" w:rsidR="00764384" w:rsidRDefault="00764384" w:rsidP="00764384"/>
    <w:p w14:paraId="0B99329B" w14:textId="7AE95C05" w:rsidR="001767B5" w:rsidRPr="00764384" w:rsidRDefault="001767B5" w:rsidP="001767B5">
      <w:pPr>
        <w:rPr>
          <w:i/>
          <w:iCs/>
        </w:rPr>
      </w:pPr>
      <w:r w:rsidRPr="00580B76">
        <w:rPr>
          <w:i/>
          <w:iCs/>
        </w:rPr>
        <w:t>3.5.</w:t>
      </w:r>
      <w:r>
        <w:rPr>
          <w:i/>
          <w:iCs/>
        </w:rPr>
        <w:t>6</w:t>
      </w:r>
      <w:r w:rsidRPr="00580B76">
        <w:rPr>
          <w:i/>
          <w:iCs/>
        </w:rPr>
        <w:t xml:space="preserve"> Fungo di emergenza</w:t>
      </w:r>
    </w:p>
    <w:p w14:paraId="78C018CE" w14:textId="4E9E3248" w:rsidR="001767B5" w:rsidRDefault="000A020E" w:rsidP="00BF29BC">
      <w:pPr>
        <w:pStyle w:val="Paragrafoelenco"/>
        <w:numPr>
          <w:ilvl w:val="0"/>
          <w:numId w:val="91"/>
        </w:numPr>
      </w:pPr>
      <w:r>
        <w:t>L’ingresso 1 è collegato al normalmente aperto del pulsante di start</w:t>
      </w:r>
      <w:r w:rsidR="00196A08">
        <w:t xml:space="preserve"> e all’ingresso 14 del relè.</w:t>
      </w:r>
    </w:p>
    <w:p w14:paraId="4A9004FC" w14:textId="492CA1AF" w:rsidR="00196A08" w:rsidRPr="000A020E" w:rsidRDefault="00E81514" w:rsidP="00BF29BC">
      <w:pPr>
        <w:pStyle w:val="Paragrafoelenco"/>
        <w:numPr>
          <w:ilvl w:val="0"/>
          <w:numId w:val="91"/>
        </w:numPr>
      </w:pPr>
      <w:r>
        <w:t>Il pin 2 è collegato al A1 della bobina del relè.</w:t>
      </w:r>
    </w:p>
    <w:p w14:paraId="0B9FF120" w14:textId="77777777" w:rsidR="009D0FB9" w:rsidRDefault="009D0FB9" w:rsidP="000A020E">
      <w:pPr>
        <w:rPr>
          <w:i/>
          <w:iCs/>
        </w:rPr>
      </w:pPr>
    </w:p>
    <w:p w14:paraId="717E8F5B" w14:textId="50A2ABA6" w:rsidR="00764384" w:rsidRPr="00FB1746" w:rsidRDefault="00764384" w:rsidP="000A020E">
      <w:r w:rsidRPr="00580B76">
        <w:rPr>
          <w:i/>
          <w:iCs/>
        </w:rPr>
        <w:t>3.5.</w:t>
      </w:r>
      <w:r w:rsidR="001767B5">
        <w:rPr>
          <w:i/>
          <w:iCs/>
        </w:rPr>
        <w:t>7</w:t>
      </w:r>
      <w:r w:rsidRPr="00580B76">
        <w:rPr>
          <w:i/>
          <w:iCs/>
        </w:rPr>
        <w:t xml:space="preserve"> Relè di potenza Finder serie 40 Series, DPDT, bobina 24V cc</w:t>
      </w:r>
    </w:p>
    <w:p w14:paraId="40E62678" w14:textId="2071092B" w:rsidR="007C5496" w:rsidRDefault="008020A9" w:rsidP="00BF29BC">
      <w:pPr>
        <w:pStyle w:val="Paragrafoelenco"/>
        <w:numPr>
          <w:ilvl w:val="0"/>
          <w:numId w:val="92"/>
        </w:numPr>
      </w:pPr>
      <w:r>
        <w:t xml:space="preserve">Il contatto A1 della bobina </w:t>
      </w:r>
      <w:r w:rsidR="005D101F">
        <w:t>è collegato all’ingresso 2 del fungo di emergenza.</w:t>
      </w:r>
    </w:p>
    <w:p w14:paraId="5152D9E1" w14:textId="0B110A1A" w:rsidR="009421DE" w:rsidRDefault="00C422BA" w:rsidP="00BF29BC">
      <w:pPr>
        <w:pStyle w:val="Paragrafoelenco"/>
        <w:numPr>
          <w:ilvl w:val="0"/>
          <w:numId w:val="92"/>
        </w:numPr>
      </w:pPr>
      <w:r>
        <w:t>Dal</w:t>
      </w:r>
      <w:r w:rsidR="00DF73FA">
        <w:t xml:space="preserve"> mammut del punto 3.5.4</w:t>
      </w:r>
      <w:r w:rsidR="009421DE">
        <w:t xml:space="preserve">.a escono gli altri due cavi (vedere </w:t>
      </w:r>
      <w:r w:rsidR="00765A69">
        <w:t>3.5.5.1)</w:t>
      </w:r>
      <w:r w:rsidR="009421DE">
        <w:t>.</w:t>
      </w:r>
    </w:p>
    <w:p w14:paraId="20149239" w14:textId="1A24D7B9" w:rsidR="00765A69" w:rsidRDefault="00765A69" w:rsidP="00BF29BC">
      <w:pPr>
        <w:pStyle w:val="Paragrafoelenco"/>
        <w:numPr>
          <w:ilvl w:val="1"/>
          <w:numId w:val="92"/>
        </w:numPr>
      </w:pPr>
      <w:r>
        <w:t>Il primo si collega all’ingresso 11.</w:t>
      </w:r>
    </w:p>
    <w:p w14:paraId="1AF37CD8" w14:textId="0BFED6E5" w:rsidR="00765A69" w:rsidRDefault="00765A69" w:rsidP="00BF29BC">
      <w:pPr>
        <w:pStyle w:val="Paragrafoelenco"/>
        <w:numPr>
          <w:ilvl w:val="1"/>
          <w:numId w:val="92"/>
        </w:numPr>
      </w:pPr>
      <w:r>
        <w:t>Il secondo si collega all’ingresso 21.</w:t>
      </w:r>
    </w:p>
    <w:p w14:paraId="64736056" w14:textId="75E26E91" w:rsidR="000E6C8A" w:rsidRDefault="00D26656" w:rsidP="00BF29BC">
      <w:pPr>
        <w:pStyle w:val="Paragrafoelenco"/>
        <w:numPr>
          <w:ilvl w:val="0"/>
          <w:numId w:val="92"/>
        </w:numPr>
      </w:pPr>
      <w:r>
        <w:t>Collegare i cavi degli ingressi: 4 (dello start)</w:t>
      </w:r>
      <w:r w:rsidR="0052021D">
        <w:t>, 1 (del fungo), 14 (del relè) tramite mammut o morsetto.</w:t>
      </w:r>
    </w:p>
    <w:p w14:paraId="760F6B0F" w14:textId="63EEEE57" w:rsidR="00FD5694" w:rsidRDefault="00FD5694" w:rsidP="00BF29BC">
      <w:pPr>
        <w:pStyle w:val="Paragrafoelenco"/>
        <w:numPr>
          <w:ilvl w:val="0"/>
          <w:numId w:val="92"/>
        </w:numPr>
      </w:pPr>
      <w:r>
        <w:t xml:space="preserve">Collegare </w:t>
      </w:r>
      <w:r w:rsidR="00B81298">
        <w:t xml:space="preserve">l’ingresso A2 del relè </w:t>
      </w:r>
      <w:r w:rsidR="00067B57">
        <w:t>a un mammut.</w:t>
      </w:r>
    </w:p>
    <w:p w14:paraId="3C29BDB2" w14:textId="31763784" w:rsidR="00067B57" w:rsidRDefault="00067B57" w:rsidP="00BF29BC">
      <w:pPr>
        <w:pStyle w:val="Paragrafoelenco"/>
        <w:numPr>
          <w:ilvl w:val="0"/>
          <w:numId w:val="92"/>
        </w:numPr>
      </w:pPr>
      <w:r>
        <w:t xml:space="preserve">Dalla stessa parte </w:t>
      </w:r>
      <w:r w:rsidR="00A137E3">
        <w:t>dell’ingresso</w:t>
      </w:r>
      <w:r>
        <w:t xml:space="preserve"> A2 </w:t>
      </w:r>
      <w:r w:rsidR="00A137E3">
        <w:t>collegare il neutro del circuito “Driver – Motori”.</w:t>
      </w:r>
    </w:p>
    <w:p w14:paraId="6EAEF1AC" w14:textId="77777777" w:rsidR="00C624A1" w:rsidRDefault="00145B40" w:rsidP="00BF29BC">
      <w:pPr>
        <w:pStyle w:val="Paragrafoelenco"/>
        <w:numPr>
          <w:ilvl w:val="0"/>
          <w:numId w:val="92"/>
        </w:numPr>
      </w:pPr>
      <w:r>
        <w:t xml:space="preserve">Attraverso altri mammut </w:t>
      </w:r>
      <w:r w:rsidR="00A35E87">
        <w:t xml:space="preserve">partiranno </w:t>
      </w:r>
      <w:r w:rsidR="00C624A1">
        <w:t>quattro</w:t>
      </w:r>
      <w:r w:rsidR="00E77DEE">
        <w:t xml:space="preserve"> cavi V-</w:t>
      </w:r>
      <w:r w:rsidR="00C624A1">
        <w:t xml:space="preserve">. </w:t>
      </w:r>
    </w:p>
    <w:p w14:paraId="7E4A62B3" w14:textId="14A9B29C" w:rsidR="00145B40" w:rsidRDefault="00C624A1" w:rsidP="00BF29BC">
      <w:pPr>
        <w:pStyle w:val="Paragrafoelenco"/>
        <w:numPr>
          <w:ilvl w:val="0"/>
          <w:numId w:val="92"/>
        </w:numPr>
      </w:pPr>
      <w:r>
        <w:t>I cavi</w:t>
      </w:r>
      <w:r w:rsidR="00A35E87">
        <w:t xml:space="preserve"> si collegheranno</w:t>
      </w:r>
      <w:r>
        <w:t xml:space="preserve"> a GND</w:t>
      </w:r>
      <w:r w:rsidR="00A35E87">
        <w:t xml:space="preserve"> </w:t>
      </w:r>
      <w:r>
        <w:t>dei</w:t>
      </w:r>
      <w:r w:rsidR="00A35E87">
        <w:t xml:space="preserve"> driver TB 6600.</w:t>
      </w:r>
    </w:p>
    <w:p w14:paraId="7469EACF" w14:textId="3A66E2E9" w:rsidR="006D1599" w:rsidRDefault="00B204C5" w:rsidP="00145B40">
      <w:pPr>
        <w:pStyle w:val="Paragrafoelenco"/>
        <w:numPr>
          <w:ilvl w:val="0"/>
          <w:numId w:val="92"/>
        </w:numPr>
      </w:pPr>
      <w:r>
        <w:t>Dall’altra parte del mammut far uscire un cavo di neutro.</w:t>
      </w:r>
    </w:p>
    <w:p w14:paraId="7BF6E0AD" w14:textId="3473C40F" w:rsidR="00B204C5" w:rsidRDefault="00B204C5" w:rsidP="00BF29BC">
      <w:pPr>
        <w:pStyle w:val="Paragrafoelenco"/>
        <w:numPr>
          <w:ilvl w:val="0"/>
          <w:numId w:val="92"/>
        </w:numPr>
      </w:pPr>
      <w:r>
        <w:t>Collegare il cavo al primo V-.</w:t>
      </w:r>
    </w:p>
    <w:p w14:paraId="4B61BDF4" w14:textId="015A93CD" w:rsidR="00A44EEC" w:rsidRDefault="00A44EEC" w:rsidP="00BF29BC">
      <w:pPr>
        <w:pStyle w:val="Paragrafoelenco"/>
        <w:numPr>
          <w:ilvl w:val="0"/>
          <w:numId w:val="92"/>
        </w:numPr>
      </w:pPr>
      <w:r>
        <w:t>Dall’ingresso 24 del relè parte un cavo di fase V+.</w:t>
      </w:r>
    </w:p>
    <w:p w14:paraId="094F3101" w14:textId="02F4A755" w:rsidR="00A44EEC" w:rsidRDefault="00A44EEC" w:rsidP="00BF29BC">
      <w:pPr>
        <w:pStyle w:val="Paragrafoelenco"/>
        <w:numPr>
          <w:ilvl w:val="0"/>
          <w:numId w:val="92"/>
        </w:numPr>
      </w:pPr>
      <w:r>
        <w:t xml:space="preserve">Attraverso </w:t>
      </w:r>
      <w:r w:rsidR="00C97F99">
        <w:t>altri mammut</w:t>
      </w:r>
      <w:r w:rsidR="00A43B52">
        <w:t xml:space="preserve"> partiranno </w:t>
      </w:r>
      <w:r w:rsidR="00C624A1">
        <w:t>quattro</w:t>
      </w:r>
      <w:r w:rsidR="00A43B52">
        <w:t xml:space="preserve"> cavi V+</w:t>
      </w:r>
      <w:r w:rsidR="00BF1A5B">
        <w:t>.</w:t>
      </w:r>
    </w:p>
    <w:p w14:paraId="43BB55AD" w14:textId="7BD64C56" w:rsidR="00BF1A5B" w:rsidRDefault="00C624A1" w:rsidP="00BF29BC">
      <w:pPr>
        <w:pStyle w:val="Paragrafoelenco"/>
        <w:numPr>
          <w:ilvl w:val="0"/>
          <w:numId w:val="92"/>
        </w:numPr>
      </w:pPr>
      <w:r>
        <w:t>I quattro cavi si collegano a Vcc dei TB6600.</w:t>
      </w:r>
    </w:p>
    <w:p w14:paraId="39201921" w14:textId="46E9E825" w:rsidR="001801FF" w:rsidRDefault="001801FF" w:rsidP="001801FF"/>
    <w:p w14:paraId="1671AB1C" w14:textId="70ADD4D3" w:rsidR="007C5496" w:rsidRDefault="00686A96" w:rsidP="007C5496">
      <w:pPr>
        <w:pStyle w:val="Testo"/>
      </w:pPr>
      <w:r>
        <w:t xml:space="preserve">3.5.8 </w:t>
      </w:r>
      <w:r w:rsidR="007C5496" w:rsidRPr="00967AD3">
        <w:t>Convertitore buck DC-DC regolabile da 20W con display digitale</w:t>
      </w:r>
    </w:p>
    <w:p w14:paraId="47DA7ABE" w14:textId="767E96D6" w:rsidR="00AA4966" w:rsidRDefault="00F40C93" w:rsidP="00981557">
      <w:pPr>
        <w:pStyle w:val="Paragrafoelenco"/>
        <w:numPr>
          <w:ilvl w:val="0"/>
          <w:numId w:val="96"/>
        </w:numPr>
      </w:pPr>
      <w:r>
        <w:t xml:space="preserve">Dalla seconda vite </w:t>
      </w:r>
      <w:r w:rsidR="005071D0">
        <w:t>di V</w:t>
      </w:r>
      <w:r w:rsidR="00580EAD">
        <w:t>+ parte un cavo che si collega a un mammut.</w:t>
      </w:r>
    </w:p>
    <w:p w14:paraId="141DFE51" w14:textId="15789B40" w:rsidR="00580EAD" w:rsidRDefault="00580EAD" w:rsidP="00981557">
      <w:pPr>
        <w:pStyle w:val="Paragrafoelenco"/>
        <w:numPr>
          <w:ilvl w:val="0"/>
          <w:numId w:val="96"/>
        </w:numPr>
      </w:pPr>
      <w:r>
        <w:t>Dall’altra parte escono due cavi di alimentazione</w:t>
      </w:r>
      <w:r w:rsidR="00EE01F4">
        <w:t>.</w:t>
      </w:r>
    </w:p>
    <w:p w14:paraId="04439D28" w14:textId="259C5FEB" w:rsidR="00EE01F4" w:rsidRDefault="00EE01F4" w:rsidP="00981557">
      <w:pPr>
        <w:pStyle w:val="Paragrafoelenco"/>
        <w:numPr>
          <w:ilvl w:val="0"/>
          <w:numId w:val="96"/>
        </w:numPr>
      </w:pPr>
      <w:r>
        <w:t>Uno si collega</w:t>
      </w:r>
      <w:r w:rsidR="00F832BE">
        <w:t xml:space="preserve"> a </w:t>
      </w:r>
      <w:r w:rsidR="00ED0588">
        <w:t xml:space="preserve">IN+ o </w:t>
      </w:r>
      <w:r w:rsidR="00EA0D19">
        <w:t>VIN</w:t>
      </w:r>
      <w:r w:rsidR="006B3871">
        <w:t>+</w:t>
      </w:r>
      <w:r w:rsidR="00EA0D19">
        <w:t xml:space="preserve"> (in base al modello)</w:t>
      </w:r>
      <w:r>
        <w:t xml:space="preserve"> al convertitore di per Arduino R4 WiFi.</w:t>
      </w:r>
    </w:p>
    <w:p w14:paraId="2603A438" w14:textId="6566BD4A" w:rsidR="00EE01F4" w:rsidRDefault="00EE01F4" w:rsidP="00981557">
      <w:pPr>
        <w:pStyle w:val="Paragrafoelenco"/>
        <w:numPr>
          <w:ilvl w:val="0"/>
          <w:numId w:val="96"/>
        </w:numPr>
      </w:pPr>
      <w:r>
        <w:t>Il secondo si connette a un altro mammut.</w:t>
      </w:r>
    </w:p>
    <w:p w14:paraId="7B7476F4" w14:textId="7FC23C7E" w:rsidR="00EE01F4" w:rsidRDefault="00036D20" w:rsidP="00981557">
      <w:pPr>
        <w:pStyle w:val="Paragrafoelenco"/>
        <w:numPr>
          <w:ilvl w:val="0"/>
          <w:numId w:val="96"/>
        </w:numPr>
      </w:pPr>
      <w:r>
        <w:t>Dall’altra parte del mammut escono due cavi di fase.</w:t>
      </w:r>
    </w:p>
    <w:p w14:paraId="288D3D81" w14:textId="7B1879E8" w:rsidR="00036D20" w:rsidRDefault="00036D20" w:rsidP="00981557">
      <w:pPr>
        <w:pStyle w:val="Paragrafoelenco"/>
        <w:numPr>
          <w:ilvl w:val="0"/>
          <w:numId w:val="96"/>
        </w:numPr>
      </w:pPr>
      <w:r>
        <w:t>Il primo si collega</w:t>
      </w:r>
      <w:r w:rsidR="003475CC">
        <w:t xml:space="preserve"> a</w:t>
      </w:r>
      <w:r w:rsidR="007339C0">
        <w:t xml:space="preserve"> IN+ o VIN</w:t>
      </w:r>
      <w:r w:rsidR="006B3871">
        <w:t>+</w:t>
      </w:r>
      <w:r w:rsidR="007339C0">
        <w:t xml:space="preserve"> (in base al modello) del</w:t>
      </w:r>
      <w:r w:rsidR="003475CC">
        <w:t xml:space="preserve"> convertitore per l’M5Stack</w:t>
      </w:r>
      <w:r w:rsidR="00BC39EE">
        <w:t xml:space="preserve"> della movimentazione X.</w:t>
      </w:r>
    </w:p>
    <w:p w14:paraId="040A94AD" w14:textId="7509BAAE" w:rsidR="00BC39EE" w:rsidRDefault="00BC39EE" w:rsidP="00981557">
      <w:pPr>
        <w:pStyle w:val="Paragrafoelenco"/>
        <w:numPr>
          <w:ilvl w:val="0"/>
          <w:numId w:val="96"/>
        </w:numPr>
      </w:pPr>
      <w:r>
        <w:t>Il secondo si collega a</w:t>
      </w:r>
      <w:r w:rsidR="00D96B7C">
        <w:t xml:space="preserve"> IN+ o VIN</w:t>
      </w:r>
      <w:r w:rsidR="006B3871">
        <w:t>+</w:t>
      </w:r>
      <w:r w:rsidR="00D96B7C">
        <w:t xml:space="preserve"> (in base al modello) del</w:t>
      </w:r>
      <w:r>
        <w:t xml:space="preserve"> conver</w:t>
      </w:r>
      <w:r w:rsidR="00736814">
        <w:t xml:space="preserve">titore per l’M5Stack delle movimentazioni </w:t>
      </w:r>
      <w:r w:rsidR="00C77A5B">
        <w:t>Y e Z.</w:t>
      </w:r>
    </w:p>
    <w:p w14:paraId="796F4378" w14:textId="610B0813" w:rsidR="004D7139" w:rsidRDefault="004D7139" w:rsidP="00981557">
      <w:pPr>
        <w:pStyle w:val="Paragrafoelenco"/>
        <w:numPr>
          <w:ilvl w:val="0"/>
          <w:numId w:val="96"/>
        </w:numPr>
      </w:pPr>
      <w:r>
        <w:t>Dalla seconda vite di V- parte un cavo che si collega a un mammut.</w:t>
      </w:r>
    </w:p>
    <w:p w14:paraId="3C7C4FA6" w14:textId="17450662" w:rsidR="004D7139" w:rsidRDefault="004D7139" w:rsidP="00981557">
      <w:pPr>
        <w:pStyle w:val="Paragrafoelenco"/>
        <w:numPr>
          <w:ilvl w:val="0"/>
          <w:numId w:val="96"/>
        </w:numPr>
      </w:pPr>
      <w:r>
        <w:t xml:space="preserve">Dall’altra parte escono due cavi di </w:t>
      </w:r>
      <w:r w:rsidR="009D0BF7">
        <w:t>neutro</w:t>
      </w:r>
      <w:r>
        <w:t>.</w:t>
      </w:r>
    </w:p>
    <w:p w14:paraId="0808734B" w14:textId="0C890808" w:rsidR="004D7139" w:rsidRDefault="004D7139" w:rsidP="00981557">
      <w:pPr>
        <w:pStyle w:val="Paragrafoelenco"/>
        <w:numPr>
          <w:ilvl w:val="0"/>
          <w:numId w:val="96"/>
        </w:numPr>
      </w:pPr>
      <w:r>
        <w:t>Uno si collega a IN</w:t>
      </w:r>
      <w:r w:rsidR="000E7D37">
        <w:t>-</w:t>
      </w:r>
      <w:r>
        <w:t xml:space="preserve"> o VIN</w:t>
      </w:r>
      <w:r w:rsidR="004B1C55">
        <w:t>-</w:t>
      </w:r>
      <w:r>
        <w:t xml:space="preserve"> (in base al modello) al convertitore di per Arduino R4 WiFi.</w:t>
      </w:r>
    </w:p>
    <w:p w14:paraId="473BAB82" w14:textId="77777777" w:rsidR="004D7139" w:rsidRDefault="004D7139" w:rsidP="00981557">
      <w:pPr>
        <w:pStyle w:val="Paragrafoelenco"/>
        <w:numPr>
          <w:ilvl w:val="0"/>
          <w:numId w:val="96"/>
        </w:numPr>
      </w:pPr>
      <w:r>
        <w:t>Il secondo si connette a un altro mammut.</w:t>
      </w:r>
    </w:p>
    <w:p w14:paraId="572F7AF5" w14:textId="77777777" w:rsidR="004D7139" w:rsidRDefault="004D7139" w:rsidP="00981557">
      <w:pPr>
        <w:pStyle w:val="Paragrafoelenco"/>
        <w:numPr>
          <w:ilvl w:val="0"/>
          <w:numId w:val="96"/>
        </w:numPr>
      </w:pPr>
      <w:r>
        <w:t>Dall’altra parte del mammut escono due cavi di fase.</w:t>
      </w:r>
    </w:p>
    <w:p w14:paraId="538CF5F3" w14:textId="30D8FE90" w:rsidR="004D7139" w:rsidRDefault="004D7139" w:rsidP="00981557">
      <w:pPr>
        <w:pStyle w:val="Paragrafoelenco"/>
        <w:numPr>
          <w:ilvl w:val="0"/>
          <w:numId w:val="96"/>
        </w:numPr>
      </w:pPr>
      <w:r>
        <w:t>Il primo si collega a IN</w:t>
      </w:r>
      <w:r w:rsidR="00272F47">
        <w:t>-</w:t>
      </w:r>
      <w:r>
        <w:t xml:space="preserve"> o VIN</w:t>
      </w:r>
      <w:r w:rsidR="00272F47">
        <w:t>-</w:t>
      </w:r>
      <w:r>
        <w:t xml:space="preserve"> (in base al modello) del convertitore per l’M5Stack della movimentazione X.</w:t>
      </w:r>
    </w:p>
    <w:p w14:paraId="61C44929" w14:textId="2C709AC4" w:rsidR="004D7139" w:rsidRDefault="004D7139" w:rsidP="00981557">
      <w:pPr>
        <w:pStyle w:val="Paragrafoelenco"/>
        <w:numPr>
          <w:ilvl w:val="0"/>
          <w:numId w:val="96"/>
        </w:numPr>
      </w:pPr>
      <w:r>
        <w:lastRenderedPageBreak/>
        <w:t>Il secondo si collega a IN</w:t>
      </w:r>
      <w:r w:rsidR="00272F47">
        <w:t>-</w:t>
      </w:r>
      <w:r>
        <w:t xml:space="preserve"> o VIN</w:t>
      </w:r>
      <w:r w:rsidR="00272F47">
        <w:t>-</w:t>
      </w:r>
      <w:r>
        <w:t xml:space="preserve"> (in base al modello) del convertitore per l’M5Stack delle movimentazioni Y e Z.</w:t>
      </w:r>
    </w:p>
    <w:p w14:paraId="049D5C8E" w14:textId="0046D579" w:rsidR="00C47726" w:rsidRDefault="00C47726" w:rsidP="00981557">
      <w:pPr>
        <w:pStyle w:val="Paragrafoelenco"/>
        <w:numPr>
          <w:ilvl w:val="0"/>
          <w:numId w:val="96"/>
        </w:numPr>
      </w:pPr>
      <w:r>
        <w:t>Dalla terza vite</w:t>
      </w:r>
      <w:r w:rsidR="00D25F01">
        <w:t xml:space="preserve"> V+ parte un cavo di fase.</w:t>
      </w:r>
    </w:p>
    <w:p w14:paraId="18EAA6D6" w14:textId="237A52CA" w:rsidR="00D25F01" w:rsidRDefault="006839DF" w:rsidP="00981557">
      <w:pPr>
        <w:pStyle w:val="Paragrafoelenco"/>
        <w:numPr>
          <w:ilvl w:val="0"/>
          <w:numId w:val="96"/>
        </w:numPr>
      </w:pPr>
      <w:r>
        <w:t xml:space="preserve">Entra nel IN+ o VIN+ del </w:t>
      </w:r>
      <w:r w:rsidR="003715C9">
        <w:t>convertitore.</w:t>
      </w:r>
    </w:p>
    <w:p w14:paraId="34C645B8" w14:textId="332EB3FF" w:rsidR="003715C9" w:rsidRDefault="003715C9" w:rsidP="00981557">
      <w:pPr>
        <w:pStyle w:val="Paragrafoelenco"/>
        <w:numPr>
          <w:ilvl w:val="0"/>
          <w:numId w:val="96"/>
        </w:numPr>
      </w:pPr>
      <w:r>
        <w:t>Dalla terza vite V- parte un cavo di neutro.</w:t>
      </w:r>
    </w:p>
    <w:p w14:paraId="10991807" w14:textId="5714D093" w:rsidR="00B605CA" w:rsidRDefault="003715C9" w:rsidP="00981557">
      <w:pPr>
        <w:pStyle w:val="Paragrafoelenco"/>
        <w:numPr>
          <w:ilvl w:val="0"/>
          <w:numId w:val="96"/>
        </w:numPr>
      </w:pPr>
      <w:r>
        <w:t xml:space="preserve">Entra nel IN- </w:t>
      </w:r>
      <w:r w:rsidR="00B605CA">
        <w:t>o VIN- del convertitore.</w:t>
      </w:r>
    </w:p>
    <w:p w14:paraId="55C32E83" w14:textId="77777777" w:rsidR="00D96B7C" w:rsidRDefault="00D96B7C" w:rsidP="00272F47"/>
    <w:p w14:paraId="799ABA85" w14:textId="75710870" w:rsidR="009207ED" w:rsidRDefault="009207ED" w:rsidP="009207ED">
      <w:pPr>
        <w:pStyle w:val="Paragrafoelenco"/>
        <w:numPr>
          <w:ilvl w:val="3"/>
          <w:numId w:val="90"/>
        </w:numPr>
        <w:rPr>
          <w:i/>
          <w:iCs/>
        </w:rPr>
      </w:pPr>
      <w:r w:rsidRPr="007038BC">
        <w:rPr>
          <w:i/>
          <w:iCs/>
        </w:rPr>
        <w:t>Convertitore Arduino</w:t>
      </w:r>
    </w:p>
    <w:p w14:paraId="6B8C7716" w14:textId="0C74A573" w:rsidR="00E151F3" w:rsidRDefault="00CF79C1" w:rsidP="00981557">
      <w:pPr>
        <w:pStyle w:val="Paragrafoelenco"/>
        <w:numPr>
          <w:ilvl w:val="0"/>
          <w:numId w:val="97"/>
        </w:numPr>
      </w:pPr>
      <w:r>
        <w:t xml:space="preserve">Impostare il convertitore </w:t>
      </w:r>
      <w:r w:rsidR="001025DD">
        <w:t>a 9V.</w:t>
      </w:r>
    </w:p>
    <w:p w14:paraId="6801E1D5" w14:textId="01819E34" w:rsidR="001025DD" w:rsidRDefault="001025DD" w:rsidP="00981557">
      <w:pPr>
        <w:pStyle w:val="Paragrafoelenco"/>
        <w:numPr>
          <w:ilvl w:val="0"/>
          <w:numId w:val="97"/>
        </w:numPr>
      </w:pPr>
      <w:r>
        <w:t>Per farlo</w:t>
      </w:r>
      <w:r w:rsidR="00313E62">
        <w:t>,</w:t>
      </w:r>
      <w:r>
        <w:t xml:space="preserve"> </w:t>
      </w:r>
      <w:r w:rsidR="003340D3">
        <w:t>ruotare la vite sul trimmer.</w:t>
      </w:r>
    </w:p>
    <w:p w14:paraId="7D4314FA" w14:textId="1034ABB0" w:rsidR="0090361E" w:rsidRDefault="003340D3" w:rsidP="00981557">
      <w:pPr>
        <w:pStyle w:val="Paragrafoelenco"/>
        <w:numPr>
          <w:ilvl w:val="0"/>
          <w:numId w:val="97"/>
        </w:numPr>
      </w:pPr>
      <w:r>
        <w:t>Per visualizzare</w:t>
      </w:r>
      <w:r w:rsidR="00F132A2">
        <w:t xml:space="preserve"> il valore premere il pulsante vicino al display.</w:t>
      </w:r>
    </w:p>
    <w:p w14:paraId="737F7E2B" w14:textId="05F2416F" w:rsidR="00A55B18" w:rsidRDefault="00574077" w:rsidP="00981557">
      <w:pPr>
        <w:pStyle w:val="Paragrafoelenco"/>
        <w:numPr>
          <w:ilvl w:val="0"/>
          <w:numId w:val="97"/>
        </w:numPr>
      </w:pPr>
      <w:r w:rsidRPr="00BA69C9">
        <w:t xml:space="preserve">Da </w:t>
      </w:r>
      <w:r w:rsidR="00035991" w:rsidRPr="00BA69C9">
        <w:t xml:space="preserve">OUT+ o VOUT+ </w:t>
      </w:r>
      <w:r w:rsidR="00BA69C9" w:rsidRPr="00BA69C9">
        <w:t>esce</w:t>
      </w:r>
      <w:r w:rsidR="00BA69C9">
        <w:t xml:space="preserve"> un filo rosso.</w:t>
      </w:r>
    </w:p>
    <w:p w14:paraId="0B3446E2" w14:textId="0BDE6779" w:rsidR="00BC0F73" w:rsidRDefault="00BC0F73" w:rsidP="00981557">
      <w:pPr>
        <w:pStyle w:val="Paragrafoelenco"/>
        <w:numPr>
          <w:ilvl w:val="0"/>
          <w:numId w:val="97"/>
        </w:numPr>
      </w:pPr>
      <w:r>
        <w:t>Da OUT- o VOUT- esce un filo nero.</w:t>
      </w:r>
    </w:p>
    <w:p w14:paraId="689B1156" w14:textId="1F3F17FF" w:rsidR="00B468CD" w:rsidRDefault="00B468CD" w:rsidP="00981557">
      <w:pPr>
        <w:pStyle w:val="Paragrafoelenco"/>
        <w:numPr>
          <w:ilvl w:val="0"/>
          <w:numId w:val="97"/>
        </w:numPr>
      </w:pPr>
      <w:r>
        <w:t>I due si connettono a una USB-</w:t>
      </w:r>
      <w:r w:rsidR="00275D19">
        <w:t>C.</w:t>
      </w:r>
    </w:p>
    <w:p w14:paraId="514BD5A5" w14:textId="04885EA6" w:rsidR="00275D19" w:rsidRPr="00BA69C9" w:rsidRDefault="00275D19" w:rsidP="00981557">
      <w:pPr>
        <w:pStyle w:val="Paragrafoelenco"/>
        <w:numPr>
          <w:ilvl w:val="0"/>
          <w:numId w:val="97"/>
        </w:numPr>
      </w:pPr>
      <w:r>
        <w:t>L’USBC si connette</w:t>
      </w:r>
      <w:r w:rsidR="003A0DB1">
        <w:t xml:space="preserve"> </w:t>
      </w:r>
      <w:r w:rsidR="005048FE">
        <w:t>a</w:t>
      </w:r>
      <w:r w:rsidR="003A0DB1">
        <w:t xml:space="preserve"> Arduino.</w:t>
      </w:r>
    </w:p>
    <w:p w14:paraId="6059AC9C" w14:textId="77777777" w:rsidR="00A55B18" w:rsidRPr="00BA69C9" w:rsidRDefault="00A55B18" w:rsidP="00A55B18">
      <w:pPr>
        <w:pStyle w:val="Paragrafoelenco"/>
        <w:ind w:left="1320"/>
      </w:pPr>
    </w:p>
    <w:p w14:paraId="583A7B6A" w14:textId="75C70788" w:rsidR="00A9533A" w:rsidRPr="00CF05E3" w:rsidRDefault="00E151F3" w:rsidP="00CF05E3">
      <w:pPr>
        <w:pStyle w:val="Paragrafoelenco"/>
        <w:numPr>
          <w:ilvl w:val="3"/>
          <w:numId w:val="90"/>
        </w:numPr>
        <w:rPr>
          <w:i/>
          <w:iCs/>
        </w:rPr>
      </w:pPr>
      <w:r w:rsidRPr="00E4497F">
        <w:rPr>
          <w:i/>
          <w:iCs/>
        </w:rPr>
        <w:t>Convertitore M5Stack X</w:t>
      </w:r>
    </w:p>
    <w:p w14:paraId="287A81E0" w14:textId="6D3A59C6" w:rsidR="001A04B4" w:rsidRDefault="001A04B4" w:rsidP="00981557">
      <w:pPr>
        <w:pStyle w:val="Paragrafoelenco"/>
        <w:numPr>
          <w:ilvl w:val="0"/>
          <w:numId w:val="98"/>
        </w:numPr>
      </w:pPr>
      <w:r>
        <w:t>Impostare il convertitore a 5V.</w:t>
      </w:r>
    </w:p>
    <w:p w14:paraId="51D4A939" w14:textId="4703FD83" w:rsidR="00313E62" w:rsidRDefault="00313E62" w:rsidP="00981557">
      <w:pPr>
        <w:pStyle w:val="Paragrafoelenco"/>
        <w:numPr>
          <w:ilvl w:val="0"/>
          <w:numId w:val="98"/>
        </w:numPr>
      </w:pPr>
      <w:r>
        <w:t>Per farlo, ruotare la vite sul trimmer.</w:t>
      </w:r>
    </w:p>
    <w:p w14:paraId="3CEEBA77" w14:textId="5DD31193" w:rsidR="001A04B4" w:rsidRDefault="001A04B4" w:rsidP="00981557">
      <w:pPr>
        <w:pStyle w:val="Paragrafoelenco"/>
        <w:numPr>
          <w:ilvl w:val="0"/>
          <w:numId w:val="98"/>
        </w:numPr>
      </w:pPr>
      <w:r>
        <w:t>Per visualizzare il valore premere il pulsante vicino al display.</w:t>
      </w:r>
    </w:p>
    <w:p w14:paraId="357A5F67" w14:textId="77777777" w:rsidR="00BC0F73" w:rsidRDefault="00BC0F73" w:rsidP="00981557">
      <w:pPr>
        <w:pStyle w:val="Paragrafoelenco"/>
        <w:numPr>
          <w:ilvl w:val="0"/>
          <w:numId w:val="98"/>
        </w:numPr>
      </w:pPr>
      <w:r w:rsidRPr="00BA69C9">
        <w:t>Da OUT+ o VOUT+ esce</w:t>
      </w:r>
      <w:r>
        <w:t xml:space="preserve"> un filo rosso.</w:t>
      </w:r>
    </w:p>
    <w:p w14:paraId="1AFD4E83" w14:textId="77777777" w:rsidR="001A5EF5" w:rsidRDefault="001A5EF5" w:rsidP="00981557">
      <w:pPr>
        <w:pStyle w:val="Paragrafoelenco"/>
        <w:numPr>
          <w:ilvl w:val="0"/>
          <w:numId w:val="98"/>
        </w:numPr>
      </w:pPr>
      <w:r>
        <w:t>Da OUT- o VOUT- esce un filo nero.</w:t>
      </w:r>
    </w:p>
    <w:p w14:paraId="657A92E0" w14:textId="77777777" w:rsidR="001A5EF5" w:rsidRDefault="001A5EF5" w:rsidP="00981557">
      <w:pPr>
        <w:pStyle w:val="Paragrafoelenco"/>
        <w:numPr>
          <w:ilvl w:val="0"/>
          <w:numId w:val="98"/>
        </w:numPr>
      </w:pPr>
      <w:r>
        <w:t>I due si connettono a una USB-C.</w:t>
      </w:r>
    </w:p>
    <w:p w14:paraId="53B482A4" w14:textId="26B49F3E" w:rsidR="001A5EF5" w:rsidRPr="00BA69C9" w:rsidRDefault="001A5EF5" w:rsidP="00981557">
      <w:pPr>
        <w:pStyle w:val="Paragrafoelenco"/>
        <w:numPr>
          <w:ilvl w:val="0"/>
          <w:numId w:val="98"/>
        </w:numPr>
      </w:pPr>
      <w:r>
        <w:t xml:space="preserve">L’USBC si connette </w:t>
      </w:r>
      <w:r w:rsidR="005048FE">
        <w:t>al M5Stack della movimentazione X</w:t>
      </w:r>
      <w:r>
        <w:t>.</w:t>
      </w:r>
    </w:p>
    <w:p w14:paraId="513C5465" w14:textId="77777777" w:rsidR="00313E62" w:rsidRPr="00CF05E3" w:rsidRDefault="00313E62" w:rsidP="005048FE"/>
    <w:p w14:paraId="604805EF" w14:textId="31FC0361" w:rsidR="00E4497F" w:rsidRPr="00E4497F" w:rsidRDefault="00E4497F" w:rsidP="00BF29BC">
      <w:pPr>
        <w:pStyle w:val="Paragrafoelenco"/>
        <w:numPr>
          <w:ilvl w:val="3"/>
          <w:numId w:val="90"/>
        </w:numPr>
        <w:rPr>
          <w:i/>
          <w:iCs/>
        </w:rPr>
      </w:pPr>
      <w:r w:rsidRPr="00E4497F">
        <w:rPr>
          <w:i/>
          <w:iCs/>
        </w:rPr>
        <w:t>Convertitore M5Stack Y,</w:t>
      </w:r>
      <w:r w:rsidR="0037114F">
        <w:rPr>
          <w:i/>
          <w:iCs/>
        </w:rPr>
        <w:t xml:space="preserve"> Z</w:t>
      </w:r>
    </w:p>
    <w:p w14:paraId="40A7B8A3" w14:textId="109F6FBE" w:rsidR="00E4497F" w:rsidRDefault="001A04B4" w:rsidP="00981557">
      <w:pPr>
        <w:pStyle w:val="Paragrafoelenco"/>
        <w:numPr>
          <w:ilvl w:val="0"/>
          <w:numId w:val="99"/>
        </w:numPr>
      </w:pPr>
      <w:r>
        <w:t>Impostare il convertitore a 5V.</w:t>
      </w:r>
    </w:p>
    <w:p w14:paraId="35BB17DE" w14:textId="77777777" w:rsidR="001A04B4" w:rsidRDefault="001A04B4" w:rsidP="00981557">
      <w:pPr>
        <w:pStyle w:val="Paragrafoelenco"/>
        <w:numPr>
          <w:ilvl w:val="0"/>
          <w:numId w:val="99"/>
        </w:numPr>
      </w:pPr>
      <w:r>
        <w:t>Per farlo, ruotare la vite sul trimmer.</w:t>
      </w:r>
    </w:p>
    <w:p w14:paraId="2C75D6C2" w14:textId="77777777" w:rsidR="001A04B4" w:rsidRDefault="001A04B4" w:rsidP="00981557">
      <w:pPr>
        <w:pStyle w:val="Paragrafoelenco"/>
        <w:numPr>
          <w:ilvl w:val="0"/>
          <w:numId w:val="99"/>
        </w:numPr>
      </w:pPr>
      <w:r>
        <w:t>Per visualizzare il valore premere il pulsante vicino al display.</w:t>
      </w:r>
    </w:p>
    <w:p w14:paraId="394A6189" w14:textId="77777777" w:rsidR="001A04B4" w:rsidRDefault="001A04B4" w:rsidP="00981557">
      <w:pPr>
        <w:pStyle w:val="Paragrafoelenco"/>
        <w:numPr>
          <w:ilvl w:val="0"/>
          <w:numId w:val="99"/>
        </w:numPr>
      </w:pPr>
      <w:r w:rsidRPr="00BA69C9">
        <w:t>Da OUT+ o VOUT+ esce</w:t>
      </w:r>
      <w:r>
        <w:t xml:space="preserve"> un filo rosso.</w:t>
      </w:r>
    </w:p>
    <w:p w14:paraId="472BCAB2" w14:textId="77777777" w:rsidR="001A04B4" w:rsidRDefault="001A04B4" w:rsidP="00981557">
      <w:pPr>
        <w:pStyle w:val="Paragrafoelenco"/>
        <w:numPr>
          <w:ilvl w:val="0"/>
          <w:numId w:val="99"/>
        </w:numPr>
      </w:pPr>
      <w:r>
        <w:t>Da OUT- o VOUT- esce un filo nero.</w:t>
      </w:r>
    </w:p>
    <w:p w14:paraId="5E5178EA" w14:textId="77777777" w:rsidR="001A04B4" w:rsidRDefault="001A04B4" w:rsidP="00981557">
      <w:pPr>
        <w:pStyle w:val="Paragrafoelenco"/>
        <w:numPr>
          <w:ilvl w:val="0"/>
          <w:numId w:val="99"/>
        </w:numPr>
      </w:pPr>
      <w:r>
        <w:t>I due si connettono a una USB-C.</w:t>
      </w:r>
    </w:p>
    <w:p w14:paraId="7090F179" w14:textId="77777777" w:rsidR="001A04B4" w:rsidRPr="00BA69C9" w:rsidRDefault="001A04B4" w:rsidP="00981557">
      <w:pPr>
        <w:pStyle w:val="Paragrafoelenco"/>
        <w:numPr>
          <w:ilvl w:val="0"/>
          <w:numId w:val="99"/>
        </w:numPr>
      </w:pPr>
      <w:r>
        <w:t>L’USBC si connette al M5Stack della movimentazione X.</w:t>
      </w:r>
    </w:p>
    <w:p w14:paraId="27C9CE2B" w14:textId="77777777" w:rsidR="001A04B4" w:rsidRDefault="001A04B4" w:rsidP="001A04B4"/>
    <w:p w14:paraId="48D50759" w14:textId="07E60FC7" w:rsidR="00E4497F" w:rsidRDefault="00E4497F" w:rsidP="00BF29BC">
      <w:pPr>
        <w:pStyle w:val="Paragrafoelenco"/>
        <w:numPr>
          <w:ilvl w:val="3"/>
          <w:numId w:val="90"/>
        </w:numPr>
        <w:rPr>
          <w:i/>
          <w:iCs/>
        </w:rPr>
      </w:pPr>
      <w:r w:rsidRPr="007038BC">
        <w:rPr>
          <w:i/>
          <w:iCs/>
        </w:rPr>
        <w:t>Convertitore Raspberry</w:t>
      </w:r>
    </w:p>
    <w:p w14:paraId="4AC68114" w14:textId="3641EE6D" w:rsidR="007038BC" w:rsidRPr="00B605CA" w:rsidRDefault="00B605CA" w:rsidP="00981557">
      <w:pPr>
        <w:pStyle w:val="Paragrafoelenco"/>
        <w:numPr>
          <w:ilvl w:val="0"/>
          <w:numId w:val="100"/>
        </w:numPr>
      </w:pPr>
      <w:r w:rsidRPr="00B605CA">
        <w:t>Impostare il convertitore a 5V.</w:t>
      </w:r>
    </w:p>
    <w:p w14:paraId="23733C9E" w14:textId="2F07078E" w:rsidR="00B605CA" w:rsidRDefault="00B605CA" w:rsidP="00981557">
      <w:pPr>
        <w:pStyle w:val="Paragrafoelenco"/>
        <w:numPr>
          <w:ilvl w:val="0"/>
          <w:numId w:val="100"/>
        </w:numPr>
      </w:pPr>
      <w:r w:rsidRPr="00B605CA">
        <w:t>Per farlo, ruotare la vite sul trimmer.</w:t>
      </w:r>
    </w:p>
    <w:p w14:paraId="19EA6935" w14:textId="77777777" w:rsidR="000D2196" w:rsidRDefault="000D2196" w:rsidP="00981557">
      <w:pPr>
        <w:pStyle w:val="Paragrafoelenco"/>
        <w:numPr>
          <w:ilvl w:val="0"/>
          <w:numId w:val="100"/>
        </w:numPr>
      </w:pPr>
      <w:r>
        <w:t>Per visualizzare il valore premere il pulsante vicino al display.</w:t>
      </w:r>
    </w:p>
    <w:p w14:paraId="5BCB3245" w14:textId="4D730E37" w:rsidR="00B605CA" w:rsidRDefault="000D2196" w:rsidP="00981557">
      <w:pPr>
        <w:pStyle w:val="Paragrafoelenco"/>
        <w:numPr>
          <w:ilvl w:val="0"/>
          <w:numId w:val="100"/>
        </w:numPr>
      </w:pPr>
      <w:r>
        <w:t>Da OUT+ o VOUT+ escono due cavi bianchi</w:t>
      </w:r>
      <w:r w:rsidR="00425FD9">
        <w:t>.</w:t>
      </w:r>
    </w:p>
    <w:p w14:paraId="47899056" w14:textId="1C2B16D1" w:rsidR="00425FD9" w:rsidRDefault="00425FD9" w:rsidP="00981557">
      <w:pPr>
        <w:pStyle w:val="Paragrafoelenco"/>
        <w:numPr>
          <w:ilvl w:val="0"/>
          <w:numId w:val="100"/>
        </w:numPr>
      </w:pPr>
      <w:r>
        <w:t xml:space="preserve">Da OUT- o VOUT- escono due cavi bianchi con </w:t>
      </w:r>
      <w:r w:rsidR="00A32767">
        <w:t>il tratteggio grigio.</w:t>
      </w:r>
    </w:p>
    <w:p w14:paraId="5E8D82AD" w14:textId="3A05405C" w:rsidR="00A32767" w:rsidRPr="00B605CA" w:rsidRDefault="00210018" w:rsidP="00981557">
      <w:pPr>
        <w:pStyle w:val="Paragrafoelenco"/>
        <w:numPr>
          <w:ilvl w:val="0"/>
          <w:numId w:val="100"/>
        </w:numPr>
      </w:pPr>
      <w:r>
        <w:t>A coppie i due cavi (bianco e bianco-grigio) si connettono alle Raspberry.</w:t>
      </w:r>
    </w:p>
    <w:p w14:paraId="34AE8574" w14:textId="77777777" w:rsidR="007038BC" w:rsidRDefault="007038BC" w:rsidP="007038BC">
      <w:pPr>
        <w:rPr>
          <w:i/>
          <w:iCs/>
        </w:rPr>
      </w:pPr>
    </w:p>
    <w:p w14:paraId="37615380" w14:textId="77777777" w:rsidR="00DD6518" w:rsidRPr="007038BC" w:rsidRDefault="00DD6518" w:rsidP="007038BC">
      <w:pPr>
        <w:rPr>
          <w:i/>
          <w:iCs/>
        </w:rPr>
      </w:pPr>
    </w:p>
    <w:p w14:paraId="7C8CF8CC" w14:textId="57D658FF" w:rsidR="0030572C" w:rsidRDefault="00686A96" w:rsidP="00F519D7">
      <w:pPr>
        <w:rPr>
          <w:i/>
          <w:iCs/>
        </w:rPr>
      </w:pPr>
      <w:r w:rsidRPr="00580B76">
        <w:rPr>
          <w:i/>
          <w:iCs/>
        </w:rPr>
        <w:lastRenderedPageBreak/>
        <w:t xml:space="preserve">3.5.9 </w:t>
      </w:r>
      <w:r w:rsidR="00A23265" w:rsidRPr="00580B76">
        <w:rPr>
          <w:i/>
          <w:iCs/>
        </w:rPr>
        <w:t>Arduino Rev4 Wifi</w:t>
      </w:r>
    </w:p>
    <w:p w14:paraId="7287FCDF" w14:textId="77777777" w:rsidR="00F519D7" w:rsidRPr="00F519D7" w:rsidRDefault="00F519D7" w:rsidP="00F519D7">
      <w:pPr>
        <w:rPr>
          <w:i/>
          <w:iCs/>
        </w:rPr>
      </w:pPr>
    </w:p>
    <w:p w14:paraId="55CD22EA" w14:textId="798A6632" w:rsidR="0030572C" w:rsidRDefault="0030572C" w:rsidP="00E263C2">
      <w:pPr>
        <w:rPr>
          <w:i/>
          <w:iCs/>
        </w:rPr>
      </w:pPr>
      <w:r>
        <w:tab/>
      </w:r>
      <w:r w:rsidR="00686A96" w:rsidRPr="00580B76">
        <w:rPr>
          <w:i/>
          <w:iCs/>
        </w:rPr>
        <w:t xml:space="preserve">3.5.9.1 </w:t>
      </w:r>
      <w:r w:rsidRPr="00580B76">
        <w:rPr>
          <w:i/>
          <w:iCs/>
        </w:rPr>
        <w:t>Display OLED Midas, matrice Passivo, Giallo, 128 x 64pixels, COB, I2C Interface</w:t>
      </w:r>
    </w:p>
    <w:p w14:paraId="358DA02E" w14:textId="3BB0691E" w:rsidR="00F519D7" w:rsidRDefault="00CB1B19" w:rsidP="00981557">
      <w:pPr>
        <w:pStyle w:val="Paragrafoelenco"/>
        <w:numPr>
          <w:ilvl w:val="0"/>
          <w:numId w:val="101"/>
        </w:numPr>
      </w:pPr>
      <w:r>
        <w:t xml:space="preserve">Con un cavo blu </w:t>
      </w:r>
      <w:r w:rsidR="0036706F">
        <w:t xml:space="preserve">Vcc </w:t>
      </w:r>
      <w:r>
        <w:t>è collegato al</w:t>
      </w:r>
      <w:r w:rsidR="0036706F">
        <w:t xml:space="preserve"> pin 9</w:t>
      </w:r>
      <w:r>
        <w:t>.</w:t>
      </w:r>
    </w:p>
    <w:p w14:paraId="3EC86A27" w14:textId="491A5707" w:rsidR="0036706F" w:rsidRDefault="00DC26F3" w:rsidP="00981557">
      <w:pPr>
        <w:pStyle w:val="Paragrafoelenco"/>
        <w:numPr>
          <w:ilvl w:val="0"/>
          <w:numId w:val="101"/>
        </w:numPr>
      </w:pPr>
      <w:r>
        <w:t xml:space="preserve">GND </w:t>
      </w:r>
      <w:r w:rsidR="00CB1B19">
        <w:t>del display e</w:t>
      </w:r>
      <w:r w:rsidR="00B95398">
        <w:t xml:space="preserve"> GND</w:t>
      </w:r>
      <w:r w:rsidR="00CB1B19">
        <w:t xml:space="preserve"> di Arduino sono collegati da un cavo bianco.</w:t>
      </w:r>
    </w:p>
    <w:p w14:paraId="056C7C8D" w14:textId="610F831A" w:rsidR="00DC26F3" w:rsidRDefault="00673426" w:rsidP="00981557">
      <w:pPr>
        <w:pStyle w:val="Paragrafoelenco"/>
        <w:numPr>
          <w:ilvl w:val="0"/>
          <w:numId w:val="101"/>
        </w:numPr>
      </w:pPr>
      <w:r>
        <w:t>SCL del display e</w:t>
      </w:r>
      <w:r w:rsidR="00B95398">
        <w:t xml:space="preserve"> SCL</w:t>
      </w:r>
      <w:r>
        <w:t xml:space="preserve"> di Arduino sono collegati da un cavo </w:t>
      </w:r>
      <w:r w:rsidR="00683FAD">
        <w:t>blu</w:t>
      </w:r>
      <w:r>
        <w:t>.</w:t>
      </w:r>
    </w:p>
    <w:p w14:paraId="445056DF" w14:textId="687DB249" w:rsidR="00766ECC" w:rsidRPr="00F519D7" w:rsidRDefault="00683FAD" w:rsidP="00981557">
      <w:pPr>
        <w:pStyle w:val="Paragrafoelenco"/>
        <w:numPr>
          <w:ilvl w:val="0"/>
          <w:numId w:val="101"/>
        </w:numPr>
      </w:pPr>
      <w:r>
        <w:t>SDA</w:t>
      </w:r>
      <w:r w:rsidR="00673426">
        <w:t xml:space="preserve"> del display e</w:t>
      </w:r>
      <w:r w:rsidR="00B95398">
        <w:t xml:space="preserve"> SDA</w:t>
      </w:r>
      <w:r w:rsidR="00673426">
        <w:t xml:space="preserve"> di Arduino sono collegati da un cavo bianco.</w:t>
      </w:r>
    </w:p>
    <w:p w14:paraId="481710FA" w14:textId="77777777" w:rsidR="0030572C" w:rsidRDefault="0030572C" w:rsidP="00E263C2"/>
    <w:p w14:paraId="08522160" w14:textId="6C92F0F5" w:rsidR="0030572C" w:rsidRDefault="0030572C" w:rsidP="00E263C2">
      <w:pPr>
        <w:rPr>
          <w:i/>
          <w:iCs/>
        </w:rPr>
      </w:pPr>
      <w:r>
        <w:tab/>
      </w:r>
      <w:r w:rsidR="00686A96" w:rsidRPr="00580B76">
        <w:rPr>
          <w:i/>
          <w:iCs/>
        </w:rPr>
        <w:t xml:space="preserve">3.5.9.2 </w:t>
      </w:r>
      <w:r w:rsidRPr="00580B76">
        <w:rPr>
          <w:i/>
          <w:iCs/>
        </w:rPr>
        <w:t>Dissipatore ventola</w:t>
      </w:r>
    </w:p>
    <w:p w14:paraId="4B861CDF" w14:textId="7740E6FA" w:rsidR="00343186" w:rsidRDefault="00D01B4C" w:rsidP="00981557">
      <w:pPr>
        <w:pStyle w:val="Paragrafoelenco"/>
        <w:numPr>
          <w:ilvl w:val="0"/>
          <w:numId w:val="111"/>
        </w:numPr>
      </w:pPr>
      <w:r>
        <w:t>Vcc (filo rosso) collegato a 3.3V.</w:t>
      </w:r>
    </w:p>
    <w:p w14:paraId="1ED2944F" w14:textId="42ED602E" w:rsidR="00D01B4C" w:rsidRPr="00343186" w:rsidRDefault="00D01B4C" w:rsidP="00981557">
      <w:pPr>
        <w:pStyle w:val="Paragrafoelenco"/>
        <w:numPr>
          <w:ilvl w:val="0"/>
          <w:numId w:val="111"/>
        </w:numPr>
      </w:pPr>
      <w:r>
        <w:t>GND (filo nero) collegato a GND.</w:t>
      </w:r>
    </w:p>
    <w:p w14:paraId="6E9311EF" w14:textId="77777777" w:rsidR="00E263C2" w:rsidRDefault="00E263C2" w:rsidP="00E263C2"/>
    <w:p w14:paraId="0A618EDF" w14:textId="7EA21A84" w:rsidR="00E8068C" w:rsidRDefault="008D79ED" w:rsidP="00E8068C">
      <w:pPr>
        <w:rPr>
          <w:i/>
          <w:iCs/>
        </w:rPr>
      </w:pPr>
      <w:r>
        <w:tab/>
      </w:r>
      <w:r w:rsidR="00686A96" w:rsidRPr="00580B76">
        <w:rPr>
          <w:i/>
          <w:iCs/>
        </w:rPr>
        <w:t xml:space="preserve">3.5.9.3 </w:t>
      </w:r>
      <w:r w:rsidRPr="00580B76">
        <w:rPr>
          <w:i/>
          <w:iCs/>
        </w:rPr>
        <w:t>Modulo MicroSD Card Reader con interfaccia SPI</w:t>
      </w:r>
    </w:p>
    <w:p w14:paraId="17BE56FC" w14:textId="0EC5401E" w:rsidR="0037642A" w:rsidRDefault="00087A97" w:rsidP="00981557">
      <w:pPr>
        <w:pStyle w:val="Paragrafoelenco"/>
        <w:numPr>
          <w:ilvl w:val="0"/>
          <w:numId w:val="102"/>
        </w:numPr>
      </w:pPr>
      <w:r>
        <w:t>Vcc</w:t>
      </w:r>
      <w:r w:rsidR="00CB1B19">
        <w:t xml:space="preserve"> </w:t>
      </w:r>
      <w:r w:rsidR="00095E3F">
        <w:t>è collegato a 5V di Arduino con un cavo giallo.</w:t>
      </w:r>
    </w:p>
    <w:p w14:paraId="1F1B88DC" w14:textId="29B000A4" w:rsidR="00087A97" w:rsidRDefault="00087A97" w:rsidP="00981557">
      <w:pPr>
        <w:pStyle w:val="Paragrafoelenco"/>
        <w:numPr>
          <w:ilvl w:val="0"/>
          <w:numId w:val="102"/>
        </w:numPr>
      </w:pPr>
      <w:r>
        <w:t>GND</w:t>
      </w:r>
      <w:r w:rsidR="00095E3F">
        <w:t xml:space="preserve"> è collegato a GND di Arduino con</w:t>
      </w:r>
      <w:r w:rsidR="00B27DB8">
        <w:t xml:space="preserve"> cavo bianco.</w:t>
      </w:r>
    </w:p>
    <w:p w14:paraId="0C538532" w14:textId="18172A6A" w:rsidR="00087A97" w:rsidRDefault="00087A97" w:rsidP="00981557">
      <w:pPr>
        <w:pStyle w:val="Paragrafoelenco"/>
        <w:numPr>
          <w:ilvl w:val="0"/>
          <w:numId w:val="102"/>
        </w:numPr>
      </w:pPr>
      <w:r>
        <w:t>MISO</w:t>
      </w:r>
      <w:r w:rsidR="00B27DB8">
        <w:t xml:space="preserve"> </w:t>
      </w:r>
      <w:r w:rsidR="00CC08DE">
        <w:t>è collegato al pin 12</w:t>
      </w:r>
    </w:p>
    <w:p w14:paraId="77DBC808" w14:textId="1C302880" w:rsidR="00087A97" w:rsidRDefault="00087A97" w:rsidP="00981557">
      <w:pPr>
        <w:pStyle w:val="Paragrafoelenco"/>
        <w:numPr>
          <w:ilvl w:val="0"/>
          <w:numId w:val="102"/>
        </w:numPr>
      </w:pPr>
      <w:r>
        <w:t>MOSI</w:t>
      </w:r>
      <w:r w:rsidR="00CC08DE">
        <w:t xml:space="preserve"> è collegato</w:t>
      </w:r>
      <w:r w:rsidR="00973B18">
        <w:t xml:space="preserve"> al pin 11</w:t>
      </w:r>
    </w:p>
    <w:p w14:paraId="3C07D80F" w14:textId="5E3C8A7A" w:rsidR="00087A97" w:rsidRDefault="00CB1B19" w:rsidP="00981557">
      <w:pPr>
        <w:pStyle w:val="Paragrafoelenco"/>
        <w:numPr>
          <w:ilvl w:val="0"/>
          <w:numId w:val="102"/>
        </w:numPr>
      </w:pPr>
      <w:r>
        <w:t>SCK</w:t>
      </w:r>
      <w:r w:rsidR="00973B18">
        <w:t xml:space="preserve"> </w:t>
      </w:r>
      <w:r w:rsidR="009C17D9">
        <w:t>è collegato al pin 13</w:t>
      </w:r>
    </w:p>
    <w:p w14:paraId="6FE613DE" w14:textId="7D87E02E" w:rsidR="00CB1B19" w:rsidRPr="0037642A" w:rsidRDefault="00CB1B19" w:rsidP="00981557">
      <w:pPr>
        <w:pStyle w:val="Paragrafoelenco"/>
        <w:numPr>
          <w:ilvl w:val="0"/>
          <w:numId w:val="102"/>
        </w:numPr>
      </w:pPr>
      <w:r>
        <w:t>CS</w:t>
      </w:r>
      <w:r w:rsidR="0083780C">
        <w:t xml:space="preserve"> è collegato al pin 10</w:t>
      </w:r>
    </w:p>
    <w:p w14:paraId="7374FD8D" w14:textId="77777777" w:rsidR="00E8068C" w:rsidRDefault="00E8068C" w:rsidP="00E8068C"/>
    <w:p w14:paraId="572A7415" w14:textId="5DBA677E" w:rsidR="008D79ED" w:rsidRPr="00580B76" w:rsidRDefault="00686A96" w:rsidP="00E8068C">
      <w:pPr>
        <w:rPr>
          <w:i/>
          <w:iCs/>
          <w:lang w:val="en-US"/>
        </w:rPr>
      </w:pPr>
      <w:r w:rsidRPr="00580B76">
        <w:rPr>
          <w:i/>
          <w:iCs/>
          <w:lang w:val="en-US"/>
        </w:rPr>
        <w:t>3.</w:t>
      </w:r>
      <w:r w:rsidR="00824814" w:rsidRPr="00580B76">
        <w:rPr>
          <w:i/>
          <w:iCs/>
          <w:lang w:val="en-US"/>
        </w:rPr>
        <w:t xml:space="preserve">5.10 </w:t>
      </w:r>
      <w:r w:rsidR="008D79ED" w:rsidRPr="00580B76">
        <w:rPr>
          <w:i/>
          <w:iCs/>
          <w:lang w:val="en-US"/>
        </w:rPr>
        <w:t>Raspberry Pi 3B+</w:t>
      </w:r>
    </w:p>
    <w:p w14:paraId="7E70506E" w14:textId="36EBF8F9" w:rsidR="00FB5F29" w:rsidRPr="009F288F" w:rsidRDefault="001C65D9" w:rsidP="00981557">
      <w:pPr>
        <w:pStyle w:val="Paragrafoelenco"/>
        <w:numPr>
          <w:ilvl w:val="0"/>
          <w:numId w:val="105"/>
        </w:numPr>
        <w:rPr>
          <w:lang w:val="en-US"/>
        </w:rPr>
      </w:pPr>
      <w:r w:rsidRPr="009F288F">
        <w:rPr>
          <w:lang w:val="en-US"/>
        </w:rPr>
        <w:t>Vedi</w:t>
      </w:r>
      <w:r w:rsidR="00C10C2F" w:rsidRPr="009F288F">
        <w:rPr>
          <w:lang w:val="en-US"/>
        </w:rPr>
        <w:t xml:space="preserve"> </w:t>
      </w:r>
      <w:r w:rsidR="003D388B" w:rsidRPr="009F288F">
        <w:rPr>
          <w:lang w:val="en-US"/>
        </w:rPr>
        <w:t>3.1.8.4.</w:t>
      </w:r>
    </w:p>
    <w:p w14:paraId="2B629E0E" w14:textId="77777777" w:rsidR="003D388B" w:rsidRPr="00824814" w:rsidRDefault="003D388B" w:rsidP="00C10C2F">
      <w:pPr>
        <w:ind w:left="720"/>
        <w:rPr>
          <w:lang w:val="en-US"/>
        </w:rPr>
      </w:pPr>
    </w:p>
    <w:p w14:paraId="61E994EB" w14:textId="311A5386" w:rsidR="000563CC" w:rsidRDefault="008D79ED" w:rsidP="00E8068C">
      <w:pPr>
        <w:rPr>
          <w:i/>
          <w:iCs/>
          <w:lang w:val="en-US"/>
        </w:rPr>
      </w:pPr>
      <w:r w:rsidRPr="00824814">
        <w:rPr>
          <w:lang w:val="en-US"/>
        </w:rPr>
        <w:tab/>
      </w:r>
      <w:r w:rsidR="00824814" w:rsidRPr="00580B76">
        <w:rPr>
          <w:i/>
          <w:iCs/>
          <w:lang w:val="en-US"/>
        </w:rPr>
        <w:t xml:space="preserve">3.5.10.1 </w:t>
      </w:r>
      <w:r w:rsidR="00F32150" w:rsidRPr="00580B76">
        <w:rPr>
          <w:i/>
          <w:iCs/>
          <w:lang w:val="en-US"/>
        </w:rPr>
        <w:t>Display per Raspberry Pi LCD</w:t>
      </w:r>
    </w:p>
    <w:p w14:paraId="260FBAE5" w14:textId="28CF1049" w:rsidR="00BD4BAE" w:rsidRDefault="005E39FD" w:rsidP="00981557">
      <w:pPr>
        <w:pStyle w:val="Paragrafoelenco"/>
        <w:numPr>
          <w:ilvl w:val="0"/>
          <w:numId w:val="103"/>
        </w:numPr>
      </w:pPr>
      <w:r w:rsidRPr="008447F7">
        <w:t>Colleg</w:t>
      </w:r>
      <w:r w:rsidR="008447F7" w:rsidRPr="008447F7">
        <w:t>amento Raspberry – Display con c</w:t>
      </w:r>
      <w:r w:rsidR="008447F7">
        <w:t>avo piatto.</w:t>
      </w:r>
    </w:p>
    <w:p w14:paraId="52F95A49" w14:textId="78B19B55" w:rsidR="008447F7" w:rsidRDefault="00696AEC" w:rsidP="00981557">
      <w:pPr>
        <w:pStyle w:val="Paragrafoelenco"/>
        <w:numPr>
          <w:ilvl w:val="0"/>
          <w:numId w:val="103"/>
        </w:numPr>
      </w:pPr>
      <w:r>
        <w:t xml:space="preserve">Collegare pin </w:t>
      </w:r>
      <w:r w:rsidR="00CF2DAF">
        <w:t>2 (5V) a</w:t>
      </w:r>
      <w:r w:rsidR="001A1DA3">
        <w:t xml:space="preserve"> GPIO 5V dello schermo.</w:t>
      </w:r>
    </w:p>
    <w:p w14:paraId="4C92FC60" w14:textId="30C0287D" w:rsidR="001A1DA3" w:rsidRPr="008447F7" w:rsidRDefault="001A1DA3" w:rsidP="00981557">
      <w:pPr>
        <w:pStyle w:val="Paragrafoelenco"/>
        <w:numPr>
          <w:ilvl w:val="0"/>
          <w:numId w:val="103"/>
        </w:numPr>
      </w:pPr>
      <w:r>
        <w:t xml:space="preserve">Collegare </w:t>
      </w:r>
      <w:r w:rsidR="00DE48FA">
        <w:t xml:space="preserve">pin </w:t>
      </w:r>
      <w:r w:rsidR="00465042">
        <w:t>GND a</w:t>
      </w:r>
      <w:r w:rsidR="00DE48FA">
        <w:t xml:space="preserve"> GPIO GND dello schermo.</w:t>
      </w:r>
    </w:p>
    <w:p w14:paraId="38FAD100" w14:textId="77777777" w:rsidR="0092154D" w:rsidRPr="008447F7" w:rsidRDefault="0092154D" w:rsidP="00E8068C"/>
    <w:p w14:paraId="63902AED" w14:textId="1697F00F" w:rsidR="0083780C" w:rsidRDefault="0083780C" w:rsidP="0083780C">
      <w:pPr>
        <w:ind w:left="720"/>
        <w:rPr>
          <w:i/>
          <w:iCs/>
          <w:lang w:val="en-US"/>
        </w:rPr>
      </w:pPr>
      <w:r>
        <w:rPr>
          <w:i/>
          <w:iCs/>
          <w:lang w:val="en-US"/>
        </w:rPr>
        <w:t>3.5.10.2</w:t>
      </w:r>
      <w:r w:rsidR="003D388B">
        <w:rPr>
          <w:i/>
          <w:iCs/>
          <w:lang w:val="en-US"/>
        </w:rPr>
        <w:t xml:space="preserve"> </w:t>
      </w:r>
      <w:r w:rsidR="008447F7">
        <w:rPr>
          <w:i/>
          <w:iCs/>
          <w:lang w:val="en-US"/>
        </w:rPr>
        <w:t>Telecamere</w:t>
      </w:r>
    </w:p>
    <w:p w14:paraId="2B808263" w14:textId="600DB6BB" w:rsidR="00C87B7A" w:rsidRPr="00C87B7A" w:rsidRDefault="00F476A9" w:rsidP="00981557">
      <w:pPr>
        <w:pStyle w:val="Paragrafoelenco"/>
        <w:numPr>
          <w:ilvl w:val="0"/>
          <w:numId w:val="104"/>
        </w:numPr>
      </w:pPr>
      <w:r w:rsidRPr="00C87B7A">
        <w:t xml:space="preserve">Collegare l’USB </w:t>
      </w:r>
      <w:r w:rsidR="00C87B7A" w:rsidRPr="00C87B7A">
        <w:t>delle telecamere a</w:t>
      </w:r>
      <w:r w:rsidR="00C87B7A">
        <w:t xml:space="preserve"> una delle porte USB della Raspberry.</w:t>
      </w:r>
    </w:p>
    <w:p w14:paraId="5C7DED01" w14:textId="77777777" w:rsidR="000563CC" w:rsidRPr="00C87B7A" w:rsidRDefault="000563CC" w:rsidP="00E8068C"/>
    <w:p w14:paraId="480D0166" w14:textId="34A19581" w:rsidR="000563CC" w:rsidRPr="00580B76" w:rsidRDefault="00824814" w:rsidP="00E8068C">
      <w:pPr>
        <w:rPr>
          <w:i/>
          <w:iCs/>
          <w:lang w:val="en-US"/>
        </w:rPr>
      </w:pPr>
      <w:r w:rsidRPr="00580B76">
        <w:rPr>
          <w:i/>
          <w:iCs/>
          <w:lang w:val="en-US"/>
        </w:rPr>
        <w:t xml:space="preserve">3.5.11 </w:t>
      </w:r>
      <w:r w:rsidR="00686A96" w:rsidRPr="00580B76">
        <w:rPr>
          <w:i/>
          <w:iCs/>
          <w:lang w:val="en-US"/>
        </w:rPr>
        <w:t>M5Stack Core Basic</w:t>
      </w:r>
    </w:p>
    <w:p w14:paraId="09DF82F7" w14:textId="15A4006C" w:rsidR="000563CC" w:rsidRPr="00B877F8" w:rsidRDefault="009F288F" w:rsidP="009F288F">
      <w:pPr>
        <w:pStyle w:val="Paragrafoelenco"/>
        <w:rPr>
          <w:i/>
          <w:iCs/>
          <w:lang w:val="en-US"/>
        </w:rPr>
      </w:pPr>
      <w:r w:rsidRPr="00B877F8">
        <w:rPr>
          <w:i/>
          <w:iCs/>
          <w:lang w:val="en-US"/>
        </w:rPr>
        <w:t>3.5.11.1 Movimentazione X</w:t>
      </w:r>
    </w:p>
    <w:p w14:paraId="50D387D5" w14:textId="18C190A1" w:rsidR="009F288F" w:rsidRDefault="00980BB7" w:rsidP="00981557">
      <w:pPr>
        <w:pStyle w:val="Paragrafoelenco"/>
        <w:numPr>
          <w:ilvl w:val="0"/>
          <w:numId w:val="106"/>
        </w:numPr>
      </w:pPr>
      <w:r w:rsidRPr="00997D0B">
        <w:t>Dal pin</w:t>
      </w:r>
      <w:r w:rsidR="00997D0B" w:rsidRPr="00997D0B">
        <w:t xml:space="preserve"> 17 parte un </w:t>
      </w:r>
      <w:r w:rsidR="006854D1">
        <w:t>filo</w:t>
      </w:r>
      <w:r w:rsidR="00997D0B">
        <w:t xml:space="preserve"> giallo.</w:t>
      </w:r>
    </w:p>
    <w:p w14:paraId="3D3E7B01" w14:textId="15DB9FAF" w:rsidR="00997D0B" w:rsidRDefault="00997D0B" w:rsidP="00981557">
      <w:pPr>
        <w:pStyle w:val="Paragrafoelenco"/>
        <w:numPr>
          <w:ilvl w:val="0"/>
          <w:numId w:val="106"/>
        </w:numPr>
      </w:pPr>
      <w:r>
        <w:t>Arriva a un mammut.</w:t>
      </w:r>
    </w:p>
    <w:p w14:paraId="2F72C60A" w14:textId="39B2C79C" w:rsidR="00997D0B" w:rsidRDefault="00997D0B" w:rsidP="00981557">
      <w:pPr>
        <w:pStyle w:val="Paragrafoelenco"/>
        <w:numPr>
          <w:ilvl w:val="0"/>
          <w:numId w:val="106"/>
        </w:numPr>
      </w:pPr>
      <w:r>
        <w:t xml:space="preserve">Dalla parte opposta partono altri due </w:t>
      </w:r>
      <w:r w:rsidR="006854D1">
        <w:t>fili</w:t>
      </w:r>
      <w:r>
        <w:t xml:space="preserve"> gialli.</w:t>
      </w:r>
    </w:p>
    <w:p w14:paraId="1A8DCB82" w14:textId="267688A6" w:rsidR="006854D1" w:rsidRDefault="006854D1" w:rsidP="00981557">
      <w:pPr>
        <w:pStyle w:val="Paragrafoelenco"/>
        <w:numPr>
          <w:ilvl w:val="0"/>
          <w:numId w:val="106"/>
        </w:numPr>
      </w:pPr>
      <w:r>
        <w:t>I due fili entrano in due fasci di cavi diversi.</w:t>
      </w:r>
    </w:p>
    <w:p w14:paraId="3D9CA578" w14:textId="759C7E78" w:rsidR="006854D1" w:rsidRDefault="00651A9E" w:rsidP="00981557">
      <w:pPr>
        <w:pStyle w:val="Paragrafoelenco"/>
        <w:numPr>
          <w:ilvl w:val="0"/>
          <w:numId w:val="106"/>
        </w:numPr>
      </w:pPr>
      <w:r>
        <w:t>All’altra estremità dei cavi entrambi i fili gialli si collegano al morsetto del EN+ di due TB6600 diversi.</w:t>
      </w:r>
    </w:p>
    <w:p w14:paraId="61F4E72A" w14:textId="5AB2928F" w:rsidR="00AE5E68" w:rsidRDefault="00AE5E68" w:rsidP="00981557">
      <w:pPr>
        <w:pStyle w:val="Paragrafoelenco"/>
        <w:numPr>
          <w:ilvl w:val="0"/>
          <w:numId w:val="106"/>
        </w:numPr>
      </w:pPr>
      <w:r w:rsidRPr="00997D0B">
        <w:t xml:space="preserve">Dal pin </w:t>
      </w:r>
      <w:r w:rsidR="00776807">
        <w:t>2</w:t>
      </w:r>
      <w:r w:rsidRPr="00997D0B">
        <w:t xml:space="preserve"> parte un </w:t>
      </w:r>
      <w:r>
        <w:t xml:space="preserve">filo </w:t>
      </w:r>
      <w:r w:rsidR="00776807">
        <w:t>rosso</w:t>
      </w:r>
      <w:r>
        <w:t>.</w:t>
      </w:r>
    </w:p>
    <w:p w14:paraId="0B551891" w14:textId="77777777" w:rsidR="00AE5E68" w:rsidRDefault="00AE5E68" w:rsidP="00981557">
      <w:pPr>
        <w:pStyle w:val="Paragrafoelenco"/>
        <w:numPr>
          <w:ilvl w:val="0"/>
          <w:numId w:val="106"/>
        </w:numPr>
      </w:pPr>
      <w:r>
        <w:t>Arriva a un mammut.</w:t>
      </w:r>
    </w:p>
    <w:p w14:paraId="5A9C3224" w14:textId="12EC3583" w:rsidR="00AE5E68" w:rsidRDefault="00AE5E68" w:rsidP="00981557">
      <w:pPr>
        <w:pStyle w:val="Paragrafoelenco"/>
        <w:numPr>
          <w:ilvl w:val="0"/>
          <w:numId w:val="106"/>
        </w:numPr>
      </w:pPr>
      <w:r>
        <w:t xml:space="preserve">Dalla parte opposta partono altri due fili </w:t>
      </w:r>
      <w:r w:rsidR="00776807">
        <w:t>rossi</w:t>
      </w:r>
      <w:r>
        <w:t>.</w:t>
      </w:r>
    </w:p>
    <w:p w14:paraId="353C6326" w14:textId="77777777" w:rsidR="00AE5E68" w:rsidRDefault="00AE5E68" w:rsidP="00981557">
      <w:pPr>
        <w:pStyle w:val="Paragrafoelenco"/>
        <w:numPr>
          <w:ilvl w:val="0"/>
          <w:numId w:val="106"/>
        </w:numPr>
      </w:pPr>
      <w:r>
        <w:t>I due fili entrano in due fasci di cavi diversi.</w:t>
      </w:r>
    </w:p>
    <w:p w14:paraId="68B47B00" w14:textId="61435577" w:rsidR="00AE5E68" w:rsidRDefault="00AE5E68" w:rsidP="00981557">
      <w:pPr>
        <w:pStyle w:val="Paragrafoelenco"/>
        <w:numPr>
          <w:ilvl w:val="0"/>
          <w:numId w:val="106"/>
        </w:numPr>
      </w:pPr>
      <w:r>
        <w:lastRenderedPageBreak/>
        <w:t xml:space="preserve">All’altra estremità dei cavi entrambi i fili </w:t>
      </w:r>
      <w:r w:rsidR="00776807">
        <w:t>rossi</w:t>
      </w:r>
      <w:r>
        <w:t xml:space="preserve"> si collegano al morsetto del </w:t>
      </w:r>
      <w:r w:rsidR="000A4243">
        <w:t>DIR+</w:t>
      </w:r>
      <w:r>
        <w:t xml:space="preserve"> di due TB6600 diversi</w:t>
      </w:r>
      <w:r w:rsidR="000A4243">
        <w:t xml:space="preserve"> (gli stessi del punto 5).</w:t>
      </w:r>
    </w:p>
    <w:p w14:paraId="4E626D6A" w14:textId="2D2E176B" w:rsidR="00AE5E68" w:rsidRDefault="00AE5E68" w:rsidP="00981557">
      <w:pPr>
        <w:pStyle w:val="Paragrafoelenco"/>
        <w:numPr>
          <w:ilvl w:val="0"/>
          <w:numId w:val="106"/>
        </w:numPr>
      </w:pPr>
      <w:r w:rsidRPr="00997D0B">
        <w:t xml:space="preserve">Dal pin </w:t>
      </w:r>
      <w:r w:rsidR="0009446F">
        <w:t>5</w:t>
      </w:r>
      <w:r w:rsidRPr="00997D0B">
        <w:t xml:space="preserve"> parte un </w:t>
      </w:r>
      <w:r>
        <w:t xml:space="preserve">filo </w:t>
      </w:r>
      <w:r w:rsidR="0009446F">
        <w:t>blu</w:t>
      </w:r>
      <w:r>
        <w:t>.</w:t>
      </w:r>
    </w:p>
    <w:p w14:paraId="310C6023" w14:textId="77777777" w:rsidR="00AE5E68" w:rsidRDefault="00AE5E68" w:rsidP="00981557">
      <w:pPr>
        <w:pStyle w:val="Paragrafoelenco"/>
        <w:numPr>
          <w:ilvl w:val="0"/>
          <w:numId w:val="106"/>
        </w:numPr>
      </w:pPr>
      <w:r>
        <w:t>Arriva a un mammut.</w:t>
      </w:r>
    </w:p>
    <w:p w14:paraId="42D0F662" w14:textId="48F8B7FD" w:rsidR="00AE5E68" w:rsidRDefault="00AE5E68" w:rsidP="00981557">
      <w:pPr>
        <w:pStyle w:val="Paragrafoelenco"/>
        <w:numPr>
          <w:ilvl w:val="0"/>
          <w:numId w:val="106"/>
        </w:numPr>
      </w:pPr>
      <w:r>
        <w:t xml:space="preserve">Dalla parte opposta partono altri due fili </w:t>
      </w:r>
      <w:r w:rsidR="0009446F">
        <w:t>blu</w:t>
      </w:r>
      <w:r>
        <w:t>.</w:t>
      </w:r>
    </w:p>
    <w:p w14:paraId="6588D502" w14:textId="77777777" w:rsidR="00AE5E68" w:rsidRDefault="00AE5E68" w:rsidP="00981557">
      <w:pPr>
        <w:pStyle w:val="Paragrafoelenco"/>
        <w:numPr>
          <w:ilvl w:val="0"/>
          <w:numId w:val="106"/>
        </w:numPr>
      </w:pPr>
      <w:r>
        <w:t>I due fili entrano in due fasci di cavi diversi.</w:t>
      </w:r>
    </w:p>
    <w:p w14:paraId="4D608B89" w14:textId="5DA6892B" w:rsidR="00AE5E68" w:rsidRDefault="00AE5E68" w:rsidP="00981557">
      <w:pPr>
        <w:pStyle w:val="Paragrafoelenco"/>
        <w:numPr>
          <w:ilvl w:val="0"/>
          <w:numId w:val="106"/>
        </w:numPr>
      </w:pPr>
      <w:r>
        <w:t xml:space="preserve">All’altra estremità dei cavi entrambi i fili </w:t>
      </w:r>
      <w:r w:rsidR="0009446F">
        <w:t>blu</w:t>
      </w:r>
      <w:r>
        <w:t xml:space="preserve"> si collegano al morsetto del </w:t>
      </w:r>
      <w:r w:rsidR="00076447">
        <w:t>PUL+</w:t>
      </w:r>
      <w:r>
        <w:t xml:space="preserve"> di due TB6600 diversi</w:t>
      </w:r>
      <w:r w:rsidR="00076447">
        <w:t xml:space="preserve"> (gli stessi del punto 5)</w:t>
      </w:r>
      <w:r>
        <w:t>.</w:t>
      </w:r>
    </w:p>
    <w:p w14:paraId="7CA2F5A2" w14:textId="0E298757" w:rsidR="00AE5E68" w:rsidRDefault="00AE5E68" w:rsidP="00981557">
      <w:pPr>
        <w:pStyle w:val="Paragrafoelenco"/>
        <w:numPr>
          <w:ilvl w:val="0"/>
          <w:numId w:val="106"/>
        </w:numPr>
      </w:pPr>
      <w:r w:rsidRPr="00997D0B">
        <w:t xml:space="preserve">Dal pin </w:t>
      </w:r>
      <w:r w:rsidR="00CB5425">
        <w:t>G (GND)</w:t>
      </w:r>
      <w:r w:rsidRPr="00997D0B">
        <w:t xml:space="preserve"> parte un </w:t>
      </w:r>
      <w:r>
        <w:t xml:space="preserve">filo </w:t>
      </w:r>
      <w:r w:rsidR="00CB5425">
        <w:t>nero</w:t>
      </w:r>
      <w:r>
        <w:t>.</w:t>
      </w:r>
    </w:p>
    <w:p w14:paraId="12B63447" w14:textId="77777777" w:rsidR="00AE5E68" w:rsidRDefault="00AE5E68" w:rsidP="00981557">
      <w:pPr>
        <w:pStyle w:val="Paragrafoelenco"/>
        <w:numPr>
          <w:ilvl w:val="0"/>
          <w:numId w:val="106"/>
        </w:numPr>
      </w:pPr>
      <w:r>
        <w:t>Arriva a un mammut.</w:t>
      </w:r>
    </w:p>
    <w:p w14:paraId="730034F9" w14:textId="0C94F8A3" w:rsidR="00AE5E68" w:rsidRDefault="00AE5E68" w:rsidP="00981557">
      <w:pPr>
        <w:pStyle w:val="Paragrafoelenco"/>
        <w:numPr>
          <w:ilvl w:val="0"/>
          <w:numId w:val="106"/>
        </w:numPr>
      </w:pPr>
      <w:r>
        <w:t xml:space="preserve">Dalla parte opposta partono altri due fili </w:t>
      </w:r>
      <w:r w:rsidR="00CB5425">
        <w:t>neri</w:t>
      </w:r>
      <w:r>
        <w:t>.</w:t>
      </w:r>
    </w:p>
    <w:p w14:paraId="69FD2299" w14:textId="77777777" w:rsidR="00AE5E68" w:rsidRDefault="00AE5E68" w:rsidP="00981557">
      <w:pPr>
        <w:pStyle w:val="Paragrafoelenco"/>
        <w:numPr>
          <w:ilvl w:val="0"/>
          <w:numId w:val="106"/>
        </w:numPr>
      </w:pPr>
      <w:r>
        <w:t>I due fili entrano in due fasci di cavi diversi.</w:t>
      </w:r>
    </w:p>
    <w:p w14:paraId="208805EC" w14:textId="77777777" w:rsidR="0020498B" w:rsidRDefault="00AE5E68" w:rsidP="00981557">
      <w:pPr>
        <w:pStyle w:val="Paragrafoelenco"/>
        <w:numPr>
          <w:ilvl w:val="0"/>
          <w:numId w:val="106"/>
        </w:numPr>
      </w:pPr>
      <w:r>
        <w:t xml:space="preserve">All’altra estremità </w:t>
      </w:r>
      <w:r w:rsidR="0020498B">
        <w:t>di entrambi i cavi escono tre fili neri.</w:t>
      </w:r>
    </w:p>
    <w:p w14:paraId="2F254863" w14:textId="05C7679D" w:rsidR="00AE5E68" w:rsidRDefault="0020498B" w:rsidP="00981557">
      <w:pPr>
        <w:pStyle w:val="Paragrafoelenco"/>
        <w:numPr>
          <w:ilvl w:val="0"/>
          <w:numId w:val="106"/>
        </w:numPr>
      </w:pPr>
      <w:r>
        <w:t>Si</w:t>
      </w:r>
      <w:r w:rsidR="00AE5E68">
        <w:t xml:space="preserve"> collegano al morsetto del EN</w:t>
      </w:r>
      <w:r w:rsidR="00BD3B59">
        <w:t>-, DIR-, PUL-</w:t>
      </w:r>
      <w:r w:rsidR="00AE5E68">
        <w:t xml:space="preserve"> di due TB6600 diversi</w:t>
      </w:r>
      <w:r w:rsidR="00BD3B59">
        <w:t xml:space="preserve"> (gli stessi del punto 5)</w:t>
      </w:r>
      <w:r w:rsidR="00AE5E68">
        <w:t>.</w:t>
      </w:r>
    </w:p>
    <w:p w14:paraId="2A70621F" w14:textId="77777777" w:rsidR="00F11EB7" w:rsidRDefault="00F11EB7" w:rsidP="00BD3B59">
      <w:pPr>
        <w:ind w:left="720"/>
      </w:pPr>
    </w:p>
    <w:p w14:paraId="6EB3A1F6" w14:textId="51EB96A2" w:rsidR="00651A9E" w:rsidRPr="00B877F8" w:rsidRDefault="00F11EB7" w:rsidP="00BD3B59">
      <w:pPr>
        <w:ind w:left="720"/>
        <w:rPr>
          <w:i/>
          <w:iCs/>
        </w:rPr>
      </w:pPr>
      <w:r w:rsidRPr="00B877F8">
        <w:rPr>
          <w:i/>
          <w:iCs/>
        </w:rPr>
        <w:t>3.5.11.2</w:t>
      </w:r>
      <w:r w:rsidR="00B960AB" w:rsidRPr="00B877F8">
        <w:rPr>
          <w:i/>
          <w:iCs/>
        </w:rPr>
        <w:t xml:space="preserve"> Movimentazione Y e Z</w:t>
      </w:r>
    </w:p>
    <w:p w14:paraId="24F81404" w14:textId="3E49B900" w:rsidR="00B960AB" w:rsidRDefault="00040D8B" w:rsidP="00981557">
      <w:pPr>
        <w:pStyle w:val="Paragrafoelenco"/>
        <w:numPr>
          <w:ilvl w:val="0"/>
          <w:numId w:val="107"/>
        </w:numPr>
      </w:pPr>
      <w:r>
        <w:t>Il pin</w:t>
      </w:r>
      <w:r w:rsidR="005E530E">
        <w:t xml:space="preserve"> </w:t>
      </w:r>
      <w:r w:rsidR="00FC2AED">
        <w:t>16</w:t>
      </w:r>
      <w:r w:rsidR="005E530E">
        <w:t xml:space="preserve"> è collegato al EN+ </w:t>
      </w:r>
      <w:r w:rsidR="00991B47">
        <w:t xml:space="preserve">del TB660 </w:t>
      </w:r>
      <w:r w:rsidR="004C55D2">
        <w:t xml:space="preserve">Z con un filo </w:t>
      </w:r>
      <w:r w:rsidR="00AD3093">
        <w:t>giallo</w:t>
      </w:r>
      <w:r w:rsidR="004C55D2">
        <w:t>.</w:t>
      </w:r>
    </w:p>
    <w:p w14:paraId="587DF20B" w14:textId="4BFEE7F0" w:rsidR="00AD3093" w:rsidRDefault="004C55D2" w:rsidP="00981557">
      <w:pPr>
        <w:pStyle w:val="Paragrafoelenco"/>
        <w:numPr>
          <w:ilvl w:val="0"/>
          <w:numId w:val="107"/>
        </w:numPr>
      </w:pPr>
      <w:r>
        <w:t xml:space="preserve">Il pin </w:t>
      </w:r>
      <w:r w:rsidR="0041175E">
        <w:t xml:space="preserve">17 </w:t>
      </w:r>
      <w:r>
        <w:t>è collegato al EN+ del TB6600 Y con un filo giallo.</w:t>
      </w:r>
    </w:p>
    <w:p w14:paraId="60DAFF1C" w14:textId="3A9916BA" w:rsidR="0041175E" w:rsidRDefault="004C55D2" w:rsidP="00981557">
      <w:pPr>
        <w:pStyle w:val="Paragrafoelenco"/>
        <w:numPr>
          <w:ilvl w:val="0"/>
          <w:numId w:val="107"/>
        </w:numPr>
      </w:pPr>
      <w:r>
        <w:t xml:space="preserve">Il pin </w:t>
      </w:r>
      <w:r w:rsidR="0041175E">
        <w:t>2</w:t>
      </w:r>
      <w:r>
        <w:t xml:space="preserve"> è collegato al DIR+ </w:t>
      </w:r>
      <w:r w:rsidR="007B7947">
        <w:t xml:space="preserve">del TB6600 </w:t>
      </w:r>
      <w:r w:rsidR="00017DF3">
        <w:t>Y</w:t>
      </w:r>
      <w:r w:rsidR="007B7947">
        <w:t xml:space="preserve"> con un filo </w:t>
      </w:r>
      <w:r w:rsidR="0041175E">
        <w:t>rosso</w:t>
      </w:r>
      <w:r w:rsidR="007B7947">
        <w:t>.</w:t>
      </w:r>
    </w:p>
    <w:p w14:paraId="74CA4543" w14:textId="737543D8" w:rsidR="00AA13C4" w:rsidRDefault="007B7947" w:rsidP="00981557">
      <w:pPr>
        <w:pStyle w:val="Paragrafoelenco"/>
        <w:numPr>
          <w:ilvl w:val="0"/>
          <w:numId w:val="107"/>
        </w:numPr>
      </w:pPr>
      <w:r>
        <w:t xml:space="preserve">Il pin </w:t>
      </w:r>
      <w:r w:rsidR="00AA13C4">
        <w:t xml:space="preserve">5 </w:t>
      </w:r>
      <w:r w:rsidR="0098633F">
        <w:t xml:space="preserve">è collegato al PUL+ del TB6600 </w:t>
      </w:r>
      <w:r w:rsidR="00017DF3">
        <w:t>Y</w:t>
      </w:r>
      <w:r w:rsidR="0098633F">
        <w:t xml:space="preserve"> con un filo</w:t>
      </w:r>
      <w:r w:rsidR="00AA13C4">
        <w:t xml:space="preserve"> blu</w:t>
      </w:r>
      <w:r w:rsidR="0098633F">
        <w:t>.</w:t>
      </w:r>
    </w:p>
    <w:p w14:paraId="10164DE9" w14:textId="69E55E45" w:rsidR="00121492" w:rsidRDefault="0098633F" w:rsidP="00981557">
      <w:pPr>
        <w:pStyle w:val="Paragrafoelenco"/>
        <w:numPr>
          <w:ilvl w:val="0"/>
          <w:numId w:val="107"/>
        </w:numPr>
      </w:pPr>
      <w:r>
        <w:t xml:space="preserve">Il pin </w:t>
      </w:r>
      <w:r w:rsidR="00121492">
        <w:t xml:space="preserve">25 </w:t>
      </w:r>
      <w:r w:rsidR="00BA4B7E">
        <w:t xml:space="preserve">è collegato al DIR+ del TB6600 </w:t>
      </w:r>
      <w:r w:rsidR="00017DF3">
        <w:t>Z</w:t>
      </w:r>
      <w:r w:rsidR="00BA4B7E">
        <w:t xml:space="preserve"> con un filo</w:t>
      </w:r>
      <w:r w:rsidR="00121492">
        <w:t xml:space="preserve"> rosso</w:t>
      </w:r>
      <w:r w:rsidR="00BA4B7E">
        <w:t>.</w:t>
      </w:r>
    </w:p>
    <w:p w14:paraId="697B27D5" w14:textId="1E961B0D" w:rsidR="00121492" w:rsidRDefault="00BA4B7E" w:rsidP="00981557">
      <w:pPr>
        <w:pStyle w:val="Paragrafoelenco"/>
        <w:numPr>
          <w:ilvl w:val="0"/>
          <w:numId w:val="107"/>
        </w:numPr>
      </w:pPr>
      <w:r>
        <w:t xml:space="preserve">Il pin </w:t>
      </w:r>
      <w:r w:rsidR="00121492">
        <w:t xml:space="preserve">26 </w:t>
      </w:r>
      <w:r>
        <w:t xml:space="preserve">è collegato al PUL+ del </w:t>
      </w:r>
      <w:r w:rsidR="00017DF3">
        <w:t>TB6600 Z con un filo</w:t>
      </w:r>
      <w:r w:rsidR="00121492">
        <w:t xml:space="preserve"> </w:t>
      </w:r>
      <w:r w:rsidR="002B0E38">
        <w:t>blu</w:t>
      </w:r>
      <w:r w:rsidR="00017DF3">
        <w:t>.</w:t>
      </w:r>
      <w:r w:rsidR="00897A1B">
        <w:t xml:space="preserve"> </w:t>
      </w:r>
    </w:p>
    <w:p w14:paraId="583D2116" w14:textId="31F5C47B" w:rsidR="00DB3F6E" w:rsidRDefault="0014112A" w:rsidP="00981557">
      <w:pPr>
        <w:pStyle w:val="Paragrafoelenco"/>
        <w:numPr>
          <w:ilvl w:val="0"/>
          <w:numId w:val="107"/>
        </w:numPr>
      </w:pPr>
      <w:r>
        <w:t xml:space="preserve">Il pin G (GND) </w:t>
      </w:r>
      <w:r w:rsidR="00803A20">
        <w:t xml:space="preserve">è collegato </w:t>
      </w:r>
      <w:r w:rsidR="0074376C">
        <w:t>a un mammut.</w:t>
      </w:r>
    </w:p>
    <w:p w14:paraId="7DE7FFBE" w14:textId="33A1C9C6" w:rsidR="0074376C" w:rsidRDefault="0074376C" w:rsidP="00981557">
      <w:pPr>
        <w:pStyle w:val="Paragrafoelenco"/>
        <w:numPr>
          <w:ilvl w:val="0"/>
          <w:numId w:val="107"/>
        </w:numPr>
      </w:pPr>
      <w:r>
        <w:t xml:space="preserve">Dall’altra parte escono due </w:t>
      </w:r>
      <w:r w:rsidR="00996E95">
        <w:t>fili neri.</w:t>
      </w:r>
    </w:p>
    <w:p w14:paraId="3D02AB03" w14:textId="432BA13A" w:rsidR="00996E95" w:rsidRDefault="00996E95" w:rsidP="00981557">
      <w:pPr>
        <w:pStyle w:val="Paragrafoelenco"/>
        <w:numPr>
          <w:ilvl w:val="0"/>
          <w:numId w:val="107"/>
        </w:numPr>
      </w:pPr>
      <w:r>
        <w:t>I due fili entrano in due fasci di cavi.</w:t>
      </w:r>
    </w:p>
    <w:p w14:paraId="3760BE86" w14:textId="10684CFD" w:rsidR="00996E95" w:rsidRDefault="00996E95" w:rsidP="00981557">
      <w:pPr>
        <w:pStyle w:val="Paragrafoelenco"/>
        <w:numPr>
          <w:ilvl w:val="0"/>
          <w:numId w:val="107"/>
        </w:numPr>
      </w:pPr>
      <w:r>
        <w:t>Per entrambi i fasci, all’estremità opposta escono tre fili neri.</w:t>
      </w:r>
    </w:p>
    <w:p w14:paraId="158D1F7C" w14:textId="5AEB0319" w:rsidR="00996E95" w:rsidRDefault="00996E95" w:rsidP="00981557">
      <w:pPr>
        <w:pStyle w:val="Paragrafoelenco"/>
        <w:numPr>
          <w:ilvl w:val="0"/>
          <w:numId w:val="107"/>
        </w:numPr>
      </w:pPr>
      <w:r>
        <w:t>Per entrambi</w:t>
      </w:r>
      <w:r w:rsidR="009A3255">
        <w:t xml:space="preserve"> i TB6600, i fili neri si collegano ai morsetti: EN-, DIR-, PUL-</w:t>
      </w:r>
      <w:r w:rsidR="00D52299">
        <w:t>.</w:t>
      </w:r>
    </w:p>
    <w:p w14:paraId="11C5B09D" w14:textId="77777777" w:rsidR="00C87B7A" w:rsidRPr="00997D0B" w:rsidRDefault="00C87B7A" w:rsidP="00E8068C"/>
    <w:p w14:paraId="4B514D21" w14:textId="104F6335" w:rsidR="00686A96" w:rsidRPr="003E0A0B" w:rsidRDefault="00824814" w:rsidP="00686A96">
      <w:pPr>
        <w:pStyle w:val="Testo"/>
      </w:pPr>
      <w:r w:rsidRPr="003E0A0B">
        <w:t xml:space="preserve">3.5.12 </w:t>
      </w:r>
      <w:r w:rsidR="00686A96" w:rsidRPr="003E0A0B">
        <w:t>Driver Motore Stepper TB6600</w:t>
      </w:r>
    </w:p>
    <w:p w14:paraId="13E46B5C" w14:textId="70AE6FDB" w:rsidR="00EE700D" w:rsidRDefault="003E0A0B" w:rsidP="003E0A0B">
      <w:pPr>
        <w:pStyle w:val="Testo"/>
        <w:rPr>
          <w:i w:val="0"/>
          <w:iCs/>
        </w:rPr>
      </w:pPr>
      <w:r w:rsidRPr="003E0A0B">
        <w:rPr>
          <w:i w:val="0"/>
          <w:iCs/>
        </w:rPr>
        <w:t>L’</w:t>
      </w:r>
      <w:r>
        <w:rPr>
          <w:i w:val="0"/>
          <w:iCs/>
        </w:rPr>
        <w:t xml:space="preserve">elenco vale per ogni </w:t>
      </w:r>
      <w:r w:rsidR="00545FBD">
        <w:rPr>
          <w:i w:val="0"/>
          <w:iCs/>
        </w:rPr>
        <w:t>TB6600, i quali comandano un motore l’uno.</w:t>
      </w:r>
    </w:p>
    <w:p w14:paraId="584D2F24" w14:textId="531AF11D" w:rsidR="00545FBD" w:rsidRDefault="00F9653B" w:rsidP="00981557">
      <w:pPr>
        <w:pStyle w:val="Testo"/>
        <w:numPr>
          <w:ilvl w:val="0"/>
          <w:numId w:val="108"/>
        </w:numPr>
        <w:rPr>
          <w:i w:val="0"/>
          <w:iCs/>
        </w:rPr>
      </w:pPr>
      <w:r>
        <w:rPr>
          <w:i w:val="0"/>
          <w:iCs/>
        </w:rPr>
        <w:t>Dal morsetto di A+ parte un filo blu</w:t>
      </w:r>
      <w:r w:rsidR="00B31FF3">
        <w:rPr>
          <w:i w:val="0"/>
          <w:iCs/>
        </w:rPr>
        <w:t>.</w:t>
      </w:r>
    </w:p>
    <w:p w14:paraId="7386B8C4" w14:textId="06C0B138" w:rsidR="00B31FF3" w:rsidRDefault="00B31FF3" w:rsidP="00981557">
      <w:pPr>
        <w:pStyle w:val="Testo"/>
        <w:numPr>
          <w:ilvl w:val="0"/>
          <w:numId w:val="108"/>
        </w:numPr>
        <w:rPr>
          <w:i w:val="0"/>
          <w:iCs/>
        </w:rPr>
      </w:pPr>
      <w:r>
        <w:rPr>
          <w:i w:val="0"/>
          <w:iCs/>
        </w:rPr>
        <w:t>Il filo blu si collega al motore.</w:t>
      </w:r>
    </w:p>
    <w:p w14:paraId="58CE00E6" w14:textId="36A0E5A6" w:rsidR="00F60159" w:rsidRDefault="00F60159" w:rsidP="00981557">
      <w:pPr>
        <w:pStyle w:val="Testo"/>
        <w:numPr>
          <w:ilvl w:val="0"/>
          <w:numId w:val="108"/>
        </w:numPr>
        <w:rPr>
          <w:i w:val="0"/>
          <w:iCs/>
        </w:rPr>
      </w:pPr>
      <w:r>
        <w:rPr>
          <w:i w:val="0"/>
          <w:iCs/>
        </w:rPr>
        <w:t xml:space="preserve">Dal morsetto di A- parte un filo </w:t>
      </w:r>
      <w:r w:rsidR="008478C0">
        <w:rPr>
          <w:i w:val="0"/>
          <w:iCs/>
        </w:rPr>
        <w:t>rosso</w:t>
      </w:r>
      <w:r>
        <w:rPr>
          <w:i w:val="0"/>
          <w:iCs/>
        </w:rPr>
        <w:t>.</w:t>
      </w:r>
    </w:p>
    <w:p w14:paraId="6DBE6D07" w14:textId="56593B17" w:rsidR="00F60159" w:rsidRDefault="00F60159" w:rsidP="00981557">
      <w:pPr>
        <w:pStyle w:val="Testo"/>
        <w:numPr>
          <w:ilvl w:val="0"/>
          <w:numId w:val="108"/>
        </w:numPr>
        <w:rPr>
          <w:i w:val="0"/>
          <w:iCs/>
        </w:rPr>
      </w:pPr>
      <w:r>
        <w:rPr>
          <w:i w:val="0"/>
          <w:iCs/>
        </w:rPr>
        <w:t xml:space="preserve">Il filo </w:t>
      </w:r>
      <w:r w:rsidR="008478C0">
        <w:rPr>
          <w:i w:val="0"/>
          <w:iCs/>
        </w:rPr>
        <w:t>rosso</w:t>
      </w:r>
      <w:r>
        <w:rPr>
          <w:i w:val="0"/>
          <w:iCs/>
        </w:rPr>
        <w:t xml:space="preserve"> si collega al motore.</w:t>
      </w:r>
    </w:p>
    <w:p w14:paraId="178428C4" w14:textId="77777777" w:rsidR="00F60159" w:rsidRDefault="00F60159" w:rsidP="00981557">
      <w:pPr>
        <w:pStyle w:val="Testo"/>
        <w:numPr>
          <w:ilvl w:val="0"/>
          <w:numId w:val="108"/>
        </w:numPr>
        <w:rPr>
          <w:i w:val="0"/>
          <w:iCs/>
        </w:rPr>
      </w:pPr>
      <w:r>
        <w:rPr>
          <w:i w:val="0"/>
          <w:iCs/>
        </w:rPr>
        <w:t>Dal morsetto di A+ parte un filo blu.</w:t>
      </w:r>
    </w:p>
    <w:p w14:paraId="4A937F36" w14:textId="441C9B21" w:rsidR="00F60159" w:rsidRDefault="00F60159" w:rsidP="00981557">
      <w:pPr>
        <w:pStyle w:val="Testo"/>
        <w:numPr>
          <w:ilvl w:val="0"/>
          <w:numId w:val="108"/>
        </w:numPr>
        <w:rPr>
          <w:i w:val="0"/>
          <w:iCs/>
        </w:rPr>
      </w:pPr>
      <w:r>
        <w:rPr>
          <w:i w:val="0"/>
          <w:iCs/>
        </w:rPr>
        <w:t>Il filo blu si collega al motore.</w:t>
      </w:r>
    </w:p>
    <w:p w14:paraId="70188187" w14:textId="77777777" w:rsidR="00F60159" w:rsidRDefault="00F60159" w:rsidP="00981557">
      <w:pPr>
        <w:pStyle w:val="Testo"/>
        <w:numPr>
          <w:ilvl w:val="0"/>
          <w:numId w:val="108"/>
        </w:numPr>
        <w:rPr>
          <w:i w:val="0"/>
          <w:iCs/>
        </w:rPr>
      </w:pPr>
      <w:r>
        <w:rPr>
          <w:i w:val="0"/>
          <w:iCs/>
        </w:rPr>
        <w:t>Dal morsetto di A+ parte un filo blu.</w:t>
      </w:r>
    </w:p>
    <w:p w14:paraId="626FA4F7" w14:textId="772E0429" w:rsidR="00F60159" w:rsidRPr="003E0A0B" w:rsidRDefault="00F60159" w:rsidP="00981557">
      <w:pPr>
        <w:pStyle w:val="Testo"/>
        <w:numPr>
          <w:ilvl w:val="0"/>
          <w:numId w:val="108"/>
        </w:numPr>
        <w:rPr>
          <w:i w:val="0"/>
          <w:iCs/>
        </w:rPr>
      </w:pPr>
      <w:r>
        <w:rPr>
          <w:i w:val="0"/>
          <w:iCs/>
        </w:rPr>
        <w:t>Il filo blu si collega al motore.</w:t>
      </w:r>
    </w:p>
    <w:p w14:paraId="79AF2D80" w14:textId="77777777" w:rsidR="00DD6518" w:rsidRPr="003E0A0B" w:rsidRDefault="00DD6518" w:rsidP="00E8068C"/>
    <w:p w14:paraId="79E2BA0E" w14:textId="0F1E9FBF" w:rsidR="000563CC" w:rsidRPr="00580B76" w:rsidRDefault="00824814" w:rsidP="00E8068C">
      <w:pPr>
        <w:rPr>
          <w:i/>
          <w:iCs/>
        </w:rPr>
      </w:pPr>
      <w:r w:rsidRPr="00580B76">
        <w:rPr>
          <w:i/>
          <w:iCs/>
        </w:rPr>
        <w:t xml:space="preserve">3.5.13 </w:t>
      </w:r>
      <w:r w:rsidR="00686A96" w:rsidRPr="00580B76">
        <w:rPr>
          <w:i/>
          <w:iCs/>
        </w:rPr>
        <w:t>Motore stepper Nema 17</w:t>
      </w:r>
    </w:p>
    <w:p w14:paraId="0AC53A71" w14:textId="610AD2FE" w:rsidR="000563CC" w:rsidRDefault="001F1A94" w:rsidP="00E8068C">
      <w:r>
        <w:t>Vedi 3.5.12.</w:t>
      </w:r>
    </w:p>
    <w:p w14:paraId="6BFF7E3A" w14:textId="77777777" w:rsidR="001F1A94" w:rsidRPr="00686A96" w:rsidRDefault="001F1A94" w:rsidP="00E8068C"/>
    <w:p w14:paraId="32D6C29F" w14:textId="26C57392" w:rsidR="000563CC" w:rsidRPr="00580B76" w:rsidRDefault="00824814" w:rsidP="00E8068C">
      <w:pPr>
        <w:rPr>
          <w:i/>
          <w:iCs/>
        </w:rPr>
      </w:pPr>
      <w:r w:rsidRPr="00580B76">
        <w:rPr>
          <w:i/>
          <w:iCs/>
        </w:rPr>
        <w:lastRenderedPageBreak/>
        <w:t xml:space="preserve">3.5.14 </w:t>
      </w:r>
      <w:r w:rsidR="00686A96" w:rsidRPr="00580B76">
        <w:rPr>
          <w:i/>
          <w:iCs/>
        </w:rPr>
        <w:t>Finecorsa Meccanico</w:t>
      </w:r>
    </w:p>
    <w:p w14:paraId="1AD86057" w14:textId="77D8E0A0" w:rsidR="000563CC" w:rsidRPr="00456D56" w:rsidRDefault="00F86227" w:rsidP="00F86227">
      <w:pPr>
        <w:rPr>
          <w:i/>
          <w:iCs/>
        </w:rPr>
      </w:pPr>
      <w:r>
        <w:t xml:space="preserve">            </w:t>
      </w:r>
      <w:r w:rsidRPr="00456D56">
        <w:rPr>
          <w:i/>
          <w:iCs/>
        </w:rPr>
        <w:t>3.</w:t>
      </w:r>
      <w:r w:rsidR="00DB1FF4" w:rsidRPr="00456D56">
        <w:rPr>
          <w:i/>
          <w:iCs/>
        </w:rPr>
        <w:t xml:space="preserve">5.14.1 M5Stack </w:t>
      </w:r>
      <w:r w:rsidR="00913B89">
        <w:rPr>
          <w:i/>
          <w:iCs/>
        </w:rPr>
        <w:t>Y</w:t>
      </w:r>
      <w:r w:rsidR="004638E4">
        <w:rPr>
          <w:i/>
          <w:iCs/>
        </w:rPr>
        <w:t xml:space="preserve"> e</w:t>
      </w:r>
      <w:r w:rsidR="002B5628">
        <w:rPr>
          <w:i/>
          <w:iCs/>
        </w:rPr>
        <w:t xml:space="preserve"> Z</w:t>
      </w:r>
    </w:p>
    <w:p w14:paraId="7609F5BF" w14:textId="4F016E10" w:rsidR="007336F9" w:rsidRDefault="00984B9D" w:rsidP="00981557">
      <w:pPr>
        <w:pStyle w:val="Paragrafoelenco"/>
        <w:numPr>
          <w:ilvl w:val="0"/>
          <w:numId w:val="109"/>
        </w:numPr>
      </w:pPr>
      <w:r>
        <w:t xml:space="preserve">Collegare i fili rossi dei 5V </w:t>
      </w:r>
      <w:r w:rsidR="008C5C99">
        <w:t>a coppie</w:t>
      </w:r>
      <w:r w:rsidR="00F41E08">
        <w:t>.</w:t>
      </w:r>
    </w:p>
    <w:p w14:paraId="1EEC8DD1" w14:textId="2628CFA4" w:rsidR="008C5C99" w:rsidRDefault="008C5C99" w:rsidP="00981557">
      <w:pPr>
        <w:pStyle w:val="Paragrafoelenco"/>
        <w:numPr>
          <w:ilvl w:val="0"/>
          <w:numId w:val="109"/>
        </w:numPr>
      </w:pPr>
      <w:r>
        <w:t>Dall’altra parte del mammut collegare</w:t>
      </w:r>
      <w:r w:rsidR="00F41E08">
        <w:t xml:space="preserve"> il filo rosso che esce a uno dei pin </w:t>
      </w:r>
      <w:r w:rsidR="002E2A49">
        <w:t>5V.</w:t>
      </w:r>
    </w:p>
    <w:p w14:paraId="0A3D4307" w14:textId="240D0541" w:rsidR="002E2A49" w:rsidRDefault="002E2A49" w:rsidP="00981557">
      <w:pPr>
        <w:pStyle w:val="Paragrafoelenco"/>
        <w:numPr>
          <w:ilvl w:val="0"/>
          <w:numId w:val="109"/>
        </w:numPr>
      </w:pPr>
      <w:r>
        <w:t>Collegare i fili neri del GND a coppie.</w:t>
      </w:r>
    </w:p>
    <w:p w14:paraId="230BAE20" w14:textId="547BE6D1" w:rsidR="002E2A49" w:rsidRDefault="002E2A49" w:rsidP="00981557">
      <w:pPr>
        <w:pStyle w:val="Paragrafoelenco"/>
        <w:numPr>
          <w:ilvl w:val="0"/>
          <w:numId w:val="109"/>
        </w:numPr>
      </w:pPr>
      <w:r>
        <w:t>Dall’altra parte del mammut collegare il filo nero che esce a uno dei pin G.</w:t>
      </w:r>
    </w:p>
    <w:p w14:paraId="63521086" w14:textId="715064B2" w:rsidR="00DF75AF" w:rsidRDefault="00DF75AF" w:rsidP="00981557">
      <w:pPr>
        <w:pStyle w:val="Paragrafoelenco"/>
        <w:numPr>
          <w:ilvl w:val="0"/>
          <w:numId w:val="109"/>
        </w:numPr>
      </w:pPr>
      <w:r>
        <w:t>Collegare i fili verdi dei segnali a coppie.</w:t>
      </w:r>
    </w:p>
    <w:p w14:paraId="12052ED2" w14:textId="0402BA30" w:rsidR="002B5628" w:rsidRDefault="00DF75AF" w:rsidP="00981557">
      <w:pPr>
        <w:pStyle w:val="Paragrafoelenco"/>
        <w:numPr>
          <w:ilvl w:val="0"/>
          <w:numId w:val="109"/>
        </w:numPr>
      </w:pPr>
      <w:r>
        <w:t>Dall’altra parte del mammut collegare il filo verde</w:t>
      </w:r>
      <w:r w:rsidR="00161B87">
        <w:t xml:space="preserve"> della prima coppia</w:t>
      </w:r>
      <w:r>
        <w:t xml:space="preserve"> </w:t>
      </w:r>
      <w:r w:rsidR="00A93CE2">
        <w:t>al pin 21 e al pin 22 l’altra coppia.</w:t>
      </w:r>
    </w:p>
    <w:p w14:paraId="78E1EBCA" w14:textId="77777777" w:rsidR="00AC78A5" w:rsidRDefault="00AC78A5" w:rsidP="00A93CE2">
      <w:pPr>
        <w:ind w:left="720"/>
      </w:pPr>
    </w:p>
    <w:p w14:paraId="45C7165E" w14:textId="77777777" w:rsidR="00AC78A5" w:rsidRDefault="00AC78A5" w:rsidP="00A93CE2">
      <w:pPr>
        <w:ind w:left="720"/>
      </w:pPr>
    </w:p>
    <w:p w14:paraId="6EB8E913" w14:textId="0D6493C6" w:rsidR="002E2A49" w:rsidRPr="00AC78A5" w:rsidRDefault="00A93CE2" w:rsidP="00A93CE2">
      <w:pPr>
        <w:ind w:left="720"/>
        <w:rPr>
          <w:i/>
          <w:iCs/>
        </w:rPr>
      </w:pPr>
      <w:r w:rsidRPr="00AC78A5">
        <w:rPr>
          <w:i/>
          <w:iCs/>
        </w:rPr>
        <w:t>3.5.14.2 M</w:t>
      </w:r>
      <w:r w:rsidR="00AC78A5" w:rsidRPr="00AC78A5">
        <w:rPr>
          <w:i/>
          <w:iCs/>
        </w:rPr>
        <w:t xml:space="preserve">5Stack </w:t>
      </w:r>
      <w:r w:rsidR="004638E4">
        <w:rPr>
          <w:i/>
          <w:iCs/>
        </w:rPr>
        <w:t>X</w:t>
      </w:r>
    </w:p>
    <w:p w14:paraId="6CA9BAE1" w14:textId="3FB071C9" w:rsidR="00AC78A5" w:rsidRDefault="004638E4" w:rsidP="00981557">
      <w:pPr>
        <w:pStyle w:val="Paragrafoelenco"/>
        <w:numPr>
          <w:ilvl w:val="0"/>
          <w:numId w:val="110"/>
        </w:numPr>
      </w:pPr>
      <w:r>
        <w:t>Collegare il filo rosso del primo</w:t>
      </w:r>
      <w:r w:rsidR="00FD45F0">
        <w:t xml:space="preserve"> fine corsa a un pin 5V.</w:t>
      </w:r>
    </w:p>
    <w:p w14:paraId="460D0968" w14:textId="7EF4C723" w:rsidR="00FD45F0" w:rsidRDefault="00FD45F0" w:rsidP="00981557">
      <w:pPr>
        <w:pStyle w:val="Paragrafoelenco"/>
        <w:numPr>
          <w:ilvl w:val="0"/>
          <w:numId w:val="110"/>
        </w:numPr>
      </w:pPr>
      <w:r>
        <w:t>Collegare il filo rosso del secondo fine corsa a un pin 5V.</w:t>
      </w:r>
    </w:p>
    <w:p w14:paraId="055817FA" w14:textId="69DAB915" w:rsidR="00FD45F0" w:rsidRDefault="00FD45F0" w:rsidP="00981557">
      <w:pPr>
        <w:pStyle w:val="Paragrafoelenco"/>
        <w:numPr>
          <w:ilvl w:val="0"/>
          <w:numId w:val="110"/>
        </w:numPr>
      </w:pPr>
      <w:r>
        <w:t xml:space="preserve">Collegare il filo </w:t>
      </w:r>
      <w:r w:rsidR="00623284">
        <w:t>nero</w:t>
      </w:r>
      <w:r>
        <w:t xml:space="preserve"> del primo fine corsa a un pin </w:t>
      </w:r>
      <w:r w:rsidR="00623284">
        <w:t>G</w:t>
      </w:r>
      <w:r>
        <w:t>.</w:t>
      </w:r>
    </w:p>
    <w:p w14:paraId="558125F3" w14:textId="637F53EC" w:rsidR="00FD45F0" w:rsidRDefault="00FD45F0" w:rsidP="00981557">
      <w:pPr>
        <w:pStyle w:val="Paragrafoelenco"/>
        <w:numPr>
          <w:ilvl w:val="0"/>
          <w:numId w:val="110"/>
        </w:numPr>
      </w:pPr>
      <w:r>
        <w:t xml:space="preserve">Collegare il filo </w:t>
      </w:r>
      <w:r w:rsidR="00623284">
        <w:t>nero</w:t>
      </w:r>
      <w:r>
        <w:t xml:space="preserve"> del </w:t>
      </w:r>
      <w:r w:rsidR="00623284">
        <w:t>secondo</w:t>
      </w:r>
      <w:r>
        <w:t xml:space="preserve"> fine corsa a un pin </w:t>
      </w:r>
      <w:r w:rsidR="00623284">
        <w:t>G</w:t>
      </w:r>
      <w:r>
        <w:t>.</w:t>
      </w:r>
    </w:p>
    <w:p w14:paraId="628988C6" w14:textId="59B35082" w:rsidR="00FD45F0" w:rsidRDefault="00FD45F0" w:rsidP="00981557">
      <w:pPr>
        <w:pStyle w:val="Paragrafoelenco"/>
        <w:numPr>
          <w:ilvl w:val="0"/>
          <w:numId w:val="110"/>
        </w:numPr>
      </w:pPr>
      <w:r>
        <w:t xml:space="preserve">Collegare il filo </w:t>
      </w:r>
      <w:r w:rsidR="00623284">
        <w:t>verde</w:t>
      </w:r>
      <w:r>
        <w:t xml:space="preserve"> del primo fine corsa a</w:t>
      </w:r>
      <w:r w:rsidR="00623284">
        <w:t>l pin 21</w:t>
      </w:r>
      <w:r>
        <w:t>.</w:t>
      </w:r>
    </w:p>
    <w:p w14:paraId="6E3C3E57" w14:textId="5D3E4E9F" w:rsidR="00FD45F0" w:rsidRDefault="00FD45F0" w:rsidP="00981557">
      <w:pPr>
        <w:pStyle w:val="Paragrafoelenco"/>
        <w:numPr>
          <w:ilvl w:val="0"/>
          <w:numId w:val="110"/>
        </w:numPr>
      </w:pPr>
      <w:r>
        <w:t xml:space="preserve">Collegare il filo </w:t>
      </w:r>
      <w:r w:rsidR="00623284">
        <w:t>verde</w:t>
      </w:r>
      <w:r>
        <w:t xml:space="preserve"> del </w:t>
      </w:r>
      <w:r w:rsidR="00623284">
        <w:t>secondo</w:t>
      </w:r>
      <w:r>
        <w:t xml:space="preserve"> fine corsa a</w:t>
      </w:r>
      <w:r w:rsidR="00623284">
        <w:t>l pin 22</w:t>
      </w:r>
      <w:r>
        <w:t>.</w:t>
      </w:r>
    </w:p>
    <w:p w14:paraId="4FEE04E5" w14:textId="77777777" w:rsidR="00623284" w:rsidRPr="00686A96" w:rsidRDefault="00623284" w:rsidP="00623284"/>
    <w:p w14:paraId="3BD896A9" w14:textId="1AA622ED" w:rsidR="000563CC" w:rsidRDefault="00274AA6" w:rsidP="00E8068C">
      <w:r>
        <w:t>Il circuito è inserito in</w:t>
      </w:r>
      <w:r w:rsidR="000122B5">
        <w:t xml:space="preserve"> un quadro</w:t>
      </w:r>
      <w:r w:rsidR="00963E4A">
        <w:t xml:space="preserve"> elettrico</w:t>
      </w:r>
      <w:r w:rsidR="000122B5">
        <w:t xml:space="preserve">. In vista ci saranno i due switch: </w:t>
      </w:r>
      <w:r w:rsidR="00130FAF">
        <w:t xml:space="preserve">KCD3 dietro con la presa, KCD4 con il pulsante di start e il fungo sulla parte sopra. </w:t>
      </w:r>
    </w:p>
    <w:p w14:paraId="72908F1E" w14:textId="5F9A9C8A" w:rsidR="00130FAF" w:rsidRDefault="00130FAF" w:rsidP="00E8068C">
      <w:r>
        <w:t>Nella parte sopra usciranno i cavi che andranno ai motori e finecorsa nel magazzino.</w:t>
      </w:r>
    </w:p>
    <w:p w14:paraId="640F059A" w14:textId="77777777" w:rsidR="00AF740A" w:rsidRDefault="00AF740A" w:rsidP="00E8068C"/>
    <w:p w14:paraId="722FEAA4" w14:textId="77777777" w:rsidR="00DD6518" w:rsidRDefault="00DD6518" w:rsidP="00E8068C"/>
    <w:p w14:paraId="28E72CB3" w14:textId="77777777" w:rsidR="00DD6518" w:rsidRDefault="00DD6518" w:rsidP="00E8068C"/>
    <w:p w14:paraId="74C4B05E" w14:textId="77777777" w:rsidR="00DD6518" w:rsidRDefault="00DD6518" w:rsidP="00E8068C"/>
    <w:p w14:paraId="2B0CB99E" w14:textId="77777777" w:rsidR="00DD6518" w:rsidRDefault="00DD6518" w:rsidP="00E8068C"/>
    <w:p w14:paraId="19370185" w14:textId="77777777" w:rsidR="00DD6518" w:rsidRDefault="00DD6518" w:rsidP="00E8068C"/>
    <w:p w14:paraId="769BCF1C" w14:textId="77777777" w:rsidR="00DD6518" w:rsidRDefault="00DD6518" w:rsidP="00E8068C"/>
    <w:p w14:paraId="17A6DD59" w14:textId="77777777" w:rsidR="00DD6518" w:rsidRDefault="00DD6518" w:rsidP="00E8068C"/>
    <w:p w14:paraId="78D5AD57" w14:textId="77777777" w:rsidR="00DD6518" w:rsidRDefault="00DD6518" w:rsidP="00E8068C"/>
    <w:p w14:paraId="0321C036" w14:textId="77777777" w:rsidR="00DD6518" w:rsidRDefault="00DD6518" w:rsidP="00E8068C"/>
    <w:p w14:paraId="271CD39D" w14:textId="77777777" w:rsidR="00DD6518" w:rsidRDefault="00DD6518" w:rsidP="00E8068C"/>
    <w:p w14:paraId="42BB6B59" w14:textId="77777777" w:rsidR="00DD6518" w:rsidRDefault="00DD6518" w:rsidP="00E8068C"/>
    <w:p w14:paraId="6E52E2DD" w14:textId="77777777" w:rsidR="00DD6518" w:rsidRDefault="00DD6518" w:rsidP="00E8068C"/>
    <w:p w14:paraId="3C56DDCD" w14:textId="77777777" w:rsidR="00DD6518" w:rsidRDefault="00DD6518" w:rsidP="00E8068C"/>
    <w:p w14:paraId="573D0EFD" w14:textId="77777777" w:rsidR="00DD6518" w:rsidRDefault="00DD6518" w:rsidP="00E8068C"/>
    <w:p w14:paraId="0E16BB48" w14:textId="77777777" w:rsidR="00DD6518" w:rsidRDefault="00DD6518" w:rsidP="00E8068C"/>
    <w:p w14:paraId="4D1A8967" w14:textId="77777777" w:rsidR="00DD6518" w:rsidRDefault="00DD6518" w:rsidP="00E8068C"/>
    <w:p w14:paraId="7DBDDC33" w14:textId="77777777" w:rsidR="00DD6518" w:rsidRDefault="00DD6518" w:rsidP="00E8068C"/>
    <w:p w14:paraId="09FCF903" w14:textId="77777777" w:rsidR="00DD6518" w:rsidRDefault="00DD6518" w:rsidP="00E8068C"/>
    <w:p w14:paraId="484375D8" w14:textId="77777777" w:rsidR="00DD6518" w:rsidRDefault="00DD6518" w:rsidP="00E8068C"/>
    <w:p w14:paraId="053C683D" w14:textId="77777777" w:rsidR="00DD6518" w:rsidRDefault="00DD6518" w:rsidP="00E8068C"/>
    <w:p w14:paraId="3832B3EE" w14:textId="4851BB2D" w:rsidR="006E7F96" w:rsidRDefault="004F7111" w:rsidP="00E8068C">
      <w:pPr>
        <w:rPr>
          <w:i/>
          <w:iCs/>
          <w:sz w:val="36"/>
          <w:szCs w:val="36"/>
        </w:rPr>
      </w:pPr>
      <w:r w:rsidRPr="004F7111">
        <w:rPr>
          <w:i/>
          <w:iCs/>
          <w:sz w:val="36"/>
          <w:szCs w:val="36"/>
        </w:rPr>
        <w:lastRenderedPageBreak/>
        <w:t>3.6 Messa in servizio e collaudo</w:t>
      </w:r>
    </w:p>
    <w:p w14:paraId="4D98D8CE" w14:textId="77777777" w:rsidR="004B7800" w:rsidRPr="004F7111" w:rsidRDefault="004B7800" w:rsidP="00E8068C">
      <w:pPr>
        <w:rPr>
          <w:i/>
          <w:iCs/>
          <w:sz w:val="36"/>
          <w:szCs w:val="36"/>
        </w:rPr>
      </w:pPr>
    </w:p>
    <w:p w14:paraId="6CF8964C" w14:textId="1F170B8E" w:rsidR="000563CC" w:rsidRDefault="00AF740A" w:rsidP="00E8068C">
      <w:r>
        <w:t xml:space="preserve">Per avviare il Vertistock bisogna seguire </w:t>
      </w:r>
      <w:r w:rsidR="005C506F">
        <w:t>questi punti:</w:t>
      </w:r>
    </w:p>
    <w:p w14:paraId="24DA09BA" w14:textId="76E82EEE" w:rsidR="005C506F" w:rsidRDefault="000A781D" w:rsidP="00BF29BC">
      <w:pPr>
        <w:pStyle w:val="Paragrafoelenco"/>
        <w:numPr>
          <w:ilvl w:val="0"/>
          <w:numId w:val="93"/>
        </w:numPr>
      </w:pPr>
      <w:r>
        <w:t>Collegare il cavo alla presa</w:t>
      </w:r>
      <w:r w:rsidR="00963E4A">
        <w:t xml:space="preserve"> a muro.</w:t>
      </w:r>
    </w:p>
    <w:p w14:paraId="0E7539BE" w14:textId="46633438" w:rsidR="000A781D" w:rsidRDefault="00963E4A" w:rsidP="00BF29BC">
      <w:pPr>
        <w:pStyle w:val="Paragrafoelenco"/>
        <w:numPr>
          <w:ilvl w:val="0"/>
          <w:numId w:val="93"/>
        </w:numPr>
      </w:pPr>
      <w:r>
        <w:t>Collegare l’altra estremità alla presa</w:t>
      </w:r>
      <w:r w:rsidR="006124F7">
        <w:t xml:space="preserve"> sul retro</w:t>
      </w:r>
      <w:r>
        <w:t xml:space="preserve"> del quadro.</w:t>
      </w:r>
    </w:p>
    <w:p w14:paraId="43103499" w14:textId="4F791869" w:rsidR="00963E4A" w:rsidRDefault="00963E4A" w:rsidP="00BF29BC">
      <w:pPr>
        <w:pStyle w:val="Paragrafoelenco"/>
        <w:numPr>
          <w:ilvl w:val="0"/>
          <w:numId w:val="93"/>
        </w:numPr>
      </w:pPr>
      <w:r>
        <w:t xml:space="preserve">Azionare lo </w:t>
      </w:r>
      <w:r w:rsidR="00E61592">
        <w:t xml:space="preserve">switch KCD3 </w:t>
      </w:r>
      <w:r w:rsidR="006124F7">
        <w:t>sul retro.</w:t>
      </w:r>
    </w:p>
    <w:p w14:paraId="67ABA6B5" w14:textId="7683F79D" w:rsidR="006124F7" w:rsidRDefault="006124F7" w:rsidP="00BF29BC">
      <w:pPr>
        <w:pStyle w:val="Paragrafoelenco"/>
        <w:numPr>
          <w:ilvl w:val="0"/>
          <w:numId w:val="93"/>
        </w:numPr>
      </w:pPr>
      <w:r>
        <w:t>Azionare lo switch KCD4 sopra.</w:t>
      </w:r>
    </w:p>
    <w:p w14:paraId="28348649" w14:textId="1041E55F" w:rsidR="006124F7" w:rsidRDefault="006124F7" w:rsidP="00BF29BC">
      <w:pPr>
        <w:pStyle w:val="Paragrafoelenco"/>
        <w:numPr>
          <w:ilvl w:val="0"/>
          <w:numId w:val="93"/>
        </w:numPr>
      </w:pPr>
      <w:r>
        <w:t>Premere il tasto start sopra.</w:t>
      </w:r>
    </w:p>
    <w:p w14:paraId="39D8A959" w14:textId="6DEAFB1E" w:rsidR="006124F7" w:rsidRDefault="00483FDC" w:rsidP="00BF29BC">
      <w:pPr>
        <w:pStyle w:val="Paragrafoelenco"/>
        <w:numPr>
          <w:ilvl w:val="0"/>
          <w:numId w:val="93"/>
        </w:numPr>
      </w:pPr>
      <w:r>
        <w:t>Da questo punto è possibile usare il “Vertistock – Magazzino automatizzato” versione “Small”.</w:t>
      </w:r>
    </w:p>
    <w:p w14:paraId="27610124" w14:textId="77777777" w:rsidR="000630BB" w:rsidRDefault="000630BB" w:rsidP="000630BB"/>
    <w:p w14:paraId="0C5BE4F2" w14:textId="670F1725" w:rsidR="000513A2" w:rsidRDefault="000630BB" w:rsidP="000630BB">
      <w:r>
        <w:t xml:space="preserve">Il Vertistock sarà in grado di leggere i codici QR </w:t>
      </w:r>
      <w:r w:rsidR="00F957EA">
        <w:t>e</w:t>
      </w:r>
      <w:r>
        <w:t xml:space="preserve"> inviare informazioni a Arduino grazie alle Raspberry. Dal</w:t>
      </w:r>
      <w:r w:rsidR="00CA1EC3">
        <w:t xml:space="preserve">l’applicazione per computer e Android è possibile effettuare </w:t>
      </w:r>
      <w:r w:rsidR="003777C5">
        <w:t>le operazioni di scarico.</w:t>
      </w:r>
    </w:p>
    <w:p w14:paraId="1F4FC394" w14:textId="7260539D" w:rsidR="009C1FBA" w:rsidRDefault="009C1FBA" w:rsidP="000630BB">
      <w:r>
        <w:t>La riuscita di queste operazioni indica che il magazzino</w:t>
      </w:r>
      <w:r w:rsidR="007B5DDA">
        <w:t xml:space="preserve"> svolge la sua funzione.</w:t>
      </w:r>
    </w:p>
    <w:p w14:paraId="641C95E1" w14:textId="16B30CD3" w:rsidR="00F957EA" w:rsidRDefault="00F957EA" w:rsidP="000630BB">
      <w:pPr>
        <w:rPr>
          <w:rFonts w:cs="Red Hat Display SemiBold"/>
        </w:rPr>
      </w:pPr>
      <w:r>
        <w:t>Premere il fungo di emergenza ferma i motori</w:t>
      </w:r>
      <w:r w:rsidR="00D632F6">
        <w:t xml:space="preserve">, ma non i </w:t>
      </w:r>
      <w:r w:rsidR="00D632F6">
        <w:rPr>
          <w:rFonts w:cs="Red Hat Display SemiBold"/>
        </w:rPr>
        <w:t xml:space="preserve">µcontrollori. In questo modo è possibile accedere al quadro è visualizzare </w:t>
      </w:r>
      <w:r w:rsidR="003A618B">
        <w:rPr>
          <w:rFonts w:cs="Red Hat Display SemiBold"/>
        </w:rPr>
        <w:t>gli errori sul display OLED di Arduino.</w:t>
      </w:r>
    </w:p>
    <w:p w14:paraId="64C49013" w14:textId="02B2929A" w:rsidR="00912158" w:rsidRDefault="00912158" w:rsidP="000630BB">
      <w:pPr>
        <w:rPr>
          <w:rFonts w:cs="Red Hat Display SemiBold"/>
        </w:rPr>
      </w:pPr>
      <w:r>
        <w:rPr>
          <w:rFonts w:cs="Red Hat Display SemiBold"/>
        </w:rPr>
        <w:t>Disattivare lo switch KCD4</w:t>
      </w:r>
      <w:r w:rsidR="00604304">
        <w:rPr>
          <w:rFonts w:cs="Red Hat Display SemiBold"/>
        </w:rPr>
        <w:t xml:space="preserve"> toglie l’alimentazione anche ai µcontrollori, ma non si può</w:t>
      </w:r>
      <w:r w:rsidR="007825B1">
        <w:rPr>
          <w:rFonts w:cs="Red Hat Display SemiBold"/>
        </w:rPr>
        <w:t xml:space="preserve"> effettuare la manutenzione sul circuito.</w:t>
      </w:r>
    </w:p>
    <w:p w14:paraId="28547188" w14:textId="6225BC5C" w:rsidR="007825B1" w:rsidRDefault="007825B1" w:rsidP="000630BB">
      <w:pPr>
        <w:rPr>
          <w:rFonts w:cs="Red Hat Display SemiBold"/>
        </w:rPr>
      </w:pPr>
      <w:r>
        <w:rPr>
          <w:rFonts w:cs="Red Hat Display SemiBold"/>
        </w:rPr>
        <w:t>Disattivare lo switch KCD3</w:t>
      </w:r>
      <w:r w:rsidR="009052EA">
        <w:rPr>
          <w:rFonts w:cs="Red Hat Display SemiBold"/>
        </w:rPr>
        <w:t xml:space="preserve"> toglie l’alimentazione a tutto il circuito.</w:t>
      </w:r>
    </w:p>
    <w:p w14:paraId="18CFBE97" w14:textId="77777777" w:rsidR="009052EA" w:rsidRDefault="009052EA" w:rsidP="000630BB">
      <w:pPr>
        <w:rPr>
          <w:rFonts w:cs="Red Hat Display SemiBold"/>
        </w:rPr>
      </w:pPr>
    </w:p>
    <w:p w14:paraId="649F94F1" w14:textId="77777777" w:rsidR="00DD6518" w:rsidRDefault="00DD6518" w:rsidP="000630BB">
      <w:pPr>
        <w:rPr>
          <w:rFonts w:cs="Red Hat Display SemiBold"/>
        </w:rPr>
      </w:pPr>
    </w:p>
    <w:p w14:paraId="006EE25D" w14:textId="77777777" w:rsidR="00DD6518" w:rsidRDefault="00DD6518" w:rsidP="000630BB">
      <w:pPr>
        <w:rPr>
          <w:rFonts w:cs="Red Hat Display SemiBold"/>
        </w:rPr>
      </w:pPr>
    </w:p>
    <w:p w14:paraId="39108E53" w14:textId="77777777" w:rsidR="00DD6518" w:rsidRDefault="00DD6518" w:rsidP="000630BB">
      <w:pPr>
        <w:rPr>
          <w:rFonts w:cs="Red Hat Display SemiBold"/>
        </w:rPr>
      </w:pPr>
    </w:p>
    <w:p w14:paraId="2D2D8386" w14:textId="77777777" w:rsidR="00DD6518" w:rsidRDefault="00DD6518" w:rsidP="000630BB">
      <w:pPr>
        <w:rPr>
          <w:rFonts w:cs="Red Hat Display SemiBold"/>
        </w:rPr>
      </w:pPr>
    </w:p>
    <w:p w14:paraId="27C17DCB" w14:textId="77777777" w:rsidR="00DD6518" w:rsidRDefault="00DD6518" w:rsidP="000630BB">
      <w:pPr>
        <w:rPr>
          <w:rFonts w:cs="Red Hat Display SemiBold"/>
        </w:rPr>
      </w:pPr>
    </w:p>
    <w:p w14:paraId="3722BB20" w14:textId="77777777" w:rsidR="00DD6518" w:rsidRDefault="00DD6518" w:rsidP="000630BB">
      <w:pPr>
        <w:rPr>
          <w:rFonts w:cs="Red Hat Display SemiBold"/>
        </w:rPr>
      </w:pPr>
    </w:p>
    <w:p w14:paraId="00BE5D66" w14:textId="77777777" w:rsidR="00DD6518" w:rsidRDefault="00DD6518" w:rsidP="000630BB">
      <w:pPr>
        <w:rPr>
          <w:rFonts w:cs="Red Hat Display SemiBold"/>
        </w:rPr>
      </w:pPr>
    </w:p>
    <w:p w14:paraId="20D64CEF" w14:textId="77777777" w:rsidR="00DD6518" w:rsidRDefault="00DD6518" w:rsidP="000630BB">
      <w:pPr>
        <w:rPr>
          <w:rFonts w:cs="Red Hat Display SemiBold"/>
        </w:rPr>
      </w:pPr>
    </w:p>
    <w:p w14:paraId="6205A7B3" w14:textId="77777777" w:rsidR="00DD6518" w:rsidRDefault="00DD6518" w:rsidP="000630BB">
      <w:pPr>
        <w:rPr>
          <w:rFonts w:cs="Red Hat Display SemiBold"/>
        </w:rPr>
      </w:pPr>
    </w:p>
    <w:p w14:paraId="1914033A" w14:textId="77777777" w:rsidR="00DD6518" w:rsidRDefault="00DD6518" w:rsidP="000630BB">
      <w:pPr>
        <w:rPr>
          <w:rFonts w:cs="Red Hat Display SemiBold"/>
        </w:rPr>
      </w:pPr>
    </w:p>
    <w:p w14:paraId="54478909" w14:textId="77777777" w:rsidR="00DD6518" w:rsidRDefault="00DD6518" w:rsidP="000630BB">
      <w:pPr>
        <w:rPr>
          <w:rFonts w:cs="Red Hat Display SemiBold"/>
        </w:rPr>
      </w:pPr>
    </w:p>
    <w:p w14:paraId="41B5D255" w14:textId="77777777" w:rsidR="00DD6518" w:rsidRDefault="00DD6518" w:rsidP="000630BB">
      <w:pPr>
        <w:rPr>
          <w:rFonts w:cs="Red Hat Display SemiBold"/>
        </w:rPr>
      </w:pPr>
    </w:p>
    <w:p w14:paraId="3EAC853C" w14:textId="77777777" w:rsidR="00DD6518" w:rsidRDefault="00DD6518" w:rsidP="000630BB">
      <w:pPr>
        <w:rPr>
          <w:rFonts w:cs="Red Hat Display SemiBold"/>
        </w:rPr>
      </w:pPr>
    </w:p>
    <w:p w14:paraId="7F9AFBC3" w14:textId="77777777" w:rsidR="00DD6518" w:rsidRDefault="00DD6518" w:rsidP="000630BB">
      <w:pPr>
        <w:rPr>
          <w:rFonts w:cs="Red Hat Display SemiBold"/>
        </w:rPr>
      </w:pPr>
    </w:p>
    <w:p w14:paraId="1D69504D" w14:textId="77777777" w:rsidR="00DD6518" w:rsidRDefault="00DD6518" w:rsidP="000630BB">
      <w:pPr>
        <w:rPr>
          <w:rFonts w:cs="Red Hat Display SemiBold"/>
        </w:rPr>
      </w:pPr>
    </w:p>
    <w:p w14:paraId="13470BA0" w14:textId="77777777" w:rsidR="00DD6518" w:rsidRDefault="00DD6518" w:rsidP="000630BB">
      <w:pPr>
        <w:rPr>
          <w:rFonts w:cs="Red Hat Display SemiBold"/>
        </w:rPr>
      </w:pPr>
    </w:p>
    <w:p w14:paraId="35B4CE7A" w14:textId="77777777" w:rsidR="00DD6518" w:rsidRDefault="00DD6518" w:rsidP="000630BB">
      <w:pPr>
        <w:rPr>
          <w:rFonts w:cs="Red Hat Display SemiBold"/>
        </w:rPr>
      </w:pPr>
    </w:p>
    <w:p w14:paraId="6DFE489D" w14:textId="77777777" w:rsidR="00DD6518" w:rsidRDefault="00DD6518" w:rsidP="000630BB">
      <w:pPr>
        <w:rPr>
          <w:rFonts w:cs="Red Hat Display SemiBold"/>
        </w:rPr>
      </w:pPr>
    </w:p>
    <w:p w14:paraId="337885CE" w14:textId="77777777" w:rsidR="00DD6518" w:rsidRDefault="00DD6518" w:rsidP="000630BB">
      <w:pPr>
        <w:rPr>
          <w:rFonts w:cs="Red Hat Display SemiBold"/>
        </w:rPr>
      </w:pPr>
    </w:p>
    <w:p w14:paraId="13D13E8D" w14:textId="77777777" w:rsidR="00DD6518" w:rsidRDefault="00DD6518" w:rsidP="000630BB">
      <w:pPr>
        <w:rPr>
          <w:rFonts w:cs="Red Hat Display SemiBold"/>
        </w:rPr>
      </w:pPr>
    </w:p>
    <w:p w14:paraId="4A80199A" w14:textId="77777777" w:rsidR="00DD6518" w:rsidRDefault="00DD6518" w:rsidP="000630BB">
      <w:pPr>
        <w:rPr>
          <w:rFonts w:cs="Red Hat Display SemiBold"/>
        </w:rPr>
      </w:pPr>
    </w:p>
    <w:p w14:paraId="036356B9" w14:textId="77777777" w:rsidR="00DD6518" w:rsidRDefault="00DD6518" w:rsidP="000630BB">
      <w:pPr>
        <w:rPr>
          <w:rFonts w:cs="Red Hat Display SemiBold"/>
        </w:rPr>
      </w:pPr>
    </w:p>
    <w:p w14:paraId="53C609A9" w14:textId="20C24EE9" w:rsidR="009052EA" w:rsidRDefault="009052EA" w:rsidP="000630BB">
      <w:pPr>
        <w:rPr>
          <w:rFonts w:cs="Red Hat Display SemiBold"/>
          <w:i/>
          <w:iCs/>
          <w:sz w:val="36"/>
          <w:szCs w:val="36"/>
        </w:rPr>
      </w:pPr>
      <w:r w:rsidRPr="009052EA">
        <w:rPr>
          <w:rFonts w:cs="Red Hat Display SemiBold"/>
          <w:i/>
          <w:iCs/>
          <w:sz w:val="36"/>
          <w:szCs w:val="36"/>
        </w:rPr>
        <w:t>3.7 Manutenzione</w:t>
      </w:r>
    </w:p>
    <w:p w14:paraId="7D45411B" w14:textId="77777777" w:rsidR="00DD6518" w:rsidRDefault="00DD6518" w:rsidP="000630BB">
      <w:pPr>
        <w:rPr>
          <w:rFonts w:cs="Red Hat Display SemiBold"/>
          <w:i/>
          <w:iCs/>
          <w:sz w:val="36"/>
          <w:szCs w:val="36"/>
        </w:rPr>
      </w:pPr>
    </w:p>
    <w:p w14:paraId="1EB50642" w14:textId="246D896E" w:rsidR="001C50B6" w:rsidRPr="001C50B6" w:rsidRDefault="001C50B6" w:rsidP="000630BB">
      <w:pPr>
        <w:rPr>
          <w:rFonts w:cs="Red Hat Display SemiBold"/>
          <w:i/>
          <w:iCs/>
          <w:sz w:val="32"/>
          <w:szCs w:val="32"/>
        </w:rPr>
      </w:pPr>
      <w:r>
        <w:rPr>
          <w:rFonts w:cs="Red Hat Display SemiBold"/>
          <w:i/>
          <w:iCs/>
          <w:sz w:val="32"/>
          <w:szCs w:val="32"/>
        </w:rPr>
        <w:t xml:space="preserve">3.7.1 </w:t>
      </w:r>
      <w:r w:rsidRPr="001C50B6">
        <w:rPr>
          <w:rFonts w:cs="Red Hat Display SemiBold"/>
          <w:i/>
          <w:iCs/>
          <w:sz w:val="32"/>
          <w:szCs w:val="32"/>
        </w:rPr>
        <w:t>Introduzione</w:t>
      </w:r>
    </w:p>
    <w:p w14:paraId="2FCCD278" w14:textId="1D500CCA" w:rsidR="00667ACE" w:rsidRDefault="00F31D7E" w:rsidP="000630BB">
      <w:r>
        <w:t>La manutenzione del</w:t>
      </w:r>
      <w:r w:rsidR="00820A51">
        <w:t>la parte elettrica</w:t>
      </w:r>
      <w:r w:rsidR="000D0502">
        <w:t xml:space="preserve"> del</w:t>
      </w:r>
      <w:r>
        <w:t xml:space="preserve"> magazzino si divide in manutenzione di </w:t>
      </w:r>
      <w:r w:rsidR="00FC420D">
        <w:t>tipo ordinario</w:t>
      </w:r>
      <w:r w:rsidR="00426D7D">
        <w:t xml:space="preserve"> e di tipo straordinario. Per chiarire</w:t>
      </w:r>
      <w:r w:rsidR="00E91DF3">
        <w:t xml:space="preserve"> l’importanza dell’intervento</w:t>
      </w:r>
      <w:r w:rsidR="003975FA">
        <w:t xml:space="preserve"> si è usato il metodo della FMECA per tutto il magazzino.</w:t>
      </w:r>
    </w:p>
    <w:p w14:paraId="71ECE37B" w14:textId="20924428" w:rsidR="00667ACE" w:rsidRDefault="00423EB4" w:rsidP="000630BB">
      <w:r>
        <w:t xml:space="preserve">La manutenzione ordinaria si svolge principalmente sulla parte meccanica dell’impianto. Dunque in questa parte del manuale si tratterà solo di </w:t>
      </w:r>
      <w:r w:rsidR="00A92C64">
        <w:t xml:space="preserve">soluzioni in caso di guasto dei componenti e di manutenzione straordinaria dei componenti critici che fanno parte </w:t>
      </w:r>
      <w:r w:rsidR="001C754F">
        <w:t xml:space="preserve">della parte elettrica. </w:t>
      </w:r>
    </w:p>
    <w:p w14:paraId="4CE9CAFD" w14:textId="475E7059" w:rsidR="001C754F" w:rsidRDefault="001C754F" w:rsidP="000630BB"/>
    <w:p w14:paraId="721507C7" w14:textId="5A956D40" w:rsidR="00623284" w:rsidRPr="001F1A94" w:rsidRDefault="00E70D2C" w:rsidP="000630BB">
      <w:r w:rsidRPr="001C50B6">
        <w:rPr>
          <w:b/>
          <w:bCs/>
        </w:rPr>
        <w:t>NB</w:t>
      </w:r>
      <w:r>
        <w:t xml:space="preserve">: La manutenzione dei motori è stata inserita nella parte elettrica in quanto i motori </w:t>
      </w:r>
      <w:r w:rsidR="003A5FA4">
        <w:t xml:space="preserve">sono una parte </w:t>
      </w:r>
      <w:r w:rsidR="001C50B6">
        <w:t>fondamentale del sistema “Driver – Motori”.</w:t>
      </w:r>
    </w:p>
    <w:p w14:paraId="514F0212" w14:textId="77777777" w:rsidR="00DD6518" w:rsidRDefault="00DD6518" w:rsidP="000630BB">
      <w:pPr>
        <w:rPr>
          <w:i/>
          <w:iCs/>
          <w:sz w:val="32"/>
          <w:szCs w:val="32"/>
        </w:rPr>
      </w:pPr>
    </w:p>
    <w:p w14:paraId="0BADB4F9" w14:textId="6C821A3B" w:rsidR="001C50B6" w:rsidRPr="00DD6518" w:rsidRDefault="00DD6518" w:rsidP="00DD6518">
      <w:pPr>
        <w:rPr>
          <w:i/>
          <w:iCs/>
          <w:sz w:val="32"/>
          <w:szCs w:val="32"/>
        </w:rPr>
      </w:pPr>
      <w:r w:rsidRPr="00DD6518">
        <w:rPr>
          <w:i/>
          <w:iCs/>
          <w:sz w:val="32"/>
          <w:szCs w:val="32"/>
        </w:rPr>
        <w:t>3.</w:t>
      </w:r>
      <w:r>
        <w:rPr>
          <w:i/>
          <w:iCs/>
          <w:sz w:val="32"/>
          <w:szCs w:val="32"/>
        </w:rPr>
        <w:t xml:space="preserve">7.2 </w:t>
      </w:r>
      <w:r w:rsidR="001C50B6" w:rsidRPr="00DD6518">
        <w:rPr>
          <w:i/>
          <w:iCs/>
          <w:sz w:val="32"/>
          <w:szCs w:val="32"/>
        </w:rPr>
        <w:t>FMECA parte elettrica</w:t>
      </w:r>
    </w:p>
    <w:p w14:paraId="677EEF3F" w14:textId="77777777" w:rsidR="00DD6518" w:rsidRPr="00DD6518" w:rsidRDefault="00DD6518" w:rsidP="00DD6518"/>
    <w:p w14:paraId="603ED466" w14:textId="77777777" w:rsidR="002D3BD4" w:rsidRDefault="002D3BD4" w:rsidP="000630BB">
      <w:r>
        <w:rPr>
          <w:noProof/>
        </w:rPr>
        <w:drawing>
          <wp:inline distT="0" distB="0" distL="0" distR="0" wp14:anchorId="29C065C6" wp14:editId="1E2C63CA">
            <wp:extent cx="6073140" cy="3389180"/>
            <wp:effectExtent l="0" t="0" r="3810" b="1905"/>
            <wp:docPr id="1924602819" name="Immagine 18"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02819" name="Immagine 18" descr="Immagine che contiene testo, schermata, diagramma, Carattere&#10;&#10;Il contenuto generato dall'IA potrebbe non essere corrett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073140" cy="3389180"/>
                    </a:xfrm>
                    <a:prstGeom prst="rect">
                      <a:avLst/>
                    </a:prstGeom>
                    <a:noFill/>
                    <a:ln>
                      <a:noFill/>
                    </a:ln>
                  </pic:spPr>
                </pic:pic>
              </a:graphicData>
            </a:graphic>
          </wp:inline>
        </w:drawing>
      </w:r>
    </w:p>
    <w:p w14:paraId="7ADBAE36" w14:textId="77777777" w:rsidR="00DD6518" w:rsidRDefault="00DD6518" w:rsidP="000630BB"/>
    <w:p w14:paraId="0F2D27AC" w14:textId="4A5D5D93" w:rsidR="00931024" w:rsidRDefault="00D15AA9" w:rsidP="000630BB">
      <w:r>
        <w:t xml:space="preserve">Manutenzione </w:t>
      </w:r>
      <w:r w:rsidR="00DC761E">
        <w:t>in caso di guasto di componenti elettronici</w:t>
      </w:r>
      <w:r w:rsidR="00C15CF5">
        <w:t xml:space="preserve">: </w:t>
      </w:r>
    </w:p>
    <w:p w14:paraId="2E064C9C" w14:textId="6914A7AC" w:rsidR="00C15CF5" w:rsidRDefault="007B5761" w:rsidP="00BF29BC">
      <w:pPr>
        <w:pStyle w:val="Paragrafoelenco"/>
        <w:numPr>
          <w:ilvl w:val="0"/>
          <w:numId w:val="94"/>
        </w:numPr>
      </w:pPr>
      <w:r>
        <w:t xml:space="preserve">KCD3 </w:t>
      </w:r>
      <w:r>
        <w:rPr>
          <w:rFonts w:ascii="Wingdings" w:eastAsia="Wingdings" w:hAnsi="Wingdings" w:cs="Wingdings"/>
        </w:rPr>
        <w:sym w:font="Wingdings" w:char="F0E0"/>
      </w:r>
      <w:r>
        <w:t xml:space="preserve"> Soluzione: sostituzione.</w:t>
      </w:r>
    </w:p>
    <w:p w14:paraId="693564F1" w14:textId="79872C63" w:rsidR="007B5761" w:rsidRDefault="007B5761" w:rsidP="00BF29BC">
      <w:pPr>
        <w:pStyle w:val="Paragrafoelenco"/>
        <w:numPr>
          <w:ilvl w:val="0"/>
          <w:numId w:val="94"/>
        </w:numPr>
      </w:pPr>
      <w:r>
        <w:t xml:space="preserve">KCD4 </w:t>
      </w:r>
      <w:r>
        <w:rPr>
          <w:rFonts w:ascii="Wingdings" w:eastAsia="Wingdings" w:hAnsi="Wingdings" w:cs="Wingdings"/>
        </w:rPr>
        <w:sym w:font="Wingdings" w:char="F0E0"/>
      </w:r>
      <w:r>
        <w:t xml:space="preserve"> Soluzione: sostituzione.</w:t>
      </w:r>
    </w:p>
    <w:p w14:paraId="1E2A690C" w14:textId="60AFEB04" w:rsidR="007B5761" w:rsidRDefault="00C23DC8" w:rsidP="00BF29BC">
      <w:pPr>
        <w:pStyle w:val="Paragrafoelenco"/>
        <w:numPr>
          <w:ilvl w:val="0"/>
          <w:numId w:val="94"/>
        </w:numPr>
      </w:pPr>
      <w:r>
        <w:t xml:space="preserve">Fungo </w:t>
      </w:r>
      <w:r>
        <w:rPr>
          <w:rFonts w:ascii="Wingdings" w:eastAsia="Wingdings" w:hAnsi="Wingdings" w:cs="Wingdings"/>
        </w:rPr>
        <w:sym w:font="Wingdings" w:char="F0E0"/>
      </w:r>
      <w:r>
        <w:t xml:space="preserve"> Soluzione: sostituzione.</w:t>
      </w:r>
    </w:p>
    <w:p w14:paraId="112670D5" w14:textId="3E0133A7" w:rsidR="00C23DC8" w:rsidRDefault="00C23DC8" w:rsidP="00BF29BC">
      <w:pPr>
        <w:pStyle w:val="Paragrafoelenco"/>
        <w:numPr>
          <w:ilvl w:val="0"/>
          <w:numId w:val="94"/>
        </w:numPr>
      </w:pPr>
      <w:r>
        <w:t xml:space="preserve">Start </w:t>
      </w:r>
      <w:r>
        <w:rPr>
          <w:rFonts w:ascii="Wingdings" w:eastAsia="Wingdings" w:hAnsi="Wingdings" w:cs="Wingdings"/>
        </w:rPr>
        <w:sym w:font="Wingdings" w:char="F0E0"/>
      </w:r>
      <w:r>
        <w:t xml:space="preserve"> Soluzione: sostituzione.</w:t>
      </w:r>
    </w:p>
    <w:p w14:paraId="35A0E487" w14:textId="0AE842F2" w:rsidR="00C23DC8" w:rsidRDefault="00F10E25" w:rsidP="00BF29BC">
      <w:pPr>
        <w:pStyle w:val="Paragrafoelenco"/>
        <w:numPr>
          <w:ilvl w:val="0"/>
          <w:numId w:val="94"/>
        </w:numPr>
      </w:pPr>
      <w:r>
        <w:t xml:space="preserve">Alimentatore </w:t>
      </w:r>
      <w:r>
        <w:rPr>
          <w:rFonts w:ascii="Wingdings" w:eastAsia="Wingdings" w:hAnsi="Wingdings" w:cs="Wingdings"/>
        </w:rPr>
        <w:sym w:font="Wingdings" w:char="F0E0"/>
      </w:r>
      <w:r>
        <w:t xml:space="preserve"> Soluzione: sostituzione.</w:t>
      </w:r>
    </w:p>
    <w:p w14:paraId="2B6DFABB" w14:textId="519757FE" w:rsidR="00357916" w:rsidRDefault="00285F9A" w:rsidP="00BF29BC">
      <w:pPr>
        <w:pStyle w:val="Paragrafoelenco"/>
        <w:numPr>
          <w:ilvl w:val="0"/>
          <w:numId w:val="94"/>
        </w:numPr>
      </w:pPr>
      <w:r>
        <w:t>Presa</w:t>
      </w:r>
      <w:r w:rsidR="00637217">
        <w:t xml:space="preserve"> VDE</w:t>
      </w:r>
      <w:r>
        <w:t xml:space="preserve"> </w:t>
      </w:r>
      <w:r>
        <w:rPr>
          <w:rFonts w:ascii="Wingdings" w:eastAsia="Wingdings" w:hAnsi="Wingdings" w:cs="Wingdings"/>
        </w:rPr>
        <w:sym w:font="Wingdings" w:char="F0E0"/>
      </w:r>
      <w:r>
        <w:t xml:space="preserve"> Soluzione: sostituzione.</w:t>
      </w:r>
    </w:p>
    <w:p w14:paraId="62FBB3BA" w14:textId="77777777" w:rsidR="00372E85" w:rsidRDefault="00EF2754" w:rsidP="00BF29BC">
      <w:pPr>
        <w:pStyle w:val="Paragrafoelenco"/>
        <w:numPr>
          <w:ilvl w:val="0"/>
          <w:numId w:val="94"/>
        </w:numPr>
      </w:pPr>
      <w:r>
        <w:lastRenderedPageBreak/>
        <w:t xml:space="preserve">Convertitori </w:t>
      </w:r>
      <w:r>
        <w:rPr>
          <w:rFonts w:ascii="Wingdings" w:eastAsia="Wingdings" w:hAnsi="Wingdings" w:cs="Wingdings"/>
        </w:rPr>
        <w:sym w:font="Wingdings" w:char="F0E0"/>
      </w:r>
      <w:r>
        <w:t xml:space="preserve"> </w:t>
      </w:r>
      <w:r w:rsidR="00C12772">
        <w:t xml:space="preserve">Soluzioni: </w:t>
      </w:r>
      <w:r w:rsidR="00372E85">
        <w:t>1. Sostituzione trimmer.</w:t>
      </w:r>
    </w:p>
    <w:p w14:paraId="39C1D973" w14:textId="7C7CC15E" w:rsidR="00372E85" w:rsidRDefault="00372E85" w:rsidP="00372E85">
      <w:pPr>
        <w:pStyle w:val="Paragrafoelenco"/>
      </w:pPr>
      <w:r>
        <w:t xml:space="preserve">                                              2. Sostituzione convertitore.</w:t>
      </w:r>
    </w:p>
    <w:p w14:paraId="1118338B" w14:textId="2651F1DB" w:rsidR="00372E85" w:rsidRDefault="001D3B08" w:rsidP="00BF29BC">
      <w:pPr>
        <w:pStyle w:val="Paragrafoelenco"/>
        <w:numPr>
          <w:ilvl w:val="0"/>
          <w:numId w:val="94"/>
        </w:numPr>
      </w:pPr>
      <w:r>
        <w:t xml:space="preserve">Arduino </w:t>
      </w:r>
      <w:r>
        <w:rPr>
          <w:rFonts w:ascii="Wingdings" w:eastAsia="Wingdings" w:hAnsi="Wingdings" w:cs="Wingdings"/>
        </w:rPr>
        <w:sym w:font="Wingdings" w:char="F0E0"/>
      </w:r>
      <w:r>
        <w:t xml:space="preserve"> Soluzioni:</w:t>
      </w:r>
      <w:r w:rsidR="001B1AD3">
        <w:t xml:space="preserve"> 1. Controllo del codice.</w:t>
      </w:r>
    </w:p>
    <w:p w14:paraId="24DA23EE" w14:textId="66E4161E" w:rsidR="001B1AD3" w:rsidRDefault="001B1AD3" w:rsidP="001B1AD3">
      <w:pPr>
        <w:pStyle w:val="Paragrafoelenco"/>
      </w:pPr>
      <w:r>
        <w:t xml:space="preserve">                                       2. Sostituzione</w:t>
      </w:r>
      <w:r w:rsidR="001949D6">
        <w:t>.</w:t>
      </w:r>
    </w:p>
    <w:p w14:paraId="2DE0C15D" w14:textId="5CF8C569" w:rsidR="00372E85" w:rsidRDefault="001949D6" w:rsidP="00BF29BC">
      <w:pPr>
        <w:pStyle w:val="Paragrafoelenco"/>
        <w:numPr>
          <w:ilvl w:val="0"/>
          <w:numId w:val="94"/>
        </w:numPr>
      </w:pPr>
      <w:r>
        <w:t xml:space="preserve">Raspberry </w:t>
      </w:r>
      <w:r>
        <w:rPr>
          <w:rFonts w:ascii="Wingdings" w:eastAsia="Wingdings" w:hAnsi="Wingdings" w:cs="Wingdings"/>
        </w:rPr>
        <w:sym w:font="Wingdings" w:char="F0E0"/>
      </w:r>
      <w:r>
        <w:t xml:space="preserve"> Soluzioni: 1. Controllo del codice.</w:t>
      </w:r>
    </w:p>
    <w:p w14:paraId="57DAD32E" w14:textId="11E230B5" w:rsidR="001949D6" w:rsidRDefault="001949D6" w:rsidP="001949D6">
      <w:pPr>
        <w:pStyle w:val="Paragrafoelenco"/>
      </w:pPr>
      <w:r>
        <w:t xml:space="preserve">                                           2. </w:t>
      </w:r>
      <w:r w:rsidR="00A829B9">
        <w:t>Sostituzione.</w:t>
      </w:r>
    </w:p>
    <w:p w14:paraId="43F4DECF" w14:textId="3D21F151" w:rsidR="001949D6" w:rsidRDefault="00F63D87" w:rsidP="00BF29BC">
      <w:pPr>
        <w:pStyle w:val="Paragrafoelenco"/>
        <w:numPr>
          <w:ilvl w:val="0"/>
          <w:numId w:val="94"/>
        </w:numPr>
      </w:pPr>
      <w:r>
        <w:t xml:space="preserve">Telecamere </w:t>
      </w:r>
      <w:r>
        <w:rPr>
          <w:rFonts w:ascii="Wingdings" w:eastAsia="Wingdings" w:hAnsi="Wingdings" w:cs="Wingdings"/>
        </w:rPr>
        <w:sym w:font="Wingdings" w:char="F0E0"/>
      </w:r>
      <w:r>
        <w:t xml:space="preserve"> Soluzione: </w:t>
      </w:r>
      <w:r w:rsidR="00A648FE">
        <w:t>sostituzione.</w:t>
      </w:r>
    </w:p>
    <w:p w14:paraId="07EA11C1" w14:textId="2BE7F750" w:rsidR="00A648FE" w:rsidRDefault="00A648FE" w:rsidP="00BF29BC">
      <w:pPr>
        <w:pStyle w:val="Paragrafoelenco"/>
        <w:numPr>
          <w:ilvl w:val="0"/>
          <w:numId w:val="94"/>
        </w:numPr>
      </w:pPr>
      <w:r>
        <w:t xml:space="preserve">Schermi </w:t>
      </w:r>
      <w:r>
        <w:rPr>
          <w:rFonts w:ascii="Wingdings" w:eastAsia="Wingdings" w:hAnsi="Wingdings" w:cs="Wingdings"/>
        </w:rPr>
        <w:sym w:font="Wingdings" w:char="F0E0"/>
      </w:r>
      <w:r>
        <w:t xml:space="preserve"> Soluzione: sostituzione.</w:t>
      </w:r>
    </w:p>
    <w:p w14:paraId="25B1A563" w14:textId="0355A8AD" w:rsidR="00A648FE" w:rsidRDefault="00A648FE" w:rsidP="00BF29BC">
      <w:pPr>
        <w:pStyle w:val="Paragrafoelenco"/>
        <w:numPr>
          <w:ilvl w:val="0"/>
          <w:numId w:val="94"/>
        </w:numPr>
      </w:pPr>
      <w:r>
        <w:t xml:space="preserve">TB6600 </w:t>
      </w:r>
      <w:r w:rsidR="00197075">
        <w:rPr>
          <w:rFonts w:ascii="Wingdings" w:eastAsia="Wingdings" w:hAnsi="Wingdings" w:cs="Wingdings"/>
        </w:rPr>
        <w:sym w:font="Wingdings" w:char="F0E0"/>
      </w:r>
      <w:r w:rsidR="00197075">
        <w:t xml:space="preserve"> Soluzione: sostituzione.</w:t>
      </w:r>
    </w:p>
    <w:p w14:paraId="67722697" w14:textId="77777777" w:rsidR="00197075" w:rsidRDefault="00197075" w:rsidP="00197075"/>
    <w:p w14:paraId="7A6C3125" w14:textId="455658F4" w:rsidR="00197075" w:rsidRDefault="00197075" w:rsidP="00197075">
      <w:r>
        <w:t>Manutenzione straordinaria in caso di guasto:</w:t>
      </w:r>
    </w:p>
    <w:p w14:paraId="6C1FC6FA" w14:textId="77777777" w:rsidR="00A673C1" w:rsidRDefault="00197075" w:rsidP="00BF29BC">
      <w:pPr>
        <w:pStyle w:val="Paragrafoelenco"/>
        <w:numPr>
          <w:ilvl w:val="0"/>
          <w:numId w:val="95"/>
        </w:numPr>
      </w:pPr>
      <w:r>
        <w:t>Nema 17</w:t>
      </w:r>
      <w:r w:rsidR="00CA6368">
        <w:t>.</w:t>
      </w:r>
      <w:r w:rsidR="001E768D">
        <w:t xml:space="preserve"> </w:t>
      </w:r>
      <w:r w:rsidR="00E618B3">
        <w:t xml:space="preserve">I motori sono sempre in moto per permettere tutti </w:t>
      </w:r>
      <w:r w:rsidR="00920A0C">
        <w:t xml:space="preserve">i movimenti. </w:t>
      </w:r>
    </w:p>
    <w:p w14:paraId="2A35B2FC" w14:textId="0AD0176F" w:rsidR="00197075" w:rsidRDefault="00920A0C" w:rsidP="00A673C1">
      <w:pPr>
        <w:pStyle w:val="Paragrafoelenco"/>
      </w:pPr>
      <w:r>
        <w:t xml:space="preserve">Questo può portare a problemi all’albero o </w:t>
      </w:r>
      <w:r w:rsidR="00374295">
        <w:t>perdita</w:t>
      </w:r>
      <w:r>
        <w:t xml:space="preserve"> di step </w:t>
      </w:r>
      <w:r w:rsidR="00374295">
        <w:t>nel lungo termine.</w:t>
      </w:r>
      <w:r w:rsidR="00C35F1F">
        <w:t xml:space="preserve"> Si è costretti a </w:t>
      </w:r>
      <w:r w:rsidR="005001B5">
        <w:t>fare lavori di manutenzione mirati allo specifico guasto.</w:t>
      </w:r>
    </w:p>
    <w:p w14:paraId="76690AA1" w14:textId="53461B55" w:rsidR="0050267C" w:rsidRDefault="0050267C" w:rsidP="00BF29BC">
      <w:pPr>
        <w:pStyle w:val="Paragrafoelenco"/>
        <w:numPr>
          <w:ilvl w:val="0"/>
          <w:numId w:val="95"/>
        </w:numPr>
      </w:pPr>
      <w:r>
        <w:t xml:space="preserve">Cavi. </w:t>
      </w:r>
      <w:r w:rsidR="00A673C1">
        <w:t>S</w:t>
      </w:r>
      <w:r>
        <w:t xml:space="preserve">oprattutto quelli del motore e dei finecorsa delle forche, sono sempre in movimento </w:t>
      </w:r>
      <w:r w:rsidR="0053119C">
        <w:t>per permettere la riuscita delle operazioni che deve svolgere.</w:t>
      </w:r>
    </w:p>
    <w:p w14:paraId="5C64E0F5" w14:textId="4A43CC08" w:rsidR="0053119C" w:rsidRDefault="0053119C" w:rsidP="00DD6518">
      <w:r>
        <w:t>La parte di cavetteria risc</w:t>
      </w:r>
      <w:r w:rsidR="00C35F1F">
        <w:t>hia di usurarsi. Diventa necessaria la sostituzione.</w:t>
      </w:r>
    </w:p>
    <w:p w14:paraId="4B024395" w14:textId="77777777" w:rsidR="005001B5" w:rsidRDefault="005001B5" w:rsidP="0053119C">
      <w:pPr>
        <w:pStyle w:val="Paragrafoelenco"/>
      </w:pPr>
    </w:p>
    <w:p w14:paraId="3C9A3321" w14:textId="40574B7F" w:rsidR="005001B5" w:rsidRDefault="00F1373F" w:rsidP="005001B5">
      <w:r>
        <w:t>Di seguito sono indicate delle tabelle della parte elettrica del FMECA del Vertistock.</w:t>
      </w:r>
    </w:p>
    <w:p w14:paraId="1CFD4BCC" w14:textId="77777777" w:rsidR="00DD6518" w:rsidRDefault="00DD6518" w:rsidP="005001B5"/>
    <w:p w14:paraId="1D88E352" w14:textId="7798437E" w:rsidR="00F1373F" w:rsidRDefault="002D3BD4" w:rsidP="005001B5">
      <w:r>
        <w:rPr>
          <w:noProof/>
        </w:rPr>
        <w:drawing>
          <wp:inline distT="0" distB="0" distL="0" distR="0" wp14:anchorId="700B94BA" wp14:editId="730DE540">
            <wp:extent cx="6704324" cy="3741420"/>
            <wp:effectExtent l="0" t="0" r="1905" b="0"/>
            <wp:docPr id="15021584" name="Immagine 1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84" name="Immagine 19" descr="Immagine che contiene testo, schermata, Carattere, numero&#10;&#10;Il contenuto generato dall'IA potrebbe non essere corretto."/>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721347" cy="3750920"/>
                    </a:xfrm>
                    <a:prstGeom prst="rect">
                      <a:avLst/>
                    </a:prstGeom>
                    <a:noFill/>
                    <a:ln>
                      <a:noFill/>
                    </a:ln>
                  </pic:spPr>
                </pic:pic>
              </a:graphicData>
            </a:graphic>
          </wp:inline>
        </w:drawing>
      </w:r>
    </w:p>
    <w:p w14:paraId="1E55604C" w14:textId="77777777" w:rsidR="00DD6518" w:rsidRDefault="00DD6518" w:rsidP="005001B5">
      <w:pPr>
        <w:rPr>
          <w:i/>
          <w:iCs/>
          <w:sz w:val="20"/>
          <w:szCs w:val="20"/>
        </w:rPr>
      </w:pPr>
    </w:p>
    <w:p w14:paraId="6484223A" w14:textId="3C518483" w:rsidR="00BF2296" w:rsidRPr="00D76FE6" w:rsidRDefault="00BE354E" w:rsidP="005001B5">
      <w:pPr>
        <w:rPr>
          <w:i/>
          <w:iCs/>
          <w:sz w:val="20"/>
          <w:szCs w:val="20"/>
        </w:rPr>
      </w:pPr>
      <w:r w:rsidRPr="00D76FE6">
        <w:rPr>
          <w:i/>
          <w:iCs/>
          <w:sz w:val="20"/>
          <w:szCs w:val="20"/>
        </w:rPr>
        <w:t>Componenti critici parte elettrica</w:t>
      </w:r>
    </w:p>
    <w:p w14:paraId="7A809CC7" w14:textId="77777777" w:rsidR="00BF2296" w:rsidRDefault="00BF2296" w:rsidP="005001B5"/>
    <w:p w14:paraId="599C2FEB" w14:textId="04C2D5FB" w:rsidR="00BF2296" w:rsidRDefault="009305EF" w:rsidP="005001B5">
      <w:r>
        <w:rPr>
          <w:noProof/>
        </w:rPr>
        <w:lastRenderedPageBreak/>
        <w:drawing>
          <wp:inline distT="0" distB="0" distL="0" distR="0" wp14:anchorId="0B4045B7" wp14:editId="43894903">
            <wp:extent cx="6758940" cy="2369820"/>
            <wp:effectExtent l="0" t="0" r="3810" b="0"/>
            <wp:docPr id="503405788"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58940" cy="2369820"/>
                    </a:xfrm>
                    <a:prstGeom prst="rect">
                      <a:avLst/>
                    </a:prstGeom>
                    <a:noFill/>
                    <a:ln>
                      <a:noFill/>
                    </a:ln>
                  </pic:spPr>
                </pic:pic>
              </a:graphicData>
            </a:graphic>
          </wp:inline>
        </w:drawing>
      </w:r>
    </w:p>
    <w:p w14:paraId="78F3E5A8" w14:textId="496EC3BF" w:rsidR="00247703" w:rsidRDefault="00247703" w:rsidP="005001B5"/>
    <w:p w14:paraId="55FE5075" w14:textId="77777777" w:rsidR="00BF2300" w:rsidRDefault="00BF2300" w:rsidP="005001B5"/>
    <w:p w14:paraId="023B2E9E" w14:textId="3A89D254" w:rsidR="00247703" w:rsidRDefault="00646CF0" w:rsidP="005001B5">
      <w:r>
        <w:rPr>
          <w:noProof/>
        </w:rPr>
        <w:drawing>
          <wp:inline distT="0" distB="0" distL="0" distR="0" wp14:anchorId="10AC2CB9" wp14:editId="1F166E15">
            <wp:extent cx="6751320" cy="2095500"/>
            <wp:effectExtent l="0" t="0" r="0" b="0"/>
            <wp:docPr id="742631613"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51320" cy="2095500"/>
                    </a:xfrm>
                    <a:prstGeom prst="rect">
                      <a:avLst/>
                    </a:prstGeom>
                    <a:noFill/>
                    <a:ln>
                      <a:noFill/>
                    </a:ln>
                  </pic:spPr>
                </pic:pic>
              </a:graphicData>
            </a:graphic>
          </wp:inline>
        </w:drawing>
      </w:r>
    </w:p>
    <w:p w14:paraId="5A63C435" w14:textId="77777777" w:rsidR="002D3BD4" w:rsidRDefault="002D3BD4" w:rsidP="005001B5">
      <w:pPr>
        <w:rPr>
          <w:noProof/>
        </w:rPr>
      </w:pPr>
    </w:p>
    <w:p w14:paraId="2A559095" w14:textId="77777777" w:rsidR="002D3BD4" w:rsidRDefault="002D3BD4" w:rsidP="005001B5">
      <w:pPr>
        <w:rPr>
          <w:noProof/>
        </w:rPr>
      </w:pPr>
      <w:r>
        <w:rPr>
          <w:noProof/>
        </w:rPr>
        <w:drawing>
          <wp:inline distT="0" distB="0" distL="0" distR="0" wp14:anchorId="7AB3B0C3" wp14:editId="799E525F">
            <wp:extent cx="6286500" cy="3526400"/>
            <wp:effectExtent l="0" t="0" r="0" b="0"/>
            <wp:docPr id="1906450939" name="Immagine 23"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50939" name="Immagine 23" descr="Immagine che contiene testo, schermata, Carattere, numero&#10;&#10;Il contenuto generato dall'IA potrebbe non essere corrett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94738" cy="3531021"/>
                    </a:xfrm>
                    <a:prstGeom prst="rect">
                      <a:avLst/>
                    </a:prstGeom>
                    <a:noFill/>
                    <a:ln>
                      <a:noFill/>
                    </a:ln>
                  </pic:spPr>
                </pic:pic>
              </a:graphicData>
            </a:graphic>
          </wp:inline>
        </w:drawing>
      </w:r>
    </w:p>
    <w:p w14:paraId="7FAFB253" w14:textId="77777777" w:rsidR="00DD6518" w:rsidRDefault="00DD6518" w:rsidP="005001B5"/>
    <w:p w14:paraId="5506667C" w14:textId="4C5BFAC2" w:rsidR="005E5E7F" w:rsidRDefault="009F6C5A" w:rsidP="005001B5">
      <w:pPr>
        <w:rPr>
          <w:noProof/>
        </w:rPr>
      </w:pPr>
      <w:r>
        <w:t>Le attività di manutenzione delle parti critiche si svolgono principalmente sull’impianto.</w:t>
      </w:r>
      <w:r w:rsidR="00517ECB">
        <w:t xml:space="preserve"> È necessario accedere alla macchina</w:t>
      </w:r>
      <w:r w:rsidR="00E74689">
        <w:t xml:space="preserve"> per eseguire</w:t>
      </w:r>
      <w:r w:rsidR="003557AE">
        <w:t xml:space="preserve"> queste operazioni.</w:t>
      </w:r>
    </w:p>
    <w:p w14:paraId="79DB19B5" w14:textId="77777777" w:rsidR="00FF6CDB" w:rsidRDefault="00FF6CDB" w:rsidP="005001B5"/>
    <w:p w14:paraId="6E7B53E1" w14:textId="68B8B703" w:rsidR="005E5E7F" w:rsidRDefault="00667ACE" w:rsidP="005001B5">
      <w:r>
        <w:t xml:space="preserve">Le altre parti di manutenzione </w:t>
      </w:r>
      <w:r w:rsidR="004206A8">
        <w:t>elettrica avvengono nel</w:t>
      </w:r>
      <w:r w:rsidR="00890829">
        <w:t xml:space="preserve"> quadro elettrico.</w:t>
      </w:r>
    </w:p>
    <w:p w14:paraId="2274550B" w14:textId="77777777" w:rsidR="005E5E7F" w:rsidRDefault="005E5E7F" w:rsidP="005001B5"/>
    <w:p w14:paraId="6B60E89A" w14:textId="77777777" w:rsidR="005E5E7F" w:rsidRDefault="005E5E7F" w:rsidP="005001B5"/>
    <w:p w14:paraId="4167B373" w14:textId="77777777" w:rsidR="005E5E7F" w:rsidRDefault="005E5E7F" w:rsidP="005001B5"/>
    <w:p w14:paraId="6363A3D4" w14:textId="77777777" w:rsidR="005E5E7F" w:rsidRDefault="005E5E7F" w:rsidP="005001B5"/>
    <w:p w14:paraId="4F40C60A" w14:textId="77777777" w:rsidR="005E5E7F" w:rsidRDefault="005E5E7F" w:rsidP="005001B5"/>
    <w:p w14:paraId="59692980" w14:textId="77777777" w:rsidR="005E5E7F" w:rsidRDefault="005E5E7F" w:rsidP="005001B5"/>
    <w:p w14:paraId="28D67C56" w14:textId="77777777" w:rsidR="005E5E7F" w:rsidRDefault="005E5E7F" w:rsidP="005001B5"/>
    <w:p w14:paraId="0B1F479E" w14:textId="77777777" w:rsidR="002D3BD4" w:rsidRDefault="002D3BD4" w:rsidP="002D3BD4"/>
    <w:p w14:paraId="223B2EAC" w14:textId="77777777" w:rsidR="00DD6518" w:rsidRDefault="00DD6518" w:rsidP="002D3BD4"/>
    <w:p w14:paraId="1288D6CA" w14:textId="77777777" w:rsidR="00DD6518" w:rsidRDefault="00DD6518" w:rsidP="002D3BD4"/>
    <w:p w14:paraId="1BB99D0C" w14:textId="77777777" w:rsidR="00DD6518" w:rsidRDefault="00DD6518" w:rsidP="002D3BD4"/>
    <w:p w14:paraId="0AA7C09C" w14:textId="77777777" w:rsidR="00DD6518" w:rsidRDefault="00DD6518" w:rsidP="002D3BD4"/>
    <w:p w14:paraId="4B16CAE5" w14:textId="77777777" w:rsidR="00DD6518" w:rsidRDefault="00DD6518" w:rsidP="002D3BD4"/>
    <w:p w14:paraId="7B064D27" w14:textId="77777777" w:rsidR="00DD6518" w:rsidRDefault="00DD6518" w:rsidP="002D3BD4"/>
    <w:p w14:paraId="6B0C0681" w14:textId="77777777" w:rsidR="00DD6518" w:rsidRDefault="00DD6518" w:rsidP="002D3BD4"/>
    <w:p w14:paraId="292596AE" w14:textId="77777777" w:rsidR="00DD6518" w:rsidRDefault="00DD6518" w:rsidP="002D3BD4"/>
    <w:p w14:paraId="362ED414" w14:textId="77777777" w:rsidR="00DD6518" w:rsidRDefault="00DD6518" w:rsidP="002D3BD4"/>
    <w:p w14:paraId="126E10B3" w14:textId="77777777" w:rsidR="00DD6518" w:rsidRDefault="00DD6518" w:rsidP="002D3BD4"/>
    <w:p w14:paraId="0354E51D" w14:textId="77777777" w:rsidR="00DD6518" w:rsidRDefault="00DD6518" w:rsidP="002D3BD4"/>
    <w:p w14:paraId="1D15D566" w14:textId="77777777" w:rsidR="00DD6518" w:rsidRDefault="00DD6518" w:rsidP="002D3BD4"/>
    <w:p w14:paraId="7AABC0FD" w14:textId="77777777" w:rsidR="00DD6518" w:rsidRDefault="00DD6518" w:rsidP="002D3BD4"/>
    <w:p w14:paraId="694D67A0" w14:textId="77777777" w:rsidR="00DD6518" w:rsidRDefault="00DD6518" w:rsidP="002D3BD4"/>
    <w:p w14:paraId="1C72E75C" w14:textId="77777777" w:rsidR="00DD6518" w:rsidRDefault="00DD6518" w:rsidP="002D3BD4"/>
    <w:p w14:paraId="67E9FDDA" w14:textId="77777777" w:rsidR="00DD6518" w:rsidRDefault="00DD6518" w:rsidP="002D3BD4"/>
    <w:p w14:paraId="582C060A" w14:textId="77777777" w:rsidR="00DD6518" w:rsidRDefault="00DD6518" w:rsidP="002D3BD4"/>
    <w:p w14:paraId="493E93F3" w14:textId="77777777" w:rsidR="00DD6518" w:rsidRDefault="00DD6518" w:rsidP="002D3BD4"/>
    <w:p w14:paraId="30D0CBE1" w14:textId="77777777" w:rsidR="00DD6518" w:rsidRDefault="00DD6518" w:rsidP="002D3BD4"/>
    <w:p w14:paraId="4F9686A7" w14:textId="77777777" w:rsidR="00DD6518" w:rsidRDefault="00DD6518" w:rsidP="002D3BD4"/>
    <w:p w14:paraId="2D65983D" w14:textId="77777777" w:rsidR="00DD6518" w:rsidRDefault="00DD6518" w:rsidP="002D3BD4"/>
    <w:p w14:paraId="4213E2AF" w14:textId="77777777" w:rsidR="00DD6518" w:rsidRDefault="00DD6518" w:rsidP="002D3BD4"/>
    <w:p w14:paraId="71523BCA" w14:textId="77777777" w:rsidR="00DD6518" w:rsidRDefault="00DD6518" w:rsidP="002D3BD4"/>
    <w:p w14:paraId="1AF387C3" w14:textId="77777777" w:rsidR="00DD6518" w:rsidRDefault="00DD6518" w:rsidP="002D3BD4"/>
    <w:p w14:paraId="5F472F94" w14:textId="77777777" w:rsidR="00DD6518" w:rsidRDefault="00DD6518" w:rsidP="002D3BD4"/>
    <w:p w14:paraId="1AB498FF" w14:textId="77777777" w:rsidR="00DD6518" w:rsidRDefault="00DD6518" w:rsidP="002D3BD4"/>
    <w:p w14:paraId="40D6729E" w14:textId="77777777" w:rsidR="00DD6518" w:rsidRDefault="00DD6518" w:rsidP="002D3BD4"/>
    <w:p w14:paraId="2E1C29BF" w14:textId="77777777" w:rsidR="00DD6518" w:rsidRPr="002D3BD4" w:rsidRDefault="00DD6518" w:rsidP="002D3BD4"/>
    <w:p w14:paraId="51971178" w14:textId="4ED9AE17" w:rsidR="0046285F" w:rsidRDefault="0046285F" w:rsidP="001202CA">
      <w:pPr>
        <w:pStyle w:val="Titolo2"/>
      </w:pPr>
      <w:r>
        <w:lastRenderedPageBreak/>
        <w:t>4. MECCANICA</w:t>
      </w:r>
    </w:p>
    <w:p w14:paraId="7FF61874" w14:textId="77777777" w:rsidR="0046285F" w:rsidRDefault="0046285F" w:rsidP="0046285F"/>
    <w:p w14:paraId="17AF992E" w14:textId="7AF35524" w:rsidR="0046285F" w:rsidRDefault="0046285F" w:rsidP="00CC2D1C">
      <w:pPr>
        <w:pStyle w:val="Titolo3"/>
      </w:pPr>
      <w:r>
        <w:t>4.1 Dimensionamenti meccanici</w:t>
      </w:r>
    </w:p>
    <w:p w14:paraId="4694270B" w14:textId="77777777" w:rsidR="0046285F" w:rsidRDefault="0046285F" w:rsidP="0046285F">
      <w:pPr>
        <w:pStyle w:val="Testo"/>
      </w:pPr>
    </w:p>
    <w:p w14:paraId="3CAAA6B7" w14:textId="16C35B56" w:rsidR="0046285F" w:rsidRDefault="005E322D" w:rsidP="00FB5F29">
      <w:pPr>
        <w:pStyle w:val="Testo"/>
      </w:pPr>
      <w:r>
        <w:t xml:space="preserve">4.1.1 </w:t>
      </w:r>
      <w:r w:rsidR="0046285F">
        <w:t>C</w:t>
      </w:r>
      <w:r w:rsidR="0046285F" w:rsidRPr="00D7512A">
        <w:t>inghia GT2 neoprene H6</w:t>
      </w:r>
      <w:r w:rsidR="0046285F">
        <w:t xml:space="preserve"> e </w:t>
      </w:r>
      <w:r w:rsidR="0046285F" w:rsidRPr="00D7512A">
        <w:t>puleggia GT2 36 denti H6</w:t>
      </w:r>
      <w:r w:rsidR="0046285F" w:rsidRPr="00506C1F">
        <w:rPr>
          <w:rFonts w:ascii="Times New Roman" w:eastAsia="Times New Roman" w:hAnsi="Times New Roman" w:cs="Times New Roman"/>
          <w:lang w:eastAsia="it-IT"/>
        </w:rPr>
        <w:t xml:space="preserve"> </w:t>
      </w:r>
    </w:p>
    <w:p w14:paraId="79CA8C86" w14:textId="77777777" w:rsidR="0046285F" w:rsidRDefault="0046285F" w:rsidP="0046285F"/>
    <w:p w14:paraId="6A7DECE9" w14:textId="77777777" w:rsidR="0046285F" w:rsidRPr="00D01558" w:rsidRDefault="0046285F" w:rsidP="0046285F">
      <w:r w:rsidRPr="00D01558">
        <w:t>Dati:</w:t>
      </w:r>
    </w:p>
    <w:p w14:paraId="7BF686C6" w14:textId="77777777" w:rsidR="0046285F" w:rsidRPr="00D01558" w:rsidRDefault="0046285F" w:rsidP="0046285F">
      <w:pPr>
        <w:rPr>
          <w:rFonts w:cs="Red Hat Display SemiBold"/>
          <w:color w:val="000000"/>
        </w:rPr>
      </w:pPr>
    </w:p>
    <w:p w14:paraId="3B9D5BDB" w14:textId="77777777" w:rsidR="0046285F" w:rsidRPr="00D01558" w:rsidRDefault="0046285F" w:rsidP="0046285F">
      <w:pPr>
        <w:shd w:val="clear" w:color="auto" w:fill="D6D5D5" w:themeFill="background2"/>
        <w:rPr>
          <w:rFonts w:cs="Red Hat Display SemiBold"/>
          <w:color w:val="000000"/>
        </w:rPr>
      </w:pPr>
      <w:r>
        <w:rPr>
          <w:rFonts w:eastAsiaTheme="majorEastAsia" w:cstheme="majorBidi"/>
          <w:i/>
          <w:iCs/>
          <w:noProof/>
          <w:sz w:val="32"/>
        </w:rPr>
        <w:drawing>
          <wp:anchor distT="0" distB="0" distL="114300" distR="114300" simplePos="0" relativeHeight="251658271" behindDoc="0" locked="0" layoutInCell="1" allowOverlap="1" wp14:anchorId="6080469A" wp14:editId="34215E55">
            <wp:simplePos x="0" y="0"/>
            <wp:positionH relativeFrom="column">
              <wp:posOffset>1965960</wp:posOffset>
            </wp:positionH>
            <wp:positionV relativeFrom="paragraph">
              <wp:posOffset>181610</wp:posOffset>
            </wp:positionV>
            <wp:extent cx="4781550" cy="2038350"/>
            <wp:effectExtent l="0" t="0" r="0" b="0"/>
            <wp:wrapSquare wrapText="bothSides"/>
            <wp:docPr id="158163794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155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01558">
        <w:rPr>
          <w:rFonts w:cs="Red Hat Display SemiBold"/>
          <w:color w:val="000000"/>
        </w:rPr>
        <w:t>z= 36</w:t>
      </w:r>
    </w:p>
    <w:p w14:paraId="1ED9B933"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h= 1,3 mm</w:t>
      </w:r>
    </w:p>
    <w:p w14:paraId="21A2AECC"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h</w:t>
      </w:r>
      <w:r w:rsidRPr="00D01558">
        <w:rPr>
          <w:rFonts w:cs="Red Hat Display SemiBold"/>
          <w:color w:val="000000"/>
          <w:vertAlign w:val="subscript"/>
        </w:rPr>
        <w:t>Z</w:t>
      </w:r>
      <w:r w:rsidRPr="00D01558">
        <w:rPr>
          <w:rFonts w:cs="Red Hat Display SemiBold"/>
          <w:color w:val="000000"/>
        </w:rPr>
        <w:t>= 0,7 mm</w:t>
      </w:r>
    </w:p>
    <w:p w14:paraId="791896B5"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K</w:t>
      </w:r>
      <w:r w:rsidRPr="0030687E">
        <w:rPr>
          <w:rFonts w:cs="Red Hat Display SemiBold"/>
          <w:color w:val="000000"/>
          <w:vertAlign w:val="subscript"/>
          <w:lang w:val="en-US"/>
        </w:rPr>
        <w:t>Z</w:t>
      </w:r>
      <w:r w:rsidRPr="0030687E">
        <w:rPr>
          <w:rFonts w:cs="Red Hat Display SemiBold"/>
          <w:color w:val="000000"/>
          <w:lang w:val="en-US"/>
        </w:rPr>
        <w:t>= 1</w:t>
      </w:r>
    </w:p>
    <w:p w14:paraId="3F5A8C59"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K</w:t>
      </w:r>
      <w:r w:rsidRPr="0030687E">
        <w:rPr>
          <w:rFonts w:cs="Red Hat Display SemiBold"/>
          <w:color w:val="000000"/>
          <w:vertAlign w:val="subscript"/>
          <w:lang w:val="en-US"/>
        </w:rPr>
        <w:t>w</w:t>
      </w:r>
      <w:r w:rsidRPr="0030687E">
        <w:rPr>
          <w:rFonts w:cs="Red Hat Display SemiBold"/>
          <w:color w:val="000000"/>
          <w:lang w:val="en-US"/>
        </w:rPr>
        <w:t>= 0,18</w:t>
      </w:r>
    </w:p>
    <w:p w14:paraId="0FC71012"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d</w:t>
      </w:r>
      <w:r w:rsidRPr="0030687E">
        <w:rPr>
          <w:rFonts w:cs="Red Hat Display SemiBold"/>
          <w:color w:val="000000"/>
          <w:vertAlign w:val="subscript"/>
          <w:lang w:val="en-US"/>
        </w:rPr>
        <w:t>e1</w:t>
      </w:r>
      <w:r w:rsidRPr="0030687E">
        <w:rPr>
          <w:rFonts w:cs="Red Hat Display SemiBold"/>
          <w:color w:val="000000"/>
          <w:lang w:val="en-US"/>
        </w:rPr>
        <w:t>=d</w:t>
      </w:r>
      <w:r w:rsidRPr="0030687E">
        <w:rPr>
          <w:rFonts w:cs="Red Hat Display SemiBold"/>
          <w:color w:val="000000"/>
          <w:vertAlign w:val="subscript"/>
          <w:lang w:val="en-US"/>
        </w:rPr>
        <w:t>e2</w:t>
      </w:r>
      <w:r w:rsidRPr="0030687E">
        <w:rPr>
          <w:rFonts w:cs="Red Hat Display SemiBold"/>
          <w:color w:val="000000"/>
          <w:lang w:val="en-US"/>
        </w:rPr>
        <w:t xml:space="preserve"> = 22,5 mm</w:t>
      </w:r>
    </w:p>
    <w:p w14:paraId="62C03EEE"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P1= 0,12 kW</w:t>
      </w:r>
    </w:p>
    <w:p w14:paraId="043B19BD"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P= 5,78 W = 0,00578 kW</w:t>
      </w:r>
    </w:p>
    <w:p w14:paraId="6A572300" w14:textId="77777777" w:rsidR="0046285F" w:rsidRPr="0030687E" w:rsidRDefault="0046285F" w:rsidP="0046285F">
      <w:pPr>
        <w:shd w:val="clear" w:color="auto" w:fill="D6D5D5" w:themeFill="background2"/>
        <w:rPr>
          <w:rFonts w:cs="Red Hat Display SemiBold"/>
          <w:color w:val="000000"/>
          <w:lang w:val="en-US"/>
        </w:rPr>
      </w:pPr>
      <w:r w:rsidRPr="0030687E">
        <w:rPr>
          <w:rFonts w:cs="Red Hat Display SemiBold"/>
          <w:color w:val="000000"/>
          <w:lang w:val="en-US"/>
        </w:rPr>
        <w:t>Fs= 1,3</w:t>
      </w:r>
    </w:p>
    <w:p w14:paraId="2BE6B1CF"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Ft= 1,2</w:t>
      </w:r>
    </w:p>
    <w:p w14:paraId="4C4020E0"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I= 568 mm</w:t>
      </w:r>
    </w:p>
    <w:p w14:paraId="533A0093" w14:textId="77777777" w:rsidR="0046285F" w:rsidRPr="00D01558" w:rsidRDefault="0046285F" w:rsidP="0046285F">
      <w:pPr>
        <w:shd w:val="clear" w:color="auto" w:fill="D6D5D5" w:themeFill="background2"/>
        <w:rPr>
          <w:rFonts w:cs="Red Hat Display SemiBold"/>
          <w:color w:val="000000"/>
        </w:rPr>
      </w:pPr>
      <w:r w:rsidRPr="00D01558">
        <w:rPr>
          <w:rFonts w:cs="Red Hat Display SemiBold"/>
          <w:color w:val="000000"/>
        </w:rPr>
        <w:t>S</w:t>
      </w:r>
      <w:r w:rsidRPr="00D01558">
        <w:rPr>
          <w:rFonts w:cs="Red Hat Display SemiBold"/>
          <w:color w:val="000000"/>
          <w:vertAlign w:val="subscript"/>
        </w:rPr>
        <w:t>c</w:t>
      </w:r>
      <w:r w:rsidRPr="00D01558">
        <w:rPr>
          <w:rFonts w:cs="Red Hat Display SemiBold"/>
          <w:color w:val="000000"/>
        </w:rPr>
        <w:t>= 6 mm</w:t>
      </w:r>
    </w:p>
    <w:p w14:paraId="7334E104" w14:textId="77777777" w:rsidR="0046285F" w:rsidRPr="00D01558" w:rsidRDefault="0046285F" w:rsidP="0046285F">
      <w:pPr>
        <w:rPr>
          <w:rFonts w:ascii="Times New Roman" w:eastAsia="Times New Roman" w:hAnsi="Times New Roman" w:cs="Times New Roman"/>
          <w:lang w:eastAsia="it-IT"/>
        </w:rPr>
      </w:pPr>
    </w:p>
    <w:p w14:paraId="4EA93995" w14:textId="77777777" w:rsidR="0046285F" w:rsidRPr="00D01558" w:rsidRDefault="0046285F" w:rsidP="0046285F">
      <w:pPr>
        <w:rPr>
          <w:lang w:eastAsia="it-IT"/>
        </w:rPr>
      </w:pPr>
      <w:r w:rsidRPr="00D01558">
        <w:rPr>
          <w:lang w:eastAsia="it-IT"/>
        </w:rPr>
        <w:t>Calcoli:</w:t>
      </w:r>
    </w:p>
    <w:p w14:paraId="4D12EEF5" w14:textId="77777777" w:rsidR="0046285F" w:rsidRPr="00D01558" w:rsidRDefault="0046285F" w:rsidP="0046285F">
      <w:pPr>
        <w:rPr>
          <w:lang w:eastAsia="it-IT"/>
        </w:rPr>
      </w:pPr>
    </w:p>
    <w:p w14:paraId="6A660112" w14:textId="77777777" w:rsidR="0046285F" w:rsidRPr="00192A48" w:rsidRDefault="0046285F" w:rsidP="0046285F">
      <w:pPr>
        <w:shd w:val="clear" w:color="auto" w:fill="D6D5D5" w:themeFill="background2"/>
        <w:rPr>
          <w:rFonts w:eastAsiaTheme="minorEastAsia"/>
          <w:sz w:val="28"/>
          <w:szCs w:val="28"/>
          <w:lang w:eastAsia="it-IT"/>
        </w:rPr>
      </w:pPr>
      <m:oMathPara>
        <m:oMathParaPr>
          <m:jc m:val="center"/>
        </m:oMathParaPr>
        <m:oMath>
          <m:r>
            <m:rPr>
              <m:sty m:val="p"/>
            </m:rPr>
            <w:rPr>
              <w:rFonts w:ascii="Cambria Math" w:hAnsi="Cambria Math" w:cs="Red Hat Display SemiBold"/>
              <w:sz w:val="28"/>
              <w:szCs w:val="28"/>
              <w:lang w:eastAsia="it-IT"/>
            </w:rPr>
            <m:t>L= 2</m:t>
          </m:r>
          <m:r>
            <w:rPr>
              <w:rFonts w:ascii="Cambria Math" w:hAnsi="Cambria Math" w:cs="Red Hat Display SemiBold"/>
              <w:sz w:val="28"/>
              <w:szCs w:val="28"/>
              <w:lang w:eastAsia="it-IT"/>
            </w:rPr>
            <m:t>I</m:t>
          </m:r>
          <m:r>
            <m:rPr>
              <m:sty m:val="p"/>
            </m:rPr>
            <w:rPr>
              <w:rFonts w:ascii="Cambria Math" w:hAnsi="Cambria Math" w:cs="Red Hat Display SemiBold"/>
              <w:sz w:val="28"/>
              <w:szCs w:val="28"/>
              <w:lang w:eastAsia="it-IT"/>
            </w:rPr>
            <m:t>+</m:t>
          </m:r>
          <m:f>
            <m:fPr>
              <m:ctrlPr>
                <w:rPr>
                  <w:rFonts w:ascii="Cambria Math" w:hAnsi="Cambria Math" w:cs="Red Hat Display SemiBold"/>
                  <w:iCs/>
                  <w:sz w:val="28"/>
                  <w:szCs w:val="28"/>
                  <w:lang w:eastAsia="it-IT"/>
                </w:rPr>
              </m:ctrlPr>
            </m:fPr>
            <m:num>
              <m:r>
                <w:rPr>
                  <w:rFonts w:ascii="Cambria Math" w:hAnsi="Cambria Math" w:cs="Red Hat Display SemiBold"/>
                  <w:sz w:val="28"/>
                  <w:szCs w:val="28"/>
                  <w:lang w:eastAsia="it-IT"/>
                </w:rPr>
                <m:t>π</m:t>
              </m:r>
              <m:r>
                <m:rPr>
                  <m:sty m:val="p"/>
                </m:rPr>
                <w:rPr>
                  <w:rFonts w:ascii="Cambria Math" w:hAnsi="Cambria Math" w:cs="Red Hat Display SemiBold"/>
                  <w:sz w:val="28"/>
                  <w:szCs w:val="28"/>
                  <w:lang w:eastAsia="it-IT"/>
                </w:rPr>
                <m:t>×(</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1+</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2)</m:t>
              </m:r>
            </m:num>
            <m:den>
              <m:r>
                <m:rPr>
                  <m:sty m:val="p"/>
                </m:rPr>
                <w:rPr>
                  <w:rFonts w:ascii="Cambria Math" w:hAnsi="Cambria Math" w:cs="Red Hat Display SemiBold"/>
                  <w:sz w:val="28"/>
                  <w:szCs w:val="28"/>
                  <w:lang w:eastAsia="it-IT"/>
                </w:rPr>
                <m:t>2</m:t>
              </m:r>
            </m:den>
          </m:f>
          <m:r>
            <m:rPr>
              <m:sty m:val="p"/>
            </m:rPr>
            <w:rPr>
              <w:rFonts w:ascii="Cambria Math" w:hAnsi="Cambria Math" w:cs="Red Hat Display SemiBold"/>
              <w:sz w:val="28"/>
              <w:szCs w:val="28"/>
              <w:lang w:eastAsia="it-IT"/>
            </w:rPr>
            <m:t>+</m:t>
          </m:r>
          <m:f>
            <m:fPr>
              <m:ctrlPr>
                <w:rPr>
                  <w:rFonts w:ascii="Cambria Math" w:hAnsi="Cambria Math" w:cs="Red Hat Display SemiBold"/>
                  <w:iCs/>
                  <w:sz w:val="28"/>
                  <w:szCs w:val="28"/>
                  <w:lang w:eastAsia="it-IT"/>
                </w:rPr>
              </m:ctrlPr>
            </m:fPr>
            <m:num>
              <m:r>
                <m:rPr>
                  <m:sty m:val="p"/>
                </m:rPr>
                <w:rPr>
                  <w:rFonts w:ascii="Cambria Math" w:hAnsi="Cambria Math" w:cs="Red Hat Display SemiBold"/>
                  <w:sz w:val="28"/>
                  <w:szCs w:val="28"/>
                  <w:lang w:eastAsia="it-IT"/>
                </w:rPr>
                <m:t>(</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1+</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2)²</m:t>
              </m:r>
            </m:num>
            <m:den>
              <m:r>
                <m:rPr>
                  <m:sty m:val="p"/>
                </m:rPr>
                <w:rPr>
                  <w:rFonts w:ascii="Cambria Math" w:hAnsi="Cambria Math" w:cs="Red Hat Display SemiBold"/>
                  <w:sz w:val="28"/>
                  <w:szCs w:val="28"/>
                  <w:lang w:eastAsia="it-IT"/>
                </w:rPr>
                <m:t>4</m:t>
              </m:r>
              <m:r>
                <w:rPr>
                  <w:rFonts w:ascii="Cambria Math" w:hAnsi="Cambria Math" w:cs="Red Hat Display SemiBold"/>
                  <w:sz w:val="28"/>
                  <w:szCs w:val="28"/>
                  <w:lang w:eastAsia="it-IT"/>
                </w:rPr>
                <m:t>I</m:t>
              </m:r>
            </m:den>
          </m:f>
          <m:r>
            <m:rPr>
              <m:sty m:val="p"/>
            </m:rPr>
            <w:rPr>
              <w:rFonts w:ascii="Cambria Math" w:hAnsi="Cambria Math" w:cs="Red Hat Display SemiBold"/>
              <w:sz w:val="28"/>
              <w:szCs w:val="28"/>
              <w:lang w:eastAsia="it-IT"/>
            </w:rPr>
            <m:t>=2</m:t>
          </m:r>
          <m:r>
            <w:rPr>
              <w:rFonts w:ascii="Cambria Math" w:hAnsi="Cambria Math" w:cs="Red Hat Display SemiBold"/>
              <w:sz w:val="28"/>
              <w:szCs w:val="28"/>
              <w:lang w:eastAsia="it-IT"/>
            </w:rPr>
            <m:t>I</m:t>
          </m:r>
          <m:r>
            <m:rPr>
              <m:sty m:val="p"/>
            </m:rPr>
            <w:rPr>
              <w:rFonts w:ascii="Cambria Math" w:hAnsi="Cambria Math" w:cs="Red Hat Display SemiBold"/>
              <w:sz w:val="28"/>
              <w:szCs w:val="28"/>
              <w:lang w:eastAsia="it-IT"/>
            </w:rPr>
            <m:t>+</m:t>
          </m:r>
          <m:f>
            <m:fPr>
              <m:ctrlPr>
                <w:rPr>
                  <w:rFonts w:ascii="Cambria Math" w:hAnsi="Cambria Math" w:cs="Red Hat Display SemiBold"/>
                  <w:iCs/>
                  <w:sz w:val="28"/>
                  <w:szCs w:val="28"/>
                  <w:lang w:eastAsia="it-IT"/>
                </w:rPr>
              </m:ctrlPr>
            </m:fPr>
            <m:num>
              <m:r>
                <w:rPr>
                  <w:rFonts w:ascii="Cambria Math" w:hAnsi="Cambria Math" w:cs="Red Hat Display SemiBold"/>
                  <w:sz w:val="28"/>
                  <w:szCs w:val="28"/>
                  <w:lang w:eastAsia="it-IT"/>
                </w:rPr>
                <m:t>π</m:t>
              </m:r>
              <m:r>
                <m:rPr>
                  <m:sty m:val="p"/>
                </m:rPr>
                <w:rPr>
                  <w:rFonts w:ascii="Cambria Math" w:hAnsi="Cambria Math" w:cs="Red Hat Display SemiBold"/>
                  <w:sz w:val="28"/>
                  <w:szCs w:val="28"/>
                  <w:lang w:eastAsia="it-IT"/>
                </w:rPr>
                <m:t>×(</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1+</m:t>
              </m:r>
              <m:r>
                <w:rPr>
                  <w:rFonts w:ascii="Cambria Math" w:hAnsi="Cambria Math" w:cs="Red Hat Display SemiBold"/>
                  <w:sz w:val="28"/>
                  <w:szCs w:val="28"/>
                  <w:lang w:eastAsia="it-IT"/>
                </w:rPr>
                <m:t>de</m:t>
              </m:r>
              <m:r>
                <m:rPr>
                  <m:sty m:val="p"/>
                </m:rPr>
                <w:rPr>
                  <w:rFonts w:ascii="Cambria Math" w:hAnsi="Cambria Math" w:cs="Red Hat Display SemiBold"/>
                  <w:sz w:val="28"/>
                  <w:szCs w:val="28"/>
                  <w:lang w:eastAsia="it-IT"/>
                </w:rPr>
                <m:t>2)</m:t>
              </m:r>
            </m:num>
            <m:den>
              <m:r>
                <m:rPr>
                  <m:sty m:val="p"/>
                </m:rPr>
                <w:rPr>
                  <w:rFonts w:ascii="Cambria Math" w:hAnsi="Cambria Math" w:cs="Red Hat Display SemiBold"/>
                  <w:sz w:val="28"/>
                  <w:szCs w:val="28"/>
                  <w:lang w:eastAsia="it-IT"/>
                </w:rPr>
                <m:t>2</m:t>
              </m:r>
            </m:den>
          </m:f>
          <m:r>
            <m:rPr>
              <m:sty m:val="p"/>
            </m:rPr>
            <w:rPr>
              <w:rFonts w:ascii="Cambria Math" w:hAnsi="Cambria Math" w:cs="Red Hat Display SemiBold"/>
              <w:sz w:val="28"/>
              <w:szCs w:val="28"/>
              <w:lang w:eastAsia="it-IT"/>
            </w:rPr>
            <m:t>+0=2×568+</m:t>
          </m:r>
          <m:f>
            <m:fPr>
              <m:ctrlPr>
                <w:rPr>
                  <w:rFonts w:ascii="Cambria Math" w:hAnsi="Cambria Math" w:cs="Red Hat Display SemiBold"/>
                  <w:iCs/>
                  <w:sz w:val="28"/>
                  <w:szCs w:val="28"/>
                  <w:lang w:eastAsia="it-IT"/>
                </w:rPr>
              </m:ctrlPr>
            </m:fPr>
            <m:num>
              <m:r>
                <w:rPr>
                  <w:rFonts w:ascii="Cambria Math" w:hAnsi="Cambria Math" w:cs="Red Hat Display SemiBold"/>
                  <w:sz w:val="28"/>
                  <w:szCs w:val="28"/>
                  <w:lang w:eastAsia="it-IT"/>
                </w:rPr>
                <m:t>π</m:t>
              </m:r>
              <m:r>
                <m:rPr>
                  <m:sty m:val="p"/>
                </m:rPr>
                <w:rPr>
                  <w:rFonts w:ascii="Cambria Math" w:hAnsi="Cambria Math" w:cs="Red Hat Display SemiBold"/>
                  <w:sz w:val="28"/>
                  <w:szCs w:val="28"/>
                  <w:lang w:eastAsia="it-IT"/>
                </w:rPr>
                <m:t>×(22,5+22,5)</m:t>
              </m:r>
            </m:num>
            <m:den>
              <m:r>
                <m:rPr>
                  <m:sty m:val="p"/>
                </m:rPr>
                <w:rPr>
                  <w:rFonts w:ascii="Cambria Math" w:hAnsi="Cambria Math" w:cs="Red Hat Display SemiBold"/>
                  <w:sz w:val="28"/>
                  <w:szCs w:val="28"/>
                  <w:lang w:eastAsia="it-IT"/>
                </w:rPr>
                <m:t>2</m:t>
              </m:r>
            </m:den>
          </m:f>
          <m:r>
            <m:rPr>
              <m:sty m:val="p"/>
            </m:rPr>
            <w:rPr>
              <w:rFonts w:ascii="Cambria Math" w:hAnsi="Cambria Math" w:cs="Red Hat Display SemiBold"/>
              <w:sz w:val="28"/>
              <w:szCs w:val="28"/>
              <w:lang w:eastAsia="it-IT"/>
            </w:rPr>
            <m:t xml:space="preserve">=1207mm=1,2m  </m:t>
          </m:r>
        </m:oMath>
      </m:oMathPara>
    </w:p>
    <w:p w14:paraId="66440819" w14:textId="77777777" w:rsidR="0046285F" w:rsidRPr="00192A48" w:rsidRDefault="0046285F" w:rsidP="0046285F">
      <w:pPr>
        <w:rPr>
          <w:lang w:eastAsia="it-IT"/>
        </w:rPr>
      </w:pPr>
    </w:p>
    <w:p w14:paraId="5AF78AE3" w14:textId="77777777" w:rsidR="0046285F" w:rsidRPr="00192A48" w:rsidRDefault="0046285F" w:rsidP="0046285F">
      <w:pPr>
        <w:shd w:val="clear" w:color="auto" w:fill="D6D5D5" w:themeFill="background2"/>
        <w:rPr>
          <w:sz w:val="28"/>
          <w:szCs w:val="28"/>
          <w:lang w:eastAsia="it-IT"/>
        </w:rPr>
      </w:pPr>
      <m:oMathPara>
        <m:oMathParaPr>
          <m:jc m:val="center"/>
        </m:oMathParaPr>
        <m:oMath>
          <m:r>
            <m:rPr>
              <m:sty m:val="p"/>
            </m:rPr>
            <w:rPr>
              <w:rFonts w:ascii="Cambria Math" w:hAnsi="Cambria Math" w:cs="Red Hat Display SemiBold"/>
              <w:sz w:val="28"/>
              <w:szCs w:val="28"/>
              <w:lang w:eastAsia="it-IT"/>
            </w:rPr>
            <m:t>Pc&lt;Pa</m:t>
          </m:r>
        </m:oMath>
      </m:oMathPara>
    </w:p>
    <w:p w14:paraId="6597FE34" w14:textId="77777777" w:rsidR="0046285F" w:rsidRPr="00D01558" w:rsidRDefault="0046285F" w:rsidP="0046285F">
      <w:pPr>
        <w:rPr>
          <w:rFonts w:cs="Red Hat Display SemiBold"/>
        </w:rPr>
      </w:pPr>
    </w:p>
    <w:p w14:paraId="130005A2" w14:textId="77777777" w:rsidR="0046285F" w:rsidRPr="00D01558" w:rsidRDefault="0046285F" w:rsidP="0046285F">
      <w:pPr>
        <w:rPr>
          <w:rFonts w:cs="Red Hat Display SemiBold"/>
        </w:rPr>
      </w:pPr>
      <w:r w:rsidRPr="00D01558">
        <w:rPr>
          <w:rFonts w:cs="Red Hat Display SemiBold"/>
          <w:color w:val="000000"/>
        </w:rPr>
        <w:t>scelgo Fs= 1,3 e Ft= 1,2 dal manuale di meccanica I-156 tab. I.100 e tab. I.101</w:t>
      </w:r>
    </w:p>
    <w:p w14:paraId="02E4CB2E" w14:textId="77777777" w:rsidR="0046285F" w:rsidRPr="00D01558" w:rsidRDefault="0046285F" w:rsidP="0046285F">
      <w:pPr>
        <w:rPr>
          <w:rFonts w:cs="Red Hat Display SemiBold"/>
          <w:color w:val="000000"/>
        </w:rPr>
      </w:pPr>
      <w:r w:rsidRPr="00D01558">
        <w:rPr>
          <w:rFonts w:cs="Red Hat Display SemiBold"/>
          <w:color w:val="000000"/>
        </w:rPr>
        <w:t>scelgo Kw= 0,18 e Kz=1 dal manuale di meccanica I-160 tab. I.109 e tab. I.110</w:t>
      </w:r>
    </w:p>
    <w:p w14:paraId="1E536773" w14:textId="77777777" w:rsidR="0046285F" w:rsidRDefault="0046285F" w:rsidP="0046285F">
      <w:pPr>
        <w:rPr>
          <w:rFonts w:cs="Red Hat Display SemiBold"/>
          <w:color w:val="000000"/>
        </w:rPr>
      </w:pPr>
    </w:p>
    <w:p w14:paraId="00B4620D" w14:textId="77777777" w:rsidR="0046285F" w:rsidRPr="00F84F10" w:rsidRDefault="0046285F" w:rsidP="0046285F">
      <w:pPr>
        <w:shd w:val="clear" w:color="auto" w:fill="D6D5D5" w:themeFill="background2"/>
        <w:rPr>
          <w:rFonts w:eastAsiaTheme="minorEastAsia"/>
          <w:sz w:val="28"/>
          <w:szCs w:val="28"/>
          <w:lang w:eastAsia="it-IT"/>
        </w:rPr>
      </w:pPr>
      <m:oMathPara>
        <m:oMath>
          <m:r>
            <m:rPr>
              <m:sty m:val="p"/>
            </m:rPr>
            <w:rPr>
              <w:rFonts w:ascii="Cambria Math" w:hAnsi="Cambria Math" w:cs="Red Hat Display SemiBold"/>
              <w:sz w:val="28"/>
              <w:szCs w:val="28"/>
              <w:lang w:eastAsia="it-IT"/>
            </w:rPr>
            <m:t>Pc=p  ×Fs× Ft=5.78 ×1.3 ×1.2=9.01W=0.009kW</m:t>
          </m:r>
        </m:oMath>
      </m:oMathPara>
    </w:p>
    <w:p w14:paraId="23224AD7" w14:textId="77777777" w:rsidR="0046285F" w:rsidRDefault="0046285F" w:rsidP="0046285F">
      <w:pPr>
        <w:pStyle w:val="Testo"/>
      </w:pPr>
    </w:p>
    <w:p w14:paraId="759DE3D5" w14:textId="77777777" w:rsidR="0046285F" w:rsidRPr="00192A48" w:rsidRDefault="0046285F" w:rsidP="0046285F">
      <w:pPr>
        <w:shd w:val="clear" w:color="auto" w:fill="D6D5D5" w:themeFill="background2"/>
        <w:rPr>
          <w:rFonts w:eastAsiaTheme="minorEastAsia"/>
          <w:sz w:val="28"/>
          <w:szCs w:val="28"/>
          <w:lang w:eastAsia="it-IT"/>
        </w:rPr>
      </w:pPr>
      <m:oMathPara>
        <m:oMath>
          <m:r>
            <m:rPr>
              <m:sty m:val="p"/>
            </m:rPr>
            <w:rPr>
              <w:rFonts w:ascii="Cambria Math" w:hAnsi="Cambria Math" w:cs="Red Hat Display SemiBold"/>
              <w:sz w:val="28"/>
              <w:szCs w:val="28"/>
              <w:lang w:eastAsia="it-IT"/>
            </w:rPr>
            <m:t>Pa=Kz  ×Kw× P1=1×0.18×0.12=0.0216kW=21.6W</m:t>
          </m:r>
        </m:oMath>
      </m:oMathPara>
    </w:p>
    <w:p w14:paraId="453A63E4" w14:textId="77777777" w:rsidR="0046285F" w:rsidRPr="00D01558" w:rsidRDefault="0046285F" w:rsidP="0046285F"/>
    <w:p w14:paraId="6F9FB9CE" w14:textId="77777777" w:rsidR="0046285F" w:rsidRDefault="0046285F" w:rsidP="0046285F">
      <w:r w:rsidRPr="00D01558">
        <w:t xml:space="preserve">Cinghia GT2 in neoprene H6 e puleggia GT2 a 36 denti H6: La scelta della cinghia GT2 in neoprene H6 e della puleggia GT2 a 36 denti H6 è stata effettuata in base alle necessità di precisione e resistenza per il dimensionamento della trasmissione. La cinghia in neoprene offre una bassa deformazione e alta resistenza all'usura, garantendo un funzionamento affidabile anche a lungo termine. La puleggia con profilo a 36 denti H6 permette una corretta compatibilità con la </w:t>
      </w:r>
      <w:r w:rsidRPr="00D01558">
        <w:lastRenderedPageBreak/>
        <w:t>cinghia, assicurando un trasferimento di potenza efficiente e stabile, riducendo il rischio di slittamento e migliorando l'affidabilità del sistema.</w:t>
      </w:r>
    </w:p>
    <w:p w14:paraId="02EC78B4" w14:textId="77777777" w:rsidR="0046285F" w:rsidRDefault="0046285F" w:rsidP="0046285F"/>
    <w:p w14:paraId="2F25E057" w14:textId="081FC20E" w:rsidR="0046285F" w:rsidRPr="0046285F" w:rsidRDefault="005E322D" w:rsidP="00FB5F29">
      <w:pPr>
        <w:pStyle w:val="Testo"/>
        <w:rPr>
          <w:rFonts w:ascii="Times New Roman" w:hAnsi="Times New Roman"/>
          <w:color w:val="auto"/>
        </w:rPr>
      </w:pPr>
      <w:r>
        <w:t xml:space="preserve">4.1.2 </w:t>
      </w:r>
      <w:r w:rsidR="0046285F">
        <w:t>Albero Rettificato</w:t>
      </w:r>
    </w:p>
    <w:p w14:paraId="5B1C3F9F" w14:textId="77777777" w:rsidR="0046285F" w:rsidRPr="00A8460C" w:rsidRDefault="0046285F" w:rsidP="0046285F"/>
    <w:p w14:paraId="65C1A4AE" w14:textId="77777777" w:rsidR="0046285F" w:rsidRDefault="0046285F" w:rsidP="0046285F">
      <w:pPr>
        <w:shd w:val="clear" w:color="auto" w:fill="FFFFFF" w:themeFill="background1"/>
        <w:rPr>
          <w:rFonts w:cs="Red Hat Display SemiBold"/>
        </w:rPr>
      </w:pPr>
      <w:r w:rsidRPr="002C30B4">
        <w:rPr>
          <w:rFonts w:cs="Red Hat Display SemiBold"/>
        </w:rPr>
        <w:t>Dati</w:t>
      </w:r>
      <w:r>
        <w:rPr>
          <w:rFonts w:cs="Red Hat Display SemiBold"/>
        </w:rPr>
        <w:t>:</w:t>
      </w:r>
    </w:p>
    <w:p w14:paraId="50D792F5" w14:textId="77777777" w:rsidR="0046285F" w:rsidRPr="002C30B4" w:rsidRDefault="0046285F" w:rsidP="0046285F">
      <w:pPr>
        <w:shd w:val="clear" w:color="auto" w:fill="FFFFFF" w:themeFill="background1"/>
        <w:rPr>
          <w:rFonts w:cs="Red Hat Display SemiBold"/>
        </w:rPr>
      </w:pPr>
      <w:r>
        <w:rPr>
          <w:rFonts w:cs="Red Hat Display SemiBold"/>
          <w:noProof/>
        </w:rPr>
        <w:drawing>
          <wp:anchor distT="0" distB="0" distL="114300" distR="114300" simplePos="0" relativeHeight="251658270" behindDoc="0" locked="0" layoutInCell="1" allowOverlap="1" wp14:anchorId="7F2CBB4A" wp14:editId="721A12F8">
            <wp:simplePos x="0" y="0"/>
            <wp:positionH relativeFrom="column">
              <wp:posOffset>3089910</wp:posOffset>
            </wp:positionH>
            <wp:positionV relativeFrom="paragraph">
              <wp:posOffset>49530</wp:posOffset>
            </wp:positionV>
            <wp:extent cx="3676650" cy="1880870"/>
            <wp:effectExtent l="0" t="0" r="0" b="5080"/>
            <wp:wrapSquare wrapText="bothSides"/>
            <wp:docPr id="1084578282"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76650" cy="1880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2DA27C" w14:textId="77777777" w:rsidR="0046285F" w:rsidRPr="002C30B4" w:rsidRDefault="0046285F" w:rsidP="0046285F">
      <w:pPr>
        <w:shd w:val="clear" w:color="auto" w:fill="D6D5D5" w:themeFill="background2"/>
        <w:rPr>
          <w:rFonts w:cs="Red Hat Display SemiBold"/>
        </w:rPr>
      </w:pPr>
      <w:r w:rsidRPr="002C30B4">
        <w:rPr>
          <w:rFonts w:cs="Red Hat Display SemiBold"/>
        </w:rPr>
        <w:t>F=30N=3 Kg</w:t>
      </w:r>
    </w:p>
    <w:p w14:paraId="66BF54F3" w14:textId="77777777" w:rsidR="0046285F" w:rsidRPr="0030687E" w:rsidRDefault="0046285F" w:rsidP="0046285F">
      <w:pPr>
        <w:shd w:val="clear" w:color="auto" w:fill="D6D5D5" w:themeFill="background2"/>
        <w:rPr>
          <w:rFonts w:cs="Red Hat Display SemiBold"/>
          <w:lang w:val="en-US"/>
        </w:rPr>
      </w:pPr>
      <w:r w:rsidRPr="0030687E">
        <w:rPr>
          <w:rFonts w:cs="Red Hat Display SemiBold"/>
          <w:lang w:val="en-US"/>
        </w:rPr>
        <w:t>Rcy= Ray=F÷2=15N</w:t>
      </w:r>
    </w:p>
    <w:p w14:paraId="552AC950" w14:textId="77777777" w:rsidR="0046285F" w:rsidRPr="0030687E" w:rsidRDefault="0046285F" w:rsidP="0046285F">
      <w:pPr>
        <w:shd w:val="clear" w:color="auto" w:fill="D6D5D5" w:themeFill="background2"/>
        <w:rPr>
          <w:rFonts w:cs="Red Hat Display SemiBold"/>
          <w:lang w:val="en-US"/>
        </w:rPr>
      </w:pPr>
      <w:r w:rsidRPr="0030687E">
        <w:rPr>
          <w:rFonts w:cs="Red Hat Display SemiBold"/>
          <w:lang w:val="en-US"/>
        </w:rPr>
        <w:t>MFa= 0 Nmm</w:t>
      </w:r>
    </w:p>
    <w:p w14:paraId="6579F680" w14:textId="77777777" w:rsidR="0046285F" w:rsidRPr="0030687E" w:rsidRDefault="0046285F" w:rsidP="0046285F">
      <w:pPr>
        <w:shd w:val="clear" w:color="auto" w:fill="D6D5D5" w:themeFill="background2"/>
        <w:rPr>
          <w:rFonts w:cs="Red Hat Display SemiBold"/>
          <w:lang w:val="en-US"/>
        </w:rPr>
      </w:pPr>
      <w:r w:rsidRPr="0030687E">
        <w:rPr>
          <w:rFonts w:cs="Red Hat Display SemiBold"/>
          <w:lang w:val="en-US"/>
        </w:rPr>
        <w:t>MFe=Ray×200= 3000 Nmm</w:t>
      </w:r>
    </w:p>
    <w:p w14:paraId="12F270AF" w14:textId="77777777" w:rsidR="0046285F" w:rsidRPr="0030687E" w:rsidRDefault="0046285F" w:rsidP="0046285F">
      <w:pPr>
        <w:shd w:val="clear" w:color="auto" w:fill="D6D5D5" w:themeFill="background2"/>
        <w:rPr>
          <w:rFonts w:cs="Red Hat Display SemiBold"/>
          <w:lang w:val="en-US"/>
        </w:rPr>
      </w:pPr>
      <w:r w:rsidRPr="0030687E">
        <w:rPr>
          <w:rFonts w:cs="Red Hat Display SemiBold"/>
          <w:lang w:val="en-US"/>
        </w:rPr>
        <w:t>MFc=Ray×400-F×200= 0 Nmm</w:t>
      </w:r>
    </w:p>
    <w:p w14:paraId="79D9976D" w14:textId="77777777" w:rsidR="0046285F" w:rsidRPr="002C30B4" w:rsidRDefault="0046285F" w:rsidP="0046285F">
      <w:pPr>
        <w:shd w:val="clear" w:color="auto" w:fill="D6D5D5" w:themeFill="background2"/>
        <w:rPr>
          <w:rFonts w:cs="Red Hat Display SemiBold"/>
        </w:rPr>
      </w:pPr>
      <w:r w:rsidRPr="002C30B4">
        <w:rPr>
          <w:rFonts w:cs="Red Hat Display SemiBold"/>
        </w:rPr>
        <w:t>Materiale albero rettificato C45</w:t>
      </w:r>
    </w:p>
    <w:p w14:paraId="2B933718" w14:textId="77777777" w:rsidR="0046285F" w:rsidRPr="002C30B4" w:rsidRDefault="0046285F" w:rsidP="0046285F">
      <w:pPr>
        <w:shd w:val="clear" w:color="auto" w:fill="D6D5D5" w:themeFill="background2"/>
        <w:rPr>
          <w:rFonts w:cs="Red Hat Display SemiBold"/>
        </w:rPr>
      </w:pPr>
      <w:r w:rsidRPr="002C30B4">
        <w:rPr>
          <w:rFonts w:cs="Red Hat Display SemiBold"/>
        </w:rPr>
        <w:t>Rm= 620 N/mm²</w:t>
      </w:r>
    </w:p>
    <w:p w14:paraId="49B56F5B" w14:textId="77777777" w:rsidR="0046285F" w:rsidRPr="002C30B4" w:rsidRDefault="0046285F" w:rsidP="0046285F">
      <w:pPr>
        <w:shd w:val="clear" w:color="auto" w:fill="D6D5D5" w:themeFill="background2"/>
        <w:rPr>
          <w:rFonts w:cs="Red Hat Display SemiBold"/>
        </w:rPr>
      </w:pPr>
      <w:r w:rsidRPr="002C30B4">
        <w:rPr>
          <w:rFonts w:cs="Red Hat Display SemiBold"/>
        </w:rPr>
        <w:t>E = 220000 N/mm²</w:t>
      </w:r>
    </w:p>
    <w:p w14:paraId="507DD584" w14:textId="77777777" w:rsidR="0046285F" w:rsidRPr="002C30B4" w:rsidRDefault="0046285F" w:rsidP="0046285F">
      <w:pPr>
        <w:shd w:val="clear" w:color="auto" w:fill="FFFFFF" w:themeFill="background1"/>
        <w:rPr>
          <w:rFonts w:cs="Red Hat Display SemiBold"/>
        </w:rPr>
      </w:pPr>
    </w:p>
    <w:p w14:paraId="06751288" w14:textId="77777777" w:rsidR="0046285F" w:rsidRDefault="0046285F" w:rsidP="0046285F">
      <w:pPr>
        <w:shd w:val="clear" w:color="auto" w:fill="FFFFFF" w:themeFill="background1"/>
        <w:rPr>
          <w:rFonts w:cs="Red Hat Display SemiBold"/>
        </w:rPr>
      </w:pPr>
      <w:r w:rsidRPr="002C30B4">
        <w:rPr>
          <w:rFonts w:cs="Red Hat Display SemiBold"/>
        </w:rPr>
        <w:t>Calcoli</w:t>
      </w:r>
      <w:r>
        <w:rPr>
          <w:rFonts w:cs="Red Hat Display SemiBold"/>
        </w:rPr>
        <w:t>:</w:t>
      </w:r>
    </w:p>
    <w:p w14:paraId="54549C42" w14:textId="77777777" w:rsidR="0046285F" w:rsidRPr="002C30B4" w:rsidRDefault="0046285F" w:rsidP="0046285F">
      <w:pPr>
        <w:shd w:val="clear" w:color="auto" w:fill="FFFFFF" w:themeFill="background1"/>
        <w:rPr>
          <w:rFonts w:cs="Red Hat Display SemiBold"/>
        </w:rPr>
      </w:pPr>
    </w:p>
    <w:p w14:paraId="4CFB7A4D" w14:textId="77777777" w:rsidR="0046285F" w:rsidRPr="002C30B4" w:rsidRDefault="0046285F" w:rsidP="0046285F">
      <w:pPr>
        <w:shd w:val="clear" w:color="auto" w:fill="FFFFFF" w:themeFill="background1"/>
        <w:rPr>
          <w:rFonts w:cs="Red Hat Display SemiBold"/>
        </w:rPr>
      </w:pPr>
      <w:r w:rsidRPr="002C30B4">
        <w:rPr>
          <w:rFonts w:cs="Red Hat Display SemiBold"/>
        </w:rPr>
        <w:t xml:space="preserve">Dimensionamento Freccia </w:t>
      </w:r>
    </w:p>
    <w:p w14:paraId="668FAC25" w14:textId="77777777" w:rsidR="0046285F" w:rsidRPr="002C30B4" w:rsidRDefault="0046285F" w:rsidP="0046285F">
      <w:pPr>
        <w:shd w:val="clear" w:color="auto" w:fill="FFFFFF" w:themeFill="background1"/>
        <w:rPr>
          <w:rFonts w:cs="Red Hat Display SemiBold"/>
        </w:rPr>
      </w:pPr>
    </w:p>
    <w:p w14:paraId="30CBEEEB" w14:textId="77777777" w:rsidR="0046285F" w:rsidRPr="00D6134B" w:rsidRDefault="0046285F" w:rsidP="0046285F">
      <w:pPr>
        <w:shd w:val="clear" w:color="auto" w:fill="D6D5D5" w:themeFill="background2"/>
        <w:rPr>
          <w:rFonts w:eastAsiaTheme="minorEastAsia" w:cs="Red Hat Display SemiBold"/>
        </w:rPr>
      </w:pPr>
      <m:oMathPara>
        <m:oMathParaPr>
          <m:jc m:val="center"/>
        </m:oMathParaPr>
        <m:oMath>
          <m:r>
            <m:rPr>
              <m:sty m:val="p"/>
            </m:rPr>
            <w:rPr>
              <w:rFonts w:ascii="Cambria Math" w:hAnsi="Cambria Math" w:cs="Red Hat Display SemiBold"/>
            </w:rPr>
            <m:t>I=</m:t>
          </m:r>
          <m:f>
            <m:fPr>
              <m:ctrlPr>
                <w:rPr>
                  <w:rFonts w:ascii="Cambria Math" w:hAnsi="Cambria Math" w:cs="Red Hat Display SemiBold"/>
                  <w:i/>
                </w:rPr>
              </m:ctrlPr>
            </m:fPr>
            <m:num>
              <m:r>
                <w:rPr>
                  <w:rFonts w:ascii="Cambria Math" w:hAnsi="Cambria Math" w:cs="Red Hat Display SemiBold"/>
                </w:rPr>
                <m:t>π×</m:t>
              </m:r>
              <m:sSup>
                <m:sSupPr>
                  <m:ctrlPr>
                    <w:rPr>
                      <w:rFonts w:ascii="Cambria Math" w:hAnsi="Cambria Math" w:cs="Red Hat Display SemiBold"/>
                      <w:i/>
                    </w:rPr>
                  </m:ctrlPr>
                </m:sSupPr>
                <m:e>
                  <m:r>
                    <w:rPr>
                      <w:rFonts w:ascii="Cambria Math" w:hAnsi="Cambria Math" w:cs="Red Hat Display SemiBold"/>
                    </w:rPr>
                    <m:t>d</m:t>
                  </m:r>
                </m:e>
                <m:sup>
                  <m:r>
                    <w:rPr>
                      <w:rFonts w:ascii="Cambria Math" w:hAnsi="Cambria Math" w:cs="Red Hat Display SemiBold"/>
                    </w:rPr>
                    <m:t>4</m:t>
                  </m:r>
                </m:sup>
              </m:sSup>
            </m:num>
            <m:den>
              <m:r>
                <w:rPr>
                  <w:rFonts w:ascii="Cambria Math" w:hAnsi="Cambria Math" w:cs="Red Hat Display SemiBold"/>
                </w:rPr>
                <m:t>64</m:t>
              </m:r>
            </m:den>
          </m:f>
        </m:oMath>
      </m:oMathPara>
    </w:p>
    <w:p w14:paraId="1A99814B" w14:textId="77777777" w:rsidR="0046285F" w:rsidRPr="00D6134B" w:rsidRDefault="0046285F" w:rsidP="0046285F">
      <w:pPr>
        <w:shd w:val="clear" w:color="auto" w:fill="FFFFFF" w:themeFill="background1"/>
        <w:rPr>
          <w:rFonts w:cs="Red Hat Display SemiBold"/>
        </w:rPr>
      </w:pPr>
    </w:p>
    <w:p w14:paraId="0E01DE82" w14:textId="77777777" w:rsidR="0046285F" w:rsidRPr="00D6134B" w:rsidRDefault="00000000" w:rsidP="0046285F">
      <w:pPr>
        <w:shd w:val="clear" w:color="auto" w:fill="D6D5D5" w:themeFill="background2"/>
        <w:rPr>
          <w:rFonts w:eastAsiaTheme="minorEastAsia" w:cs="Red Hat Display SemiBold"/>
        </w:rPr>
      </w:pPr>
      <m:oMathPara>
        <m:oMathParaPr>
          <m:jc m:val="center"/>
        </m:oMathParaPr>
        <m:oMath>
          <m:sSub>
            <m:sSubPr>
              <m:ctrlPr>
                <w:rPr>
                  <w:rFonts w:ascii="Cambria Math" w:hAnsi="Cambria Math" w:cs="Red Hat Display SemiBold"/>
                  <w:i/>
                </w:rPr>
              </m:ctrlPr>
            </m:sSubPr>
            <m:e>
              <m:r>
                <w:rPr>
                  <w:rFonts w:ascii="Cambria Math" w:hAnsi="Cambria Math" w:cs="Red Hat Display SemiBold"/>
                </w:rPr>
                <m:t>Fc</m:t>
              </m:r>
            </m:e>
            <m:sub>
              <m:r>
                <w:rPr>
                  <w:rFonts w:ascii="Cambria Math" w:hAnsi="Cambria Math" w:cs="Red Hat Display SemiBold"/>
                </w:rPr>
                <m:t>max</m:t>
              </m:r>
            </m:sub>
          </m:sSub>
          <m:r>
            <m:rPr>
              <m:sty m:val="p"/>
            </m:rPr>
            <w:rPr>
              <w:rFonts w:ascii="Cambria Math" w:eastAsiaTheme="minorEastAsia" w:hAnsi="Cambria Math" w:cs="Red Hat Display SemiBold"/>
            </w:rPr>
            <m:t xml:space="preserve">=0,01mm </m:t>
          </m:r>
          <m:r>
            <m:rPr>
              <m:sty m:val="p"/>
            </m:rPr>
            <w:rPr>
              <w:rFonts w:ascii="Cambria Math" w:eastAsiaTheme="minorEastAsia" w:hAnsi="Cambria Math" w:cs="Times New Roman"/>
            </w:rPr>
            <m:t>≥</m:t>
          </m:r>
          <m:r>
            <m:rPr>
              <m:sty m:val="p"/>
            </m:rPr>
            <w:rPr>
              <w:rFonts w:ascii="Cambria Math" w:eastAsiaTheme="minorEastAsia" w:hAnsi="Cambria Math" w:cs="Red Hat Display SemiBold"/>
            </w:rPr>
            <m:t>Fc=</m:t>
          </m:r>
          <m:f>
            <m:fPr>
              <m:ctrlPr>
                <w:rPr>
                  <w:rFonts w:ascii="Cambria Math" w:eastAsiaTheme="minorEastAsia" w:hAnsi="Cambria Math" w:cs="Red Hat Display SemiBold"/>
                  <w:i/>
                </w:rPr>
              </m:ctrlPr>
            </m:fPr>
            <m:num>
              <m:r>
                <w:rPr>
                  <w:rFonts w:ascii="Cambria Math" w:eastAsiaTheme="minorEastAsia" w:hAnsi="Cambria Math" w:cs="Red Hat Display SemiBold"/>
                </w:rPr>
                <m:t>F</m:t>
              </m:r>
            </m:num>
            <m:den>
              <m:r>
                <w:rPr>
                  <w:rFonts w:ascii="Cambria Math" w:eastAsiaTheme="minorEastAsia" w:hAnsi="Cambria Math" w:cs="Red Hat Display SemiBold"/>
                </w:rPr>
                <m:t>E×</m:t>
              </m:r>
              <m:f>
                <m:fPr>
                  <m:ctrlPr>
                    <w:rPr>
                      <w:rFonts w:ascii="Cambria Math" w:eastAsiaTheme="minorEastAsia" w:hAnsi="Cambria Math" w:cs="Red Hat Display SemiBold"/>
                      <w:i/>
                    </w:rPr>
                  </m:ctrlPr>
                </m:fPr>
                <m:num>
                  <m:r>
                    <w:rPr>
                      <w:rFonts w:ascii="Cambria Math" w:eastAsiaTheme="minorEastAsia" w:hAnsi="Cambria Math" w:cs="Red Hat Display SemiBold"/>
                    </w:rPr>
                    <m:t>π×</m:t>
                  </m:r>
                  <m:sSup>
                    <m:sSupPr>
                      <m:ctrlPr>
                        <w:rPr>
                          <w:rFonts w:ascii="Cambria Math" w:eastAsiaTheme="minorEastAsia" w:hAnsi="Cambria Math" w:cs="Red Hat Display SemiBold"/>
                          <w:i/>
                        </w:rPr>
                      </m:ctrlPr>
                    </m:sSupPr>
                    <m:e>
                      <m:r>
                        <w:rPr>
                          <w:rFonts w:ascii="Cambria Math" w:eastAsiaTheme="minorEastAsia" w:hAnsi="Cambria Math" w:cs="Red Hat Display SemiBold"/>
                        </w:rPr>
                        <m:t>d</m:t>
                      </m:r>
                    </m:e>
                    <m:sup>
                      <m:r>
                        <w:rPr>
                          <w:rFonts w:ascii="Cambria Math" w:eastAsiaTheme="minorEastAsia" w:hAnsi="Cambria Math" w:cs="Red Hat Display SemiBold"/>
                        </w:rPr>
                        <m:t>4</m:t>
                      </m:r>
                    </m:sup>
                  </m:sSup>
                </m:num>
                <m:den>
                  <m:r>
                    <w:rPr>
                      <w:rFonts w:ascii="Cambria Math" w:eastAsiaTheme="minorEastAsia" w:hAnsi="Cambria Math" w:cs="Red Hat Display SemiBold"/>
                    </w:rPr>
                    <m:t>64</m:t>
                  </m:r>
                </m:den>
              </m:f>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sSup>
                <m:sSupPr>
                  <m:ctrlPr>
                    <w:rPr>
                      <w:rFonts w:ascii="Cambria Math" w:eastAsiaTheme="minorEastAsia" w:hAnsi="Cambria Math" w:cs="Red Hat Display SemiBold"/>
                      <w:i/>
                    </w:rPr>
                  </m:ctrlPr>
                </m:sSupPr>
                <m:e>
                  <m:r>
                    <w:rPr>
                      <w:rFonts w:ascii="Cambria Math" w:eastAsiaTheme="minorEastAsia" w:hAnsi="Cambria Math" w:cs="Red Hat Display SemiBold"/>
                    </w:rPr>
                    <m:t>AB</m:t>
                  </m:r>
                </m:e>
                <m:sup>
                  <m:r>
                    <w:rPr>
                      <w:rFonts w:ascii="Cambria Math" w:eastAsiaTheme="minorEastAsia" w:hAnsi="Cambria Math" w:cs="Red Hat Display SemiBold"/>
                    </w:rPr>
                    <m:t>3</m:t>
                  </m:r>
                </m:sup>
              </m:sSup>
              <m:r>
                <w:rPr>
                  <w:rFonts w:ascii="Cambria Math" w:eastAsiaTheme="minorEastAsia" w:hAnsi="Cambria Math" w:cs="Red Hat Display SemiBold"/>
                </w:rPr>
                <m:t>-</m:t>
              </m:r>
              <m:sSup>
                <m:sSupPr>
                  <m:ctrlPr>
                    <w:rPr>
                      <w:rFonts w:ascii="Cambria Math" w:eastAsiaTheme="minorEastAsia" w:hAnsi="Cambria Math" w:cs="Red Hat Display SemiBold"/>
                      <w:i/>
                    </w:rPr>
                  </m:ctrlPr>
                </m:sSupPr>
                <m:e>
                  <m:r>
                    <w:rPr>
                      <w:rFonts w:ascii="Cambria Math" w:eastAsiaTheme="minorEastAsia" w:hAnsi="Cambria Math" w:cs="Red Hat Display SemiBold"/>
                    </w:rPr>
                    <m:t>BC</m:t>
                  </m:r>
                </m:e>
                <m:sup>
                  <m:r>
                    <w:rPr>
                      <w:rFonts w:ascii="Cambria Math" w:eastAsiaTheme="minorEastAsia" w:hAnsi="Cambria Math" w:cs="Red Hat Display SemiBold"/>
                    </w:rPr>
                    <m:t>3</m:t>
                  </m:r>
                </m:sup>
              </m:sSup>
            </m:num>
            <m:den>
              <m:r>
                <w:rPr>
                  <w:rFonts w:ascii="Cambria Math" w:eastAsiaTheme="minorEastAsia" w:hAnsi="Cambria Math" w:cs="Red Hat Display SemiBold"/>
                </w:rPr>
                <m:t>3×</m:t>
              </m:r>
              <m:sSup>
                <m:sSupPr>
                  <m:ctrlPr>
                    <w:rPr>
                      <w:rFonts w:ascii="Cambria Math" w:eastAsiaTheme="minorEastAsia" w:hAnsi="Cambria Math" w:cs="Red Hat Display SemiBold"/>
                      <w:i/>
                    </w:rPr>
                  </m:ctrlPr>
                </m:sSupPr>
                <m:e>
                  <m:r>
                    <w:rPr>
                      <w:rFonts w:ascii="Cambria Math" w:eastAsiaTheme="minorEastAsia" w:hAnsi="Cambria Math" w:cs="Red Hat Display SemiBold"/>
                    </w:rPr>
                    <m:t>AC</m:t>
                  </m:r>
                </m:e>
                <m:sup>
                  <m:r>
                    <w:rPr>
                      <w:rFonts w:ascii="Cambria Math" w:eastAsiaTheme="minorEastAsia" w:hAnsi="Cambria Math" w:cs="Red Hat Display SemiBold"/>
                    </w:rPr>
                    <m:t>3</m:t>
                  </m:r>
                </m:sup>
              </m:sSup>
            </m:den>
          </m:f>
        </m:oMath>
      </m:oMathPara>
    </w:p>
    <w:p w14:paraId="78C1E6E8" w14:textId="77777777" w:rsidR="0046285F" w:rsidRPr="00D6134B" w:rsidRDefault="0046285F" w:rsidP="0046285F">
      <w:pPr>
        <w:shd w:val="clear" w:color="auto" w:fill="FFFFFF" w:themeFill="background1"/>
        <w:rPr>
          <w:rFonts w:cs="Red Hat Display SemiBold"/>
        </w:rPr>
      </w:pPr>
    </w:p>
    <w:p w14:paraId="41C44FA3" w14:textId="77777777" w:rsidR="0046285F" w:rsidRPr="00D6134B" w:rsidRDefault="0046285F" w:rsidP="0046285F">
      <w:pPr>
        <w:shd w:val="clear" w:color="auto" w:fill="D6D5D5" w:themeFill="background2"/>
        <w:rPr>
          <w:rFonts w:cs="Red Hat Display SemiBold"/>
        </w:rPr>
      </w:pPr>
      <m:oMathPara>
        <m:oMathParaPr>
          <m:jc m:val="center"/>
        </m:oMathParaPr>
        <m:oMath>
          <m:r>
            <w:rPr>
              <w:rFonts w:ascii="Cambria Math" w:eastAsiaTheme="minorEastAsia" w:hAnsi="Cambria Math" w:cs="Red Hat Display SemiBold"/>
            </w:rPr>
            <m:t>AC=320mm</m:t>
          </m:r>
        </m:oMath>
      </m:oMathPara>
    </w:p>
    <w:p w14:paraId="232FF5B6" w14:textId="77777777" w:rsidR="0046285F" w:rsidRPr="002C30B4" w:rsidRDefault="0046285F" w:rsidP="0046285F">
      <w:pPr>
        <w:shd w:val="clear" w:color="auto" w:fill="FFFFFF" w:themeFill="background1"/>
        <w:rPr>
          <w:rFonts w:cs="Red Hat Display SemiBold"/>
        </w:rPr>
      </w:pPr>
    </w:p>
    <w:p w14:paraId="01F20443" w14:textId="77777777" w:rsidR="0046285F" w:rsidRDefault="0046285F" w:rsidP="0046285F">
      <w:pPr>
        <w:shd w:val="clear" w:color="auto" w:fill="D6D5D5" w:themeFill="background2"/>
        <w:rPr>
          <w:rFonts w:eastAsiaTheme="minorEastAsia" w:cs="Red Hat Display SemiBold"/>
        </w:rPr>
      </w:pPr>
      <m:oMathPara>
        <m:oMath>
          <m:r>
            <w:rPr>
              <w:rFonts w:ascii="Cambria Math" w:hAnsi="Cambria Math" w:cs="Red Hat Display SemiBold"/>
            </w:rPr>
            <m:t>d=</m:t>
          </m:r>
          <m:rad>
            <m:radPr>
              <m:ctrlPr>
                <w:rPr>
                  <w:rFonts w:ascii="Cambria Math" w:hAnsi="Cambria Math" w:cs="Red Hat Display SemiBold"/>
                  <w:i/>
                </w:rPr>
              </m:ctrlPr>
            </m:radPr>
            <m:deg>
              <m:r>
                <w:rPr>
                  <w:rFonts w:ascii="Cambria Math" w:hAnsi="Cambria Math" w:cs="Red Hat Display SemiBold"/>
                </w:rPr>
                <m:t>4</m:t>
              </m:r>
            </m:deg>
            <m:e>
              <m:f>
                <m:fPr>
                  <m:ctrlPr>
                    <w:rPr>
                      <w:rFonts w:ascii="Cambria Math" w:hAnsi="Cambria Math" w:cs="Red Hat Display SemiBold"/>
                      <w:i/>
                    </w:rPr>
                  </m:ctrlPr>
                </m:fPr>
                <m:num>
                  <m:r>
                    <w:rPr>
                      <w:rFonts w:ascii="Cambria Math" w:hAnsi="Cambria Math" w:cs="Red Hat Display SemiBold"/>
                    </w:rPr>
                    <m:t>1</m:t>
                  </m:r>
                </m:num>
                <m:den>
                  <m:r>
                    <w:rPr>
                      <w:rFonts w:ascii="Cambria Math" w:hAnsi="Cambria Math" w:cs="Red Hat Display SemiBold"/>
                    </w:rPr>
                    <m:t>Fc</m:t>
                  </m:r>
                </m:den>
              </m:f>
            </m:e>
          </m:rad>
          <m:r>
            <w:rPr>
              <w:rFonts w:ascii="Cambria Math" w:eastAsiaTheme="minorEastAsia" w:hAnsi="Cambria Math" w:cs="Red Hat Display SemiBold"/>
            </w:rPr>
            <m:t>×</m:t>
          </m:r>
          <m:f>
            <m:fPr>
              <m:ctrlPr>
                <w:rPr>
                  <w:rFonts w:ascii="Cambria Math" w:eastAsiaTheme="minorEastAsia" w:hAnsi="Cambria Math" w:cs="Red Hat Display SemiBold"/>
                  <w:i/>
                </w:rPr>
              </m:ctrlPr>
            </m:fPr>
            <m:num>
              <m:sSup>
                <m:sSupPr>
                  <m:ctrlPr>
                    <w:rPr>
                      <w:rFonts w:ascii="Cambria Math" w:eastAsiaTheme="minorEastAsia" w:hAnsi="Cambria Math" w:cs="Red Hat Display SemiBold"/>
                      <w:i/>
                    </w:rPr>
                  </m:ctrlPr>
                </m:sSupPr>
                <m:e>
                  <m:r>
                    <w:rPr>
                      <w:rFonts w:ascii="Cambria Math" w:eastAsiaTheme="minorEastAsia" w:hAnsi="Cambria Math" w:cs="Red Hat Display SemiBold"/>
                    </w:rPr>
                    <m:t>AB</m:t>
                  </m:r>
                </m:e>
                <m:sup>
                  <m:r>
                    <w:rPr>
                      <w:rFonts w:ascii="Cambria Math" w:eastAsiaTheme="minorEastAsia" w:hAnsi="Cambria Math" w:cs="Red Hat Display SemiBold"/>
                    </w:rPr>
                    <m:t>3</m:t>
                  </m:r>
                </m:sup>
              </m:sSup>
              <m:r>
                <w:rPr>
                  <w:rFonts w:ascii="Cambria Math" w:eastAsiaTheme="minorEastAsia" w:hAnsi="Cambria Math" w:cs="Red Hat Display SemiBold"/>
                </w:rPr>
                <m:t>×</m:t>
              </m:r>
              <m:sSup>
                <m:sSupPr>
                  <m:ctrlPr>
                    <w:rPr>
                      <w:rFonts w:ascii="Cambria Math" w:eastAsiaTheme="minorEastAsia" w:hAnsi="Cambria Math" w:cs="Red Hat Display SemiBold"/>
                      <w:i/>
                    </w:rPr>
                  </m:ctrlPr>
                </m:sSupPr>
                <m:e>
                  <m:r>
                    <w:rPr>
                      <w:rFonts w:ascii="Cambria Math" w:eastAsiaTheme="minorEastAsia" w:hAnsi="Cambria Math" w:cs="Red Hat Display SemiBold"/>
                    </w:rPr>
                    <m:t>BC</m:t>
                  </m:r>
                </m:e>
                <m:sup>
                  <m:r>
                    <w:rPr>
                      <w:rFonts w:ascii="Cambria Math" w:eastAsiaTheme="minorEastAsia" w:hAnsi="Cambria Math" w:cs="Red Hat Display SemiBold"/>
                    </w:rPr>
                    <m:t>3</m:t>
                  </m:r>
                </m:sup>
              </m:sSup>
            </m:num>
            <m:den>
              <m:r>
                <w:rPr>
                  <w:rFonts w:ascii="Cambria Math" w:eastAsiaTheme="minorEastAsia" w:hAnsi="Cambria Math" w:cs="Red Hat Display SemiBold"/>
                </w:rPr>
                <m:t>3×</m:t>
              </m:r>
              <m:sSup>
                <m:sSupPr>
                  <m:ctrlPr>
                    <w:rPr>
                      <w:rFonts w:ascii="Cambria Math" w:eastAsiaTheme="minorEastAsia" w:hAnsi="Cambria Math" w:cs="Red Hat Display SemiBold"/>
                      <w:i/>
                    </w:rPr>
                  </m:ctrlPr>
                </m:sSupPr>
                <m:e>
                  <m:r>
                    <w:rPr>
                      <w:rFonts w:ascii="Cambria Math" w:eastAsiaTheme="minorEastAsia" w:hAnsi="Cambria Math" w:cs="Red Hat Display SemiBold"/>
                    </w:rPr>
                    <m:t>AC</m:t>
                  </m:r>
                </m:e>
                <m:sup>
                  <m:r>
                    <w:rPr>
                      <w:rFonts w:ascii="Cambria Math" w:eastAsiaTheme="minorEastAsia" w:hAnsi="Cambria Math" w:cs="Red Hat Display SemiBold"/>
                    </w:rPr>
                    <m:t>3</m:t>
                  </m:r>
                </m:sup>
              </m:sSup>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F×64</m:t>
              </m:r>
            </m:num>
            <m:den>
              <m:r>
                <w:rPr>
                  <w:rFonts w:ascii="Cambria Math" w:eastAsiaTheme="minorEastAsia" w:hAnsi="Cambria Math" w:cs="Red Hat Display SemiBold"/>
                </w:rPr>
                <m:t>E×π</m:t>
              </m:r>
            </m:den>
          </m:f>
          <m:r>
            <w:rPr>
              <w:rFonts w:ascii="Cambria Math" w:eastAsiaTheme="minorEastAsia" w:hAnsi="Cambria Math" w:cs="Red Hat Display SemiBold"/>
            </w:rPr>
            <m:t>=17.44 mm</m:t>
          </m:r>
        </m:oMath>
      </m:oMathPara>
    </w:p>
    <w:p w14:paraId="3C9A3A35" w14:textId="77777777" w:rsidR="0046285F" w:rsidRPr="002C30B4" w:rsidRDefault="0046285F" w:rsidP="0046285F">
      <w:pPr>
        <w:shd w:val="clear" w:color="auto" w:fill="FFFFFF" w:themeFill="background1"/>
        <w:rPr>
          <w:rFonts w:eastAsiaTheme="minorEastAsia" w:cs="Red Hat Display SemiBold"/>
        </w:rPr>
      </w:pPr>
    </w:p>
    <w:p w14:paraId="03B7E21F" w14:textId="77777777" w:rsidR="0046285F" w:rsidRPr="002C30B4" w:rsidRDefault="0046285F" w:rsidP="0046285F">
      <w:pPr>
        <w:shd w:val="clear" w:color="auto" w:fill="FFFFFF" w:themeFill="background1"/>
        <w:rPr>
          <w:rFonts w:eastAsiaTheme="minorEastAsia" w:cs="Red Hat Display SemiBold"/>
        </w:rPr>
      </w:pPr>
      <w:r w:rsidRPr="002C30B4">
        <w:rPr>
          <w:rFonts w:eastAsiaTheme="minorEastAsia" w:cs="Red Hat Display SemiBold"/>
        </w:rPr>
        <w:t>Dimensionamento Flessione semplice</w:t>
      </w:r>
    </w:p>
    <w:p w14:paraId="406A61BB" w14:textId="77777777" w:rsidR="0046285F" w:rsidRPr="002C30B4" w:rsidRDefault="0046285F" w:rsidP="0046285F">
      <w:pPr>
        <w:shd w:val="clear" w:color="auto" w:fill="FFFFFF" w:themeFill="background1"/>
        <w:rPr>
          <w:rFonts w:eastAsiaTheme="minorEastAsia" w:cs="Red Hat Display SemiBold"/>
        </w:rPr>
      </w:pPr>
    </w:p>
    <w:p w14:paraId="4C340BB0" w14:textId="77777777" w:rsidR="0046285F" w:rsidRPr="00E94148" w:rsidRDefault="00000000" w:rsidP="0046285F">
      <w:pPr>
        <w:shd w:val="clear" w:color="auto" w:fill="D6D5D5" w:themeFill="background2"/>
        <w:rPr>
          <w:rFonts w:eastAsiaTheme="minorEastAsia" w:cs="Red Hat Display SemiBold"/>
        </w:rPr>
      </w:pPr>
      <m:oMathPara>
        <m:oMath>
          <m:sSub>
            <m:sSubPr>
              <m:ctrlPr>
                <w:rPr>
                  <w:rFonts w:ascii="Cambria Math" w:eastAsiaTheme="minorEastAsia" w:hAnsi="Cambria Math" w:cs="Red Hat Display SemiBold"/>
                  <w:i/>
                </w:rPr>
              </m:ctrlPr>
            </m:sSubPr>
            <m:e>
              <m:r>
                <w:rPr>
                  <w:rFonts w:ascii="Cambria Math" w:eastAsiaTheme="minorEastAsia" w:hAnsi="Cambria Math" w:cs="Red Hat Display SemiBold"/>
                </w:rPr>
                <m:t>G</m:t>
              </m:r>
            </m:e>
            <m:sub>
              <m:r>
                <w:rPr>
                  <w:rFonts w:ascii="Cambria Math" w:eastAsiaTheme="minorEastAsia" w:hAnsi="Cambria Math" w:cs="Red Hat Display SemiBold"/>
                </w:rPr>
                <m:t>ams</m:t>
              </m:r>
            </m:sub>
          </m:sSub>
          <m:r>
            <w:rPr>
              <w:rFonts w:ascii="Cambria Math" w:eastAsiaTheme="minorEastAsia" w:hAnsi="Cambria Math" w:cs="Red Hat Display SemiBold"/>
            </w:rPr>
            <m:t xml:space="preserve">= </m:t>
          </m:r>
          <m:f>
            <m:fPr>
              <m:ctrlPr>
                <w:rPr>
                  <w:rFonts w:ascii="Cambria Math" w:eastAsiaTheme="minorEastAsia" w:hAnsi="Cambria Math" w:cs="Red Hat Display SemiBold"/>
                  <w:i/>
                </w:rPr>
              </m:ctrlPr>
            </m:fPr>
            <m:num>
              <m:r>
                <w:rPr>
                  <w:rFonts w:ascii="Cambria Math" w:eastAsiaTheme="minorEastAsia" w:hAnsi="Cambria Math" w:cs="Red Hat Display SemiBold"/>
                </w:rPr>
                <m:t>2</m:t>
              </m:r>
            </m:num>
            <m:den>
              <m:r>
                <w:rPr>
                  <w:rFonts w:ascii="Cambria Math" w:eastAsiaTheme="minorEastAsia" w:hAnsi="Cambria Math" w:cs="Red Hat Display SemiBold"/>
                </w:rPr>
                <m:t>3</m:t>
              </m:r>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Rm</m:t>
              </m:r>
            </m:num>
            <m:den>
              <m:r>
                <w:rPr>
                  <w:rFonts w:ascii="Cambria Math" w:eastAsiaTheme="minorEastAsia" w:hAnsi="Cambria Math" w:cs="Red Hat Display SemiBold"/>
                </w:rPr>
                <m:t>gr</m:t>
              </m:r>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2</m:t>
              </m:r>
            </m:num>
            <m:den>
              <m:r>
                <w:rPr>
                  <w:rFonts w:ascii="Cambria Math" w:eastAsiaTheme="minorEastAsia" w:hAnsi="Cambria Math" w:cs="Red Hat Display SemiBold"/>
                </w:rPr>
                <m:t>3</m:t>
              </m:r>
            </m:den>
          </m:f>
          <m:r>
            <w:rPr>
              <w:rFonts w:ascii="Cambria Math" w:eastAsiaTheme="minorEastAsia" w:hAnsi="Cambria Math" w:cs="Red Hat Display SemiBold"/>
            </w:rPr>
            <m:t>×</m:t>
          </m:r>
          <m:f>
            <m:fPr>
              <m:ctrlPr>
                <w:rPr>
                  <w:rFonts w:ascii="Cambria Math" w:eastAsiaTheme="minorEastAsia" w:hAnsi="Cambria Math" w:cs="Red Hat Display SemiBold"/>
                  <w:i/>
                </w:rPr>
              </m:ctrlPr>
            </m:fPr>
            <m:num>
              <m:r>
                <w:rPr>
                  <w:rFonts w:ascii="Cambria Math" w:eastAsiaTheme="minorEastAsia" w:hAnsi="Cambria Math" w:cs="Red Hat Display SemiBold"/>
                </w:rPr>
                <m:t>620</m:t>
              </m:r>
            </m:num>
            <m:den>
              <m:r>
                <w:rPr>
                  <w:rFonts w:ascii="Cambria Math" w:eastAsiaTheme="minorEastAsia" w:hAnsi="Cambria Math" w:cs="Red Hat Display SemiBold"/>
                </w:rPr>
                <m:t>3</m:t>
              </m:r>
            </m:den>
          </m:f>
          <m:r>
            <w:rPr>
              <w:rFonts w:ascii="Cambria Math" w:eastAsiaTheme="minorEastAsia" w:hAnsi="Cambria Math" w:cs="Red Hat Display SemiBold"/>
            </w:rPr>
            <m:t xml:space="preserve">=137.78 N/ </m:t>
          </m:r>
          <m:r>
            <m:rPr>
              <m:sty m:val="p"/>
            </m:rPr>
            <w:rPr>
              <w:rFonts w:ascii="Cambria Math" w:eastAsiaTheme="minorEastAsia" w:hAnsi="Cambria Math" w:cs="Red Hat Display SemiBold"/>
            </w:rPr>
            <m:t>mm²</m:t>
          </m:r>
          <m:r>
            <w:rPr>
              <w:rFonts w:ascii="Cambria Math" w:eastAsiaTheme="minorEastAsia" w:hAnsi="Cambria Math" w:cs="Red Hat Display SemiBold"/>
            </w:rPr>
            <m:t xml:space="preserve"> </m:t>
          </m:r>
        </m:oMath>
      </m:oMathPara>
    </w:p>
    <w:p w14:paraId="03B14718" w14:textId="77777777" w:rsidR="0046285F" w:rsidRPr="002C30B4" w:rsidRDefault="0046285F" w:rsidP="0046285F">
      <w:pPr>
        <w:shd w:val="clear" w:color="auto" w:fill="FFFFFF" w:themeFill="background1"/>
        <w:rPr>
          <w:rFonts w:eastAsiaTheme="minorEastAsia" w:cs="Red Hat Display SemiBold"/>
        </w:rPr>
      </w:pPr>
    </w:p>
    <w:p w14:paraId="43010344" w14:textId="77777777" w:rsidR="0046285F" w:rsidRPr="00E94148"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d=</m:t>
          </m:r>
          <m:rad>
            <m:radPr>
              <m:ctrlPr>
                <w:rPr>
                  <w:rFonts w:ascii="Cambria Math" w:eastAsiaTheme="minorEastAsia" w:hAnsi="Cambria Math" w:cs="Red Hat Display SemiBold"/>
                  <w:i/>
                </w:rPr>
              </m:ctrlPr>
            </m:radPr>
            <m:deg>
              <m:r>
                <w:rPr>
                  <w:rFonts w:ascii="Cambria Math" w:hAnsi="Cambria Math" w:cs="Red Hat Display SemiBold"/>
                </w:rPr>
                <m:t>3</m:t>
              </m:r>
            </m:deg>
            <m:e>
              <m:f>
                <m:fPr>
                  <m:ctrlPr>
                    <w:rPr>
                      <w:rFonts w:ascii="Cambria Math" w:eastAsiaTheme="minorEastAsia" w:hAnsi="Cambria Math" w:cs="Red Hat Display SemiBold"/>
                      <w:i/>
                    </w:rPr>
                  </m:ctrlPr>
                </m:fPr>
                <m:num>
                  <m:r>
                    <w:rPr>
                      <w:rFonts w:ascii="Cambria Math" w:eastAsiaTheme="minorEastAsia" w:hAnsi="Cambria Math" w:cs="Red Hat Display SemiBold"/>
                    </w:rPr>
                    <m:t>32×Mf</m:t>
                  </m:r>
                </m:num>
                <m:den>
                  <m:r>
                    <w:rPr>
                      <w:rFonts w:ascii="Cambria Math" w:eastAsiaTheme="minorEastAsia" w:hAnsi="Cambria Math" w:cs="Red Hat Display SemiBold"/>
                    </w:rPr>
                    <m:t>π×</m:t>
                  </m:r>
                  <m:sSub>
                    <m:sSubPr>
                      <m:ctrlPr>
                        <w:rPr>
                          <w:rFonts w:ascii="Cambria Math" w:eastAsiaTheme="minorEastAsia" w:hAnsi="Cambria Math" w:cs="Red Hat Display SemiBold"/>
                          <w:i/>
                        </w:rPr>
                      </m:ctrlPr>
                    </m:sSubPr>
                    <m:e>
                      <m:r>
                        <w:rPr>
                          <w:rFonts w:ascii="Cambria Math" w:eastAsiaTheme="minorEastAsia" w:hAnsi="Cambria Math" w:cs="Red Hat Display SemiBold"/>
                        </w:rPr>
                        <m:t>G</m:t>
                      </m:r>
                    </m:e>
                    <m:sub>
                      <m:r>
                        <w:rPr>
                          <w:rFonts w:ascii="Cambria Math" w:eastAsiaTheme="minorEastAsia" w:hAnsi="Cambria Math" w:cs="Red Hat Display SemiBold"/>
                        </w:rPr>
                        <m:t>ams</m:t>
                      </m:r>
                    </m:sub>
                  </m:sSub>
                </m:den>
              </m:f>
            </m:e>
          </m:rad>
          <m:r>
            <w:rPr>
              <w:rFonts w:ascii="Cambria Math" w:eastAsiaTheme="minorEastAsia" w:hAnsi="Cambria Math" w:cs="Red Hat Display SemiBold"/>
            </w:rPr>
            <m:t xml:space="preserve">= </m:t>
          </m:r>
          <m:rad>
            <m:radPr>
              <m:ctrlPr>
                <w:rPr>
                  <w:rFonts w:ascii="Cambria Math" w:eastAsiaTheme="minorEastAsia" w:hAnsi="Cambria Math" w:cs="Red Hat Display SemiBold"/>
                  <w:i/>
                </w:rPr>
              </m:ctrlPr>
            </m:radPr>
            <m:deg>
              <m:r>
                <w:rPr>
                  <w:rFonts w:ascii="Cambria Math" w:hAnsi="Cambria Math" w:cs="Red Hat Display SemiBold"/>
                </w:rPr>
                <m:t>3</m:t>
              </m:r>
            </m:deg>
            <m:e>
              <m:f>
                <m:fPr>
                  <m:ctrlPr>
                    <w:rPr>
                      <w:rFonts w:ascii="Cambria Math" w:eastAsiaTheme="minorEastAsia" w:hAnsi="Cambria Math" w:cs="Red Hat Display SemiBold"/>
                      <w:i/>
                    </w:rPr>
                  </m:ctrlPr>
                </m:fPr>
                <m:num>
                  <m:r>
                    <w:rPr>
                      <w:rFonts w:ascii="Cambria Math" w:eastAsiaTheme="minorEastAsia" w:hAnsi="Cambria Math" w:cs="Red Hat Display SemiBold"/>
                    </w:rPr>
                    <m:t>32×3000</m:t>
                  </m:r>
                </m:num>
                <m:den>
                  <m:r>
                    <w:rPr>
                      <w:rFonts w:ascii="Cambria Math" w:eastAsiaTheme="minorEastAsia" w:hAnsi="Cambria Math" w:cs="Red Hat Display SemiBold"/>
                    </w:rPr>
                    <m:t>π×137,78</m:t>
                  </m:r>
                </m:den>
              </m:f>
            </m:e>
          </m:rad>
          <m:r>
            <w:rPr>
              <w:rFonts w:ascii="Cambria Math" w:eastAsiaTheme="minorEastAsia" w:hAnsi="Cambria Math" w:cs="Red Hat Display SemiBold"/>
            </w:rPr>
            <m:t>=6mm</m:t>
          </m:r>
        </m:oMath>
      </m:oMathPara>
    </w:p>
    <w:p w14:paraId="18E70D3D" w14:textId="77777777" w:rsidR="0046285F" w:rsidRPr="002C30B4" w:rsidRDefault="0046285F" w:rsidP="0046285F">
      <w:pPr>
        <w:shd w:val="clear" w:color="auto" w:fill="FFFFFF" w:themeFill="background1"/>
        <w:rPr>
          <w:rFonts w:eastAsiaTheme="minorEastAsia" w:cs="Red Hat Display SemiBold"/>
        </w:rPr>
      </w:pPr>
    </w:p>
    <w:p w14:paraId="72F3A636" w14:textId="77777777" w:rsidR="0046285F" w:rsidRPr="002C30B4"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V=π×</m:t>
          </m:r>
          <m:sSup>
            <m:sSupPr>
              <m:ctrlPr>
                <w:rPr>
                  <w:rFonts w:ascii="Cambria Math" w:eastAsiaTheme="minorEastAsia" w:hAnsi="Cambria Math" w:cs="Red Hat Display SemiBold"/>
                  <w:i/>
                </w:rPr>
              </m:ctrlPr>
            </m:sSupPr>
            <m:e>
              <m:r>
                <w:rPr>
                  <w:rFonts w:ascii="Cambria Math" w:eastAsiaTheme="minorEastAsia" w:hAnsi="Cambria Math" w:cs="Red Hat Display SemiBold"/>
                </w:rPr>
                <m:t>r</m:t>
              </m:r>
            </m:e>
            <m:sup>
              <m:r>
                <w:rPr>
                  <w:rFonts w:ascii="Cambria Math" w:eastAsiaTheme="minorEastAsia" w:hAnsi="Cambria Math" w:cs="Red Hat Display SemiBold"/>
                </w:rPr>
                <m:t>2</m:t>
              </m:r>
            </m:sup>
          </m:sSup>
          <m:r>
            <w:rPr>
              <w:rFonts w:ascii="Cambria Math" w:eastAsiaTheme="minorEastAsia" w:hAnsi="Cambria Math" w:cs="Red Hat Display SemiBold"/>
            </w:rPr>
            <m:t>×L=π×</m:t>
          </m:r>
          <m:sSup>
            <m:sSupPr>
              <m:ctrlPr>
                <w:rPr>
                  <w:rFonts w:ascii="Cambria Math" w:eastAsiaTheme="minorEastAsia" w:hAnsi="Cambria Math" w:cs="Red Hat Display SemiBold"/>
                  <w:i/>
                </w:rPr>
              </m:ctrlPr>
            </m:sSupPr>
            <m:e>
              <m:r>
                <w:rPr>
                  <w:rFonts w:ascii="Cambria Math" w:eastAsiaTheme="minorEastAsia" w:hAnsi="Cambria Math" w:cs="Red Hat Display SemiBold"/>
                </w:rPr>
                <m:t>3</m:t>
              </m:r>
            </m:e>
            <m:sup>
              <m:r>
                <w:rPr>
                  <w:rFonts w:ascii="Cambria Math" w:eastAsiaTheme="minorEastAsia" w:hAnsi="Cambria Math" w:cs="Red Hat Display SemiBold"/>
                </w:rPr>
                <m:t>2</m:t>
              </m:r>
            </m:sup>
          </m:sSup>
          <m:r>
            <w:rPr>
              <w:rFonts w:ascii="Cambria Math" w:eastAsiaTheme="minorEastAsia" w:hAnsi="Cambria Math" w:cs="Red Hat Display SemiBold"/>
            </w:rPr>
            <m:t>×400=11309.79</m:t>
          </m:r>
          <m:sSup>
            <m:sSupPr>
              <m:ctrlPr>
                <w:rPr>
                  <w:rFonts w:ascii="Cambria Math" w:eastAsiaTheme="minorEastAsia" w:hAnsi="Cambria Math" w:cs="Red Hat Display SemiBold"/>
                </w:rPr>
              </m:ctrlPr>
            </m:sSupPr>
            <m:e>
              <m:r>
                <m:rPr>
                  <m:sty m:val="p"/>
                </m:rPr>
                <w:rPr>
                  <w:rFonts w:ascii="Cambria Math" w:eastAsiaTheme="minorEastAsia" w:hAnsi="Cambria Math" w:cs="Red Hat Display SemiBold"/>
                </w:rPr>
                <m:t>mm</m:t>
              </m:r>
            </m:e>
            <m:sup>
              <m:r>
                <m:rPr>
                  <m:sty m:val="p"/>
                </m:rPr>
                <w:rPr>
                  <w:rFonts w:ascii="Cambria Math" w:eastAsiaTheme="minorEastAsia" w:hAnsi="Cambria Math" w:cs="Red Hat Display SemiBold"/>
                </w:rPr>
                <m:t>3</m:t>
              </m:r>
            </m:sup>
          </m:sSup>
          <m:r>
            <m:rPr>
              <m:sty m:val="p"/>
            </m:rPr>
            <w:rPr>
              <w:rFonts w:ascii="Cambria Math" w:eastAsiaTheme="minorEastAsia" w:hAnsi="Cambria Math" w:cs="Red Hat Display SemiBold"/>
            </w:rPr>
            <m:t>=1.1303dm³</m:t>
          </m:r>
        </m:oMath>
      </m:oMathPara>
    </w:p>
    <w:p w14:paraId="083C69A5" w14:textId="77777777" w:rsidR="0046285F" w:rsidRPr="00E94148" w:rsidRDefault="0046285F" w:rsidP="0046285F">
      <w:pPr>
        <w:shd w:val="clear" w:color="auto" w:fill="FFFFFF" w:themeFill="background1"/>
        <w:rPr>
          <w:rFonts w:eastAsiaTheme="minorEastAsia" w:cs="Red Hat Display SemiBold"/>
        </w:rPr>
      </w:pPr>
    </w:p>
    <w:p w14:paraId="10AD9485" w14:textId="77777777" w:rsidR="0046285F" w:rsidRPr="00E94148" w:rsidRDefault="0046285F" w:rsidP="0046285F">
      <w:pPr>
        <w:shd w:val="clear" w:color="auto" w:fill="D6D5D5" w:themeFill="background2"/>
        <w:rPr>
          <w:rFonts w:eastAsiaTheme="minorEastAsia" w:cs="Red Hat Display SemiBold"/>
        </w:rPr>
      </w:pPr>
      <m:oMathPara>
        <m:oMathParaPr>
          <m:jc m:val="center"/>
        </m:oMathParaPr>
        <m:oMath>
          <m:r>
            <w:rPr>
              <w:rFonts w:ascii="Cambria Math" w:eastAsiaTheme="minorEastAsia" w:hAnsi="Cambria Math" w:cs="Red Hat Display SemiBold"/>
            </w:rPr>
            <m:t>δ=7,85 Kg/dm³</m:t>
          </m:r>
        </m:oMath>
      </m:oMathPara>
    </w:p>
    <w:p w14:paraId="6E2760EB" w14:textId="77777777" w:rsidR="0046285F" w:rsidRDefault="0046285F" w:rsidP="0046285F">
      <w:pPr>
        <w:shd w:val="clear" w:color="auto" w:fill="FFFFFF" w:themeFill="background1"/>
        <w:rPr>
          <w:rFonts w:cs="Red Hat Display SemiBold"/>
        </w:rPr>
      </w:pPr>
    </w:p>
    <w:p w14:paraId="77BE16D2" w14:textId="77777777" w:rsidR="0046285F" w:rsidRPr="002C30B4"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m=δ×V=7,85×1,1303=8,87Kg</m:t>
          </m:r>
        </m:oMath>
      </m:oMathPara>
    </w:p>
    <w:p w14:paraId="527E7571" w14:textId="77777777" w:rsidR="0046285F" w:rsidRDefault="0046285F" w:rsidP="0046285F">
      <w:pPr>
        <w:shd w:val="clear" w:color="auto" w:fill="FFFFFF" w:themeFill="background1"/>
        <w:rPr>
          <w:rFonts w:cs="Red Hat Display SemiBold"/>
        </w:rPr>
      </w:pPr>
    </w:p>
    <w:p w14:paraId="586C5354" w14:textId="77777777" w:rsidR="0046285F" w:rsidRPr="002C30B4" w:rsidRDefault="0046285F" w:rsidP="0046285F">
      <w:pPr>
        <w:shd w:val="clear" w:color="auto" w:fill="D6D5D5" w:themeFill="background2"/>
        <w:rPr>
          <w:rFonts w:eastAsiaTheme="minorEastAsia" w:cs="Red Hat Display SemiBold"/>
        </w:rPr>
      </w:pPr>
      <m:oMathPara>
        <m:oMath>
          <m:r>
            <w:rPr>
              <w:rFonts w:ascii="Cambria Math" w:eastAsiaTheme="minorEastAsia" w:hAnsi="Cambria Math" w:cs="Red Hat Display SemiBold"/>
            </w:rPr>
            <m:t>F=m×g=8.87×9.81=87N</m:t>
          </m:r>
        </m:oMath>
      </m:oMathPara>
    </w:p>
    <w:p w14:paraId="4EC5B134" w14:textId="77777777" w:rsidR="0046285F" w:rsidRPr="00E94148" w:rsidRDefault="0046285F" w:rsidP="0046285F">
      <w:pPr>
        <w:shd w:val="clear" w:color="auto" w:fill="D6D5D5" w:themeFill="background2"/>
        <w:rPr>
          <w:rFonts w:eastAsiaTheme="minorEastAsia" w:cs="Red Hat Display SemiBold"/>
          <w:color w:val="EE0000"/>
        </w:rPr>
      </w:pPr>
      <m:oMathPara>
        <m:oMath>
          <m:r>
            <w:rPr>
              <w:rFonts w:ascii="Cambria Math" w:hAnsi="Cambria Math" w:cs="Red Hat Display SemiBold"/>
            </w:rPr>
            <m:t>q=</m:t>
          </m:r>
          <m:f>
            <m:fPr>
              <m:ctrlPr>
                <w:rPr>
                  <w:rFonts w:ascii="Cambria Math" w:hAnsi="Cambria Math" w:cs="Red Hat Display SemiBold"/>
                  <w:i/>
                </w:rPr>
              </m:ctrlPr>
            </m:fPr>
            <m:num>
              <m:r>
                <w:rPr>
                  <w:rFonts w:ascii="Cambria Math" w:hAnsi="Cambria Math" w:cs="Red Hat Display SemiBold"/>
                </w:rPr>
                <m:t>P</m:t>
              </m:r>
            </m:num>
            <m:den>
              <m:r>
                <w:rPr>
                  <w:rFonts w:ascii="Cambria Math" w:hAnsi="Cambria Math" w:cs="Red Hat Display SemiBold"/>
                </w:rPr>
                <m:t>L</m:t>
              </m:r>
            </m:den>
          </m:f>
          <m:r>
            <w:rPr>
              <w:rFonts w:ascii="Cambria Math" w:hAnsi="Cambria Math" w:cs="Red Hat Display SemiBold"/>
            </w:rPr>
            <m:t>=</m:t>
          </m:r>
          <m:f>
            <m:fPr>
              <m:ctrlPr>
                <w:rPr>
                  <w:rFonts w:ascii="Cambria Math" w:hAnsi="Cambria Math" w:cs="Red Hat Display SemiBold"/>
                  <w:i/>
                </w:rPr>
              </m:ctrlPr>
            </m:fPr>
            <m:num>
              <m:r>
                <w:rPr>
                  <w:rFonts w:ascii="Cambria Math" w:hAnsi="Cambria Math" w:cs="Red Hat Display SemiBold"/>
                </w:rPr>
                <m:t>87</m:t>
              </m:r>
            </m:num>
            <m:den>
              <m:r>
                <w:rPr>
                  <w:rFonts w:ascii="Cambria Math" w:hAnsi="Cambria Math" w:cs="Red Hat Display SemiBold"/>
                </w:rPr>
                <m:t>0,4</m:t>
              </m:r>
            </m:den>
          </m:f>
          <m:r>
            <w:rPr>
              <w:rFonts w:ascii="Cambria Math" w:hAnsi="Cambria Math" w:cs="Red Hat Display SemiBold"/>
            </w:rPr>
            <m:t>=</m:t>
          </m:r>
          <m:r>
            <m:rPr>
              <m:sty m:val="p"/>
            </m:rPr>
            <w:rPr>
              <w:rFonts w:ascii="Cambria Math" w:eastAsiaTheme="minorEastAsia" w:hAnsi="Cambria Math" w:cs="Red Hat Display SemiBold"/>
            </w:rPr>
            <m:t>217,5 N/m</m:t>
          </m:r>
        </m:oMath>
      </m:oMathPara>
    </w:p>
    <w:p w14:paraId="112C031E" w14:textId="77777777" w:rsidR="0046285F" w:rsidRDefault="0046285F" w:rsidP="0046285F">
      <w:pPr>
        <w:shd w:val="clear" w:color="auto" w:fill="FFFFFF" w:themeFill="background1"/>
        <w:jc w:val="both"/>
        <w:rPr>
          <w:rFonts w:cs="Red Hat Display SemiBold"/>
        </w:rPr>
      </w:pPr>
    </w:p>
    <w:p w14:paraId="25EA974F" w14:textId="3841434E" w:rsidR="00B76412" w:rsidRDefault="00B76412" w:rsidP="00B76412">
      <w:pPr>
        <w:pStyle w:val="Testo"/>
      </w:pPr>
      <w:r w:rsidRPr="00B76412">
        <w:rPr>
          <w:i w:val="0"/>
        </w:rPr>
        <w:t>4.</w:t>
      </w:r>
      <w:r>
        <w:t>1.2 Pallet</w:t>
      </w:r>
    </w:p>
    <w:p w14:paraId="631AEC86" w14:textId="77777777" w:rsidR="00B76412" w:rsidRDefault="00B76412" w:rsidP="00B76412">
      <w:pPr>
        <w:pStyle w:val="Testo"/>
      </w:pPr>
    </w:p>
    <w:p w14:paraId="473F4BD2" w14:textId="1C8C15FF" w:rsidR="00B76412" w:rsidRDefault="00B76412" w:rsidP="00B76412">
      <w:pPr>
        <w:pStyle w:val="Testo"/>
      </w:pPr>
      <w:r>
        <w:rPr>
          <w:rFonts w:ascii="Times New Roman" w:hAnsi="Times New Roman"/>
          <w:noProof/>
          <w:color w:val="auto"/>
        </w:rPr>
        <w:drawing>
          <wp:inline distT="0" distB="0" distL="0" distR="0" wp14:anchorId="45349F7E" wp14:editId="4A6E2F0E">
            <wp:extent cx="5050800" cy="6544800"/>
            <wp:effectExtent l="0" t="0" r="0" b="8890"/>
            <wp:docPr id="416102577"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50800" cy="6544800"/>
                    </a:xfrm>
                    <a:prstGeom prst="rect">
                      <a:avLst/>
                    </a:prstGeom>
                    <a:noFill/>
                    <a:ln>
                      <a:noFill/>
                    </a:ln>
                  </pic:spPr>
                </pic:pic>
              </a:graphicData>
            </a:graphic>
          </wp:inline>
        </w:drawing>
      </w:r>
    </w:p>
    <w:p w14:paraId="14CF1987" w14:textId="77777777" w:rsidR="00B76412" w:rsidRDefault="00B76412" w:rsidP="00B76412">
      <w:pPr>
        <w:pStyle w:val="Testo"/>
      </w:pPr>
    </w:p>
    <w:p w14:paraId="0C5C54C1" w14:textId="3ABFE4EC" w:rsidR="00B76412" w:rsidRPr="00B76412" w:rsidRDefault="00B76412" w:rsidP="00B76412">
      <w:pPr>
        <w:pStyle w:val="Testo"/>
        <w:rPr>
          <w:rFonts w:ascii="Times New Roman" w:hAnsi="Times New Roman"/>
          <w:color w:val="auto"/>
        </w:rPr>
      </w:pPr>
      <w:r>
        <w:rPr>
          <w:rFonts w:ascii="Times New Roman" w:hAnsi="Times New Roman"/>
          <w:noProof/>
          <w:color w:val="auto"/>
        </w:rPr>
        <w:lastRenderedPageBreak/>
        <w:drawing>
          <wp:inline distT="0" distB="0" distL="0" distR="0" wp14:anchorId="69F2C55E" wp14:editId="7EF49364">
            <wp:extent cx="6761480" cy="8759190"/>
            <wp:effectExtent l="0" t="0" r="1270" b="3810"/>
            <wp:docPr id="899670628"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lastRenderedPageBreak/>
        <w:drawing>
          <wp:inline distT="0" distB="0" distL="0" distR="0" wp14:anchorId="0AE1888D" wp14:editId="48D79E4B">
            <wp:extent cx="6761480" cy="8759190"/>
            <wp:effectExtent l="0" t="0" r="1270" b="3810"/>
            <wp:docPr id="1887546767"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lastRenderedPageBreak/>
        <w:drawing>
          <wp:inline distT="0" distB="0" distL="0" distR="0" wp14:anchorId="1E1F53CA" wp14:editId="58C4D50C">
            <wp:extent cx="6761480" cy="8759190"/>
            <wp:effectExtent l="0" t="0" r="1270" b="3810"/>
            <wp:docPr id="15490518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lastRenderedPageBreak/>
        <w:drawing>
          <wp:inline distT="0" distB="0" distL="0" distR="0" wp14:anchorId="00DE5069" wp14:editId="3B7F1E33">
            <wp:extent cx="6761480" cy="8759190"/>
            <wp:effectExtent l="0" t="0" r="1270" b="3810"/>
            <wp:docPr id="260410405"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r>
        <w:rPr>
          <w:rFonts w:ascii="Times New Roman" w:hAnsi="Times New Roman"/>
          <w:noProof/>
          <w:color w:val="auto"/>
        </w:rPr>
        <w:lastRenderedPageBreak/>
        <w:drawing>
          <wp:inline distT="0" distB="0" distL="0" distR="0" wp14:anchorId="4ED9C56A" wp14:editId="682F9778">
            <wp:extent cx="6761480" cy="8759190"/>
            <wp:effectExtent l="0" t="0" r="1270" b="3810"/>
            <wp:docPr id="140775729"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61480" cy="8759190"/>
                    </a:xfrm>
                    <a:prstGeom prst="rect">
                      <a:avLst/>
                    </a:prstGeom>
                    <a:noFill/>
                    <a:ln>
                      <a:noFill/>
                    </a:ln>
                  </pic:spPr>
                </pic:pic>
              </a:graphicData>
            </a:graphic>
          </wp:inline>
        </w:drawing>
      </w:r>
    </w:p>
    <w:p w14:paraId="7DF090E8" w14:textId="5C63945E" w:rsidR="0046285F" w:rsidRDefault="00B76412" w:rsidP="00B76412">
      <w:pPr>
        <w:pStyle w:val="Testo"/>
      </w:pPr>
      <w:r w:rsidRPr="00B76412">
        <w:rPr>
          <w:i w:val="0"/>
        </w:rPr>
        <w:lastRenderedPageBreak/>
        <w:t>4.</w:t>
      </w:r>
      <w:r>
        <w:t>1.2 Pallet con forche</w:t>
      </w:r>
      <w:r>
        <w:rPr>
          <w:noProof/>
        </w:rPr>
        <w:drawing>
          <wp:inline distT="0" distB="0" distL="0" distR="0" wp14:anchorId="26C54EE4" wp14:editId="7CB1F36C">
            <wp:extent cx="5824800" cy="7542000"/>
            <wp:effectExtent l="0" t="0" r="5080" b="1905"/>
            <wp:docPr id="694008735"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824800" cy="7542000"/>
                    </a:xfrm>
                    <a:prstGeom prst="rect">
                      <a:avLst/>
                    </a:prstGeom>
                    <a:noFill/>
                    <a:ln>
                      <a:noFill/>
                    </a:ln>
                  </pic:spPr>
                </pic:pic>
              </a:graphicData>
            </a:graphic>
          </wp:inline>
        </w:drawing>
      </w:r>
      <w:r>
        <w:rPr>
          <w:noProof/>
        </w:rPr>
        <w:lastRenderedPageBreak/>
        <w:drawing>
          <wp:inline distT="0" distB="0" distL="0" distR="0" wp14:anchorId="1A30DFB7" wp14:editId="4BBE6D95">
            <wp:extent cx="6755765" cy="8748395"/>
            <wp:effectExtent l="0" t="0" r="6985" b="0"/>
            <wp:docPr id="63404529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lastRenderedPageBreak/>
        <w:drawing>
          <wp:inline distT="0" distB="0" distL="0" distR="0" wp14:anchorId="28D3C775" wp14:editId="3D26C9F4">
            <wp:extent cx="6755765" cy="8748395"/>
            <wp:effectExtent l="0" t="0" r="6985" b="0"/>
            <wp:docPr id="1522844228"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lastRenderedPageBreak/>
        <w:drawing>
          <wp:inline distT="0" distB="0" distL="0" distR="0" wp14:anchorId="49A47F69" wp14:editId="4D6CDD34">
            <wp:extent cx="6755765" cy="8748395"/>
            <wp:effectExtent l="0" t="0" r="6985" b="0"/>
            <wp:docPr id="1432748901"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lastRenderedPageBreak/>
        <w:drawing>
          <wp:inline distT="0" distB="0" distL="0" distR="0" wp14:anchorId="6AB5669A" wp14:editId="6F080928">
            <wp:extent cx="6755765" cy="8748395"/>
            <wp:effectExtent l="0" t="0" r="6985" b="0"/>
            <wp:docPr id="419885019"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r>
        <w:rPr>
          <w:noProof/>
        </w:rPr>
        <w:lastRenderedPageBreak/>
        <w:drawing>
          <wp:inline distT="0" distB="0" distL="0" distR="0" wp14:anchorId="45986DB3" wp14:editId="40E4BD8D">
            <wp:extent cx="6755765" cy="8748395"/>
            <wp:effectExtent l="0" t="0" r="6985" b="0"/>
            <wp:docPr id="998273564"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55765" cy="8748395"/>
                    </a:xfrm>
                    <a:prstGeom prst="rect">
                      <a:avLst/>
                    </a:prstGeom>
                    <a:noFill/>
                    <a:ln>
                      <a:noFill/>
                    </a:ln>
                  </pic:spPr>
                </pic:pic>
              </a:graphicData>
            </a:graphic>
          </wp:inline>
        </w:drawing>
      </w:r>
    </w:p>
    <w:p w14:paraId="1898D212" w14:textId="652E3B4F" w:rsidR="00187EF9" w:rsidRDefault="00187EF9" w:rsidP="00CC2D1C">
      <w:pPr>
        <w:pStyle w:val="Titolo3"/>
      </w:pPr>
      <w:r>
        <w:lastRenderedPageBreak/>
        <w:t xml:space="preserve">4.2 Componenti meccanici </w:t>
      </w:r>
    </w:p>
    <w:p w14:paraId="7AD93357" w14:textId="77777777" w:rsidR="00187EF9" w:rsidRDefault="00187EF9" w:rsidP="00187EF9"/>
    <w:p w14:paraId="434F8BF8" w14:textId="77777777" w:rsidR="004B7800" w:rsidRDefault="004B7800" w:rsidP="00187EF9"/>
    <w:p w14:paraId="5D3C0A14" w14:textId="5EF61856" w:rsidR="004B7800" w:rsidRDefault="004B7800" w:rsidP="004B7800">
      <w:pPr>
        <w:jc w:val="both"/>
      </w:pPr>
      <w:r>
        <w:rPr>
          <w:noProof/>
        </w:rPr>
        <w:drawing>
          <wp:inline distT="0" distB="0" distL="0" distR="0" wp14:anchorId="7682B990" wp14:editId="6FA5698B">
            <wp:extent cx="5684400" cy="8042400"/>
            <wp:effectExtent l="0" t="0" r="0" b="0"/>
            <wp:docPr id="600246097"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84400" cy="8042400"/>
                    </a:xfrm>
                    <a:prstGeom prst="rect">
                      <a:avLst/>
                    </a:prstGeom>
                    <a:noFill/>
                    <a:ln>
                      <a:noFill/>
                    </a:ln>
                  </pic:spPr>
                </pic:pic>
              </a:graphicData>
            </a:graphic>
          </wp:inline>
        </w:drawing>
      </w:r>
    </w:p>
    <w:p w14:paraId="4BAD7D04" w14:textId="3B696196" w:rsidR="004B7800" w:rsidRDefault="004B7800" w:rsidP="0046285F">
      <w:r>
        <w:rPr>
          <w:noProof/>
        </w:rPr>
        <w:lastRenderedPageBreak/>
        <w:drawing>
          <wp:inline distT="0" distB="0" distL="0" distR="0" wp14:anchorId="54D191DB" wp14:editId="06D55AA6">
            <wp:extent cx="6743700" cy="9544050"/>
            <wp:effectExtent l="0" t="0" r="0" b="0"/>
            <wp:docPr id="1227305943"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43700" cy="9544050"/>
                    </a:xfrm>
                    <a:prstGeom prst="rect">
                      <a:avLst/>
                    </a:prstGeom>
                    <a:noFill/>
                    <a:ln>
                      <a:noFill/>
                    </a:ln>
                  </pic:spPr>
                </pic:pic>
              </a:graphicData>
            </a:graphic>
          </wp:inline>
        </w:drawing>
      </w:r>
    </w:p>
    <w:p w14:paraId="34CBB58B" w14:textId="54F8C57D" w:rsidR="004B7800" w:rsidRDefault="004B7800" w:rsidP="0046285F">
      <w:r>
        <w:rPr>
          <w:noProof/>
        </w:rPr>
        <w:lastRenderedPageBreak/>
        <w:drawing>
          <wp:inline distT="0" distB="0" distL="0" distR="0" wp14:anchorId="66BD2F8A" wp14:editId="02D5A6E4">
            <wp:extent cx="6743700" cy="9544050"/>
            <wp:effectExtent l="0" t="0" r="0" b="0"/>
            <wp:docPr id="736512587"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43700" cy="9544050"/>
                    </a:xfrm>
                    <a:prstGeom prst="rect">
                      <a:avLst/>
                    </a:prstGeom>
                    <a:noFill/>
                    <a:ln>
                      <a:noFill/>
                    </a:ln>
                  </pic:spPr>
                </pic:pic>
              </a:graphicData>
            </a:graphic>
          </wp:inline>
        </w:drawing>
      </w:r>
    </w:p>
    <w:p w14:paraId="5968ABAA" w14:textId="5EFCD19A" w:rsidR="004B7800" w:rsidRDefault="004B7800" w:rsidP="0046285F">
      <w:r>
        <w:rPr>
          <w:noProof/>
        </w:rPr>
        <w:lastRenderedPageBreak/>
        <w:drawing>
          <wp:inline distT="0" distB="0" distL="0" distR="0" wp14:anchorId="2401EE7E" wp14:editId="792720AD">
            <wp:extent cx="6743700" cy="9544050"/>
            <wp:effectExtent l="0" t="0" r="0" b="0"/>
            <wp:docPr id="215733236"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743700" cy="9544050"/>
                    </a:xfrm>
                    <a:prstGeom prst="rect">
                      <a:avLst/>
                    </a:prstGeom>
                    <a:noFill/>
                    <a:ln>
                      <a:noFill/>
                    </a:ln>
                  </pic:spPr>
                </pic:pic>
              </a:graphicData>
            </a:graphic>
          </wp:inline>
        </w:drawing>
      </w:r>
    </w:p>
    <w:p w14:paraId="37678267" w14:textId="68AE2C56" w:rsidR="004B7800" w:rsidRDefault="004B7800" w:rsidP="0046285F">
      <w:r>
        <w:rPr>
          <w:noProof/>
        </w:rPr>
        <w:lastRenderedPageBreak/>
        <w:drawing>
          <wp:inline distT="0" distB="0" distL="0" distR="0" wp14:anchorId="3D6B76FF" wp14:editId="38B93375">
            <wp:extent cx="6753225" cy="9544050"/>
            <wp:effectExtent l="0" t="0" r="9525" b="0"/>
            <wp:docPr id="390235585"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753225" cy="9544050"/>
                    </a:xfrm>
                    <a:prstGeom prst="rect">
                      <a:avLst/>
                    </a:prstGeom>
                    <a:noFill/>
                    <a:ln>
                      <a:noFill/>
                    </a:ln>
                  </pic:spPr>
                </pic:pic>
              </a:graphicData>
            </a:graphic>
          </wp:inline>
        </w:drawing>
      </w:r>
    </w:p>
    <w:p w14:paraId="4AF7E4E1" w14:textId="53F78D2D" w:rsidR="004B7800" w:rsidRDefault="00935C53" w:rsidP="004B7800">
      <w:r>
        <w:rPr>
          <w:noProof/>
        </w:rPr>
        <w:lastRenderedPageBreak/>
        <w:drawing>
          <wp:inline distT="0" distB="0" distL="0" distR="0" wp14:anchorId="5AEFDA7A" wp14:editId="3E9D6013">
            <wp:extent cx="6737985" cy="9552940"/>
            <wp:effectExtent l="0" t="0" r="5715" b="0"/>
            <wp:docPr id="616482926"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62109ED9" w14:textId="5771EFE8" w:rsidR="004B7800" w:rsidRPr="004B7800" w:rsidRDefault="00935C53" w:rsidP="004B7800">
      <w:r>
        <w:rPr>
          <w:noProof/>
        </w:rPr>
        <w:lastRenderedPageBreak/>
        <w:drawing>
          <wp:inline distT="0" distB="0" distL="0" distR="0" wp14:anchorId="0D085084" wp14:editId="06541209">
            <wp:extent cx="6737985" cy="9552940"/>
            <wp:effectExtent l="0" t="0" r="5715" b="0"/>
            <wp:docPr id="1057081467"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60227E6F" wp14:editId="1B613011">
            <wp:extent cx="6737985" cy="9552940"/>
            <wp:effectExtent l="0" t="0" r="5715" b="0"/>
            <wp:docPr id="605540980"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36C2910A" wp14:editId="78046BFC">
            <wp:extent cx="6737985" cy="9552940"/>
            <wp:effectExtent l="0" t="0" r="5715" b="0"/>
            <wp:docPr id="466524718"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7BFFBFF6" wp14:editId="65574BB6">
            <wp:extent cx="6737985" cy="9552940"/>
            <wp:effectExtent l="0" t="0" r="5715" b="0"/>
            <wp:docPr id="1194018561"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1B770FED" wp14:editId="42019844">
            <wp:extent cx="6737985" cy="9552940"/>
            <wp:effectExtent l="0" t="0" r="5715" b="0"/>
            <wp:docPr id="2043631960"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0CF2198C" wp14:editId="5EECC7BB">
            <wp:extent cx="6737985" cy="9552940"/>
            <wp:effectExtent l="0" t="0" r="5715" b="0"/>
            <wp:docPr id="285282764"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5DBF744D" wp14:editId="12F56394">
            <wp:extent cx="6737985" cy="9552940"/>
            <wp:effectExtent l="0" t="0" r="5715" b="0"/>
            <wp:docPr id="584964045"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52C1FD46" wp14:editId="2896C49E">
            <wp:extent cx="6737985" cy="9552940"/>
            <wp:effectExtent l="0" t="0" r="5715" b="0"/>
            <wp:docPr id="1150998657"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06ABEA4B" wp14:editId="4957A060">
            <wp:extent cx="6737985" cy="9552940"/>
            <wp:effectExtent l="0" t="0" r="5715" b="0"/>
            <wp:docPr id="1572142757"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06EDC066" wp14:editId="48EC3EA6">
            <wp:extent cx="6737985" cy="9552940"/>
            <wp:effectExtent l="0" t="0" r="5715" b="0"/>
            <wp:docPr id="21540845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1302F3F2" wp14:editId="04848E19">
            <wp:extent cx="6737985" cy="9552940"/>
            <wp:effectExtent l="0" t="0" r="5715" b="0"/>
            <wp:docPr id="1011211050"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r>
        <w:rPr>
          <w:noProof/>
        </w:rPr>
        <w:lastRenderedPageBreak/>
        <w:drawing>
          <wp:inline distT="0" distB="0" distL="0" distR="0" wp14:anchorId="5F07EF9B" wp14:editId="1F27A2F9">
            <wp:extent cx="6737985" cy="9552940"/>
            <wp:effectExtent l="0" t="0" r="5715" b="0"/>
            <wp:docPr id="1530235975"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3BD0AAAE" w14:textId="5E347469" w:rsidR="00935C53" w:rsidRDefault="00935C53" w:rsidP="00CC2D1C">
      <w:pPr>
        <w:pStyle w:val="Titolo3"/>
      </w:pPr>
      <w:r>
        <w:rPr>
          <w:noProof/>
        </w:rPr>
        <w:lastRenderedPageBreak/>
        <w:drawing>
          <wp:inline distT="0" distB="0" distL="0" distR="0" wp14:anchorId="1D62C872" wp14:editId="71B09142">
            <wp:extent cx="6737985" cy="9552940"/>
            <wp:effectExtent l="0" t="0" r="5715" b="0"/>
            <wp:docPr id="1091126169"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1B2846D8" w14:textId="4F166E9F" w:rsidR="00935C53" w:rsidRDefault="00935C53" w:rsidP="00CC2D1C">
      <w:pPr>
        <w:pStyle w:val="Titolo3"/>
      </w:pPr>
      <w:r>
        <w:rPr>
          <w:noProof/>
        </w:rPr>
        <w:lastRenderedPageBreak/>
        <w:drawing>
          <wp:inline distT="0" distB="0" distL="0" distR="0" wp14:anchorId="2A9EA3E7" wp14:editId="23029C1A">
            <wp:extent cx="6737985" cy="9552940"/>
            <wp:effectExtent l="0" t="0" r="5715" b="0"/>
            <wp:docPr id="77410431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1682A2EA" w14:textId="2CB0A980" w:rsidR="00935C53" w:rsidRPr="00935C53" w:rsidRDefault="00935C53" w:rsidP="00935C53">
      <w:pPr>
        <w:pStyle w:val="Titolo3"/>
      </w:pPr>
      <w:r>
        <w:rPr>
          <w:noProof/>
        </w:rPr>
        <w:lastRenderedPageBreak/>
        <w:drawing>
          <wp:inline distT="0" distB="0" distL="0" distR="0" wp14:anchorId="7DCBE39B" wp14:editId="11E7AAEC">
            <wp:extent cx="6737985" cy="9552940"/>
            <wp:effectExtent l="0" t="0" r="5715" b="0"/>
            <wp:docPr id="876808667"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737985" cy="9552940"/>
                    </a:xfrm>
                    <a:prstGeom prst="rect">
                      <a:avLst/>
                    </a:prstGeom>
                    <a:noFill/>
                    <a:ln>
                      <a:noFill/>
                    </a:ln>
                  </pic:spPr>
                </pic:pic>
              </a:graphicData>
            </a:graphic>
          </wp:inline>
        </w:drawing>
      </w:r>
    </w:p>
    <w:p w14:paraId="48001885" w14:textId="74CE4A4D" w:rsidR="0046285F" w:rsidRDefault="00187EF9" w:rsidP="00CC2D1C">
      <w:pPr>
        <w:pStyle w:val="Titolo3"/>
      </w:pPr>
      <w:r>
        <w:lastRenderedPageBreak/>
        <w:t>4.3 Assieme magazzino</w:t>
      </w:r>
    </w:p>
    <w:p w14:paraId="5853663A" w14:textId="419F94B2" w:rsidR="0046285F" w:rsidRDefault="00935C53" w:rsidP="0046285F">
      <w:r>
        <w:rPr>
          <w:noProof/>
        </w:rPr>
        <w:drawing>
          <wp:inline distT="0" distB="0" distL="0" distR="0" wp14:anchorId="22185811" wp14:editId="1AF75121">
            <wp:extent cx="5698800" cy="8049600"/>
            <wp:effectExtent l="0" t="0" r="0" b="8890"/>
            <wp:docPr id="1134805590"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98800" cy="8049600"/>
                    </a:xfrm>
                    <a:prstGeom prst="rect">
                      <a:avLst/>
                    </a:prstGeom>
                    <a:noFill/>
                    <a:ln>
                      <a:noFill/>
                    </a:ln>
                  </pic:spPr>
                </pic:pic>
              </a:graphicData>
            </a:graphic>
          </wp:inline>
        </w:drawing>
      </w:r>
    </w:p>
    <w:p w14:paraId="4E755629" w14:textId="382720ED" w:rsidR="00935C53" w:rsidRDefault="00935C53" w:rsidP="0046285F">
      <w:r>
        <w:rPr>
          <w:noProof/>
        </w:rPr>
        <w:lastRenderedPageBreak/>
        <w:drawing>
          <wp:inline distT="0" distB="0" distL="0" distR="0" wp14:anchorId="294B04B1" wp14:editId="220527D7">
            <wp:extent cx="6761480" cy="9552940"/>
            <wp:effectExtent l="0" t="0" r="1270" b="0"/>
            <wp:docPr id="584931944"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r>
        <w:rPr>
          <w:noProof/>
        </w:rPr>
        <w:lastRenderedPageBreak/>
        <w:drawing>
          <wp:inline distT="0" distB="0" distL="0" distR="0" wp14:anchorId="52CE4B18" wp14:editId="4F23C557">
            <wp:extent cx="6761480" cy="9552940"/>
            <wp:effectExtent l="0" t="0" r="1270" b="0"/>
            <wp:docPr id="1713874258"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r>
        <w:rPr>
          <w:noProof/>
        </w:rPr>
        <w:lastRenderedPageBreak/>
        <w:drawing>
          <wp:inline distT="0" distB="0" distL="0" distR="0" wp14:anchorId="358EDDC9" wp14:editId="606700DF">
            <wp:extent cx="6761480" cy="9552940"/>
            <wp:effectExtent l="0" t="0" r="1270" b="0"/>
            <wp:docPr id="287635594"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r>
        <w:rPr>
          <w:noProof/>
        </w:rPr>
        <w:lastRenderedPageBreak/>
        <w:drawing>
          <wp:inline distT="0" distB="0" distL="0" distR="0" wp14:anchorId="75EDA7A2" wp14:editId="503FBC49">
            <wp:extent cx="6761480" cy="9552940"/>
            <wp:effectExtent l="0" t="0" r="1270" b="0"/>
            <wp:docPr id="132010665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761480" cy="9552940"/>
                    </a:xfrm>
                    <a:prstGeom prst="rect">
                      <a:avLst/>
                    </a:prstGeom>
                    <a:noFill/>
                    <a:ln>
                      <a:noFill/>
                    </a:ln>
                  </pic:spPr>
                </pic:pic>
              </a:graphicData>
            </a:graphic>
          </wp:inline>
        </w:drawing>
      </w:r>
    </w:p>
    <w:p w14:paraId="5AD2702C" w14:textId="746EDD15" w:rsidR="00802773" w:rsidRDefault="00802773" w:rsidP="00CC2D1C">
      <w:pPr>
        <w:pStyle w:val="Titolo3"/>
      </w:pPr>
      <w:r w:rsidRPr="00564DCC">
        <w:lastRenderedPageBreak/>
        <w:t xml:space="preserve">4.4 </w:t>
      </w:r>
      <w:r w:rsidR="00564DCC" w:rsidRPr="00564DCC">
        <w:t>Manutenzione meccanica e dei componenti</w:t>
      </w:r>
    </w:p>
    <w:p w14:paraId="1134453C" w14:textId="77777777" w:rsidR="00564DCC" w:rsidRPr="0067091A" w:rsidRDefault="00564DCC" w:rsidP="00564DCC"/>
    <w:p w14:paraId="1A703A36" w14:textId="77777777" w:rsidR="00D958A6" w:rsidRDefault="00D958A6" w:rsidP="00D958A6">
      <w:pPr>
        <w:pStyle w:val="Titolo4"/>
        <w:rPr>
          <w:lang w:eastAsia="it-IT"/>
        </w:rPr>
      </w:pPr>
      <w:r w:rsidRPr="00D958A6">
        <w:rPr>
          <w:lang w:eastAsia="it-IT"/>
        </w:rPr>
        <w:t>4.4.1 Finalità e campo di applicazione</w:t>
      </w:r>
    </w:p>
    <w:p w14:paraId="5480D8D8" w14:textId="77777777" w:rsidR="00D958A6" w:rsidRPr="00D958A6" w:rsidRDefault="00D958A6" w:rsidP="00D958A6">
      <w:pPr>
        <w:pStyle w:val="Testo"/>
        <w:rPr>
          <w:lang w:eastAsia="it-IT"/>
        </w:rPr>
      </w:pPr>
    </w:p>
    <w:p w14:paraId="5E75F645" w14:textId="745D6892" w:rsidR="00D958A6" w:rsidRDefault="00D958A6" w:rsidP="00D958A6">
      <w:pPr>
        <w:rPr>
          <w:lang w:eastAsia="it-IT"/>
        </w:rPr>
      </w:pPr>
      <w:r w:rsidRPr="00D958A6">
        <w:rPr>
          <w:lang w:eastAsia="it-IT"/>
        </w:rPr>
        <w:t xml:space="preserve">Questa sezione descrive le attività di ispezione, lubrificazione, pulizia e sostituzione dei componenti meccanici che assicurano i movimenti del </w:t>
      </w:r>
      <w:r>
        <w:rPr>
          <w:lang w:eastAsia="it-IT"/>
        </w:rPr>
        <w:t>magazzino</w:t>
      </w:r>
      <w:r w:rsidRPr="00D958A6">
        <w:rPr>
          <w:lang w:eastAsia="it-IT"/>
        </w:rPr>
        <w:t>: cinghie, cuscinetti, vite senza fine e chiocciola, cremagliera e pignone, supporti motori, struttura in profilato di alluminio e parti in PLA stampat</w:t>
      </w:r>
      <w:r>
        <w:rPr>
          <w:lang w:eastAsia="it-IT"/>
        </w:rPr>
        <w:t>i</w:t>
      </w:r>
      <w:r w:rsidRPr="00D958A6">
        <w:rPr>
          <w:lang w:eastAsia="it-IT"/>
        </w:rPr>
        <w:t xml:space="preserve"> </w:t>
      </w:r>
      <w:r>
        <w:rPr>
          <w:lang w:eastAsia="it-IT"/>
        </w:rPr>
        <w:t xml:space="preserve">in </w:t>
      </w:r>
      <w:r w:rsidRPr="00D958A6">
        <w:rPr>
          <w:lang w:eastAsia="it-IT"/>
        </w:rPr>
        <w:t>3D.</w:t>
      </w:r>
    </w:p>
    <w:p w14:paraId="0B472F50" w14:textId="77777777" w:rsidR="00D958A6" w:rsidRPr="00D958A6" w:rsidRDefault="00D958A6" w:rsidP="00D958A6">
      <w:pPr>
        <w:rPr>
          <w:lang w:eastAsia="it-IT"/>
        </w:rPr>
      </w:pPr>
    </w:p>
    <w:p w14:paraId="6E759370" w14:textId="77777777" w:rsidR="00D958A6" w:rsidRDefault="00D958A6" w:rsidP="00D958A6">
      <w:pPr>
        <w:pStyle w:val="Titolo4"/>
        <w:rPr>
          <w:lang w:eastAsia="it-IT"/>
        </w:rPr>
      </w:pPr>
      <w:r w:rsidRPr="00D958A6">
        <w:rPr>
          <w:lang w:eastAsia="it-IT"/>
        </w:rPr>
        <w:t>4.4.2 Programma di ispezioni e registrazioni</w:t>
      </w:r>
    </w:p>
    <w:p w14:paraId="0F33EE9B" w14:textId="39E70483" w:rsidR="00D958A6" w:rsidRPr="00D958A6" w:rsidRDefault="00D958A6" w:rsidP="00D958A6">
      <w:pPr>
        <w:pStyle w:val="Testo"/>
        <w:rPr>
          <w:lang w:eastAsia="it-IT"/>
        </w:rPr>
      </w:pPr>
    </w:p>
    <w:p w14:paraId="2FA61418" w14:textId="77777777" w:rsidR="00D958A6" w:rsidRPr="00D958A6" w:rsidRDefault="00D958A6" w:rsidP="00EA0437">
      <w:pPr>
        <w:numPr>
          <w:ilvl w:val="0"/>
          <w:numId w:val="34"/>
        </w:numPr>
        <w:rPr>
          <w:lang w:eastAsia="it-IT"/>
        </w:rPr>
      </w:pPr>
      <w:r w:rsidRPr="00D958A6">
        <w:rPr>
          <w:lang w:eastAsia="it-IT"/>
        </w:rPr>
        <w:t>Frequenza</w:t>
      </w:r>
      <w:r w:rsidRPr="00D958A6">
        <w:rPr>
          <w:b/>
          <w:bCs/>
          <w:lang w:eastAsia="it-IT"/>
        </w:rPr>
        <w:t xml:space="preserve"> </w:t>
      </w:r>
      <w:r w:rsidRPr="00D958A6">
        <w:rPr>
          <w:lang w:eastAsia="it-IT"/>
        </w:rPr>
        <w:t>consigliata</w:t>
      </w:r>
    </w:p>
    <w:p w14:paraId="115D9F7C" w14:textId="77777777" w:rsidR="00D958A6" w:rsidRPr="00D958A6" w:rsidRDefault="00D958A6" w:rsidP="00EA0437">
      <w:pPr>
        <w:numPr>
          <w:ilvl w:val="1"/>
          <w:numId w:val="34"/>
        </w:numPr>
        <w:rPr>
          <w:lang w:eastAsia="it-IT"/>
        </w:rPr>
      </w:pPr>
      <w:r w:rsidRPr="00D958A6">
        <w:rPr>
          <w:lang w:eastAsia="it-IT"/>
        </w:rPr>
        <w:t>Controlli visivi rapidi: ogni turno (giornaliero)</w:t>
      </w:r>
    </w:p>
    <w:p w14:paraId="4FBC0574" w14:textId="77777777" w:rsidR="00D958A6" w:rsidRPr="00D958A6" w:rsidRDefault="00D958A6" w:rsidP="00EA0437">
      <w:pPr>
        <w:numPr>
          <w:ilvl w:val="1"/>
          <w:numId w:val="34"/>
        </w:numPr>
        <w:rPr>
          <w:lang w:eastAsia="it-IT"/>
        </w:rPr>
      </w:pPr>
      <w:r w:rsidRPr="00D958A6">
        <w:rPr>
          <w:lang w:eastAsia="it-IT"/>
        </w:rPr>
        <w:t>Manutenzione ordinaria (pulizia, lubrificazione): ogni 3-6 mesi</w:t>
      </w:r>
    </w:p>
    <w:p w14:paraId="7B2A0FD3" w14:textId="77777777" w:rsidR="00D958A6" w:rsidRPr="00D958A6" w:rsidRDefault="00D958A6" w:rsidP="00EA0437">
      <w:pPr>
        <w:numPr>
          <w:ilvl w:val="1"/>
          <w:numId w:val="34"/>
        </w:numPr>
        <w:rPr>
          <w:lang w:eastAsia="it-IT"/>
        </w:rPr>
      </w:pPr>
      <w:r w:rsidRPr="00D958A6">
        <w:rPr>
          <w:lang w:eastAsia="it-IT"/>
        </w:rPr>
        <w:t>Manutenzione straordinaria (smontaggio, verifica approfondita): annuale</w:t>
      </w:r>
    </w:p>
    <w:p w14:paraId="17AE05F2" w14:textId="77777777" w:rsidR="00D958A6" w:rsidRDefault="00D958A6" w:rsidP="00EA0437">
      <w:pPr>
        <w:numPr>
          <w:ilvl w:val="0"/>
          <w:numId w:val="34"/>
        </w:numPr>
        <w:rPr>
          <w:lang w:eastAsia="it-IT"/>
        </w:rPr>
      </w:pPr>
      <w:r w:rsidRPr="00D958A6">
        <w:rPr>
          <w:lang w:eastAsia="it-IT"/>
        </w:rPr>
        <w:t>Registro di manutenzione</w:t>
      </w:r>
      <w:r w:rsidRPr="00D958A6">
        <w:rPr>
          <w:lang w:eastAsia="it-IT"/>
        </w:rPr>
        <w:br/>
        <w:t>Ogni intervento deve essere annotato su apposito registro (data, operatore, componente, attività effettuata, esito e ricambi impiegati).</w:t>
      </w:r>
    </w:p>
    <w:p w14:paraId="255202A6" w14:textId="77777777" w:rsidR="00D958A6" w:rsidRPr="00D958A6" w:rsidRDefault="00D958A6" w:rsidP="00D958A6">
      <w:pPr>
        <w:ind w:left="720"/>
        <w:rPr>
          <w:lang w:eastAsia="it-IT"/>
        </w:rPr>
      </w:pPr>
    </w:p>
    <w:p w14:paraId="0A26C4CC" w14:textId="77777777" w:rsidR="00D958A6" w:rsidRDefault="00D958A6" w:rsidP="00D958A6">
      <w:pPr>
        <w:pStyle w:val="Titolo4"/>
        <w:rPr>
          <w:lang w:eastAsia="it-IT"/>
        </w:rPr>
      </w:pPr>
      <w:r w:rsidRPr="00D958A6">
        <w:rPr>
          <w:lang w:eastAsia="it-IT"/>
        </w:rPr>
        <w:t>4.4.3 Addestramento del personale</w:t>
      </w:r>
    </w:p>
    <w:p w14:paraId="7E6A7A52" w14:textId="77777777" w:rsidR="00D958A6" w:rsidRPr="00D958A6" w:rsidRDefault="00D958A6" w:rsidP="00D958A6">
      <w:pPr>
        <w:pStyle w:val="Testo"/>
        <w:rPr>
          <w:lang w:eastAsia="it-IT"/>
        </w:rPr>
      </w:pPr>
    </w:p>
    <w:p w14:paraId="0C587C36" w14:textId="77777777" w:rsidR="00D958A6" w:rsidRPr="00D958A6" w:rsidRDefault="00D958A6" w:rsidP="00EA0437">
      <w:pPr>
        <w:numPr>
          <w:ilvl w:val="0"/>
          <w:numId w:val="35"/>
        </w:numPr>
        <w:rPr>
          <w:lang w:eastAsia="it-IT"/>
        </w:rPr>
      </w:pPr>
      <w:r w:rsidRPr="00D958A6">
        <w:rPr>
          <w:lang w:eastAsia="it-IT"/>
        </w:rPr>
        <w:t>Fornire ai manutentori e all’operatore le seguenti informazioni tecniche:</w:t>
      </w:r>
    </w:p>
    <w:p w14:paraId="39A1DCA3" w14:textId="77777777" w:rsidR="00D958A6" w:rsidRPr="00D958A6" w:rsidRDefault="00D958A6" w:rsidP="00EA0437">
      <w:pPr>
        <w:numPr>
          <w:ilvl w:val="1"/>
          <w:numId w:val="35"/>
        </w:numPr>
        <w:rPr>
          <w:lang w:eastAsia="it-IT"/>
        </w:rPr>
      </w:pPr>
      <w:r w:rsidRPr="00D958A6">
        <w:rPr>
          <w:lang w:eastAsia="it-IT"/>
        </w:rPr>
        <w:t>Portata massima ripiani e carichi, dimensioni, numero ripiani</w:t>
      </w:r>
    </w:p>
    <w:p w14:paraId="119A3BD3" w14:textId="77777777" w:rsidR="00D958A6" w:rsidRPr="00D958A6" w:rsidRDefault="00D958A6" w:rsidP="00EA0437">
      <w:pPr>
        <w:numPr>
          <w:ilvl w:val="1"/>
          <w:numId w:val="35"/>
        </w:numPr>
        <w:rPr>
          <w:lang w:eastAsia="it-IT"/>
        </w:rPr>
      </w:pPr>
      <w:r w:rsidRPr="00D958A6">
        <w:rPr>
          <w:lang w:eastAsia="it-IT"/>
        </w:rPr>
        <w:t>Specifiche di ogni componente (tolleranze, intervalli di lubrificazione)</w:t>
      </w:r>
    </w:p>
    <w:p w14:paraId="64F5C2A0" w14:textId="77777777" w:rsidR="00D958A6" w:rsidRPr="00D958A6" w:rsidRDefault="00D958A6" w:rsidP="00EA0437">
      <w:pPr>
        <w:numPr>
          <w:ilvl w:val="0"/>
          <w:numId w:val="35"/>
        </w:numPr>
        <w:rPr>
          <w:lang w:eastAsia="it-IT"/>
        </w:rPr>
      </w:pPr>
      <w:r w:rsidRPr="00D958A6">
        <w:rPr>
          <w:lang w:eastAsia="it-IT"/>
        </w:rPr>
        <w:t>Istruire sull’uso corretto dei DPI (guanti, occhiali, imbracature), sulle procedure di blocco energia (lock-out/tag-out) e sulle segnalazioni di danni o anomalie.</w:t>
      </w:r>
    </w:p>
    <w:p w14:paraId="43385E13" w14:textId="55E38D75" w:rsidR="00D958A6" w:rsidRPr="00D958A6" w:rsidRDefault="00D958A6" w:rsidP="00D958A6">
      <w:pPr>
        <w:rPr>
          <w:lang w:eastAsia="it-IT"/>
        </w:rPr>
      </w:pPr>
    </w:p>
    <w:p w14:paraId="647DD298" w14:textId="77777777" w:rsidR="00D958A6" w:rsidRDefault="00D958A6" w:rsidP="00D958A6">
      <w:pPr>
        <w:pStyle w:val="Titolo4"/>
        <w:rPr>
          <w:lang w:eastAsia="it-IT"/>
        </w:rPr>
      </w:pPr>
      <w:r w:rsidRPr="00D958A6">
        <w:rPr>
          <w:lang w:eastAsia="it-IT"/>
        </w:rPr>
        <w:t>4.4.4 Manutenzione dei principali componenti</w:t>
      </w:r>
    </w:p>
    <w:p w14:paraId="6EF270B8" w14:textId="77777777" w:rsidR="00D958A6" w:rsidRPr="00D958A6" w:rsidRDefault="00D958A6" w:rsidP="00D958A6">
      <w:pPr>
        <w:rPr>
          <w:lang w:eastAsia="it-IT"/>
        </w:rPr>
      </w:pPr>
    </w:p>
    <w:p w14:paraId="4A050D4D" w14:textId="77777777" w:rsidR="00D958A6" w:rsidRDefault="00D958A6" w:rsidP="00D958A6">
      <w:pPr>
        <w:pStyle w:val="Testo"/>
        <w:rPr>
          <w:lang w:eastAsia="it-IT"/>
        </w:rPr>
      </w:pPr>
      <w:r w:rsidRPr="00D958A6">
        <w:rPr>
          <w:lang w:eastAsia="it-IT"/>
        </w:rPr>
        <w:t>4.4.4.1 Cinghie GT2 in neoprene H6</w:t>
      </w:r>
    </w:p>
    <w:p w14:paraId="266EA348" w14:textId="77777777" w:rsidR="00D958A6" w:rsidRPr="00D958A6" w:rsidRDefault="00D958A6" w:rsidP="00D958A6">
      <w:pPr>
        <w:rPr>
          <w:lang w:eastAsia="it-IT"/>
        </w:rPr>
      </w:pPr>
    </w:p>
    <w:p w14:paraId="3EDC1505" w14:textId="77777777" w:rsidR="00D958A6" w:rsidRDefault="00D958A6" w:rsidP="00D958A6">
      <w:pPr>
        <w:rPr>
          <w:lang w:eastAsia="it-IT"/>
        </w:rPr>
      </w:pPr>
      <w:r w:rsidRPr="00D958A6">
        <w:rPr>
          <w:lang w:eastAsia="it-IT"/>
        </w:rPr>
        <w:t>Strumenti necessari: panno, pennello, alcool isopropilico, attrezzi per tensionamento (chiavi dinamometriche).</w:t>
      </w:r>
    </w:p>
    <w:p w14:paraId="67C99883" w14:textId="77777777" w:rsidR="00D958A6" w:rsidRPr="00D958A6" w:rsidRDefault="00D958A6" w:rsidP="00D958A6">
      <w:pPr>
        <w:rPr>
          <w:lang w:eastAsia="it-IT"/>
        </w:rPr>
      </w:pPr>
    </w:p>
    <w:p w14:paraId="1C1F36B0" w14:textId="77777777" w:rsidR="00D958A6" w:rsidRPr="00D958A6" w:rsidRDefault="00D958A6" w:rsidP="00EA0437">
      <w:pPr>
        <w:numPr>
          <w:ilvl w:val="0"/>
          <w:numId w:val="36"/>
        </w:numPr>
        <w:rPr>
          <w:lang w:eastAsia="it-IT"/>
        </w:rPr>
      </w:pPr>
      <w:r w:rsidRPr="00D958A6">
        <w:rPr>
          <w:lang w:eastAsia="it-IT"/>
        </w:rPr>
        <w:t>Pulizia</w:t>
      </w:r>
      <w:r w:rsidRPr="00D958A6">
        <w:rPr>
          <w:b/>
          <w:bCs/>
          <w:lang w:eastAsia="it-IT"/>
        </w:rPr>
        <w:t xml:space="preserve"> </w:t>
      </w:r>
      <w:r w:rsidRPr="00D958A6">
        <w:rPr>
          <w:lang w:eastAsia="it-IT"/>
        </w:rPr>
        <w:t>preliminare</w:t>
      </w:r>
    </w:p>
    <w:p w14:paraId="7481B78E" w14:textId="77777777" w:rsidR="00D958A6" w:rsidRPr="00D958A6" w:rsidRDefault="00D958A6" w:rsidP="00EA0437">
      <w:pPr>
        <w:numPr>
          <w:ilvl w:val="1"/>
          <w:numId w:val="36"/>
        </w:numPr>
        <w:rPr>
          <w:lang w:eastAsia="it-IT"/>
        </w:rPr>
      </w:pPr>
      <w:r w:rsidRPr="00D958A6">
        <w:rPr>
          <w:lang w:eastAsia="it-IT"/>
        </w:rPr>
        <w:t>Rimuovere polvere e detriti con pennello o aria compressa a bassa pressione.</w:t>
      </w:r>
    </w:p>
    <w:p w14:paraId="2F6BB694" w14:textId="77777777" w:rsidR="00D958A6" w:rsidRPr="00D958A6" w:rsidRDefault="00D958A6" w:rsidP="00EA0437">
      <w:pPr>
        <w:numPr>
          <w:ilvl w:val="1"/>
          <w:numId w:val="36"/>
        </w:numPr>
        <w:rPr>
          <w:lang w:eastAsia="it-IT"/>
        </w:rPr>
      </w:pPr>
      <w:r w:rsidRPr="00D958A6">
        <w:rPr>
          <w:lang w:eastAsia="it-IT"/>
        </w:rPr>
        <w:t>Passare leggermente un panno imbevuto di alcool isopropilico sulle pulegge e sulla cinghia.</w:t>
      </w:r>
    </w:p>
    <w:p w14:paraId="52480622" w14:textId="77777777" w:rsidR="00D958A6" w:rsidRPr="00D958A6" w:rsidRDefault="00D958A6" w:rsidP="00EA0437">
      <w:pPr>
        <w:numPr>
          <w:ilvl w:val="0"/>
          <w:numId w:val="36"/>
        </w:numPr>
        <w:rPr>
          <w:lang w:eastAsia="it-IT"/>
        </w:rPr>
      </w:pPr>
      <w:r w:rsidRPr="00D958A6">
        <w:rPr>
          <w:lang w:eastAsia="it-IT"/>
        </w:rPr>
        <w:t>Controllo</w:t>
      </w:r>
      <w:r w:rsidRPr="00D958A6">
        <w:rPr>
          <w:b/>
          <w:bCs/>
          <w:lang w:eastAsia="it-IT"/>
        </w:rPr>
        <w:t xml:space="preserve"> </w:t>
      </w:r>
      <w:r w:rsidRPr="00D958A6">
        <w:rPr>
          <w:lang w:eastAsia="it-IT"/>
        </w:rPr>
        <w:t>visivo (in tensione)</w:t>
      </w:r>
    </w:p>
    <w:p w14:paraId="3020334C" w14:textId="77777777" w:rsidR="00D958A6" w:rsidRPr="00D958A6" w:rsidRDefault="00D958A6" w:rsidP="00EA0437">
      <w:pPr>
        <w:numPr>
          <w:ilvl w:val="1"/>
          <w:numId w:val="36"/>
        </w:numPr>
        <w:rPr>
          <w:lang w:eastAsia="it-IT"/>
        </w:rPr>
      </w:pPr>
      <w:r w:rsidRPr="00D958A6">
        <w:rPr>
          <w:lang w:eastAsia="it-IT"/>
        </w:rPr>
        <w:t>Rumore/vibrazioni anomale a macchina in moto;</w:t>
      </w:r>
    </w:p>
    <w:p w14:paraId="5E5CC87E" w14:textId="77777777" w:rsidR="00D958A6" w:rsidRPr="00D958A6" w:rsidRDefault="00D958A6" w:rsidP="00EA0437">
      <w:pPr>
        <w:numPr>
          <w:ilvl w:val="1"/>
          <w:numId w:val="36"/>
        </w:numPr>
        <w:rPr>
          <w:lang w:eastAsia="it-IT"/>
        </w:rPr>
      </w:pPr>
      <w:r w:rsidRPr="00D958A6">
        <w:rPr>
          <w:lang w:eastAsia="it-IT"/>
        </w:rPr>
        <w:t>Usura denti, crepe alla base, deformazioni;</w:t>
      </w:r>
    </w:p>
    <w:p w14:paraId="28847A78" w14:textId="77777777" w:rsidR="00D958A6" w:rsidRPr="00D958A6" w:rsidRDefault="00D958A6" w:rsidP="00EA0437">
      <w:pPr>
        <w:numPr>
          <w:ilvl w:val="1"/>
          <w:numId w:val="36"/>
        </w:numPr>
        <w:rPr>
          <w:lang w:eastAsia="it-IT"/>
        </w:rPr>
      </w:pPr>
      <w:r w:rsidRPr="00D958A6">
        <w:rPr>
          <w:lang w:eastAsia="it-IT"/>
        </w:rPr>
        <w:lastRenderedPageBreak/>
        <w:t>Corrosione su anima in acciaio o denti pulegge;</w:t>
      </w:r>
    </w:p>
    <w:p w14:paraId="7D5B0842" w14:textId="77777777" w:rsidR="00D958A6" w:rsidRPr="00D958A6" w:rsidRDefault="00D958A6" w:rsidP="00EA0437">
      <w:pPr>
        <w:numPr>
          <w:ilvl w:val="1"/>
          <w:numId w:val="36"/>
        </w:numPr>
        <w:rPr>
          <w:lang w:eastAsia="it-IT"/>
        </w:rPr>
      </w:pPr>
      <w:r w:rsidRPr="00D958A6">
        <w:rPr>
          <w:lang w:eastAsia="it-IT"/>
        </w:rPr>
        <w:t>Residui di olio/grasso eccessivo.</w:t>
      </w:r>
    </w:p>
    <w:p w14:paraId="2858D4CC" w14:textId="77777777" w:rsidR="00D958A6" w:rsidRPr="00D958A6" w:rsidRDefault="00D958A6" w:rsidP="00EA0437">
      <w:pPr>
        <w:numPr>
          <w:ilvl w:val="0"/>
          <w:numId w:val="36"/>
        </w:numPr>
        <w:rPr>
          <w:lang w:eastAsia="it-IT"/>
        </w:rPr>
      </w:pPr>
      <w:r w:rsidRPr="00D958A6">
        <w:rPr>
          <w:lang w:eastAsia="it-IT"/>
        </w:rPr>
        <w:t>Controllo</w:t>
      </w:r>
      <w:r w:rsidRPr="00D958A6">
        <w:rPr>
          <w:b/>
          <w:bCs/>
          <w:lang w:eastAsia="it-IT"/>
        </w:rPr>
        <w:t xml:space="preserve"> </w:t>
      </w:r>
      <w:r w:rsidRPr="00D958A6">
        <w:rPr>
          <w:lang w:eastAsia="it-IT"/>
        </w:rPr>
        <w:t>approfondito (cinghia smontata)</w:t>
      </w:r>
    </w:p>
    <w:p w14:paraId="72E863A8" w14:textId="77777777" w:rsidR="00D958A6" w:rsidRPr="00D958A6" w:rsidRDefault="00D958A6" w:rsidP="00EA0437">
      <w:pPr>
        <w:numPr>
          <w:ilvl w:val="1"/>
          <w:numId w:val="36"/>
        </w:numPr>
        <w:rPr>
          <w:lang w:eastAsia="it-IT"/>
        </w:rPr>
      </w:pPr>
      <w:r w:rsidRPr="00D958A6">
        <w:rPr>
          <w:lang w:eastAsia="it-IT"/>
        </w:rPr>
        <w:t xml:space="preserve">Misurare calo di spessore &gt; 5 % rispetto al nominale </w:t>
      </w:r>
      <w:r w:rsidRPr="00D958A6">
        <w:rPr>
          <w:rFonts w:ascii="Times New Roman" w:hAnsi="Times New Roman" w:cs="Times New Roman"/>
          <w:lang w:eastAsia="it-IT"/>
        </w:rPr>
        <w:t>→</w:t>
      </w:r>
      <w:r w:rsidRPr="00D958A6">
        <w:rPr>
          <w:lang w:eastAsia="it-IT"/>
        </w:rPr>
        <w:t xml:space="preserve"> sostituzione;</w:t>
      </w:r>
    </w:p>
    <w:p w14:paraId="58442428" w14:textId="77777777" w:rsidR="00D958A6" w:rsidRPr="00D958A6" w:rsidRDefault="00D958A6" w:rsidP="00EA0437">
      <w:pPr>
        <w:numPr>
          <w:ilvl w:val="1"/>
          <w:numId w:val="36"/>
        </w:numPr>
        <w:rPr>
          <w:lang w:eastAsia="it-IT"/>
        </w:rPr>
      </w:pPr>
      <w:r w:rsidRPr="00D958A6">
        <w:rPr>
          <w:lang w:eastAsia="it-IT"/>
        </w:rPr>
        <w:t>Verificare integrità delle scanalature e delle superfici di accoppiamento.</w:t>
      </w:r>
    </w:p>
    <w:p w14:paraId="492C03BF" w14:textId="17E19EE4" w:rsidR="00D958A6" w:rsidRPr="00D958A6" w:rsidRDefault="00D958A6" w:rsidP="00EA0437">
      <w:pPr>
        <w:numPr>
          <w:ilvl w:val="0"/>
          <w:numId w:val="36"/>
        </w:numPr>
        <w:rPr>
          <w:lang w:eastAsia="it-IT"/>
        </w:rPr>
      </w:pPr>
      <w:r w:rsidRPr="00D958A6">
        <w:rPr>
          <w:lang w:eastAsia="it-IT"/>
        </w:rPr>
        <w:t>Tensionamento</w:t>
      </w:r>
    </w:p>
    <w:p w14:paraId="3898A1D6" w14:textId="77777777" w:rsidR="00D958A6" w:rsidRPr="00D958A6" w:rsidRDefault="00D958A6" w:rsidP="00EA0437">
      <w:pPr>
        <w:numPr>
          <w:ilvl w:val="1"/>
          <w:numId w:val="36"/>
        </w:numPr>
        <w:rPr>
          <w:lang w:eastAsia="it-IT"/>
        </w:rPr>
      </w:pPr>
      <w:r w:rsidRPr="00D958A6">
        <w:rPr>
          <w:lang w:eastAsia="it-IT"/>
        </w:rPr>
        <w:t>Regolare secondo la specifica del costruttore (generalmente 1–2 mm di flessione con 10 N di forza).</w:t>
      </w:r>
    </w:p>
    <w:p w14:paraId="5285545A" w14:textId="616BFA3C" w:rsidR="00D958A6" w:rsidRPr="00D958A6" w:rsidRDefault="00D958A6" w:rsidP="00EA0437">
      <w:pPr>
        <w:numPr>
          <w:ilvl w:val="0"/>
          <w:numId w:val="36"/>
        </w:numPr>
        <w:rPr>
          <w:lang w:eastAsia="it-IT"/>
        </w:rPr>
      </w:pPr>
      <w:r w:rsidRPr="00D958A6">
        <w:rPr>
          <w:lang w:eastAsia="it-IT"/>
        </w:rPr>
        <w:t>Sostituzione</w:t>
      </w:r>
      <w:r>
        <w:rPr>
          <w:b/>
          <w:bCs/>
          <w:lang w:eastAsia="it-IT"/>
        </w:rPr>
        <w:t xml:space="preserve"> </w:t>
      </w:r>
    </w:p>
    <w:p w14:paraId="6001D0B8" w14:textId="77777777" w:rsidR="00D958A6" w:rsidRPr="00D958A6" w:rsidRDefault="00D958A6" w:rsidP="00EA0437">
      <w:pPr>
        <w:numPr>
          <w:ilvl w:val="1"/>
          <w:numId w:val="36"/>
        </w:numPr>
        <w:rPr>
          <w:lang w:eastAsia="it-IT"/>
        </w:rPr>
      </w:pPr>
      <w:r w:rsidRPr="00D958A6">
        <w:rPr>
          <w:lang w:eastAsia="it-IT"/>
        </w:rPr>
        <w:t>Immediata se riscontrati danni significativi o dopo 12 000 h di funzionamento (o intervallo diverso indicato dal fornitore).</w:t>
      </w:r>
    </w:p>
    <w:p w14:paraId="40B0FC62" w14:textId="066BB388" w:rsidR="00D958A6" w:rsidRPr="00D958A6" w:rsidRDefault="00D958A6" w:rsidP="00D958A6">
      <w:pPr>
        <w:rPr>
          <w:lang w:eastAsia="it-IT"/>
        </w:rPr>
      </w:pPr>
    </w:p>
    <w:p w14:paraId="60CF17C3" w14:textId="77777777" w:rsidR="00D958A6" w:rsidRDefault="00D958A6" w:rsidP="00D958A6">
      <w:pPr>
        <w:pStyle w:val="Testo"/>
        <w:rPr>
          <w:lang w:eastAsia="it-IT"/>
        </w:rPr>
      </w:pPr>
      <w:r w:rsidRPr="00D958A6">
        <w:rPr>
          <w:lang w:eastAsia="it-IT"/>
        </w:rPr>
        <w:t>4.4.4.2 Cuscinetti</w:t>
      </w:r>
    </w:p>
    <w:p w14:paraId="19B9FDF0" w14:textId="77777777" w:rsidR="00D958A6" w:rsidRPr="00D958A6" w:rsidRDefault="00D958A6" w:rsidP="00D958A6">
      <w:pPr>
        <w:pStyle w:val="Testo"/>
        <w:rPr>
          <w:lang w:eastAsia="it-IT"/>
        </w:rPr>
      </w:pPr>
    </w:p>
    <w:p w14:paraId="03CF7DB8" w14:textId="77777777" w:rsidR="00D958A6" w:rsidRPr="00D958A6" w:rsidRDefault="00D958A6" w:rsidP="00D958A6">
      <w:pPr>
        <w:rPr>
          <w:lang w:eastAsia="it-IT"/>
        </w:rPr>
      </w:pPr>
      <w:r w:rsidRPr="00D958A6">
        <w:rPr>
          <w:lang w:eastAsia="it-IT"/>
        </w:rPr>
        <w:t>Strumenti necessari: sgrassatore, lubrificante adatto, pinze, chiavi.</w:t>
      </w:r>
    </w:p>
    <w:p w14:paraId="7A4B3927" w14:textId="77777777" w:rsidR="00D958A6" w:rsidRPr="00D958A6" w:rsidRDefault="00D958A6" w:rsidP="00D958A6">
      <w:pPr>
        <w:rPr>
          <w:lang w:eastAsia="it-IT"/>
        </w:rPr>
      </w:pPr>
    </w:p>
    <w:p w14:paraId="4A16A235" w14:textId="77777777" w:rsidR="00D958A6" w:rsidRPr="00D958A6" w:rsidRDefault="00D958A6" w:rsidP="00EA0437">
      <w:pPr>
        <w:numPr>
          <w:ilvl w:val="0"/>
          <w:numId w:val="37"/>
        </w:numPr>
        <w:rPr>
          <w:lang w:eastAsia="it-IT"/>
        </w:rPr>
      </w:pPr>
      <w:r w:rsidRPr="00D958A6">
        <w:rPr>
          <w:lang w:eastAsia="it-IT"/>
        </w:rPr>
        <w:t>Pulizia</w:t>
      </w:r>
      <w:r w:rsidRPr="00D958A6">
        <w:rPr>
          <w:b/>
          <w:bCs/>
          <w:lang w:eastAsia="it-IT"/>
        </w:rPr>
        <w:t xml:space="preserve"> </w:t>
      </w:r>
      <w:r w:rsidRPr="00D958A6">
        <w:rPr>
          <w:lang w:eastAsia="it-IT"/>
        </w:rPr>
        <w:t>e sgrassaggio</w:t>
      </w:r>
    </w:p>
    <w:p w14:paraId="6159A517" w14:textId="77777777" w:rsidR="00D958A6" w:rsidRPr="00D958A6" w:rsidRDefault="00D958A6" w:rsidP="00EA0437">
      <w:pPr>
        <w:numPr>
          <w:ilvl w:val="1"/>
          <w:numId w:val="37"/>
        </w:numPr>
        <w:rPr>
          <w:lang w:eastAsia="it-IT"/>
        </w:rPr>
      </w:pPr>
      <w:r w:rsidRPr="00D958A6">
        <w:rPr>
          <w:lang w:eastAsia="it-IT"/>
        </w:rPr>
        <w:t>Smontare il cuscinetto, pulirlo con solvente e asciugarlo.</w:t>
      </w:r>
    </w:p>
    <w:p w14:paraId="471F5B64" w14:textId="77777777" w:rsidR="00D958A6" w:rsidRPr="00D958A6" w:rsidRDefault="00D958A6" w:rsidP="00EA0437">
      <w:pPr>
        <w:numPr>
          <w:ilvl w:val="0"/>
          <w:numId w:val="37"/>
        </w:numPr>
        <w:rPr>
          <w:lang w:eastAsia="it-IT"/>
        </w:rPr>
      </w:pPr>
      <w:r w:rsidRPr="00D958A6">
        <w:rPr>
          <w:lang w:eastAsia="it-IT"/>
        </w:rPr>
        <w:t>Ispezione</w:t>
      </w:r>
    </w:p>
    <w:p w14:paraId="1901E4B8" w14:textId="77777777" w:rsidR="00D958A6" w:rsidRPr="00D958A6" w:rsidRDefault="00D958A6" w:rsidP="00EA0437">
      <w:pPr>
        <w:numPr>
          <w:ilvl w:val="1"/>
          <w:numId w:val="37"/>
        </w:numPr>
        <w:rPr>
          <w:lang w:eastAsia="it-IT"/>
        </w:rPr>
      </w:pPr>
      <w:r w:rsidRPr="00D958A6">
        <w:rPr>
          <w:lang w:eastAsia="it-IT"/>
        </w:rPr>
        <w:t xml:space="preserve">Rotazione manuale: scatti o rumori </w:t>
      </w:r>
      <w:r w:rsidRPr="00D958A6">
        <w:rPr>
          <w:rFonts w:ascii="Times New Roman" w:hAnsi="Times New Roman" w:cs="Times New Roman"/>
          <w:lang w:eastAsia="it-IT"/>
        </w:rPr>
        <w:t>→</w:t>
      </w:r>
      <w:r w:rsidRPr="00D958A6">
        <w:rPr>
          <w:lang w:eastAsia="it-IT"/>
        </w:rPr>
        <w:t xml:space="preserve"> sostituire;</w:t>
      </w:r>
    </w:p>
    <w:p w14:paraId="78B03511" w14:textId="77777777" w:rsidR="00D958A6" w:rsidRPr="00D958A6" w:rsidRDefault="00D958A6" w:rsidP="00EA0437">
      <w:pPr>
        <w:numPr>
          <w:ilvl w:val="1"/>
          <w:numId w:val="37"/>
        </w:numPr>
        <w:rPr>
          <w:lang w:eastAsia="it-IT"/>
        </w:rPr>
      </w:pPr>
      <w:r w:rsidRPr="00D958A6">
        <w:rPr>
          <w:lang w:eastAsia="it-IT"/>
        </w:rPr>
        <w:t xml:space="preserve">Gioco radiale/assiale &gt; tolleranza </w:t>
      </w:r>
      <w:r w:rsidRPr="00D958A6">
        <w:rPr>
          <w:rFonts w:ascii="Times New Roman" w:hAnsi="Times New Roman" w:cs="Times New Roman"/>
          <w:lang w:eastAsia="it-IT"/>
        </w:rPr>
        <w:t>→</w:t>
      </w:r>
      <w:r w:rsidRPr="00D958A6">
        <w:rPr>
          <w:lang w:eastAsia="it-IT"/>
        </w:rPr>
        <w:t xml:space="preserve"> sostituzione.</w:t>
      </w:r>
    </w:p>
    <w:p w14:paraId="1AF0BF4B" w14:textId="229C0070" w:rsidR="00D958A6" w:rsidRPr="00D958A6" w:rsidRDefault="00D958A6" w:rsidP="00EA0437">
      <w:pPr>
        <w:numPr>
          <w:ilvl w:val="0"/>
          <w:numId w:val="37"/>
        </w:numPr>
        <w:rPr>
          <w:lang w:eastAsia="it-IT"/>
        </w:rPr>
      </w:pPr>
      <w:r w:rsidRPr="00D958A6">
        <w:rPr>
          <w:lang w:eastAsia="it-IT"/>
        </w:rPr>
        <w:t>Lubrificazione</w:t>
      </w:r>
    </w:p>
    <w:p w14:paraId="20E76C4D" w14:textId="77777777" w:rsidR="00D958A6" w:rsidRPr="00D958A6" w:rsidRDefault="00D958A6" w:rsidP="00EA0437">
      <w:pPr>
        <w:numPr>
          <w:ilvl w:val="1"/>
          <w:numId w:val="37"/>
        </w:numPr>
        <w:rPr>
          <w:lang w:eastAsia="it-IT"/>
        </w:rPr>
      </w:pPr>
      <w:r w:rsidRPr="00D958A6">
        <w:rPr>
          <w:lang w:eastAsia="it-IT"/>
        </w:rPr>
        <w:t>Ripristinare grasso al litio specifico per cuscinetti industriali;</w:t>
      </w:r>
    </w:p>
    <w:p w14:paraId="69328775" w14:textId="77777777" w:rsidR="00D958A6" w:rsidRPr="00D958A6" w:rsidRDefault="00D958A6" w:rsidP="00EA0437">
      <w:pPr>
        <w:numPr>
          <w:ilvl w:val="1"/>
          <w:numId w:val="37"/>
        </w:numPr>
        <w:rPr>
          <w:lang w:eastAsia="it-IT"/>
        </w:rPr>
      </w:pPr>
      <w:r w:rsidRPr="00D958A6">
        <w:rPr>
          <w:lang w:eastAsia="it-IT"/>
        </w:rPr>
        <w:t>Evitare sovradosaggio: il grasso deve essere sufficiente a riempire i corpi volventi.</w:t>
      </w:r>
    </w:p>
    <w:p w14:paraId="52838A44" w14:textId="77777777" w:rsidR="00D958A6" w:rsidRPr="00D958A6" w:rsidRDefault="00D958A6" w:rsidP="00EA0437">
      <w:pPr>
        <w:numPr>
          <w:ilvl w:val="0"/>
          <w:numId w:val="37"/>
        </w:numPr>
        <w:rPr>
          <w:lang w:eastAsia="it-IT"/>
        </w:rPr>
      </w:pPr>
      <w:r w:rsidRPr="00D958A6">
        <w:rPr>
          <w:lang w:eastAsia="it-IT"/>
        </w:rPr>
        <w:t>Rimontaggio</w:t>
      </w:r>
      <w:r w:rsidRPr="00D958A6">
        <w:rPr>
          <w:b/>
          <w:bCs/>
          <w:lang w:eastAsia="it-IT"/>
        </w:rPr>
        <w:t xml:space="preserve"> </w:t>
      </w:r>
      <w:r w:rsidRPr="00D958A6">
        <w:rPr>
          <w:lang w:eastAsia="it-IT"/>
        </w:rPr>
        <w:t>e collaudo</w:t>
      </w:r>
    </w:p>
    <w:p w14:paraId="1B5C28B9" w14:textId="77777777" w:rsidR="00D958A6" w:rsidRPr="00D958A6" w:rsidRDefault="00D958A6" w:rsidP="00EA0437">
      <w:pPr>
        <w:numPr>
          <w:ilvl w:val="1"/>
          <w:numId w:val="37"/>
        </w:numPr>
        <w:rPr>
          <w:lang w:eastAsia="it-IT"/>
        </w:rPr>
      </w:pPr>
      <w:r w:rsidRPr="00D958A6">
        <w:rPr>
          <w:lang w:eastAsia="it-IT"/>
        </w:rPr>
        <w:t>Verificare assenza di gioco dopo il montaggio;</w:t>
      </w:r>
    </w:p>
    <w:p w14:paraId="399308C4" w14:textId="77777777" w:rsidR="00D958A6" w:rsidRPr="00D958A6" w:rsidRDefault="00D958A6" w:rsidP="00EA0437">
      <w:pPr>
        <w:numPr>
          <w:ilvl w:val="1"/>
          <w:numId w:val="37"/>
        </w:numPr>
        <w:rPr>
          <w:lang w:eastAsia="it-IT"/>
        </w:rPr>
      </w:pPr>
      <w:r w:rsidRPr="00D958A6">
        <w:rPr>
          <w:lang w:eastAsia="it-IT"/>
        </w:rPr>
        <w:t>Test a vuoto per 5 minuti a velocità nominale.</w:t>
      </w:r>
    </w:p>
    <w:p w14:paraId="58C40C96" w14:textId="0F234016" w:rsidR="00D958A6" w:rsidRPr="00D958A6" w:rsidRDefault="00D958A6" w:rsidP="00D958A6">
      <w:pPr>
        <w:rPr>
          <w:lang w:eastAsia="it-IT"/>
        </w:rPr>
      </w:pPr>
    </w:p>
    <w:p w14:paraId="7423B7F9" w14:textId="77777777" w:rsidR="00D958A6" w:rsidRDefault="00D958A6" w:rsidP="005E322D">
      <w:pPr>
        <w:pStyle w:val="Testo"/>
        <w:rPr>
          <w:lang w:eastAsia="it-IT"/>
        </w:rPr>
      </w:pPr>
      <w:r w:rsidRPr="00D958A6">
        <w:rPr>
          <w:lang w:eastAsia="it-IT"/>
        </w:rPr>
        <w:t>4.4.4.3 Vite senza fine con chiocciola</w:t>
      </w:r>
    </w:p>
    <w:p w14:paraId="7956A905" w14:textId="77777777" w:rsidR="00D958A6" w:rsidRPr="00D958A6" w:rsidRDefault="00D958A6" w:rsidP="00D958A6">
      <w:pPr>
        <w:rPr>
          <w:b/>
          <w:bCs/>
          <w:lang w:eastAsia="it-IT"/>
        </w:rPr>
      </w:pPr>
    </w:p>
    <w:p w14:paraId="1955B15D" w14:textId="77777777" w:rsidR="00D958A6" w:rsidRPr="005E322D" w:rsidRDefault="00D958A6" w:rsidP="005E322D">
      <w:pPr>
        <w:rPr>
          <w:lang w:eastAsia="it-IT"/>
        </w:rPr>
      </w:pPr>
      <w:r w:rsidRPr="005E322D">
        <w:rPr>
          <w:lang w:eastAsia="it-IT"/>
        </w:rPr>
        <w:t>Strumenti necessari: panno, pennello, lubrificante per ingranaggi, chiavi.</w:t>
      </w:r>
    </w:p>
    <w:p w14:paraId="5033C460" w14:textId="77777777" w:rsidR="00D958A6" w:rsidRPr="00D958A6" w:rsidRDefault="00D958A6" w:rsidP="00D958A6">
      <w:pPr>
        <w:rPr>
          <w:lang w:eastAsia="it-IT"/>
        </w:rPr>
      </w:pPr>
    </w:p>
    <w:p w14:paraId="0781F177" w14:textId="71E34561" w:rsidR="00D958A6" w:rsidRPr="00D958A6" w:rsidRDefault="00D958A6" w:rsidP="00EA0437">
      <w:pPr>
        <w:numPr>
          <w:ilvl w:val="0"/>
          <w:numId w:val="38"/>
        </w:numPr>
        <w:rPr>
          <w:lang w:eastAsia="it-IT"/>
        </w:rPr>
      </w:pPr>
      <w:r w:rsidRPr="00D958A6">
        <w:rPr>
          <w:lang w:eastAsia="it-IT"/>
        </w:rPr>
        <w:t>Pulizia</w:t>
      </w:r>
    </w:p>
    <w:p w14:paraId="1F1909F2" w14:textId="77777777" w:rsidR="00D958A6" w:rsidRPr="00D958A6" w:rsidRDefault="00D958A6" w:rsidP="00EA0437">
      <w:pPr>
        <w:numPr>
          <w:ilvl w:val="1"/>
          <w:numId w:val="38"/>
        </w:numPr>
        <w:rPr>
          <w:lang w:eastAsia="it-IT"/>
        </w:rPr>
      </w:pPr>
      <w:r w:rsidRPr="00D958A6">
        <w:rPr>
          <w:lang w:eastAsia="it-IT"/>
        </w:rPr>
        <w:t>Eliminare polvere e residui con pennello;</w:t>
      </w:r>
    </w:p>
    <w:p w14:paraId="1E9F46BB" w14:textId="77777777" w:rsidR="00D958A6" w:rsidRPr="00D958A6" w:rsidRDefault="00D958A6" w:rsidP="00EA0437">
      <w:pPr>
        <w:numPr>
          <w:ilvl w:val="1"/>
          <w:numId w:val="38"/>
        </w:numPr>
        <w:rPr>
          <w:lang w:eastAsia="it-IT"/>
        </w:rPr>
      </w:pPr>
      <w:r w:rsidRPr="00D958A6">
        <w:rPr>
          <w:lang w:eastAsia="it-IT"/>
        </w:rPr>
        <w:t>Passare un panno imbevuto di solvente leggero.</w:t>
      </w:r>
    </w:p>
    <w:p w14:paraId="5F694827" w14:textId="3D5E0201" w:rsidR="00D958A6" w:rsidRPr="00D958A6" w:rsidRDefault="00D958A6" w:rsidP="00EA0437">
      <w:pPr>
        <w:numPr>
          <w:ilvl w:val="0"/>
          <w:numId w:val="38"/>
        </w:numPr>
        <w:rPr>
          <w:lang w:eastAsia="it-IT"/>
        </w:rPr>
      </w:pPr>
      <w:r w:rsidRPr="00D958A6">
        <w:rPr>
          <w:lang w:eastAsia="it-IT"/>
        </w:rPr>
        <w:t>Ispezione</w:t>
      </w:r>
    </w:p>
    <w:p w14:paraId="6501E04D" w14:textId="77777777" w:rsidR="00D958A6" w:rsidRPr="00D958A6" w:rsidRDefault="00D958A6" w:rsidP="00EA0437">
      <w:pPr>
        <w:numPr>
          <w:ilvl w:val="1"/>
          <w:numId w:val="38"/>
        </w:numPr>
        <w:rPr>
          <w:lang w:eastAsia="it-IT"/>
        </w:rPr>
      </w:pPr>
      <w:r w:rsidRPr="00D958A6">
        <w:rPr>
          <w:lang w:eastAsia="it-IT"/>
        </w:rPr>
        <w:t>Usura filettatura vite e chiocciola;</w:t>
      </w:r>
    </w:p>
    <w:p w14:paraId="1406C58A" w14:textId="77777777" w:rsidR="00D958A6" w:rsidRPr="00D958A6" w:rsidRDefault="00D958A6" w:rsidP="00EA0437">
      <w:pPr>
        <w:numPr>
          <w:ilvl w:val="1"/>
          <w:numId w:val="38"/>
        </w:numPr>
        <w:rPr>
          <w:lang w:eastAsia="it-IT"/>
        </w:rPr>
      </w:pPr>
      <w:r w:rsidRPr="00D958A6">
        <w:rPr>
          <w:lang w:eastAsia="it-IT"/>
        </w:rPr>
        <w:t xml:space="preserve">Gioco assiale oltre 0,1 mm </w:t>
      </w:r>
      <w:r w:rsidRPr="00D958A6">
        <w:rPr>
          <w:rFonts w:ascii="Times New Roman" w:hAnsi="Times New Roman" w:cs="Times New Roman"/>
          <w:lang w:eastAsia="it-IT"/>
        </w:rPr>
        <w:t>→</w:t>
      </w:r>
      <w:r w:rsidRPr="00D958A6">
        <w:rPr>
          <w:lang w:eastAsia="it-IT"/>
        </w:rPr>
        <w:t xml:space="preserve"> sostituzione chiocciola.</w:t>
      </w:r>
    </w:p>
    <w:p w14:paraId="62D4F142" w14:textId="75DBC91B" w:rsidR="00D958A6" w:rsidRPr="00D958A6" w:rsidRDefault="00D958A6" w:rsidP="00EA0437">
      <w:pPr>
        <w:numPr>
          <w:ilvl w:val="0"/>
          <w:numId w:val="38"/>
        </w:numPr>
        <w:rPr>
          <w:lang w:eastAsia="it-IT"/>
        </w:rPr>
      </w:pPr>
      <w:r w:rsidRPr="00D958A6">
        <w:rPr>
          <w:lang w:eastAsia="it-IT"/>
        </w:rPr>
        <w:t>Lubrificazione</w:t>
      </w:r>
    </w:p>
    <w:p w14:paraId="1E385EAD" w14:textId="77777777" w:rsidR="00D958A6" w:rsidRPr="00D958A6" w:rsidRDefault="00D958A6" w:rsidP="00EA0437">
      <w:pPr>
        <w:numPr>
          <w:ilvl w:val="1"/>
          <w:numId w:val="38"/>
        </w:numPr>
        <w:rPr>
          <w:lang w:eastAsia="it-IT"/>
        </w:rPr>
      </w:pPr>
      <w:r w:rsidRPr="00D958A6">
        <w:rPr>
          <w:lang w:eastAsia="it-IT"/>
        </w:rPr>
        <w:t>Applicare grasso per ingranaggi (spessore sottile);</w:t>
      </w:r>
    </w:p>
    <w:p w14:paraId="7394C353" w14:textId="77777777" w:rsidR="00D958A6" w:rsidRPr="00D958A6" w:rsidRDefault="00D958A6" w:rsidP="00EA0437">
      <w:pPr>
        <w:numPr>
          <w:ilvl w:val="1"/>
          <w:numId w:val="38"/>
        </w:numPr>
        <w:rPr>
          <w:lang w:eastAsia="it-IT"/>
        </w:rPr>
      </w:pPr>
      <w:r w:rsidRPr="00D958A6">
        <w:rPr>
          <w:lang w:eastAsia="it-IT"/>
        </w:rPr>
        <w:t>Distribuire uniformemente con pennello.</w:t>
      </w:r>
    </w:p>
    <w:p w14:paraId="2D163500" w14:textId="0D2666C2" w:rsidR="00D958A6" w:rsidRPr="00D958A6" w:rsidRDefault="00D958A6" w:rsidP="00EA0437">
      <w:pPr>
        <w:numPr>
          <w:ilvl w:val="0"/>
          <w:numId w:val="38"/>
        </w:numPr>
        <w:rPr>
          <w:lang w:eastAsia="it-IT"/>
        </w:rPr>
      </w:pPr>
      <w:r w:rsidRPr="00D958A6">
        <w:rPr>
          <w:lang w:eastAsia="it-IT"/>
        </w:rPr>
        <w:t>Allineamento</w:t>
      </w:r>
    </w:p>
    <w:p w14:paraId="47FBFF91" w14:textId="77777777" w:rsidR="00D958A6" w:rsidRPr="00D958A6" w:rsidRDefault="00D958A6" w:rsidP="00EA0437">
      <w:pPr>
        <w:numPr>
          <w:ilvl w:val="1"/>
          <w:numId w:val="38"/>
        </w:numPr>
        <w:rPr>
          <w:lang w:eastAsia="it-IT"/>
        </w:rPr>
      </w:pPr>
      <w:r w:rsidRPr="00D958A6">
        <w:rPr>
          <w:lang w:eastAsia="it-IT"/>
        </w:rPr>
        <w:t>Verificare che l’assiamento vite-chiocciola sia corretto, senza sforzi laterali;</w:t>
      </w:r>
    </w:p>
    <w:p w14:paraId="29882ADB" w14:textId="77777777" w:rsidR="00D958A6" w:rsidRPr="00D958A6" w:rsidRDefault="00D958A6" w:rsidP="00EA0437">
      <w:pPr>
        <w:numPr>
          <w:ilvl w:val="1"/>
          <w:numId w:val="38"/>
        </w:numPr>
        <w:rPr>
          <w:lang w:eastAsia="it-IT"/>
        </w:rPr>
      </w:pPr>
      <w:r w:rsidRPr="00D958A6">
        <w:rPr>
          <w:lang w:eastAsia="it-IT"/>
        </w:rPr>
        <w:lastRenderedPageBreak/>
        <w:t>Regolare eventuali distanziali o supporti.</w:t>
      </w:r>
    </w:p>
    <w:p w14:paraId="67E0CA7B" w14:textId="6D016433" w:rsidR="00D958A6" w:rsidRPr="00D958A6" w:rsidRDefault="00D958A6" w:rsidP="00D958A6">
      <w:pPr>
        <w:rPr>
          <w:lang w:eastAsia="it-IT"/>
        </w:rPr>
      </w:pPr>
    </w:p>
    <w:p w14:paraId="35C4AFFE" w14:textId="77777777" w:rsidR="00D958A6" w:rsidRPr="00D958A6" w:rsidRDefault="00D958A6" w:rsidP="005E322D">
      <w:pPr>
        <w:pStyle w:val="Testo"/>
        <w:rPr>
          <w:lang w:eastAsia="it-IT"/>
        </w:rPr>
      </w:pPr>
      <w:r w:rsidRPr="00D958A6">
        <w:rPr>
          <w:lang w:eastAsia="it-IT"/>
        </w:rPr>
        <w:t>4.4.4.4 Cremagliera e pignone</w:t>
      </w:r>
    </w:p>
    <w:p w14:paraId="2DFAA48F" w14:textId="77777777" w:rsidR="005E322D" w:rsidRDefault="005E322D" w:rsidP="005E322D">
      <w:pPr>
        <w:rPr>
          <w:i/>
          <w:iCs/>
          <w:lang w:eastAsia="it-IT"/>
        </w:rPr>
      </w:pPr>
    </w:p>
    <w:p w14:paraId="0931901B" w14:textId="1D5DAE76" w:rsidR="00D958A6" w:rsidRPr="00D958A6" w:rsidRDefault="00D958A6" w:rsidP="00EA0437">
      <w:pPr>
        <w:pStyle w:val="Paragrafoelenco"/>
        <w:numPr>
          <w:ilvl w:val="0"/>
          <w:numId w:val="39"/>
        </w:numPr>
        <w:rPr>
          <w:lang w:eastAsia="it-IT"/>
        </w:rPr>
      </w:pPr>
      <w:r w:rsidRPr="00D958A6">
        <w:rPr>
          <w:lang w:eastAsia="it-IT"/>
        </w:rPr>
        <w:t>Frequenza lubrificazione: ogni 3 mesi (o 1 000 h)</w:t>
      </w:r>
    </w:p>
    <w:p w14:paraId="4D721F05" w14:textId="77777777" w:rsidR="00D958A6" w:rsidRPr="00D958A6" w:rsidRDefault="00D958A6" w:rsidP="00EA0437">
      <w:pPr>
        <w:pStyle w:val="Paragrafoelenco"/>
        <w:numPr>
          <w:ilvl w:val="0"/>
          <w:numId w:val="39"/>
        </w:numPr>
        <w:rPr>
          <w:lang w:eastAsia="it-IT"/>
        </w:rPr>
      </w:pPr>
      <w:r w:rsidRPr="00D958A6">
        <w:rPr>
          <w:lang w:eastAsia="it-IT"/>
        </w:rPr>
        <w:t>Sostituzione: se denti deformati o rotti;</w:t>
      </w:r>
    </w:p>
    <w:p w14:paraId="2E1CDA09" w14:textId="77777777" w:rsidR="00D958A6" w:rsidRPr="00D958A6" w:rsidRDefault="00D958A6" w:rsidP="00EA0437">
      <w:pPr>
        <w:pStyle w:val="Paragrafoelenco"/>
        <w:numPr>
          <w:ilvl w:val="0"/>
          <w:numId w:val="39"/>
        </w:numPr>
        <w:rPr>
          <w:lang w:eastAsia="it-IT"/>
        </w:rPr>
      </w:pPr>
      <w:r w:rsidRPr="00D958A6">
        <w:rPr>
          <w:lang w:eastAsia="it-IT"/>
        </w:rPr>
        <w:t>Verifica allineamento: dopo ogni intervento su carrelli o supporti.</w:t>
      </w:r>
    </w:p>
    <w:p w14:paraId="23E54F3B" w14:textId="696DE3BF" w:rsidR="00D958A6" w:rsidRPr="00D958A6" w:rsidRDefault="00D958A6" w:rsidP="00D958A6">
      <w:pPr>
        <w:rPr>
          <w:lang w:eastAsia="it-IT"/>
        </w:rPr>
      </w:pPr>
    </w:p>
    <w:p w14:paraId="2F1D5A9C" w14:textId="77777777" w:rsidR="00D958A6" w:rsidRDefault="00D958A6" w:rsidP="005E322D">
      <w:pPr>
        <w:pStyle w:val="Testo"/>
        <w:rPr>
          <w:lang w:eastAsia="it-IT"/>
        </w:rPr>
      </w:pPr>
      <w:r w:rsidRPr="00D958A6">
        <w:rPr>
          <w:lang w:eastAsia="it-IT"/>
        </w:rPr>
        <w:t>4.4.4.5 Supporti motori</w:t>
      </w:r>
    </w:p>
    <w:p w14:paraId="65CFE7D0" w14:textId="77777777" w:rsidR="005E322D" w:rsidRPr="00D958A6" w:rsidRDefault="005E322D" w:rsidP="005E322D">
      <w:pPr>
        <w:pStyle w:val="Testo"/>
        <w:rPr>
          <w:lang w:eastAsia="it-IT"/>
        </w:rPr>
      </w:pPr>
    </w:p>
    <w:p w14:paraId="1429D3CA" w14:textId="77777777" w:rsidR="00D958A6" w:rsidRPr="00D958A6" w:rsidRDefault="00D958A6" w:rsidP="00EA0437">
      <w:pPr>
        <w:pStyle w:val="Paragrafoelenco"/>
        <w:numPr>
          <w:ilvl w:val="0"/>
          <w:numId w:val="43"/>
        </w:numPr>
        <w:rPr>
          <w:lang w:eastAsia="it-IT"/>
        </w:rPr>
      </w:pPr>
      <w:r w:rsidRPr="00D958A6">
        <w:rPr>
          <w:lang w:eastAsia="it-IT"/>
        </w:rPr>
        <w:t>Controllo viti di fissaggio: stringere a coppia specificata;</w:t>
      </w:r>
    </w:p>
    <w:p w14:paraId="23AE99F1" w14:textId="77777777" w:rsidR="00D958A6" w:rsidRPr="00D958A6" w:rsidRDefault="00D958A6" w:rsidP="00EA0437">
      <w:pPr>
        <w:pStyle w:val="Paragrafoelenco"/>
        <w:numPr>
          <w:ilvl w:val="0"/>
          <w:numId w:val="43"/>
        </w:numPr>
        <w:rPr>
          <w:lang w:eastAsia="it-IT"/>
        </w:rPr>
      </w:pPr>
      <w:r w:rsidRPr="00D958A6">
        <w:rPr>
          <w:lang w:eastAsia="it-IT"/>
        </w:rPr>
        <w:t>Verifica cuscinetti interni: come da par. 4.4.4.2;</w:t>
      </w:r>
    </w:p>
    <w:p w14:paraId="7C5476CF" w14:textId="1ABB2351" w:rsidR="00D958A6" w:rsidRPr="00D958A6" w:rsidRDefault="00D958A6" w:rsidP="00EA0437">
      <w:pPr>
        <w:pStyle w:val="Paragrafoelenco"/>
        <w:numPr>
          <w:ilvl w:val="0"/>
          <w:numId w:val="43"/>
        </w:numPr>
        <w:rPr>
          <w:lang w:eastAsia="it-IT"/>
        </w:rPr>
      </w:pPr>
      <w:r w:rsidRPr="00D958A6">
        <w:rPr>
          <w:lang w:eastAsia="it-IT"/>
        </w:rPr>
        <w:t xml:space="preserve">Protezione </w:t>
      </w:r>
      <w:r w:rsidR="005E322D" w:rsidRPr="00D958A6">
        <w:rPr>
          <w:lang w:eastAsia="it-IT"/>
        </w:rPr>
        <w:t>antipolvere</w:t>
      </w:r>
      <w:r w:rsidRPr="00D958A6">
        <w:rPr>
          <w:lang w:eastAsia="it-IT"/>
        </w:rPr>
        <w:t>: sostituire eventuali guaine o cuffie danneggiate.</w:t>
      </w:r>
    </w:p>
    <w:p w14:paraId="4F5ECF3F" w14:textId="3E7201F0" w:rsidR="00D958A6" w:rsidRPr="00D958A6" w:rsidRDefault="00D958A6" w:rsidP="005E322D">
      <w:pPr>
        <w:rPr>
          <w:lang w:eastAsia="it-IT"/>
        </w:rPr>
      </w:pPr>
    </w:p>
    <w:p w14:paraId="03417B08" w14:textId="77777777" w:rsidR="00D958A6" w:rsidRDefault="00D958A6" w:rsidP="005E322D">
      <w:pPr>
        <w:pStyle w:val="Testo"/>
        <w:rPr>
          <w:lang w:eastAsia="it-IT"/>
        </w:rPr>
      </w:pPr>
      <w:r w:rsidRPr="00D958A6">
        <w:rPr>
          <w:lang w:eastAsia="it-IT"/>
        </w:rPr>
        <w:t>4.4.4.6 Struttura in profilato di alluminio</w:t>
      </w:r>
    </w:p>
    <w:p w14:paraId="4B995A54" w14:textId="77777777" w:rsidR="005E322D" w:rsidRPr="00D958A6" w:rsidRDefault="005E322D" w:rsidP="005E322D">
      <w:pPr>
        <w:pStyle w:val="Testo"/>
        <w:rPr>
          <w:lang w:eastAsia="it-IT"/>
        </w:rPr>
      </w:pPr>
    </w:p>
    <w:p w14:paraId="02199EE7" w14:textId="77777777" w:rsidR="00D958A6" w:rsidRPr="00D958A6" w:rsidRDefault="00D958A6" w:rsidP="00EA0437">
      <w:pPr>
        <w:pStyle w:val="Paragrafoelenco"/>
        <w:numPr>
          <w:ilvl w:val="0"/>
          <w:numId w:val="42"/>
        </w:numPr>
        <w:rPr>
          <w:lang w:eastAsia="it-IT"/>
        </w:rPr>
      </w:pPr>
      <w:r w:rsidRPr="00D958A6">
        <w:rPr>
          <w:lang w:eastAsia="it-IT"/>
        </w:rPr>
        <w:t>Ispezione visiva: ammaccature, crepe, corrosione;</w:t>
      </w:r>
    </w:p>
    <w:p w14:paraId="2BF1B1DA" w14:textId="77777777" w:rsidR="00D958A6" w:rsidRPr="00D958A6" w:rsidRDefault="00D958A6" w:rsidP="00EA0437">
      <w:pPr>
        <w:pStyle w:val="Paragrafoelenco"/>
        <w:numPr>
          <w:ilvl w:val="0"/>
          <w:numId w:val="42"/>
        </w:numPr>
        <w:rPr>
          <w:lang w:eastAsia="it-IT"/>
        </w:rPr>
      </w:pPr>
      <w:r w:rsidRPr="00D958A6">
        <w:rPr>
          <w:lang w:eastAsia="it-IT"/>
        </w:rPr>
        <w:t>Controllo bulloneria: coppia di serraggio secondo specifica (es. 10 Nm);</w:t>
      </w:r>
    </w:p>
    <w:p w14:paraId="7240CFEE" w14:textId="77777777" w:rsidR="00D958A6" w:rsidRPr="00D958A6" w:rsidRDefault="00D958A6" w:rsidP="00EA0437">
      <w:pPr>
        <w:pStyle w:val="Paragrafoelenco"/>
        <w:numPr>
          <w:ilvl w:val="0"/>
          <w:numId w:val="42"/>
        </w:numPr>
        <w:rPr>
          <w:lang w:eastAsia="it-IT"/>
        </w:rPr>
      </w:pPr>
      <w:r w:rsidRPr="00D958A6">
        <w:rPr>
          <w:lang w:eastAsia="it-IT"/>
        </w:rPr>
        <w:t>Pulizia: panno umido, nessun solvente aggressivo.</w:t>
      </w:r>
    </w:p>
    <w:p w14:paraId="3B75CA8F" w14:textId="5C658A28" w:rsidR="00D958A6" w:rsidRPr="00D958A6" w:rsidRDefault="00D958A6" w:rsidP="005E322D">
      <w:pPr>
        <w:rPr>
          <w:lang w:eastAsia="it-IT"/>
        </w:rPr>
      </w:pPr>
    </w:p>
    <w:p w14:paraId="30E89569" w14:textId="77777777" w:rsidR="00D958A6" w:rsidRDefault="00D958A6" w:rsidP="005E322D">
      <w:pPr>
        <w:pStyle w:val="Testo"/>
        <w:rPr>
          <w:lang w:eastAsia="it-IT"/>
        </w:rPr>
      </w:pPr>
      <w:r w:rsidRPr="00D958A6">
        <w:rPr>
          <w:lang w:eastAsia="it-IT"/>
        </w:rPr>
        <w:t>4.4.4.7 Forche e altri componenti in PLA (stampa 3D)</w:t>
      </w:r>
    </w:p>
    <w:p w14:paraId="7350490A" w14:textId="77777777" w:rsidR="005E322D" w:rsidRPr="00D958A6" w:rsidRDefault="005E322D" w:rsidP="005E322D">
      <w:pPr>
        <w:pStyle w:val="Testo"/>
        <w:rPr>
          <w:lang w:eastAsia="it-IT"/>
        </w:rPr>
      </w:pPr>
    </w:p>
    <w:p w14:paraId="65B89F3B" w14:textId="77777777" w:rsidR="00D958A6" w:rsidRPr="00D958A6" w:rsidRDefault="00D958A6" w:rsidP="00EA0437">
      <w:pPr>
        <w:pStyle w:val="Paragrafoelenco"/>
        <w:numPr>
          <w:ilvl w:val="0"/>
          <w:numId w:val="41"/>
        </w:numPr>
        <w:rPr>
          <w:lang w:eastAsia="it-IT"/>
        </w:rPr>
      </w:pPr>
      <w:r w:rsidRPr="00D958A6">
        <w:rPr>
          <w:lang w:eastAsia="it-IT"/>
        </w:rPr>
        <w:t>Ispezione visiva: crepe, deformazioni, ingiallimento;</w:t>
      </w:r>
    </w:p>
    <w:p w14:paraId="76C17C36" w14:textId="77777777" w:rsidR="00D958A6" w:rsidRPr="00D958A6" w:rsidRDefault="00D958A6" w:rsidP="00EA0437">
      <w:pPr>
        <w:pStyle w:val="Paragrafoelenco"/>
        <w:numPr>
          <w:ilvl w:val="0"/>
          <w:numId w:val="41"/>
        </w:numPr>
        <w:rPr>
          <w:lang w:eastAsia="it-IT"/>
        </w:rPr>
      </w:pPr>
      <w:r w:rsidRPr="00D958A6">
        <w:rPr>
          <w:lang w:eastAsia="it-IT"/>
        </w:rPr>
        <w:t>Test di carico: verificare nessuna flessione significativa sotto portata nominale;</w:t>
      </w:r>
    </w:p>
    <w:p w14:paraId="77C72564" w14:textId="77777777" w:rsidR="00D958A6" w:rsidRPr="00D958A6" w:rsidRDefault="00D958A6" w:rsidP="00EA0437">
      <w:pPr>
        <w:pStyle w:val="Paragrafoelenco"/>
        <w:numPr>
          <w:ilvl w:val="0"/>
          <w:numId w:val="41"/>
        </w:numPr>
        <w:rPr>
          <w:lang w:eastAsia="it-IT"/>
        </w:rPr>
      </w:pPr>
      <w:r w:rsidRPr="00D958A6">
        <w:rPr>
          <w:lang w:eastAsia="it-IT"/>
        </w:rPr>
        <w:t>Sostituzione preventiva: ogni 6 000 h o a primo segno di degrado (PLA sensibile a UV e calore).</w:t>
      </w:r>
    </w:p>
    <w:p w14:paraId="2DF25E3F" w14:textId="2CAF4E8F" w:rsidR="00D958A6" w:rsidRPr="00D958A6" w:rsidRDefault="00D958A6" w:rsidP="005E322D">
      <w:pPr>
        <w:rPr>
          <w:lang w:eastAsia="it-IT"/>
        </w:rPr>
      </w:pPr>
    </w:p>
    <w:p w14:paraId="46166689" w14:textId="77777777" w:rsidR="00D958A6" w:rsidRDefault="00D958A6" w:rsidP="005E322D">
      <w:pPr>
        <w:pStyle w:val="Testo"/>
        <w:rPr>
          <w:lang w:eastAsia="it-IT"/>
        </w:rPr>
      </w:pPr>
      <w:r w:rsidRPr="00D958A6">
        <w:rPr>
          <w:lang w:eastAsia="it-IT"/>
        </w:rPr>
        <w:t>4.4.5 Registro e segnalazione anomalie</w:t>
      </w:r>
    </w:p>
    <w:p w14:paraId="58FAC85F" w14:textId="77777777" w:rsidR="005E322D" w:rsidRPr="00D958A6" w:rsidRDefault="005E322D" w:rsidP="005E322D">
      <w:pPr>
        <w:pStyle w:val="Testo"/>
        <w:rPr>
          <w:lang w:eastAsia="it-IT"/>
        </w:rPr>
      </w:pPr>
    </w:p>
    <w:p w14:paraId="646872D4" w14:textId="77777777" w:rsidR="00D958A6" w:rsidRDefault="00D958A6" w:rsidP="005E322D">
      <w:pPr>
        <w:rPr>
          <w:lang w:eastAsia="it-IT"/>
        </w:rPr>
      </w:pPr>
      <w:r w:rsidRPr="00D958A6">
        <w:rPr>
          <w:lang w:eastAsia="it-IT"/>
        </w:rPr>
        <w:t>Utilizzare modulo standard per ogni intervento:</w:t>
      </w:r>
    </w:p>
    <w:p w14:paraId="098975FA" w14:textId="77777777" w:rsidR="005E322D" w:rsidRPr="00D958A6" w:rsidRDefault="005E322D" w:rsidP="005E322D">
      <w:pPr>
        <w:rPr>
          <w:lang w:eastAsia="it-IT"/>
        </w:rPr>
      </w:pPr>
    </w:p>
    <w:p w14:paraId="160A1FC9" w14:textId="77777777" w:rsidR="00D958A6" w:rsidRPr="00D958A6" w:rsidRDefault="00D958A6" w:rsidP="00EA0437">
      <w:pPr>
        <w:pStyle w:val="Paragrafoelenco"/>
        <w:numPr>
          <w:ilvl w:val="0"/>
          <w:numId w:val="40"/>
        </w:numPr>
        <w:rPr>
          <w:lang w:eastAsia="it-IT"/>
        </w:rPr>
      </w:pPr>
      <w:r w:rsidRPr="00D958A6">
        <w:rPr>
          <w:lang w:eastAsia="it-IT"/>
        </w:rPr>
        <w:t>Data, operatore, componente, tipo di manutenzione, risultato, note.</w:t>
      </w:r>
    </w:p>
    <w:p w14:paraId="7F4AC2CA" w14:textId="20480AA0" w:rsidR="000563CC" w:rsidRDefault="00D958A6" w:rsidP="000563CC">
      <w:pPr>
        <w:pStyle w:val="Paragrafoelenco"/>
        <w:numPr>
          <w:ilvl w:val="0"/>
          <w:numId w:val="40"/>
        </w:numPr>
        <w:rPr>
          <w:lang w:eastAsia="it-IT"/>
        </w:rPr>
      </w:pPr>
      <w:r w:rsidRPr="00D958A6">
        <w:rPr>
          <w:lang w:eastAsia="it-IT"/>
        </w:rPr>
        <w:t>Segnalare immediatamente a responsabile qualsiasi anomalia critica (rischio di blocco, rottura improvvisa).</w:t>
      </w:r>
    </w:p>
    <w:p w14:paraId="6A63B298" w14:textId="77777777" w:rsidR="008E1CBE" w:rsidRDefault="008E1CBE" w:rsidP="008E1CBE">
      <w:pPr>
        <w:rPr>
          <w:lang w:eastAsia="it-IT"/>
        </w:rPr>
      </w:pPr>
    </w:p>
    <w:p w14:paraId="3B7A05E3" w14:textId="77777777" w:rsidR="008E1CBE" w:rsidRDefault="008E1CBE" w:rsidP="008E1CBE">
      <w:pPr>
        <w:rPr>
          <w:lang w:eastAsia="it-IT"/>
        </w:rPr>
      </w:pPr>
    </w:p>
    <w:p w14:paraId="71A3AB40" w14:textId="77777777" w:rsidR="008E1CBE" w:rsidRDefault="008E1CBE" w:rsidP="008E1CBE">
      <w:pPr>
        <w:rPr>
          <w:lang w:eastAsia="it-IT"/>
        </w:rPr>
      </w:pPr>
    </w:p>
    <w:p w14:paraId="6D69B552" w14:textId="77777777" w:rsidR="008E1CBE" w:rsidRDefault="008E1CBE" w:rsidP="008E1CBE">
      <w:pPr>
        <w:rPr>
          <w:lang w:eastAsia="it-IT"/>
        </w:rPr>
      </w:pPr>
    </w:p>
    <w:p w14:paraId="7DBF991D" w14:textId="77777777" w:rsidR="00DD6518" w:rsidRDefault="00DD6518" w:rsidP="008E1CBE">
      <w:pPr>
        <w:rPr>
          <w:lang w:eastAsia="it-IT"/>
        </w:rPr>
      </w:pPr>
    </w:p>
    <w:p w14:paraId="57077EB8" w14:textId="77777777" w:rsidR="00DD6518" w:rsidRDefault="00DD6518" w:rsidP="008E1CBE">
      <w:pPr>
        <w:rPr>
          <w:lang w:eastAsia="it-IT"/>
        </w:rPr>
      </w:pPr>
    </w:p>
    <w:p w14:paraId="5789D7F6" w14:textId="77777777" w:rsidR="00DD6518" w:rsidRPr="000563CC" w:rsidRDefault="00DD6518" w:rsidP="008E1CBE">
      <w:pPr>
        <w:rPr>
          <w:lang w:eastAsia="it-IT"/>
        </w:rPr>
      </w:pPr>
    </w:p>
    <w:p w14:paraId="0350FBEF" w14:textId="5576EC5F" w:rsidR="009E4660" w:rsidRDefault="00564DCC" w:rsidP="00EA0437">
      <w:pPr>
        <w:pStyle w:val="Titolo2"/>
        <w:numPr>
          <w:ilvl w:val="1"/>
          <w:numId w:val="44"/>
        </w:numPr>
      </w:pPr>
      <w:r>
        <w:lastRenderedPageBreak/>
        <w:t>Norme meccaniche</w:t>
      </w:r>
    </w:p>
    <w:p w14:paraId="211FBCC0" w14:textId="77777777" w:rsidR="009E4660" w:rsidRPr="009E4660" w:rsidRDefault="009E4660" w:rsidP="009E4660"/>
    <w:p w14:paraId="384C6CB0" w14:textId="76460D34" w:rsidR="009E4660" w:rsidRDefault="009E4660" w:rsidP="009E4660">
      <w:pPr>
        <w:rPr>
          <w:rStyle w:val="Titolo4Carattere"/>
        </w:rPr>
      </w:pPr>
      <w:r>
        <w:rPr>
          <w:rStyle w:val="Titolo4Carattere"/>
        </w:rPr>
        <w:t xml:space="preserve">4.5.1 </w:t>
      </w:r>
      <w:r w:rsidRPr="009E4660">
        <w:rPr>
          <w:rStyle w:val="Titolo4Carattere"/>
        </w:rPr>
        <w:t>Norme di riferimento per i componenti meccanici</w:t>
      </w:r>
    </w:p>
    <w:p w14:paraId="58C21B95" w14:textId="77777777" w:rsidR="009E4660" w:rsidRDefault="009E4660" w:rsidP="009E4660">
      <w:pPr>
        <w:rPr>
          <w:rStyle w:val="Titolo4Carattere"/>
        </w:rPr>
      </w:pPr>
    </w:p>
    <w:p w14:paraId="7A24D07F" w14:textId="76B68EAD" w:rsidR="009E4660" w:rsidRPr="009E4660" w:rsidRDefault="009E4660" w:rsidP="00EA0437">
      <w:pPr>
        <w:pStyle w:val="Paragrafoelenco"/>
        <w:numPr>
          <w:ilvl w:val="0"/>
          <w:numId w:val="45"/>
        </w:numPr>
        <w:rPr>
          <w:rFonts w:eastAsiaTheme="majorEastAsia" w:cstheme="majorBidi"/>
          <w:i/>
          <w:iCs/>
          <w:sz w:val="32"/>
        </w:rPr>
      </w:pPr>
      <w:r>
        <w:t>4.5.1.1</w:t>
      </w:r>
      <w:r w:rsidRPr="009E4660">
        <w:t xml:space="preserve"> Cinghie dentate (profilo GT2)</w:t>
      </w:r>
    </w:p>
    <w:p w14:paraId="0274274D" w14:textId="726EC681" w:rsidR="009E4660" w:rsidRPr="009E4660" w:rsidRDefault="009E4660" w:rsidP="00EA0437">
      <w:pPr>
        <w:pStyle w:val="Paragrafoelenco"/>
        <w:numPr>
          <w:ilvl w:val="1"/>
          <w:numId w:val="46"/>
        </w:numPr>
        <w:rPr>
          <w:rFonts w:eastAsiaTheme="majorEastAsia" w:cstheme="majorBidi"/>
          <w:i/>
          <w:iCs/>
          <w:sz w:val="32"/>
        </w:rPr>
      </w:pPr>
      <w:r>
        <w:t>4.5.1.1.1</w:t>
      </w:r>
      <w:r w:rsidRPr="009E4660">
        <w:t xml:space="preserve"> UNI ISO 17396:2017 – Profilo e passo</w:t>
      </w:r>
    </w:p>
    <w:p w14:paraId="72347BC7" w14:textId="1AC4FFF5" w:rsidR="009E4660" w:rsidRPr="009E4660" w:rsidRDefault="009E4660" w:rsidP="00EA0437">
      <w:pPr>
        <w:pStyle w:val="Paragrafoelenco"/>
        <w:numPr>
          <w:ilvl w:val="1"/>
          <w:numId w:val="46"/>
        </w:numPr>
        <w:rPr>
          <w:rFonts w:eastAsiaTheme="majorEastAsia" w:cstheme="majorBidi"/>
          <w:i/>
          <w:iCs/>
          <w:sz w:val="32"/>
        </w:rPr>
      </w:pPr>
      <w:r>
        <w:t>4.5.1.1.2</w:t>
      </w:r>
      <w:r w:rsidRPr="009E4660">
        <w:t xml:space="preserve"> ISO 5294:2012 – Caratteristiche pulegge</w:t>
      </w:r>
    </w:p>
    <w:p w14:paraId="170AD326" w14:textId="3B56F3E6" w:rsidR="009E4660" w:rsidRPr="009E4660" w:rsidRDefault="009E4660" w:rsidP="00EA0437">
      <w:pPr>
        <w:pStyle w:val="Paragrafoelenco"/>
        <w:numPr>
          <w:ilvl w:val="0"/>
          <w:numId w:val="45"/>
        </w:numPr>
        <w:rPr>
          <w:rFonts w:eastAsiaTheme="majorEastAsia" w:cstheme="majorBidi"/>
          <w:i/>
          <w:iCs/>
          <w:sz w:val="32"/>
        </w:rPr>
      </w:pPr>
      <w:r>
        <w:t xml:space="preserve">4.5.1.2 </w:t>
      </w:r>
      <w:r w:rsidRPr="009E4660">
        <w:t>Cuscinetti radiali e assiali</w:t>
      </w:r>
    </w:p>
    <w:p w14:paraId="11DF4BA3" w14:textId="45D3EA03" w:rsidR="009E4660" w:rsidRDefault="009E4660" w:rsidP="00EA0437">
      <w:pPr>
        <w:numPr>
          <w:ilvl w:val="1"/>
          <w:numId w:val="45"/>
        </w:numPr>
        <w:rPr>
          <w:lang w:eastAsia="it-IT"/>
        </w:rPr>
      </w:pPr>
      <w:r>
        <w:t>4.5.1.2.1</w:t>
      </w:r>
      <w:r w:rsidRPr="009E4660">
        <w:t xml:space="preserve"> UNI EN ISO 281:2007 – Carico dinamico e vita nominale</w:t>
      </w:r>
    </w:p>
    <w:p w14:paraId="3E6555CD" w14:textId="733EC82E" w:rsidR="009E4660" w:rsidRDefault="009E4660" w:rsidP="00EA0437">
      <w:pPr>
        <w:numPr>
          <w:ilvl w:val="1"/>
          <w:numId w:val="45"/>
        </w:numPr>
        <w:rPr>
          <w:lang w:eastAsia="it-IT"/>
        </w:rPr>
      </w:pPr>
      <w:r>
        <w:t>4.5.1.2.2</w:t>
      </w:r>
      <w:r w:rsidRPr="009E4660">
        <w:t xml:space="preserve"> UNI ISO 15:2017 – Dimensioni di ingombro</w:t>
      </w:r>
    </w:p>
    <w:p w14:paraId="446D5D92" w14:textId="1BA873EF" w:rsidR="009E4660" w:rsidRDefault="009E4660" w:rsidP="00EA0437">
      <w:pPr>
        <w:numPr>
          <w:ilvl w:val="1"/>
          <w:numId w:val="45"/>
        </w:numPr>
        <w:rPr>
          <w:lang w:eastAsia="it-IT"/>
        </w:rPr>
      </w:pPr>
      <w:r>
        <w:t>4.5.1.2.3</w:t>
      </w:r>
      <w:r w:rsidRPr="009E4660">
        <w:t xml:space="preserve"> ISO 492:2000 – Tolleranze e precisione di rotolamento</w:t>
      </w:r>
    </w:p>
    <w:p w14:paraId="175FACDD" w14:textId="1BF7BA70" w:rsidR="009E4660" w:rsidRPr="009E4660" w:rsidRDefault="009E4660" w:rsidP="00EA0437">
      <w:pPr>
        <w:pStyle w:val="Paragrafoelenco"/>
        <w:numPr>
          <w:ilvl w:val="0"/>
          <w:numId w:val="45"/>
        </w:numPr>
        <w:rPr>
          <w:rFonts w:eastAsiaTheme="majorEastAsia" w:cstheme="majorBidi"/>
          <w:i/>
          <w:iCs/>
          <w:sz w:val="32"/>
        </w:rPr>
      </w:pPr>
      <w:r>
        <w:t xml:space="preserve">4.5.1.3 </w:t>
      </w:r>
      <w:r w:rsidRPr="009E4660">
        <w:t>Vite senza fine e chiocciola</w:t>
      </w:r>
    </w:p>
    <w:p w14:paraId="4C776237" w14:textId="4631B735" w:rsidR="009E4660" w:rsidRDefault="009E4660" w:rsidP="00EA0437">
      <w:pPr>
        <w:numPr>
          <w:ilvl w:val="1"/>
          <w:numId w:val="45"/>
        </w:numPr>
        <w:rPr>
          <w:lang w:eastAsia="it-IT"/>
        </w:rPr>
      </w:pPr>
      <w:r w:rsidRPr="009E4660">
        <w:t>3.3.1 ISO 10828:2024 – Nomenclatura e geometria di ingranamento</w:t>
      </w:r>
    </w:p>
    <w:p w14:paraId="54BC8A54" w14:textId="413225B2" w:rsidR="009E4660" w:rsidRPr="009E4660" w:rsidRDefault="009E4660" w:rsidP="00EA0437">
      <w:pPr>
        <w:numPr>
          <w:ilvl w:val="1"/>
          <w:numId w:val="45"/>
        </w:numPr>
        <w:rPr>
          <w:lang w:eastAsia="it-IT"/>
        </w:rPr>
      </w:pPr>
      <w:r w:rsidRPr="009E4660">
        <w:t>3</w:t>
      </w:r>
      <w:r>
        <w:t>.3.2 ISO/TS 14521:2020 – Calcolo della capacità di carico</w:t>
      </w:r>
    </w:p>
    <w:p w14:paraId="627FDA56" w14:textId="710084EA" w:rsidR="009E4660" w:rsidRPr="009E4660" w:rsidRDefault="009E4660" w:rsidP="00EA0437">
      <w:pPr>
        <w:pStyle w:val="Paragrafoelenco"/>
        <w:numPr>
          <w:ilvl w:val="0"/>
          <w:numId w:val="45"/>
        </w:numPr>
        <w:rPr>
          <w:rFonts w:eastAsiaTheme="majorEastAsia" w:cstheme="majorBidi"/>
          <w:i/>
          <w:iCs/>
          <w:sz w:val="32"/>
        </w:rPr>
      </w:pPr>
      <w:r>
        <w:t>4.5.1.4</w:t>
      </w:r>
      <w:r w:rsidRPr="009E4660">
        <w:t xml:space="preserve"> Supporti motori e cablaggi elettrici</w:t>
      </w:r>
    </w:p>
    <w:p w14:paraId="3B98A7CC" w14:textId="1A39E457" w:rsidR="009E4660" w:rsidRPr="009E4660" w:rsidRDefault="009E4660" w:rsidP="00EA0437">
      <w:pPr>
        <w:numPr>
          <w:ilvl w:val="1"/>
          <w:numId w:val="45"/>
        </w:numPr>
        <w:rPr>
          <w:lang w:eastAsia="it-IT"/>
        </w:rPr>
      </w:pPr>
      <w:r>
        <w:t>4.5.1.4.1</w:t>
      </w:r>
      <w:r w:rsidRPr="009E4660">
        <w:t xml:space="preserve"> EN IEC 60204-1:2018 – Requisiti generali per l’elettrico di macchine</w:t>
      </w:r>
    </w:p>
    <w:p w14:paraId="49125B3B" w14:textId="41C5B6FF" w:rsidR="009E4660" w:rsidRPr="009E4660" w:rsidRDefault="009E4660" w:rsidP="00EA0437">
      <w:pPr>
        <w:pStyle w:val="Paragrafoelenco"/>
        <w:numPr>
          <w:ilvl w:val="0"/>
          <w:numId w:val="45"/>
        </w:numPr>
        <w:rPr>
          <w:rFonts w:eastAsiaTheme="majorEastAsia" w:cstheme="majorBidi"/>
          <w:i/>
          <w:iCs/>
          <w:sz w:val="32"/>
        </w:rPr>
      </w:pPr>
      <w:r>
        <w:t>4.5.1.5</w:t>
      </w:r>
      <w:r w:rsidRPr="009E4660">
        <w:t xml:space="preserve"> Profilati in alluminio estruso</w:t>
      </w:r>
    </w:p>
    <w:p w14:paraId="00A49708" w14:textId="15492929" w:rsidR="009E4660" w:rsidRDefault="009E4660" w:rsidP="00EA0437">
      <w:pPr>
        <w:numPr>
          <w:ilvl w:val="1"/>
          <w:numId w:val="45"/>
        </w:numPr>
        <w:rPr>
          <w:lang w:eastAsia="it-IT"/>
        </w:rPr>
      </w:pPr>
      <w:r>
        <w:t>4.5.1.5.1</w:t>
      </w:r>
      <w:r w:rsidRPr="009E4660">
        <w:t xml:space="preserve"> UNI EN 755-9:2016 – Tolleranze su dimensioni e forma</w:t>
      </w:r>
    </w:p>
    <w:p w14:paraId="21FEBB8A" w14:textId="08A3D270" w:rsidR="009E4660" w:rsidRPr="009E4660" w:rsidRDefault="009E4660" w:rsidP="00EA0437">
      <w:pPr>
        <w:numPr>
          <w:ilvl w:val="1"/>
          <w:numId w:val="45"/>
        </w:numPr>
        <w:rPr>
          <w:lang w:eastAsia="it-IT"/>
        </w:rPr>
      </w:pPr>
      <w:r>
        <w:t>4.5.1.5.2</w:t>
      </w:r>
      <w:r w:rsidRPr="009E4660">
        <w:t xml:space="preserve"> UNI EN 12020-2:2016 – Precisione profili 6060/6063</w:t>
      </w:r>
    </w:p>
    <w:p w14:paraId="2F408FE9" w14:textId="6CE54996" w:rsidR="009E4660" w:rsidRPr="009E4660" w:rsidRDefault="009E4660" w:rsidP="00EA0437">
      <w:pPr>
        <w:pStyle w:val="Paragrafoelenco"/>
        <w:numPr>
          <w:ilvl w:val="0"/>
          <w:numId w:val="45"/>
        </w:numPr>
        <w:rPr>
          <w:rFonts w:eastAsiaTheme="majorEastAsia" w:cstheme="majorBidi"/>
          <w:i/>
          <w:iCs/>
          <w:sz w:val="32"/>
        </w:rPr>
      </w:pPr>
      <w:r>
        <w:t>4.5.1.6</w:t>
      </w:r>
      <w:r w:rsidRPr="009E4660">
        <w:t xml:space="preserve"> Parti in PLA (stampa 3D)</w:t>
      </w:r>
    </w:p>
    <w:p w14:paraId="1F3A5113" w14:textId="5BD5F41D" w:rsidR="009E4660" w:rsidRDefault="00640F1B" w:rsidP="00EA0437">
      <w:pPr>
        <w:numPr>
          <w:ilvl w:val="1"/>
          <w:numId w:val="45"/>
        </w:numPr>
        <w:rPr>
          <w:lang w:eastAsia="it-IT"/>
        </w:rPr>
      </w:pPr>
      <w:r>
        <w:t xml:space="preserve">4.5.1.6.1 </w:t>
      </w:r>
      <w:r w:rsidR="009E4660" w:rsidRPr="009E4660">
        <w:t>ISO/ASTM 52900:2021 – Terminologia e principi generali AM</w:t>
      </w:r>
    </w:p>
    <w:p w14:paraId="79480485" w14:textId="6D15656D" w:rsidR="009E4660" w:rsidRDefault="00640F1B" w:rsidP="00EA0437">
      <w:pPr>
        <w:numPr>
          <w:ilvl w:val="1"/>
          <w:numId w:val="45"/>
        </w:numPr>
        <w:rPr>
          <w:lang w:eastAsia="it-IT"/>
        </w:rPr>
      </w:pPr>
      <w:r>
        <w:t>4.5.1.6.2</w:t>
      </w:r>
      <w:r w:rsidR="009E4660" w:rsidRPr="009E4660">
        <w:t xml:space="preserve"> ISO 527-1:2019 – Prova trazione materiali plastici</w:t>
      </w:r>
    </w:p>
    <w:p w14:paraId="18028EE7" w14:textId="39A3CC00" w:rsidR="009E4660" w:rsidRDefault="00640F1B" w:rsidP="00EA0437">
      <w:pPr>
        <w:numPr>
          <w:ilvl w:val="1"/>
          <w:numId w:val="45"/>
        </w:numPr>
        <w:rPr>
          <w:lang w:eastAsia="it-IT"/>
        </w:rPr>
      </w:pPr>
      <w:r>
        <w:t>4.5.1.6.3</w:t>
      </w:r>
      <w:r w:rsidR="009E4660" w:rsidRPr="009E4660">
        <w:t xml:space="preserve"> ISO 178:2019 – Prova flessionale materiali plastici</w:t>
      </w:r>
    </w:p>
    <w:p w14:paraId="38EB9909" w14:textId="77777777" w:rsidR="00640F1B" w:rsidRDefault="00640F1B" w:rsidP="00640F1B"/>
    <w:p w14:paraId="6B97B48A" w14:textId="44D29551" w:rsidR="00640F1B" w:rsidRPr="00640F1B" w:rsidRDefault="00640F1B" w:rsidP="00640F1B">
      <w:pPr>
        <w:pStyle w:val="Testo"/>
      </w:pPr>
      <w:r w:rsidRPr="00640F1B">
        <w:t>4.5.1.1 Cinghie dentate (profilo GT2)</w:t>
      </w:r>
    </w:p>
    <w:p w14:paraId="55FE3519" w14:textId="77777777" w:rsidR="00640F1B" w:rsidRDefault="00640F1B" w:rsidP="00640F1B">
      <w:pPr>
        <w:pStyle w:val="Paragrafoelenco"/>
        <w:ind w:left="1080"/>
      </w:pPr>
    </w:p>
    <w:p w14:paraId="403FC220" w14:textId="0137D54A" w:rsidR="00640F1B" w:rsidRDefault="00640F1B" w:rsidP="00640F1B">
      <w:r w:rsidRPr="00640F1B">
        <w:t>Le cinghie GT2 in neoprene H6, utilizzate per la trasmissione sincrona dei movimenti, devono rispettare le seguenti norme:</w:t>
      </w:r>
    </w:p>
    <w:p w14:paraId="03328694" w14:textId="77777777" w:rsidR="00640F1B" w:rsidRPr="00640F1B" w:rsidRDefault="00640F1B" w:rsidP="00640F1B">
      <w:pPr>
        <w:pStyle w:val="Paragrafoelenco"/>
        <w:ind w:left="1080"/>
      </w:pPr>
    </w:p>
    <w:p w14:paraId="464E27FC" w14:textId="0AE0B28A" w:rsidR="00640F1B" w:rsidRDefault="00BC1A77" w:rsidP="00BC1A77">
      <w:r>
        <w:t xml:space="preserve">4.5.1.1.1 </w:t>
      </w:r>
      <w:r w:rsidR="00640F1B" w:rsidRPr="00640F1B">
        <w:t>UNI ISO 17396:2017 – Profilo e passo</w:t>
      </w:r>
    </w:p>
    <w:p w14:paraId="6F14B56A" w14:textId="77777777" w:rsidR="00BC1A77" w:rsidRDefault="00BC1A77" w:rsidP="00BC1A77"/>
    <w:p w14:paraId="09777BC6" w14:textId="77777777" w:rsidR="00640F1B" w:rsidRPr="00640F1B" w:rsidRDefault="00640F1B" w:rsidP="00EA0437">
      <w:pPr>
        <w:pStyle w:val="Paragrafoelenco"/>
        <w:numPr>
          <w:ilvl w:val="0"/>
          <w:numId w:val="45"/>
        </w:numPr>
        <w:rPr>
          <w:rFonts w:eastAsiaTheme="majorEastAsia" w:cstheme="majorBidi"/>
          <w:i/>
          <w:iCs/>
          <w:sz w:val="32"/>
        </w:rPr>
      </w:pPr>
      <w:r w:rsidRPr="00640F1B">
        <w:t>Passo nominale</w:t>
      </w:r>
      <w:r w:rsidRPr="007E4ED3">
        <w:t>: 2 mm</w:t>
      </w:r>
      <w:r w:rsidRPr="00640F1B">
        <w:t>, misura tra due denti consecutivi</w:t>
      </w:r>
    </w:p>
    <w:p w14:paraId="367071A7" w14:textId="2C332BAD" w:rsidR="00640F1B" w:rsidRPr="00640F1B" w:rsidRDefault="00640F1B" w:rsidP="00EA0437">
      <w:pPr>
        <w:pStyle w:val="Paragrafoelenco"/>
        <w:numPr>
          <w:ilvl w:val="0"/>
          <w:numId w:val="45"/>
        </w:numPr>
        <w:rPr>
          <w:rFonts w:eastAsiaTheme="majorEastAsia" w:cstheme="majorBidi"/>
          <w:i/>
          <w:iCs/>
          <w:sz w:val="32"/>
        </w:rPr>
      </w:pPr>
      <w:r w:rsidRPr="00640F1B">
        <w:t>Profilo dei denti: trapezoidale con raggi di raccordo definiti per garantire accoppiamento positivo</w:t>
      </w:r>
    </w:p>
    <w:p w14:paraId="086FD1E5" w14:textId="13EAA7C7" w:rsidR="00640F1B" w:rsidRPr="00640F1B" w:rsidRDefault="00640F1B" w:rsidP="00EA0437">
      <w:pPr>
        <w:pStyle w:val="Paragrafoelenco"/>
        <w:numPr>
          <w:ilvl w:val="0"/>
          <w:numId w:val="45"/>
        </w:numPr>
        <w:rPr>
          <w:rFonts w:eastAsiaTheme="majorEastAsia" w:cstheme="majorBidi"/>
          <w:i/>
          <w:iCs/>
          <w:sz w:val="32"/>
        </w:rPr>
      </w:pPr>
      <w:r w:rsidRPr="00640F1B">
        <w:t>Tolleranze dimensionali su passo, altezza del dente e larghezza della cinghia, per assicurare gioco minimo e precisione di indicizzazione</w:t>
      </w:r>
    </w:p>
    <w:p w14:paraId="6534DAA0" w14:textId="44D3FF01" w:rsidR="00640F1B" w:rsidRPr="00640F1B" w:rsidRDefault="00640F1B" w:rsidP="00EA0437">
      <w:pPr>
        <w:pStyle w:val="Paragrafoelenco"/>
        <w:numPr>
          <w:ilvl w:val="0"/>
          <w:numId w:val="45"/>
        </w:numPr>
        <w:rPr>
          <w:rFonts w:eastAsiaTheme="majorEastAsia" w:cstheme="majorBidi"/>
          <w:i/>
          <w:iCs/>
          <w:sz w:val="32"/>
        </w:rPr>
      </w:pPr>
      <w:r w:rsidRPr="00640F1B">
        <w:t>Materiali ammessi: elastomeri (neoprene, poliuretano) con inserti di tensione in corda d’acciaio o fibre ad elevate resistenza</w:t>
      </w:r>
    </w:p>
    <w:p w14:paraId="2A3FA11D" w14:textId="77777777" w:rsidR="00640F1B" w:rsidRDefault="00640F1B" w:rsidP="00640F1B"/>
    <w:p w14:paraId="46AA5CC3" w14:textId="77777777" w:rsidR="00DD6518" w:rsidRDefault="00DD6518" w:rsidP="00640F1B"/>
    <w:p w14:paraId="1B42E7FC" w14:textId="77777777" w:rsidR="00DD6518" w:rsidRDefault="00DD6518" w:rsidP="00640F1B"/>
    <w:p w14:paraId="20082761" w14:textId="77777777" w:rsidR="00DD6518" w:rsidRPr="00640F1B" w:rsidRDefault="00DD6518" w:rsidP="00640F1B"/>
    <w:p w14:paraId="10292F9B" w14:textId="3C811F3F" w:rsidR="00640F1B" w:rsidRDefault="00640F1B" w:rsidP="00640F1B">
      <w:r w:rsidRPr="00640F1B">
        <w:lastRenderedPageBreak/>
        <w:t>4.5.1.1.2 ISO 5294:2012 – Caratteristiche pulegge</w:t>
      </w:r>
    </w:p>
    <w:p w14:paraId="25AB7AEA" w14:textId="77777777" w:rsidR="00BC1A77" w:rsidRDefault="00BC1A77" w:rsidP="00640F1B"/>
    <w:p w14:paraId="058C252B" w14:textId="77777777" w:rsidR="00640F1B" w:rsidRPr="00640F1B" w:rsidRDefault="00640F1B" w:rsidP="00EA0437">
      <w:pPr>
        <w:pStyle w:val="Paragrafoelenco"/>
        <w:numPr>
          <w:ilvl w:val="0"/>
          <w:numId w:val="45"/>
        </w:numPr>
        <w:rPr>
          <w:rFonts w:eastAsiaTheme="majorEastAsia" w:cstheme="majorBidi"/>
          <w:i/>
          <w:iCs/>
          <w:sz w:val="32"/>
        </w:rPr>
      </w:pPr>
      <w:r w:rsidRPr="00640F1B">
        <w:t>Dimensioni delle gole: profilo e larghezza adeguati al passo GT2, per montaggio intercambiabile con cinghie conformi a ISO 5296</w:t>
      </w:r>
    </w:p>
    <w:p w14:paraId="4C846C0D" w14:textId="4A020070" w:rsidR="00640F1B" w:rsidRPr="00640F1B" w:rsidRDefault="00640F1B" w:rsidP="00EA0437">
      <w:pPr>
        <w:pStyle w:val="Paragrafoelenco"/>
        <w:numPr>
          <w:ilvl w:val="0"/>
          <w:numId w:val="45"/>
        </w:numPr>
        <w:rPr>
          <w:rFonts w:eastAsiaTheme="majorEastAsia" w:cstheme="majorBidi"/>
          <w:i/>
          <w:iCs/>
          <w:sz w:val="32"/>
        </w:rPr>
      </w:pPr>
      <w:r w:rsidRPr="00640F1B">
        <w:t>Tolleranze su diametro primitivo, profondità e larghezza della gola, per mantenere la precisione di trasmissione anche a elevata velocità</w:t>
      </w:r>
    </w:p>
    <w:p w14:paraId="1786FD03" w14:textId="30A5217A" w:rsidR="00640F1B" w:rsidRPr="00640F1B" w:rsidRDefault="00640F1B" w:rsidP="00EA0437">
      <w:pPr>
        <w:pStyle w:val="Paragrafoelenco"/>
        <w:numPr>
          <w:ilvl w:val="0"/>
          <w:numId w:val="45"/>
        </w:numPr>
        <w:rPr>
          <w:rFonts w:eastAsiaTheme="majorEastAsia" w:cstheme="majorBidi"/>
          <w:i/>
          <w:iCs/>
          <w:sz w:val="32"/>
        </w:rPr>
      </w:pPr>
      <w:r w:rsidRPr="00640F1B">
        <w:t>Finitura superficiale e requisiti di equilibrio dinamico, per ridurre vibrazioni e usura</w:t>
      </w:r>
    </w:p>
    <w:p w14:paraId="2D7FED10" w14:textId="380E4C04" w:rsidR="00640F1B" w:rsidRPr="00640F1B" w:rsidRDefault="00640F1B" w:rsidP="00EA0437">
      <w:pPr>
        <w:pStyle w:val="Paragrafoelenco"/>
        <w:numPr>
          <w:ilvl w:val="0"/>
          <w:numId w:val="45"/>
        </w:numPr>
        <w:rPr>
          <w:rFonts w:eastAsiaTheme="majorEastAsia" w:cstheme="majorBidi"/>
          <w:i/>
          <w:iCs/>
          <w:sz w:val="32"/>
        </w:rPr>
      </w:pPr>
      <w:r w:rsidRPr="00640F1B">
        <w:t>Materiali (acciaio, alluminio, materiali compositi) con specifiche di durezza e qualità superficiale riportate nel capitolo “Qualità e prove” della norma.</w:t>
      </w:r>
    </w:p>
    <w:p w14:paraId="6948D386" w14:textId="77777777" w:rsidR="009E4660" w:rsidRDefault="009E4660" w:rsidP="009E4660"/>
    <w:p w14:paraId="1EF2E7BD" w14:textId="77777777" w:rsidR="001862F4" w:rsidRDefault="001862F4" w:rsidP="001862F4">
      <w:pPr>
        <w:pStyle w:val="Testo"/>
      </w:pPr>
      <w:r w:rsidRPr="001862F4">
        <w:t>4.5.1.2 Cuscinetti radiali e assiali</w:t>
      </w:r>
    </w:p>
    <w:p w14:paraId="42127A92" w14:textId="77777777" w:rsidR="001862F4" w:rsidRPr="001862F4" w:rsidRDefault="001862F4" w:rsidP="001862F4"/>
    <w:p w14:paraId="67B1085D" w14:textId="77777777" w:rsidR="001862F4" w:rsidRDefault="001862F4" w:rsidP="001862F4">
      <w:r w:rsidRPr="001862F4">
        <w:t>I cuscinetti radiali e assiali, impiegati nei supporti dei motori e nei gruppi di movimentazione, devono rispettare le seguenti norme:</w:t>
      </w:r>
    </w:p>
    <w:p w14:paraId="186AFDB3" w14:textId="77777777" w:rsidR="001862F4" w:rsidRPr="001862F4" w:rsidRDefault="001862F4" w:rsidP="001862F4"/>
    <w:p w14:paraId="5D9B2626" w14:textId="77777777" w:rsidR="001862F4" w:rsidRDefault="001862F4" w:rsidP="001862F4">
      <w:r w:rsidRPr="001862F4">
        <w:t>4.5.1.2.1 UNI EN ISO 281:2007 – Carico dinamico e vita nominale</w:t>
      </w:r>
    </w:p>
    <w:p w14:paraId="4AAA26A4" w14:textId="77777777" w:rsidR="00BC1A77" w:rsidRDefault="00BC1A77" w:rsidP="001862F4"/>
    <w:p w14:paraId="077E7B12"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 Definizione di carico dinamico di base (C): carico radiale costante che il cuscinetto può sopportare per una vita nominale L₁₀ di 1 000 000 di giri al 90 % di affidabilità</w:t>
      </w:r>
    </w:p>
    <w:p w14:paraId="0D9AB54D" w14:textId="54E59B2A" w:rsidR="001862F4" w:rsidRPr="001862F4" w:rsidRDefault="001862F4" w:rsidP="00EA0437">
      <w:pPr>
        <w:pStyle w:val="Paragrafoelenco"/>
        <w:numPr>
          <w:ilvl w:val="0"/>
          <w:numId w:val="45"/>
        </w:numPr>
        <w:rPr>
          <w:rFonts w:eastAsiaTheme="majorEastAsia" w:cstheme="majorBidi"/>
          <w:i/>
          <w:iCs/>
          <w:sz w:val="32"/>
        </w:rPr>
      </w:pPr>
      <w:r w:rsidRPr="001862F4">
        <w:t xml:space="preserve"> Formula di calcolo della vita nominale L₁₀:</w:t>
      </w:r>
    </w:p>
    <w:p w14:paraId="6F55636C" w14:textId="77777777" w:rsidR="001862F4" w:rsidRPr="001862F4" w:rsidRDefault="001862F4" w:rsidP="001862F4">
      <w:pPr>
        <w:pStyle w:val="Paragrafoelenco"/>
        <w:rPr>
          <w:rFonts w:eastAsiaTheme="majorEastAsia" w:cstheme="majorBidi"/>
          <w:i/>
          <w:iCs/>
          <w:sz w:val="32"/>
        </w:rPr>
      </w:pPr>
    </w:p>
    <w:p w14:paraId="0329F277" w14:textId="567C15FE" w:rsidR="001862F4" w:rsidRDefault="00000000" w:rsidP="001862F4">
      <m:oMathPara>
        <m:oMath>
          <m:sSub>
            <m:sSubPr>
              <m:ctrlPr>
                <w:rPr>
                  <w:rFonts w:ascii="Cambria Math" w:hAnsi="Cambria Math"/>
                  <w:i/>
                </w:rPr>
              </m:ctrlPr>
            </m:sSubPr>
            <m:e>
              <m:r>
                <w:rPr>
                  <w:rFonts w:ascii="Cambria Math" w:hAnsi="Cambria Math"/>
                </w:rPr>
                <m:t>L</m:t>
              </m:r>
            </m:e>
            <m:sub>
              <m:r>
                <w:rPr>
                  <w:rFonts w:ascii="Cambria Math" w:hAnsi="Cambria Math"/>
                </w:rPr>
                <m:t>10</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num>
                    <m:den>
                      <m:r>
                        <w:rPr>
                          <w:rFonts w:ascii="Cambria Math" w:hAnsi="Cambria Math"/>
                        </w:rPr>
                        <m:t>P</m:t>
                      </m:r>
                    </m:den>
                  </m:f>
                </m:e>
              </m:d>
            </m:e>
            <m:sup>
              <m:r>
                <w:rPr>
                  <w:rFonts w:ascii="Cambria Math" w:hAnsi="Cambria Math"/>
                </w:rPr>
                <m:t>p</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gⅈri</m:t>
          </m:r>
        </m:oMath>
      </m:oMathPara>
    </w:p>
    <w:p w14:paraId="3F0FA156" w14:textId="77777777" w:rsidR="001862F4" w:rsidRPr="001862F4" w:rsidRDefault="001862F4" w:rsidP="001862F4"/>
    <w:p w14:paraId="7B476823" w14:textId="3A8CD360" w:rsidR="001862F4" w:rsidRDefault="001862F4" w:rsidP="001862F4">
      <w:r w:rsidRPr="001862F4">
        <w:t>dove PP è il carico equivalente e p=3p = 3 per cuscinetti a sfere, p=10/3p = 10/3 per cuscinetti a rulli</w:t>
      </w:r>
    </w:p>
    <w:p w14:paraId="7DD6F548" w14:textId="77777777" w:rsidR="001862F4" w:rsidRPr="001862F4" w:rsidRDefault="001862F4" w:rsidP="001862F4"/>
    <w:p w14:paraId="090D3D05" w14:textId="77777777" w:rsidR="001862F4" w:rsidRDefault="001862F4" w:rsidP="001862F4">
      <w:r w:rsidRPr="001862F4">
        <w:t>4.5.1.2.2 UNI ISO 15:2017 – Dimensioni di ingombro</w:t>
      </w:r>
    </w:p>
    <w:p w14:paraId="3A05C007" w14:textId="77777777" w:rsidR="001862F4" w:rsidRDefault="001862F4" w:rsidP="001862F4"/>
    <w:p w14:paraId="39AA6352" w14:textId="77777777" w:rsidR="001862F4" w:rsidRPr="001862F4" w:rsidRDefault="001862F4" w:rsidP="00EA0437">
      <w:pPr>
        <w:pStyle w:val="Paragrafoelenco"/>
        <w:numPr>
          <w:ilvl w:val="0"/>
          <w:numId w:val="45"/>
        </w:numPr>
        <w:rPr>
          <w:rFonts w:eastAsiaTheme="majorEastAsia" w:cstheme="majorBidi"/>
          <w:i/>
          <w:iCs/>
          <w:sz w:val="32"/>
        </w:rPr>
      </w:pPr>
      <w:r w:rsidRPr="001862F4">
        <w:t>Dimensioni di foro (d), diametro esterno (D) e larghezza (B) per cuscinetti radiali delle serie diametrali 7–4</w:t>
      </w:r>
    </w:p>
    <w:p w14:paraId="7D730DA9" w14:textId="1614DE8C" w:rsidR="001862F4" w:rsidRPr="001862F4" w:rsidRDefault="001862F4" w:rsidP="00EA0437">
      <w:pPr>
        <w:pStyle w:val="Paragrafoelenco"/>
        <w:numPr>
          <w:ilvl w:val="0"/>
          <w:numId w:val="45"/>
        </w:numPr>
        <w:rPr>
          <w:rFonts w:eastAsiaTheme="majorEastAsia" w:cstheme="majorBidi"/>
          <w:i/>
          <w:iCs/>
          <w:sz w:val="32"/>
        </w:rPr>
      </w:pPr>
      <w:r w:rsidRPr="001862F4">
        <w:t xml:space="preserve"> Raccordi (r) e smussi (rs) minimi, secondo tabelle ISO, per montaggio senza interferenze e intercambiabilità tra costruttori</w:t>
      </w:r>
    </w:p>
    <w:p w14:paraId="6BAA7264" w14:textId="77777777" w:rsidR="001862F4" w:rsidRPr="001862F4" w:rsidRDefault="001862F4" w:rsidP="001862F4"/>
    <w:p w14:paraId="50F0ECA3" w14:textId="77777777" w:rsidR="001862F4" w:rsidRDefault="001862F4" w:rsidP="001862F4">
      <w:r w:rsidRPr="001862F4">
        <w:t>4.5.1.2.3 ISO 492:2000 – Tolleranze e precisione di rotolamento</w:t>
      </w:r>
    </w:p>
    <w:p w14:paraId="1FFBED5A" w14:textId="77777777" w:rsidR="00BC1A77" w:rsidRDefault="00BC1A77" w:rsidP="001862F4"/>
    <w:p w14:paraId="311DF965" w14:textId="77777777" w:rsidR="001862F4" w:rsidRPr="001862F4" w:rsidRDefault="001862F4" w:rsidP="00EA0437">
      <w:pPr>
        <w:pStyle w:val="Paragrafoelenco"/>
        <w:numPr>
          <w:ilvl w:val="0"/>
          <w:numId w:val="45"/>
        </w:numPr>
        <w:rPr>
          <w:rFonts w:eastAsiaTheme="majorEastAsia" w:cstheme="majorBidi"/>
          <w:i/>
          <w:iCs/>
          <w:sz w:val="32"/>
        </w:rPr>
      </w:pPr>
      <w:r w:rsidRPr="001862F4">
        <w:t>Tolleranze sulle dimensioni di foro, diametro esterno e larghezza, classificate in classi di tolleranza (es. PN, P6, P5, P4) per garantire montaggio e prestazioni conformi</w:t>
      </w:r>
    </w:p>
    <w:p w14:paraId="41E00268" w14:textId="0D848CE6" w:rsidR="001862F4" w:rsidRPr="001862F4" w:rsidRDefault="001862F4" w:rsidP="00EA0437">
      <w:pPr>
        <w:pStyle w:val="Paragrafoelenco"/>
        <w:numPr>
          <w:ilvl w:val="0"/>
          <w:numId w:val="45"/>
        </w:numPr>
        <w:rPr>
          <w:rFonts w:eastAsiaTheme="majorEastAsia" w:cstheme="majorBidi"/>
          <w:i/>
          <w:iCs/>
          <w:sz w:val="32"/>
        </w:rPr>
      </w:pPr>
      <w:r w:rsidRPr="001862F4">
        <w:t xml:space="preserve"> Limiti di accuratezza di rotolamento (runout radiale e assiale) per minimizzare vibrazioni, rumorosità e usura anomala</w:t>
      </w:r>
    </w:p>
    <w:p w14:paraId="5736306D" w14:textId="77777777" w:rsidR="001862F4" w:rsidRDefault="001862F4" w:rsidP="009E4660"/>
    <w:p w14:paraId="44D01603" w14:textId="77777777" w:rsidR="00DD6518" w:rsidRDefault="00DD6518" w:rsidP="009E4660"/>
    <w:p w14:paraId="7A7657EC" w14:textId="77777777" w:rsidR="00DD6518" w:rsidRDefault="00DD6518" w:rsidP="009E4660"/>
    <w:p w14:paraId="6CBEB8D2" w14:textId="77777777" w:rsidR="001862F4" w:rsidRDefault="001862F4" w:rsidP="001862F4">
      <w:pPr>
        <w:pStyle w:val="Testo"/>
      </w:pPr>
      <w:r w:rsidRPr="001862F4">
        <w:lastRenderedPageBreak/>
        <w:t>4.5.1.3 Vite senza fine e chiocciola</w:t>
      </w:r>
    </w:p>
    <w:p w14:paraId="7BE5F0F0" w14:textId="369AD3DE" w:rsidR="001862F4" w:rsidRDefault="001862F4" w:rsidP="001862F4">
      <w:r w:rsidRPr="001862F4">
        <w:br/>
        <w:t>Le trasmissioni a vite senza fine con chiocciola, utilizzate per la conversione moto/forza e il bloccaggio meccanico, devono rispettare le seguenti norme:</w:t>
      </w:r>
    </w:p>
    <w:p w14:paraId="1FB1537F" w14:textId="77777777" w:rsidR="00BC1A77" w:rsidRPr="001862F4" w:rsidRDefault="00BC1A77" w:rsidP="001862F4">
      <w:pPr>
        <w:pStyle w:val="Testo"/>
      </w:pPr>
    </w:p>
    <w:p w14:paraId="04D4985B" w14:textId="77777777" w:rsidR="001862F4" w:rsidRDefault="001862F4" w:rsidP="001862F4">
      <w:r w:rsidRPr="001862F4">
        <w:t>4.5.1.3.1 ISO 10828:2024 – Nomenclatura e geometria di ingranamento</w:t>
      </w:r>
    </w:p>
    <w:p w14:paraId="6941E74D" w14:textId="77777777" w:rsidR="001862F4" w:rsidRDefault="001862F4" w:rsidP="001862F4"/>
    <w:p w14:paraId="4D7F1391"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Profili trattati: cinque tipi principali (A, C, I, K, N), con definizione delle superfici di flangia e dei raggi di raccordo </w:t>
      </w:r>
    </w:p>
    <w:p w14:paraId="0F09A8F5"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Parametri geometrici chiave: passo assiale, modulo normale, passo primitivo, diametro di base, angolo di elica e angolo di pressione </w:t>
      </w:r>
    </w:p>
    <w:p w14:paraId="74CDD4F1"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Formule per: traiettoria di contatto, linee di contatto, profilo coniugato della ruota elicoidale, raggio di curvatura, velocità relative nel punto di contatto </w:t>
      </w:r>
    </w:p>
    <w:p w14:paraId="3F5917BB" w14:textId="176F2654" w:rsidR="001862F4" w:rsidRPr="001862F4" w:rsidRDefault="001862F4" w:rsidP="00EA0437">
      <w:pPr>
        <w:pStyle w:val="Paragrafoelenco"/>
        <w:numPr>
          <w:ilvl w:val="0"/>
          <w:numId w:val="45"/>
        </w:numPr>
        <w:rPr>
          <w:rFonts w:eastAsiaTheme="majorEastAsia" w:cstheme="majorBidi"/>
          <w:i/>
          <w:iCs/>
          <w:sz w:val="32"/>
        </w:rPr>
      </w:pPr>
      <w:r w:rsidRPr="001862F4">
        <w:t xml:space="preserve">Tolleranze dimensionali e di forma: limiti per passo, spessore filetto, spaziatura, allineamento assiale, come specificato nei tavoli di riferimento (vedi clausole 5 e 7) </w:t>
      </w:r>
    </w:p>
    <w:p w14:paraId="0423E93D" w14:textId="77777777" w:rsidR="001862F4" w:rsidRPr="001862F4" w:rsidRDefault="001862F4" w:rsidP="001862F4"/>
    <w:p w14:paraId="4943D5C0" w14:textId="77777777" w:rsidR="001862F4" w:rsidRDefault="001862F4" w:rsidP="001862F4">
      <w:r w:rsidRPr="001862F4">
        <w:t>4.5.1.3.2 ISO/TS 14521:2020 – Calcolo della capacità di carico</w:t>
      </w:r>
    </w:p>
    <w:p w14:paraId="02C7C5BE" w14:textId="77777777" w:rsidR="001862F4" w:rsidRDefault="001862F4" w:rsidP="001862F4"/>
    <w:p w14:paraId="50C0B567" w14:textId="2F1BE39A" w:rsidR="001862F4" w:rsidRPr="001862F4" w:rsidRDefault="001862F4" w:rsidP="00EA0437">
      <w:pPr>
        <w:pStyle w:val="Paragrafoelenco"/>
        <w:numPr>
          <w:ilvl w:val="0"/>
          <w:numId w:val="45"/>
        </w:numPr>
        <w:rPr>
          <w:rFonts w:eastAsiaTheme="majorEastAsia" w:cstheme="majorBidi"/>
          <w:i/>
          <w:iCs/>
          <w:sz w:val="32"/>
        </w:rPr>
      </w:pPr>
      <w:r w:rsidRPr="001862F4">
        <w:t xml:space="preserve"> Definizione di capacità di carico: coppia trasmissibile senza rottura delle superfici di contatto né danni eccessivi alle </w:t>
      </w:r>
      <w:r w:rsidR="007E4ED3" w:rsidRPr="001862F4">
        <w:t>flan</w:t>
      </w:r>
      <w:r w:rsidR="007E4ED3">
        <w:t>ge</w:t>
      </w:r>
      <w:r w:rsidRPr="001862F4">
        <w:t xml:space="preserve"> attive, entro la vita di progetto </w:t>
      </w:r>
    </w:p>
    <w:p w14:paraId="3FBD3F7B" w14:textId="77777777" w:rsidR="007E4ED3" w:rsidRPr="007E4ED3" w:rsidRDefault="001862F4" w:rsidP="00EA0437">
      <w:pPr>
        <w:pStyle w:val="Paragrafoelenco"/>
        <w:numPr>
          <w:ilvl w:val="0"/>
          <w:numId w:val="45"/>
        </w:numPr>
        <w:rPr>
          <w:rFonts w:eastAsiaTheme="majorEastAsia" w:cstheme="majorBidi"/>
          <w:i/>
          <w:iCs/>
          <w:sz w:val="32"/>
        </w:rPr>
      </w:pPr>
      <w:r w:rsidRPr="001862F4">
        <w:t>Criteri di verifica:</w:t>
      </w:r>
    </w:p>
    <w:p w14:paraId="4E2C5071" w14:textId="77777777" w:rsidR="007E4ED3" w:rsidRDefault="001862F4" w:rsidP="00EA0437">
      <w:pPr>
        <w:numPr>
          <w:ilvl w:val="1"/>
          <w:numId w:val="45"/>
        </w:numPr>
        <w:rPr>
          <w:lang w:eastAsia="it-IT"/>
        </w:rPr>
      </w:pPr>
      <w:r w:rsidRPr="007E4ED3">
        <w:t>Stress di contatto medio (</w:t>
      </w:r>
      <w:r w:rsidRPr="007E4ED3">
        <w:rPr>
          <w:rFonts w:ascii="Cambria" w:hAnsi="Cambria" w:cs="Cambria"/>
        </w:rPr>
        <w:t>σ</w:t>
      </w:r>
      <w:r w:rsidRPr="007E4ED3">
        <w:t>_Hm)</w:t>
      </w:r>
      <w:r w:rsidRPr="001862F4">
        <w:t xml:space="preserve"> e limite di fatica superficiale (</w:t>
      </w:r>
      <w:r w:rsidRPr="007E4ED3">
        <w:rPr>
          <w:rFonts w:ascii="Cambria" w:hAnsi="Cambria" w:cs="Cambria"/>
        </w:rPr>
        <w:t>σ</w:t>
      </w:r>
      <w:r w:rsidRPr="001862F4">
        <w:t>_Hlim)</w:t>
      </w:r>
    </w:p>
    <w:p w14:paraId="6DD5EC53" w14:textId="1745070E" w:rsidR="001862F4" w:rsidRPr="007E4ED3" w:rsidRDefault="001862F4" w:rsidP="00EA0437">
      <w:pPr>
        <w:numPr>
          <w:ilvl w:val="1"/>
          <w:numId w:val="45"/>
        </w:numPr>
        <w:rPr>
          <w:lang w:eastAsia="it-IT"/>
        </w:rPr>
      </w:pPr>
      <w:r w:rsidRPr="007E4ED3">
        <w:t>Stress di taglio alla radice (</w:t>
      </w:r>
      <w:r w:rsidRPr="007E4ED3">
        <w:rPr>
          <w:rFonts w:ascii="Cambria" w:hAnsi="Cambria" w:cs="Cambria"/>
        </w:rPr>
        <w:t>τ</w:t>
      </w:r>
      <w:r w:rsidRPr="007E4ED3">
        <w:t>_F)</w:t>
      </w:r>
      <w:r w:rsidRPr="001862F4">
        <w:t xml:space="preserve"> e resistenza a fatica (</w:t>
      </w:r>
      <w:r w:rsidRPr="007E4ED3">
        <w:rPr>
          <w:rFonts w:ascii="Cambria" w:hAnsi="Cambria" w:cs="Cambria"/>
        </w:rPr>
        <w:t>τ</w:t>
      </w:r>
      <w:r w:rsidRPr="001862F4">
        <w:t>_Flim)</w:t>
      </w:r>
    </w:p>
    <w:p w14:paraId="471BA4FC" w14:textId="7EE52EB4" w:rsidR="001862F4" w:rsidRPr="001862F4" w:rsidRDefault="001862F4" w:rsidP="00EA0437">
      <w:pPr>
        <w:pStyle w:val="Paragrafoelenco"/>
        <w:numPr>
          <w:ilvl w:val="0"/>
          <w:numId w:val="45"/>
        </w:numPr>
        <w:rPr>
          <w:rFonts w:eastAsiaTheme="majorEastAsia" w:cstheme="majorBidi"/>
          <w:i/>
          <w:iCs/>
          <w:sz w:val="32"/>
        </w:rPr>
      </w:pPr>
      <w:r w:rsidRPr="001862F4">
        <w:t xml:space="preserve"> Formule di calcolo: tabelle dei fattori di pitting e fatica (Tab. 9 e 10) per determinare il carico ammissibile per usura e fatica </w:t>
      </w:r>
    </w:p>
    <w:p w14:paraId="185E90C9" w14:textId="77777777" w:rsidR="001862F4" w:rsidRPr="001862F4" w:rsidRDefault="001862F4" w:rsidP="00EA0437">
      <w:pPr>
        <w:pStyle w:val="Paragrafoelenco"/>
        <w:numPr>
          <w:ilvl w:val="0"/>
          <w:numId w:val="45"/>
        </w:numPr>
        <w:rPr>
          <w:rFonts w:eastAsiaTheme="majorEastAsia" w:cstheme="majorBidi"/>
          <w:i/>
          <w:iCs/>
          <w:sz w:val="32"/>
        </w:rPr>
      </w:pPr>
      <w:r w:rsidRPr="001862F4">
        <w:t xml:space="preserve">Condizioni operative: velocità di scorrimento dei denti </w:t>
      </w:r>
      <w:r w:rsidRPr="001862F4">
        <w:rPr>
          <w:rFonts w:ascii="Cambria Math" w:hAnsi="Cambria Math" w:cs="Cambria Math"/>
        </w:rPr>
        <w:t>≤</w:t>
      </w:r>
      <w:r w:rsidRPr="001862F4">
        <w:t xml:space="preserve"> 25 m/s, rapporto di contatto &gt; 2,1; scuffing e altri modi di guasto non coperti </w:t>
      </w:r>
    </w:p>
    <w:p w14:paraId="57F0342E" w14:textId="393DBEBB" w:rsidR="001862F4" w:rsidRPr="007E4ED3" w:rsidRDefault="001862F4" w:rsidP="00EA0437">
      <w:pPr>
        <w:pStyle w:val="Paragrafoelenco"/>
        <w:numPr>
          <w:ilvl w:val="0"/>
          <w:numId w:val="45"/>
        </w:numPr>
        <w:rPr>
          <w:rFonts w:eastAsiaTheme="majorEastAsia" w:cstheme="majorBidi"/>
          <w:i/>
          <w:iCs/>
          <w:sz w:val="32"/>
        </w:rPr>
      </w:pPr>
      <w:r w:rsidRPr="001862F4">
        <w:t xml:space="preserve">Valore ammissibile di coppia: il più basso tra i risultati ottenuti dai criteri di pitting e di fatica, applicati sia al lato vite che al lato ruota elicoidale </w:t>
      </w:r>
    </w:p>
    <w:p w14:paraId="7ECD9B1F" w14:textId="77777777" w:rsidR="007E4ED3" w:rsidRDefault="007E4ED3" w:rsidP="007E4ED3">
      <w:pPr>
        <w:rPr>
          <w:rFonts w:eastAsiaTheme="majorEastAsia" w:cstheme="majorBidi"/>
          <w:i/>
          <w:iCs/>
          <w:sz w:val="32"/>
        </w:rPr>
      </w:pPr>
    </w:p>
    <w:p w14:paraId="3DCC90CC" w14:textId="77777777" w:rsidR="007E4ED3" w:rsidRPr="007E4ED3" w:rsidRDefault="007E4ED3" w:rsidP="007E4ED3">
      <w:pPr>
        <w:pStyle w:val="Testo"/>
        <w:rPr>
          <w:rStyle w:val="Titolo4Carattere"/>
          <w:rFonts w:eastAsiaTheme="minorHAnsi" w:cstheme="minorBidi"/>
          <w:i/>
          <w:iCs w:val="0"/>
          <w:sz w:val="24"/>
        </w:rPr>
      </w:pPr>
      <w:r w:rsidRPr="007E4ED3">
        <w:t>4.5.1.4 Supporti motori e cablaggi elettrici</w:t>
      </w:r>
    </w:p>
    <w:p w14:paraId="274DEDB0" w14:textId="60EB4BEC" w:rsidR="007E4ED3" w:rsidRDefault="007E4ED3" w:rsidP="007E4ED3">
      <w:r w:rsidRPr="007E4ED3">
        <w:br/>
        <w:t>I supporti motori e i cablaggi elettrici, utilizzati per il montaggio delle unità di azionamento e per il loro collegamento all’impianto di controllo, devono conformarsi ai requisiti indicati nella norma EN IEC 60204-1:2018.</w:t>
      </w:r>
    </w:p>
    <w:p w14:paraId="06074B95" w14:textId="77777777" w:rsidR="007E4ED3" w:rsidRPr="007E4ED3" w:rsidRDefault="007E4ED3" w:rsidP="007E4ED3"/>
    <w:p w14:paraId="11244B9F" w14:textId="77777777" w:rsidR="007E4ED3" w:rsidRDefault="007E4ED3" w:rsidP="007E4ED3">
      <w:r w:rsidRPr="007E4ED3">
        <w:t>4.5.1.4.1 EN IEC 60204-1:2018 – Requisiti generali per l’elettrico di macchine</w:t>
      </w:r>
    </w:p>
    <w:p w14:paraId="18938BB9" w14:textId="77777777" w:rsidR="007E4ED3" w:rsidRDefault="007E4ED3" w:rsidP="007E4ED3"/>
    <w:p w14:paraId="11EEAF79" w14:textId="77777777" w:rsidR="007E4ED3" w:rsidRPr="007E4ED3" w:rsidRDefault="007E4ED3" w:rsidP="00EA0437">
      <w:pPr>
        <w:pStyle w:val="Paragrafoelenco"/>
        <w:numPr>
          <w:ilvl w:val="0"/>
          <w:numId w:val="45"/>
        </w:numPr>
        <w:rPr>
          <w:rFonts w:eastAsiaTheme="majorEastAsia" w:cstheme="majorBidi"/>
          <w:i/>
          <w:iCs/>
          <w:sz w:val="32"/>
        </w:rPr>
      </w:pPr>
      <w:r w:rsidRPr="007E4ED3">
        <w:t>Ambito di applicazione: attrezzature elettriche delle macchine in bassa tensione (</w:t>
      </w:r>
      <w:r w:rsidRPr="007E4ED3">
        <w:rPr>
          <w:rFonts w:ascii="Cambria Math" w:hAnsi="Cambria Math" w:cs="Cambria Math"/>
        </w:rPr>
        <w:t>≤</w:t>
      </w:r>
      <w:r w:rsidRPr="007E4ED3">
        <w:t xml:space="preserve"> 1 000 V AC o </w:t>
      </w:r>
      <w:r w:rsidRPr="007E4ED3">
        <w:rPr>
          <w:rFonts w:ascii="Cambria Math" w:hAnsi="Cambria Math" w:cs="Cambria Math"/>
        </w:rPr>
        <w:t>≤</w:t>
      </w:r>
      <w:r w:rsidRPr="007E4ED3">
        <w:t xml:space="preserve"> 1 500 V DC), inclusi cablaggi, componenti di comando e protezione </w:t>
      </w:r>
    </w:p>
    <w:p w14:paraId="2BA2230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Alimentazione e sezionamento: un unico punto di entrata dell’alimentazione; dispositivo di sezionamento e interruttore generale posizionati all’inizio del quadro macchina </w:t>
      </w:r>
    </w:p>
    <w:p w14:paraId="549BB3F1" w14:textId="77777777" w:rsidR="007E4ED3" w:rsidRPr="007E4ED3" w:rsidRDefault="007E4ED3" w:rsidP="00EA0437">
      <w:pPr>
        <w:pStyle w:val="Paragrafoelenco"/>
        <w:numPr>
          <w:ilvl w:val="0"/>
          <w:numId w:val="45"/>
        </w:numPr>
        <w:rPr>
          <w:rFonts w:eastAsiaTheme="majorEastAsia" w:cstheme="majorBidi"/>
          <w:i/>
          <w:iCs/>
          <w:sz w:val="32"/>
        </w:rPr>
      </w:pPr>
      <w:r w:rsidRPr="007E4ED3">
        <w:lastRenderedPageBreak/>
        <w:t xml:space="preserve">Protezione contro i contatti diretti: tutte le parti in tensione devono essere protette da involucri, barriere o isolamento; accesso consentito solo mediante attrezzi o chiavi </w:t>
      </w:r>
    </w:p>
    <w:p w14:paraId="18F49D5B"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Protezione contro i contatti indiretti: collegamento equipotenziale di tutte le masse metalliche; interruttore differenziale da 30 mA obbligatorio per prese di servizio </w:t>
      </w:r>
    </w:p>
    <w:p w14:paraId="1A718A14"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Equi potenzialità e collegamenti di protezione: conduttori di protezione dimensionati e identificati secondo tabelle; continuità del circuito di terra verificata periodicamente </w:t>
      </w:r>
    </w:p>
    <w:p w14:paraId="1913FFCA"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Circuiti di comando e sicurezza: design dei circuiti per evitare avviamenti involontari (funzione Safe-Torque-Off, Emergency-Stop); protezioni contro guasti di isolamento nei circuiti di controllo </w:t>
      </w:r>
    </w:p>
    <w:p w14:paraId="4AE9AA78"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Conduttori e canalizzazioni: cavi selezionati in base alla temperatura di esercizio e alla corrente di carico; identificazione univoca delle linee; posizionamento e fissaggi che evitino sollecitazioni meccaniche </w:t>
      </w:r>
    </w:p>
    <w:p w14:paraId="020A9360"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Compatibilità elettromagnetica (EMC): rispetto dei livelli di immunità ed emissione per non interferire con altri sistemi elettronici dell’impianto </w:t>
      </w:r>
    </w:p>
    <w:p w14:paraId="73A4303B" w14:textId="6AC4776E" w:rsidR="007E4ED3" w:rsidRPr="007E4ED3" w:rsidRDefault="007E4ED3" w:rsidP="00EA0437">
      <w:pPr>
        <w:pStyle w:val="Paragrafoelenco"/>
        <w:numPr>
          <w:ilvl w:val="0"/>
          <w:numId w:val="45"/>
        </w:numPr>
        <w:rPr>
          <w:rFonts w:eastAsiaTheme="majorEastAsia" w:cstheme="majorBidi"/>
          <w:i/>
          <w:iCs/>
          <w:sz w:val="32"/>
        </w:rPr>
      </w:pPr>
      <w:r w:rsidRPr="007E4ED3">
        <w:t xml:space="preserve">Marcatura e documentazione: etichettatura chiara di morsetti, dispositivi di protezione e comandi; presenza di schema elettrico, manuale d’uso e manutenzione, procedure di verifica e collaudo periodico </w:t>
      </w:r>
    </w:p>
    <w:p w14:paraId="1BA33C88" w14:textId="77777777" w:rsidR="007E4ED3" w:rsidRDefault="007E4ED3" w:rsidP="007E4ED3"/>
    <w:p w14:paraId="03E89E5B" w14:textId="77777777" w:rsidR="007E4ED3" w:rsidRDefault="007E4ED3" w:rsidP="007E4ED3">
      <w:pPr>
        <w:pStyle w:val="Testo"/>
      </w:pPr>
      <w:r w:rsidRPr="007E4ED3">
        <w:t>4.5.1.5 Profilati in alluminio estruso</w:t>
      </w:r>
    </w:p>
    <w:p w14:paraId="0802CD43" w14:textId="2C52EA05" w:rsidR="007E4ED3" w:rsidRDefault="007E4ED3" w:rsidP="007E4ED3">
      <w:r w:rsidRPr="007E4ED3">
        <w:br/>
        <w:t>I profilati in alluminio estruso, impiegati per la struttura portante e i supporti, devono rispondere ai seguenti requisiti:</w:t>
      </w:r>
    </w:p>
    <w:p w14:paraId="422E11C0" w14:textId="77777777" w:rsidR="007E4ED3" w:rsidRPr="007E4ED3" w:rsidRDefault="007E4ED3" w:rsidP="007E4ED3"/>
    <w:p w14:paraId="4DF675A4" w14:textId="77777777" w:rsidR="007E4ED3" w:rsidRDefault="007E4ED3" w:rsidP="007E4ED3">
      <w:r w:rsidRPr="007E4ED3">
        <w:t>4.5.1.5.1 UNI EN 755-9:2016 – Tolleranze su dimensioni e forma</w:t>
      </w:r>
    </w:p>
    <w:p w14:paraId="3015BF98" w14:textId="77777777" w:rsidR="007E4ED3" w:rsidRPr="007E4ED3" w:rsidRDefault="007E4ED3" w:rsidP="007E4ED3"/>
    <w:p w14:paraId="0F6E46BA" w14:textId="77777777" w:rsidR="007E4ED3" w:rsidRPr="007E4ED3" w:rsidRDefault="007E4ED3" w:rsidP="00EA0437">
      <w:pPr>
        <w:pStyle w:val="Paragrafoelenco"/>
        <w:numPr>
          <w:ilvl w:val="0"/>
          <w:numId w:val="45"/>
        </w:numPr>
        <w:rPr>
          <w:rFonts w:eastAsiaTheme="majorEastAsia" w:cstheme="majorBidi"/>
          <w:i/>
          <w:iCs/>
          <w:sz w:val="32"/>
        </w:rPr>
      </w:pPr>
      <w:r w:rsidRPr="007E4ED3">
        <w:t>Dimensioni trasversali (altezza e larghezza) con tolleranze di ±0,50 mm fino a 100 mm, ±0,75 mm fino a 200 mm, ±1,00 mm oltre 200 mm</w:t>
      </w:r>
    </w:p>
    <w:p w14:paraId="519CDD92"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Spessore pareti: tolleranza ±10 % del valore nominale</w:t>
      </w:r>
    </w:p>
    <w:p w14:paraId="463DCBB2"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Rettifica di forma: rettilineità, planarità e torsione entro 1,5 mm/m o 0,5°/m</w:t>
      </w:r>
    </w:p>
    <w:p w14:paraId="5A2930F1"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Rugosità superficiale massima Ra 6,3 </w:t>
      </w:r>
      <w:r w:rsidRPr="007E4ED3">
        <w:rPr>
          <w:rFonts w:ascii="Cambria" w:hAnsi="Cambria" w:cs="Cambria"/>
        </w:rPr>
        <w:t>μ</w:t>
      </w:r>
      <w:r w:rsidRPr="007E4ED3">
        <w:t>m (prima del trattamento di finitura)</w:t>
      </w:r>
    </w:p>
    <w:p w14:paraId="6E893697" w14:textId="0CB0152E" w:rsidR="007E4ED3" w:rsidRPr="007E4ED3" w:rsidRDefault="007E4ED3" w:rsidP="00EA0437">
      <w:pPr>
        <w:pStyle w:val="Paragrafoelenco"/>
        <w:numPr>
          <w:ilvl w:val="0"/>
          <w:numId w:val="45"/>
        </w:numPr>
        <w:rPr>
          <w:rFonts w:eastAsiaTheme="majorEastAsia" w:cstheme="majorBidi"/>
          <w:i/>
          <w:iCs/>
          <w:sz w:val="32"/>
        </w:rPr>
      </w:pPr>
      <w:r w:rsidRPr="007E4ED3">
        <w:t xml:space="preserve"> Raggi di raccordo, smussi e bordi vivi: raggi minimi 0,3 mm, smussi entro 0,5 </w:t>
      </w:r>
      <w:r w:rsidRPr="007E4ED3">
        <w:rPr>
          <w:rFonts w:cs="Red Hat Display SemiBold"/>
        </w:rPr>
        <w:t>×</w:t>
      </w:r>
      <w:r w:rsidRPr="007E4ED3">
        <w:t xml:space="preserve"> spessore</w:t>
      </w:r>
    </w:p>
    <w:p w14:paraId="0BEB1FAC" w14:textId="77777777" w:rsidR="007E4ED3" w:rsidRDefault="007E4ED3" w:rsidP="007E4ED3"/>
    <w:p w14:paraId="3EC2D082" w14:textId="77777777" w:rsidR="007E4ED3" w:rsidRDefault="007E4ED3" w:rsidP="007E4ED3">
      <w:r w:rsidRPr="007E4ED3">
        <w:t>4.5.1.5.2 UNI EN 12020-2:2016 – Precisione profili 6060/6063</w:t>
      </w:r>
    </w:p>
    <w:p w14:paraId="7F8A8D8E" w14:textId="77777777" w:rsidR="007E4ED3" w:rsidRDefault="007E4ED3" w:rsidP="007E4ED3"/>
    <w:p w14:paraId="777AA541" w14:textId="77777777" w:rsidR="007E4ED3" w:rsidRPr="007E4ED3" w:rsidRDefault="007E4ED3" w:rsidP="00EA0437">
      <w:pPr>
        <w:pStyle w:val="Paragrafoelenco"/>
        <w:numPr>
          <w:ilvl w:val="0"/>
          <w:numId w:val="45"/>
        </w:numPr>
        <w:rPr>
          <w:rFonts w:eastAsiaTheme="majorEastAsia" w:cstheme="majorBidi"/>
          <w:i/>
          <w:iCs/>
          <w:sz w:val="32"/>
        </w:rPr>
      </w:pPr>
      <w:r w:rsidRPr="007E4ED3">
        <w:t>Tolleranze dimensionali più strette per profili di precisione: ±0,25 mm su dimensioni fino a 100 mm, ±0,40 mm oltre</w:t>
      </w:r>
    </w:p>
    <w:p w14:paraId="504B3F47"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Ovalizzazione ed eccentricità: max 0,5 % del diametro minimo di sezione circolare equivalente</w:t>
      </w:r>
    </w:p>
    <w:p w14:paraId="14A64EA8"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Spessore pareti: tolleranza ±5 % del valore nominale</w:t>
      </w:r>
    </w:p>
    <w:p w14:paraId="6B59B886"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Deviazioni di angoli interni ed esterni: ±1,0 mm</w:t>
      </w:r>
    </w:p>
    <w:p w14:paraId="210021FD" w14:textId="15013BA4" w:rsidR="007E4ED3" w:rsidRPr="007E4ED3" w:rsidRDefault="007E4ED3" w:rsidP="00EA0437">
      <w:pPr>
        <w:pStyle w:val="Paragrafoelenco"/>
        <w:numPr>
          <w:ilvl w:val="0"/>
          <w:numId w:val="45"/>
        </w:numPr>
        <w:rPr>
          <w:rFonts w:eastAsiaTheme="majorEastAsia" w:cstheme="majorBidi"/>
          <w:i/>
          <w:iCs/>
          <w:sz w:val="32"/>
        </w:rPr>
      </w:pPr>
      <w:r w:rsidRPr="007E4ED3">
        <w:t xml:space="preserve"> Superficie estrusa: libera da sbavature, cricche e zone di schiacciamento</w:t>
      </w:r>
    </w:p>
    <w:p w14:paraId="1D24A660" w14:textId="6C08E47D" w:rsidR="007E4ED3" w:rsidRDefault="007E4ED3" w:rsidP="007E4ED3"/>
    <w:p w14:paraId="16C46BCD" w14:textId="77777777" w:rsidR="00DD6518" w:rsidRPr="007E4ED3" w:rsidRDefault="00DD6518" w:rsidP="007E4ED3"/>
    <w:p w14:paraId="7E74DED1" w14:textId="77777777" w:rsidR="007E4ED3" w:rsidRDefault="007E4ED3" w:rsidP="007E4ED3">
      <w:pPr>
        <w:pStyle w:val="Testo"/>
      </w:pPr>
      <w:r w:rsidRPr="007E4ED3">
        <w:lastRenderedPageBreak/>
        <w:t>4.5.1.6 Parti in PLA (stampa 3D)</w:t>
      </w:r>
    </w:p>
    <w:p w14:paraId="220F84F2" w14:textId="5C35290E" w:rsidR="007E4ED3" w:rsidRDefault="007E4ED3" w:rsidP="007E4ED3">
      <w:r w:rsidRPr="007E4ED3">
        <w:br/>
        <w:t>I componenti realizzati in PLA mediante stampa 3D, utilizzati per forche, navette e satelliti, devono essere qualificati secondo:</w:t>
      </w:r>
    </w:p>
    <w:p w14:paraId="612D4BB9" w14:textId="77777777" w:rsidR="00BC1A77" w:rsidRPr="007E4ED3" w:rsidRDefault="00BC1A77" w:rsidP="007E4ED3">
      <w:pPr>
        <w:pStyle w:val="Testo"/>
      </w:pPr>
    </w:p>
    <w:p w14:paraId="580CDF89" w14:textId="0A6BF4AA" w:rsidR="007E4ED3" w:rsidRDefault="007E4ED3" w:rsidP="007E4ED3">
      <w:r w:rsidRPr="007E4ED3">
        <w:t>4.5.1.6.1</w:t>
      </w:r>
      <w:r w:rsidR="00BC1A77">
        <w:t xml:space="preserve"> </w:t>
      </w:r>
      <w:r w:rsidRPr="007E4ED3">
        <w:t>ISO/ASTM 52900:2021 – Terminologia e principi generali AM</w:t>
      </w:r>
    </w:p>
    <w:p w14:paraId="1B8CC76A" w14:textId="77777777" w:rsidR="007E4ED3" w:rsidRDefault="007E4ED3" w:rsidP="007E4ED3"/>
    <w:p w14:paraId="50F046E7" w14:textId="77777777" w:rsidR="007E4ED3" w:rsidRPr="007E4ED3" w:rsidRDefault="007E4ED3" w:rsidP="00EA0437">
      <w:pPr>
        <w:pStyle w:val="Paragrafoelenco"/>
        <w:numPr>
          <w:ilvl w:val="0"/>
          <w:numId w:val="45"/>
        </w:numPr>
        <w:rPr>
          <w:rFonts w:eastAsiaTheme="majorEastAsia" w:cstheme="majorBidi"/>
          <w:i/>
          <w:iCs/>
          <w:sz w:val="32"/>
        </w:rPr>
      </w:pPr>
      <w:r w:rsidRPr="007E4ED3">
        <w:t>Definizione dei processi FDM/FFF, parametri di processo e categorie di materiali PLA</w:t>
      </w:r>
    </w:p>
    <w:p w14:paraId="0E2A258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Linee guida DFAM (Design for Additive Manufacturing): spessori minimi, angoli di parete, orientamento di stampa</w:t>
      </w:r>
    </w:p>
    <w:p w14:paraId="6144297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Tracciabilità pezzo: registrazione di macchina, data, lotto materiale e set-up di stampa</w:t>
      </w:r>
    </w:p>
    <w:p w14:paraId="486C0A1C" w14:textId="475349D4" w:rsidR="007E4ED3" w:rsidRPr="007E4ED3" w:rsidRDefault="007E4ED3" w:rsidP="00EA0437">
      <w:pPr>
        <w:pStyle w:val="Paragrafoelenco"/>
        <w:numPr>
          <w:ilvl w:val="0"/>
          <w:numId w:val="45"/>
        </w:numPr>
        <w:rPr>
          <w:rFonts w:eastAsiaTheme="majorEastAsia" w:cstheme="majorBidi"/>
          <w:i/>
          <w:iCs/>
          <w:sz w:val="32"/>
        </w:rPr>
      </w:pPr>
      <w:r w:rsidRPr="007E4ED3">
        <w:t xml:space="preserve"> Requisiti di processo: temperatura estrusore, velocità di stampa, ritrazione e raffreddamento</w:t>
      </w:r>
    </w:p>
    <w:p w14:paraId="0695CFEF" w14:textId="77777777" w:rsidR="007E4ED3" w:rsidRPr="007E4ED3" w:rsidRDefault="007E4ED3" w:rsidP="007E4ED3"/>
    <w:p w14:paraId="4780781F" w14:textId="77777777" w:rsidR="007E4ED3" w:rsidRDefault="007E4ED3" w:rsidP="007E4ED3">
      <w:r w:rsidRPr="007E4ED3">
        <w:t>4.5.1.6.2 ISO 527-1:2019 – Prova trazione materiali plastici</w:t>
      </w:r>
    </w:p>
    <w:p w14:paraId="1ED40D21" w14:textId="77777777" w:rsidR="007E4ED3" w:rsidRDefault="007E4ED3" w:rsidP="007E4ED3"/>
    <w:p w14:paraId="35CBBC31" w14:textId="75B056DB" w:rsidR="007E4ED3" w:rsidRPr="007E4ED3" w:rsidRDefault="007E4ED3" w:rsidP="00EA0437">
      <w:pPr>
        <w:pStyle w:val="Paragrafoelenco"/>
        <w:numPr>
          <w:ilvl w:val="0"/>
          <w:numId w:val="45"/>
        </w:numPr>
        <w:rPr>
          <w:rFonts w:eastAsiaTheme="majorEastAsia" w:cstheme="majorBidi"/>
          <w:i/>
          <w:iCs/>
          <w:sz w:val="32"/>
        </w:rPr>
      </w:pPr>
      <w:r w:rsidRPr="007E4ED3">
        <w:t>Provetta tipo 1A, 1 mm spessore, stampata con orientamento valle-montante</w:t>
      </w:r>
    </w:p>
    <w:p w14:paraId="325C28E9" w14:textId="77777777" w:rsidR="007E4ED3" w:rsidRPr="007E4ED3" w:rsidRDefault="007E4ED3" w:rsidP="00EA0437">
      <w:pPr>
        <w:pStyle w:val="Paragrafoelenco"/>
        <w:numPr>
          <w:ilvl w:val="0"/>
          <w:numId w:val="45"/>
        </w:numPr>
        <w:rPr>
          <w:rFonts w:eastAsiaTheme="majorEastAsia" w:cstheme="majorBidi"/>
          <w:i/>
          <w:iCs/>
          <w:sz w:val="32"/>
        </w:rPr>
      </w:pPr>
      <w:r w:rsidRPr="007E4ED3">
        <w:t xml:space="preserve"> Condizioni di prova: 23 ± 2 °C, 50 % ± 10 % U.R.; velocità di prova 1 mm/min</w:t>
      </w:r>
    </w:p>
    <w:p w14:paraId="73CCB7F9" w14:textId="4532365B" w:rsidR="007E4ED3" w:rsidRPr="007E4ED3" w:rsidRDefault="007E4ED3" w:rsidP="00EA0437">
      <w:pPr>
        <w:pStyle w:val="Paragrafoelenco"/>
        <w:numPr>
          <w:ilvl w:val="0"/>
          <w:numId w:val="45"/>
        </w:numPr>
        <w:rPr>
          <w:rFonts w:eastAsiaTheme="majorEastAsia" w:cstheme="majorBidi"/>
          <w:i/>
          <w:iCs/>
          <w:sz w:val="32"/>
        </w:rPr>
      </w:pPr>
      <w:r w:rsidRPr="007E4ED3">
        <w:t xml:space="preserve"> Misure: modulo di elasticità, tensione di snervamento (0,2 %), carico di rottura, allungamento a rottura</w:t>
      </w:r>
    </w:p>
    <w:p w14:paraId="0E5A2B02" w14:textId="77777777" w:rsidR="007E4ED3" w:rsidRPr="007E4ED3" w:rsidRDefault="007E4ED3" w:rsidP="007E4ED3"/>
    <w:p w14:paraId="48CE3A43" w14:textId="77777777" w:rsidR="007E4ED3" w:rsidRDefault="007E4ED3" w:rsidP="007E4ED3">
      <w:r w:rsidRPr="007E4ED3">
        <w:t>4.5.1.6.3 ISO 178:2019 – Prova flessionale materiali plastici</w:t>
      </w:r>
    </w:p>
    <w:p w14:paraId="07B1C3A7" w14:textId="77777777" w:rsidR="007E4ED3" w:rsidRDefault="007E4ED3" w:rsidP="007E4ED3"/>
    <w:p w14:paraId="2A113A23" w14:textId="77777777" w:rsidR="007E4ED3" w:rsidRPr="007E4ED3" w:rsidRDefault="007E4ED3" w:rsidP="00EA0437">
      <w:pPr>
        <w:pStyle w:val="Paragrafoelenco"/>
        <w:numPr>
          <w:ilvl w:val="0"/>
          <w:numId w:val="45"/>
        </w:numPr>
        <w:rPr>
          <w:rFonts w:eastAsiaTheme="majorEastAsia" w:cstheme="majorBidi"/>
          <w:i/>
          <w:iCs/>
          <w:sz w:val="32"/>
        </w:rPr>
      </w:pPr>
      <w:r w:rsidRPr="007E4ED3">
        <w:t>Spessore pareti: tolleranza ±5 % del valore nominale</w:t>
      </w:r>
    </w:p>
    <w:p w14:paraId="1F5FBB7B" w14:textId="102850CC" w:rsidR="007E4ED3" w:rsidRPr="007E4ED3" w:rsidRDefault="007E4ED3" w:rsidP="00EA0437">
      <w:pPr>
        <w:pStyle w:val="Paragrafoelenco"/>
        <w:numPr>
          <w:ilvl w:val="0"/>
          <w:numId w:val="45"/>
        </w:numPr>
        <w:rPr>
          <w:rFonts w:eastAsiaTheme="majorEastAsia" w:cstheme="majorBidi"/>
          <w:i/>
          <w:iCs/>
          <w:sz w:val="32"/>
        </w:rPr>
      </w:pPr>
      <w:r w:rsidRPr="007E4ED3">
        <w:t>Test a tre punti, luce di appoggio L = 16 × spessore della provetta</w:t>
      </w:r>
    </w:p>
    <w:p w14:paraId="68592AA3" w14:textId="51A7099B" w:rsidR="007E4ED3" w:rsidRPr="007E4ED3" w:rsidRDefault="007E4ED3" w:rsidP="00EA0437">
      <w:pPr>
        <w:pStyle w:val="Paragrafoelenco"/>
        <w:numPr>
          <w:ilvl w:val="0"/>
          <w:numId w:val="45"/>
        </w:numPr>
        <w:rPr>
          <w:rFonts w:eastAsiaTheme="majorEastAsia" w:cstheme="majorBidi"/>
          <w:i/>
          <w:iCs/>
          <w:sz w:val="32"/>
        </w:rPr>
      </w:pPr>
      <w:r w:rsidRPr="007E4ED3">
        <w:t>Velocità di deflessione: 2 mm/min</w:t>
      </w:r>
    </w:p>
    <w:p w14:paraId="046EBFD4" w14:textId="27C1D221" w:rsidR="007E4ED3" w:rsidRPr="007E4ED3" w:rsidRDefault="007E4ED3" w:rsidP="00EA0437">
      <w:pPr>
        <w:pStyle w:val="Paragrafoelenco"/>
        <w:numPr>
          <w:ilvl w:val="0"/>
          <w:numId w:val="45"/>
        </w:numPr>
        <w:rPr>
          <w:rFonts w:eastAsiaTheme="majorEastAsia" w:cstheme="majorBidi"/>
          <w:i/>
          <w:iCs/>
          <w:sz w:val="32"/>
        </w:rPr>
      </w:pPr>
      <w:r w:rsidRPr="007E4ED3">
        <w:t xml:space="preserve"> Dimensioni provetta: 80 × 10 × 4 mm (L × b × h)</w:t>
      </w:r>
    </w:p>
    <w:p w14:paraId="1F76A335" w14:textId="3ED78B4E" w:rsidR="0028065A" w:rsidRDefault="007E4ED3" w:rsidP="009E4660">
      <w:pPr>
        <w:pStyle w:val="Paragrafoelenco"/>
        <w:numPr>
          <w:ilvl w:val="0"/>
          <w:numId w:val="45"/>
        </w:numPr>
        <w:rPr>
          <w:rStyle w:val="Titolo4Carattere"/>
        </w:rPr>
      </w:pPr>
      <w:r w:rsidRPr="007E4ED3">
        <w:t xml:space="preserve"> Output: modulo di flessione iniziale, tensione al primo cedimento flessionale</w:t>
      </w:r>
    </w:p>
    <w:p w14:paraId="4C48549D" w14:textId="77777777" w:rsidR="0028065A" w:rsidRDefault="0028065A" w:rsidP="009E4660">
      <w:pPr>
        <w:rPr>
          <w:rStyle w:val="Titolo4Carattere"/>
        </w:rPr>
      </w:pPr>
    </w:p>
    <w:p w14:paraId="397194DD" w14:textId="508528AF" w:rsidR="009E4660" w:rsidRDefault="009E4660" w:rsidP="009E4660">
      <w:pPr>
        <w:rPr>
          <w:rStyle w:val="Titolo4Carattere"/>
        </w:rPr>
      </w:pPr>
      <w:r w:rsidRPr="009E4660">
        <w:rPr>
          <w:rStyle w:val="Titolo4Carattere"/>
        </w:rPr>
        <w:t>4.5.2 Norme Forche</w:t>
      </w:r>
    </w:p>
    <w:p w14:paraId="2F4BCE3F" w14:textId="77777777" w:rsidR="009E4660" w:rsidRDefault="009E4660" w:rsidP="009E4660"/>
    <w:p w14:paraId="3739E3DA" w14:textId="31119FC5" w:rsidR="009E4660" w:rsidRPr="009E4660" w:rsidRDefault="00640F1B" w:rsidP="00EA0437">
      <w:pPr>
        <w:pStyle w:val="Paragrafoelenco"/>
        <w:numPr>
          <w:ilvl w:val="0"/>
          <w:numId w:val="45"/>
        </w:numPr>
        <w:rPr>
          <w:rFonts w:eastAsiaTheme="majorEastAsia" w:cstheme="majorBidi"/>
          <w:i/>
          <w:iCs/>
          <w:sz w:val="32"/>
        </w:rPr>
      </w:pPr>
      <w:r>
        <w:t>4.5.2.1</w:t>
      </w:r>
      <w:r w:rsidR="009E4660" w:rsidRPr="009E4660">
        <w:t xml:space="preserve"> Sicurezza movimentazione in quota dei carichi</w:t>
      </w:r>
    </w:p>
    <w:p w14:paraId="7EAE2FC8" w14:textId="3C3313B8" w:rsidR="009E4660" w:rsidRDefault="00640F1B" w:rsidP="00EA0437">
      <w:pPr>
        <w:numPr>
          <w:ilvl w:val="1"/>
          <w:numId w:val="45"/>
        </w:numPr>
        <w:rPr>
          <w:lang w:eastAsia="it-IT"/>
        </w:rPr>
      </w:pPr>
      <w:r>
        <w:t>4.5.2.1.1</w:t>
      </w:r>
      <w:r w:rsidR="009E4660" w:rsidRPr="009E4660">
        <w:t>Campo di applicazione e definizioni (carico unitario / non unitario)</w:t>
      </w:r>
    </w:p>
    <w:p w14:paraId="1E801B60" w14:textId="43FA62D4" w:rsidR="009E4660" w:rsidRDefault="00640F1B" w:rsidP="00EA0437">
      <w:pPr>
        <w:numPr>
          <w:ilvl w:val="1"/>
          <w:numId w:val="45"/>
        </w:numPr>
        <w:rPr>
          <w:lang w:eastAsia="it-IT"/>
        </w:rPr>
      </w:pPr>
      <w:r w:rsidRPr="00640F1B">
        <w:t>4.5.2.1.</w:t>
      </w:r>
      <w:r>
        <w:t>2</w:t>
      </w:r>
      <w:r w:rsidR="009E4660" w:rsidRPr="009E4660">
        <w:t xml:space="preserve"> Requisiti di progettazione e di resistenza (UNI EN 13155:2009)</w:t>
      </w:r>
    </w:p>
    <w:p w14:paraId="1DBDDFA1" w14:textId="55755BD5" w:rsidR="009E4660" w:rsidRDefault="00640F1B" w:rsidP="00EA0437">
      <w:pPr>
        <w:numPr>
          <w:ilvl w:val="1"/>
          <w:numId w:val="45"/>
        </w:numPr>
        <w:rPr>
          <w:lang w:eastAsia="it-IT"/>
        </w:rPr>
      </w:pPr>
      <w:r>
        <w:t>4.5.2.1.3</w:t>
      </w:r>
      <w:r w:rsidR="009E4660" w:rsidRPr="009E4660">
        <w:t xml:space="preserve"> Dispositivi di ritenuta e di presa positivo secondario</w:t>
      </w:r>
    </w:p>
    <w:p w14:paraId="06838456" w14:textId="17503258" w:rsidR="009E4660" w:rsidRPr="009E4660" w:rsidRDefault="00640F1B" w:rsidP="00EA0437">
      <w:pPr>
        <w:numPr>
          <w:ilvl w:val="1"/>
          <w:numId w:val="45"/>
        </w:numPr>
        <w:rPr>
          <w:lang w:eastAsia="it-IT"/>
        </w:rPr>
      </w:pPr>
      <w:r w:rsidRPr="00640F1B">
        <w:t>4.5.2.1.</w:t>
      </w:r>
      <w:r>
        <w:t>4</w:t>
      </w:r>
      <w:r w:rsidR="009E4660" w:rsidRPr="009E4660">
        <w:t xml:space="preserve"> Obblighi documentali e marcature (</w:t>
      </w:r>
      <w:r>
        <w:t>D.lgs.</w:t>
      </w:r>
      <w:r w:rsidR="009E4660" w:rsidRPr="009E4660">
        <w:t xml:space="preserve"> 17/2010, </w:t>
      </w:r>
      <w:r w:rsidRPr="009E4660">
        <w:t>D.lgs.</w:t>
      </w:r>
      <w:r w:rsidR="009E4660" w:rsidRPr="009E4660">
        <w:t xml:space="preserve"> 81/2008)</w:t>
      </w:r>
    </w:p>
    <w:p w14:paraId="64937716" w14:textId="7A3723C0" w:rsidR="009E4660" w:rsidRPr="00640F1B" w:rsidRDefault="00640F1B" w:rsidP="00EA0437">
      <w:pPr>
        <w:pStyle w:val="Paragrafoelenco"/>
        <w:numPr>
          <w:ilvl w:val="0"/>
          <w:numId w:val="45"/>
        </w:numPr>
        <w:rPr>
          <w:rFonts w:eastAsiaTheme="majorEastAsia" w:cstheme="majorBidi"/>
          <w:i/>
          <w:iCs/>
          <w:sz w:val="32"/>
        </w:rPr>
      </w:pPr>
      <w:r>
        <w:t>4.5.2.2</w:t>
      </w:r>
      <w:r w:rsidR="009E4660" w:rsidRPr="009E4660">
        <w:t xml:space="preserve"> Sicurezza – Macchine e attrezzature</w:t>
      </w:r>
    </w:p>
    <w:p w14:paraId="42CAAE1C" w14:textId="0C7FB3AD" w:rsidR="009E4660" w:rsidRDefault="00640F1B" w:rsidP="00EA0437">
      <w:pPr>
        <w:numPr>
          <w:ilvl w:val="1"/>
          <w:numId w:val="45"/>
        </w:numPr>
        <w:rPr>
          <w:lang w:eastAsia="it-IT"/>
        </w:rPr>
      </w:pPr>
      <w:r>
        <w:t>4.5.2.2.1</w:t>
      </w:r>
      <w:r w:rsidR="009E4660" w:rsidRPr="009E4660">
        <w:t xml:space="preserve"> Direttive di prodotto e recepimenti nazionali (2006/42/CE, DPR 459/1996)</w:t>
      </w:r>
    </w:p>
    <w:p w14:paraId="6C2898E3" w14:textId="1AF08D69" w:rsidR="009E4660" w:rsidRDefault="00640F1B" w:rsidP="00EA0437">
      <w:pPr>
        <w:numPr>
          <w:ilvl w:val="1"/>
          <w:numId w:val="45"/>
        </w:numPr>
        <w:rPr>
          <w:lang w:eastAsia="it-IT"/>
        </w:rPr>
      </w:pPr>
      <w:r>
        <w:t>4.5.2.2.2</w:t>
      </w:r>
      <w:r w:rsidR="009E4660" w:rsidRPr="009E4660">
        <w:t xml:space="preserve"> Testo Unico Sicurezza (</w:t>
      </w:r>
      <w:r w:rsidRPr="009E4660">
        <w:t>D.lgs.</w:t>
      </w:r>
      <w:r w:rsidR="009E4660" w:rsidRPr="009E4660">
        <w:t xml:space="preserve"> 81/2008 – art. 71)</w:t>
      </w:r>
    </w:p>
    <w:p w14:paraId="2DC1EBE0" w14:textId="0952FE66" w:rsidR="009E4660" w:rsidRDefault="00640F1B" w:rsidP="00EA0437">
      <w:pPr>
        <w:numPr>
          <w:ilvl w:val="1"/>
          <w:numId w:val="45"/>
        </w:numPr>
        <w:rPr>
          <w:lang w:eastAsia="it-IT"/>
        </w:rPr>
      </w:pPr>
      <w:r w:rsidRPr="00640F1B">
        <w:t>4.5.2.2.</w:t>
      </w:r>
      <w:r>
        <w:t>3</w:t>
      </w:r>
      <w:r w:rsidR="009E4660" w:rsidRPr="009E4660">
        <w:t xml:space="preserve"> Requisiti per uso, manutenzione e registro controlli</w:t>
      </w:r>
    </w:p>
    <w:p w14:paraId="5333074F" w14:textId="30EAEC72" w:rsidR="00813D8C" w:rsidRDefault="00813D8C" w:rsidP="00813D8C">
      <w:pPr>
        <w:rPr>
          <w:lang w:eastAsia="it-IT"/>
        </w:rPr>
      </w:pPr>
    </w:p>
    <w:p w14:paraId="252CB126" w14:textId="77777777" w:rsidR="00DD6518" w:rsidRPr="00813D8C" w:rsidRDefault="00DD6518" w:rsidP="00813D8C">
      <w:pPr>
        <w:rPr>
          <w:lang w:eastAsia="it-IT"/>
        </w:rPr>
      </w:pPr>
    </w:p>
    <w:p w14:paraId="67AC4726" w14:textId="77777777" w:rsidR="00813D8C" w:rsidRDefault="00813D8C" w:rsidP="00813D8C">
      <w:pPr>
        <w:pStyle w:val="Testo"/>
        <w:rPr>
          <w:lang w:eastAsia="it-IT"/>
        </w:rPr>
      </w:pPr>
      <w:r w:rsidRPr="00813D8C">
        <w:rPr>
          <w:lang w:eastAsia="it-IT"/>
        </w:rPr>
        <w:lastRenderedPageBreak/>
        <w:t>4.5.2.1 Sicurezza movimentazione in quota dei carichi</w:t>
      </w:r>
    </w:p>
    <w:p w14:paraId="31A9F7D1" w14:textId="77777777" w:rsidR="00813D8C" w:rsidRPr="00813D8C" w:rsidRDefault="00813D8C" w:rsidP="00813D8C">
      <w:pPr>
        <w:pStyle w:val="Testo"/>
        <w:rPr>
          <w:lang w:eastAsia="it-IT"/>
        </w:rPr>
      </w:pPr>
    </w:p>
    <w:p w14:paraId="4C1AD6BA" w14:textId="77777777" w:rsidR="00813D8C" w:rsidRDefault="00813D8C" w:rsidP="00813D8C">
      <w:pPr>
        <w:rPr>
          <w:lang w:eastAsia="it-IT"/>
        </w:rPr>
      </w:pPr>
      <w:r w:rsidRPr="00813D8C">
        <w:rPr>
          <w:lang w:eastAsia="it-IT"/>
        </w:rPr>
        <w:t>4.5.2.1.1 Campo di applicazione e definizioni (carico unitario / non unitario)</w:t>
      </w:r>
    </w:p>
    <w:p w14:paraId="57327AC2" w14:textId="6094EB7C" w:rsidR="00813D8C" w:rsidRDefault="00813D8C" w:rsidP="00813D8C">
      <w:pPr>
        <w:rPr>
          <w:lang w:eastAsia="it-IT"/>
        </w:rPr>
      </w:pPr>
      <w:r w:rsidRPr="00813D8C">
        <w:rPr>
          <w:lang w:eastAsia="it-IT"/>
        </w:rPr>
        <w:br/>
        <w:t>Questa sezione si applica a tutte le operazioni di sollevamento in quota effettuate mediante forche come accessori di presa del carico. Ai fini della selezione dell’attrezzatura e delle procedure di lavoro è fondamentale distinguere:</w:t>
      </w:r>
    </w:p>
    <w:p w14:paraId="60B95D4F" w14:textId="77777777" w:rsidR="00813D8C" w:rsidRDefault="00813D8C" w:rsidP="00813D8C">
      <w:pPr>
        <w:rPr>
          <w:lang w:eastAsia="it-IT"/>
        </w:rPr>
      </w:pPr>
    </w:p>
    <w:p w14:paraId="543A8C10" w14:textId="77777777" w:rsidR="00813D8C" w:rsidRPr="00813D8C" w:rsidRDefault="00813D8C" w:rsidP="00EA0437">
      <w:pPr>
        <w:pStyle w:val="Paragrafoelenco"/>
        <w:numPr>
          <w:ilvl w:val="0"/>
          <w:numId w:val="45"/>
        </w:numPr>
        <w:rPr>
          <w:rFonts w:eastAsiaTheme="majorEastAsia" w:cstheme="majorBidi"/>
          <w:i/>
          <w:iCs/>
          <w:sz w:val="32"/>
        </w:rPr>
      </w:pPr>
      <w:r w:rsidRPr="00813D8C">
        <w:rPr>
          <w:lang w:eastAsia="it-IT"/>
        </w:rPr>
        <w:t>Carico unitario: carico assemblato su pallet riutilizzabile, dotato di involucro termoretraibile e/o reggetta al contorno, conforme alla definizione UNI EN ISO 445:2013</w:t>
      </w:r>
    </w:p>
    <w:p w14:paraId="7500C4B9" w14:textId="651C313B" w:rsidR="00813D8C" w:rsidRPr="00813D8C" w:rsidRDefault="00813D8C" w:rsidP="00EA0437">
      <w:pPr>
        <w:pStyle w:val="Paragrafoelenco"/>
        <w:numPr>
          <w:ilvl w:val="0"/>
          <w:numId w:val="45"/>
        </w:numPr>
        <w:rPr>
          <w:rFonts w:eastAsiaTheme="majorEastAsia" w:cstheme="majorBidi"/>
          <w:i/>
          <w:iCs/>
          <w:sz w:val="32"/>
        </w:rPr>
      </w:pPr>
      <w:r w:rsidRPr="00813D8C">
        <w:rPr>
          <w:lang w:eastAsia="it-IT"/>
        </w:rPr>
        <w:t>Carico non unitario: carico privo di uno o più elementi tipici del carico unitario (pallet a perdere, involucro/reggetta danneggiati o assenti), che richiede sempre dispositivi di ritenuta o di presa secondaria</w:t>
      </w:r>
    </w:p>
    <w:p w14:paraId="6D20AE81" w14:textId="77777777" w:rsidR="00813D8C" w:rsidRPr="00813D8C" w:rsidRDefault="00813D8C" w:rsidP="00813D8C">
      <w:pPr>
        <w:pStyle w:val="Paragrafoelenco"/>
        <w:rPr>
          <w:rFonts w:eastAsiaTheme="majorEastAsia" w:cstheme="majorBidi"/>
          <w:i/>
          <w:iCs/>
          <w:sz w:val="32"/>
        </w:rPr>
      </w:pPr>
    </w:p>
    <w:p w14:paraId="3987D68F" w14:textId="77777777" w:rsidR="00813D8C" w:rsidRPr="00813D8C" w:rsidRDefault="00813D8C" w:rsidP="00813D8C">
      <w:pPr>
        <w:rPr>
          <w:lang w:eastAsia="it-IT"/>
        </w:rPr>
      </w:pPr>
      <w:r w:rsidRPr="00813D8C">
        <w:rPr>
          <w:lang w:eastAsia="it-IT"/>
        </w:rPr>
        <w:t>È responsabilità dell’operatore accertarsi, prima di ogni sollevamento, che il carico soddisfi i requisiti applicabili alla sua categoria e che la macchina di sollevamento (gru, autogru, ecc.) disponga di portata sufficiente a sollevare sia il peso del carico sia quello dell’accessorio (forca).</w:t>
      </w:r>
    </w:p>
    <w:p w14:paraId="2B3EEE6A" w14:textId="423D77AA" w:rsidR="00813D8C" w:rsidRPr="00813D8C" w:rsidRDefault="00813D8C" w:rsidP="00813D8C">
      <w:pPr>
        <w:rPr>
          <w:lang w:eastAsia="it-IT"/>
        </w:rPr>
      </w:pPr>
    </w:p>
    <w:p w14:paraId="70118AD1" w14:textId="77777777" w:rsidR="00813D8C" w:rsidRDefault="00813D8C" w:rsidP="00813D8C">
      <w:pPr>
        <w:rPr>
          <w:lang w:eastAsia="it-IT"/>
        </w:rPr>
      </w:pPr>
      <w:r w:rsidRPr="00813D8C">
        <w:rPr>
          <w:lang w:eastAsia="it-IT"/>
        </w:rPr>
        <w:t>4.5.2.1.2 Requisiti di progettazione e di resistenza (UNI EN 13155:2009)</w:t>
      </w:r>
    </w:p>
    <w:p w14:paraId="284D1068" w14:textId="418D981E" w:rsidR="00813D8C" w:rsidRDefault="00813D8C" w:rsidP="00813D8C">
      <w:pPr>
        <w:rPr>
          <w:lang w:eastAsia="it-IT"/>
        </w:rPr>
      </w:pPr>
      <w:r w:rsidRPr="00813D8C">
        <w:rPr>
          <w:lang w:eastAsia="it-IT"/>
        </w:rPr>
        <w:br/>
        <w:t>Le forche devono essere progettate e realizzate secondo i requisiti essenziali di sicurezza della norma armonizzata UNI EN 13155:2009. In particolare:</w:t>
      </w:r>
    </w:p>
    <w:p w14:paraId="22C11CF3" w14:textId="77777777" w:rsidR="00813D8C" w:rsidRDefault="00813D8C" w:rsidP="00813D8C">
      <w:pPr>
        <w:rPr>
          <w:lang w:eastAsia="it-IT"/>
        </w:rPr>
      </w:pPr>
    </w:p>
    <w:p w14:paraId="2F7B2C97" w14:textId="5D826F70" w:rsidR="00813D8C" w:rsidRPr="00813D8C" w:rsidRDefault="00813D8C" w:rsidP="00EA0437">
      <w:pPr>
        <w:pStyle w:val="Paragrafoelenco"/>
        <w:numPr>
          <w:ilvl w:val="0"/>
          <w:numId w:val="52"/>
        </w:numPr>
        <w:rPr>
          <w:rFonts w:eastAsiaTheme="majorEastAsia" w:cstheme="majorBidi"/>
          <w:i/>
          <w:iCs/>
          <w:sz w:val="32"/>
        </w:rPr>
      </w:pPr>
      <w:r w:rsidRPr="00813D8C">
        <w:rPr>
          <w:lang w:eastAsia="it-IT"/>
        </w:rPr>
        <w:t>Resistenza meccanica</w:t>
      </w:r>
    </w:p>
    <w:p w14:paraId="236A6949" w14:textId="63C8A827" w:rsidR="00813D8C" w:rsidRPr="00813D8C" w:rsidRDefault="00813D8C" w:rsidP="00EA0437">
      <w:pPr>
        <w:pStyle w:val="Paragrafoelenco"/>
        <w:numPr>
          <w:ilvl w:val="1"/>
          <w:numId w:val="52"/>
        </w:numPr>
        <w:rPr>
          <w:lang w:eastAsia="it-IT"/>
        </w:rPr>
      </w:pPr>
      <w:r w:rsidRPr="00813D8C">
        <w:rPr>
          <w:lang w:eastAsia="it-IT"/>
        </w:rPr>
        <w:t>Sopportare un carico statico pari a tre volte il carico massimo di esercizio (WLL) senza rilascio del carico, anche in presenza di deformazione permanente</w:t>
      </w:r>
    </w:p>
    <w:p w14:paraId="44982B8C" w14:textId="5452B467" w:rsidR="00813D8C" w:rsidRPr="00813D8C" w:rsidRDefault="00813D8C" w:rsidP="00EA0437">
      <w:pPr>
        <w:pStyle w:val="Paragrafoelenco"/>
        <w:numPr>
          <w:ilvl w:val="1"/>
          <w:numId w:val="52"/>
        </w:numPr>
        <w:rPr>
          <w:lang w:eastAsia="it-IT"/>
        </w:rPr>
      </w:pPr>
      <w:r w:rsidRPr="00813D8C">
        <w:rPr>
          <w:lang w:eastAsia="it-IT"/>
        </w:rPr>
        <w:t>Sopportare un carico statico pari a due volte il WLL senza deformazione permanente</w:t>
      </w:r>
    </w:p>
    <w:p w14:paraId="2B9F1E34" w14:textId="77777777" w:rsidR="00813D8C" w:rsidRPr="00813D8C" w:rsidRDefault="00813D8C" w:rsidP="00EA0437">
      <w:pPr>
        <w:pStyle w:val="Paragrafoelenco"/>
        <w:numPr>
          <w:ilvl w:val="0"/>
          <w:numId w:val="52"/>
        </w:numPr>
        <w:rPr>
          <w:lang w:eastAsia="it-IT"/>
        </w:rPr>
      </w:pPr>
      <w:r w:rsidRPr="00813D8C">
        <w:rPr>
          <w:lang w:eastAsia="it-IT"/>
        </w:rPr>
        <w:t>Materiali e trattamento superficiale</w:t>
      </w:r>
      <w:r w:rsidRPr="00813D8C">
        <w:rPr>
          <w:lang w:eastAsia="it-IT"/>
        </w:rPr>
        <w:br/>
        <w:t>Acciai e leghe con adeguata durezza e tenacità, privi di cricche e difetti di saldatura;</w:t>
      </w:r>
    </w:p>
    <w:p w14:paraId="125688C9" w14:textId="77777777" w:rsidR="00813D8C" w:rsidRDefault="00813D8C" w:rsidP="00EA0437">
      <w:pPr>
        <w:pStyle w:val="Paragrafoelenco"/>
        <w:numPr>
          <w:ilvl w:val="0"/>
          <w:numId w:val="52"/>
        </w:numPr>
        <w:rPr>
          <w:lang w:eastAsia="it-IT"/>
        </w:rPr>
      </w:pPr>
      <w:r w:rsidRPr="00813D8C">
        <w:rPr>
          <w:lang w:eastAsia="it-IT"/>
        </w:rPr>
        <w:t>Controlli di produzione</w:t>
      </w:r>
      <w:r w:rsidRPr="00813D8C">
        <w:rPr>
          <w:lang w:eastAsia="it-IT"/>
        </w:rPr>
        <w:br/>
        <w:t>Verifica dimensionale e prove di carico su campioni rappresentativi, con rilascio di certificato di conformità.</w:t>
      </w:r>
    </w:p>
    <w:p w14:paraId="3C19635D" w14:textId="77777777" w:rsidR="0028065A" w:rsidRDefault="0028065A" w:rsidP="0028065A">
      <w:pPr>
        <w:rPr>
          <w:lang w:eastAsia="it-IT"/>
        </w:rPr>
      </w:pPr>
    </w:p>
    <w:p w14:paraId="101EE26B" w14:textId="77777777" w:rsidR="0028065A" w:rsidRPr="00813D8C" w:rsidRDefault="0028065A" w:rsidP="0028065A">
      <w:pPr>
        <w:rPr>
          <w:lang w:eastAsia="it-IT"/>
        </w:rPr>
      </w:pPr>
    </w:p>
    <w:p w14:paraId="107163D6" w14:textId="77777777" w:rsidR="00813D8C" w:rsidRDefault="00813D8C" w:rsidP="00813D8C">
      <w:pPr>
        <w:rPr>
          <w:lang w:eastAsia="it-IT"/>
        </w:rPr>
      </w:pPr>
      <w:r w:rsidRPr="00813D8C">
        <w:rPr>
          <w:lang w:eastAsia="it-IT"/>
        </w:rPr>
        <w:t>4.5.2.1.3 Dispositivi di ritenuta e di presa positivo secondario</w:t>
      </w:r>
    </w:p>
    <w:p w14:paraId="1591C78B" w14:textId="2EA1CE3A" w:rsidR="00813D8C" w:rsidRDefault="00813D8C" w:rsidP="00813D8C">
      <w:pPr>
        <w:rPr>
          <w:lang w:eastAsia="it-IT"/>
        </w:rPr>
      </w:pPr>
      <w:r w:rsidRPr="00813D8C">
        <w:rPr>
          <w:lang w:eastAsia="it-IT"/>
        </w:rPr>
        <w:br/>
        <w:t>Per evitare lo scivolamento o il rilascio accidentale del carico, è obbligatorio dotare la forca di:</w:t>
      </w:r>
    </w:p>
    <w:p w14:paraId="1AF6CA8E" w14:textId="77777777" w:rsidR="00813D8C" w:rsidRPr="00813D8C" w:rsidRDefault="00813D8C" w:rsidP="00813D8C">
      <w:pPr>
        <w:rPr>
          <w:lang w:eastAsia="it-IT"/>
        </w:rPr>
      </w:pPr>
    </w:p>
    <w:p w14:paraId="14A0E3FC" w14:textId="77777777" w:rsidR="00813D8C" w:rsidRPr="00813D8C" w:rsidRDefault="00813D8C" w:rsidP="00EA0437">
      <w:pPr>
        <w:numPr>
          <w:ilvl w:val="0"/>
          <w:numId w:val="47"/>
        </w:numPr>
        <w:rPr>
          <w:lang w:eastAsia="it-IT"/>
        </w:rPr>
      </w:pPr>
      <w:r w:rsidRPr="00813D8C">
        <w:rPr>
          <w:lang w:eastAsia="it-IT"/>
        </w:rPr>
        <w:t>Dispositivo di ritenuta (meccanico, basato su giunzione diretta): catene, cinghie o barre di arresto fissate alle forche per trattenere i carichi unitari;</w:t>
      </w:r>
    </w:p>
    <w:p w14:paraId="7B56EEC5" w14:textId="77777777" w:rsidR="00813D8C" w:rsidRPr="00813D8C" w:rsidRDefault="00813D8C" w:rsidP="00EA0437">
      <w:pPr>
        <w:numPr>
          <w:ilvl w:val="0"/>
          <w:numId w:val="47"/>
        </w:numPr>
        <w:rPr>
          <w:lang w:eastAsia="it-IT"/>
        </w:rPr>
      </w:pPr>
      <w:r w:rsidRPr="00813D8C">
        <w:rPr>
          <w:lang w:eastAsia="it-IT"/>
        </w:rPr>
        <w:t>Dispositivo di presa positivo secondario (non basato sull’attrito): reti a maglia inferiore a 50 mm, gabbie o cassoni chiusi per carichi non unitari o sfusi;</w:t>
      </w:r>
    </w:p>
    <w:p w14:paraId="5112EC8F" w14:textId="77777777" w:rsidR="00813D8C" w:rsidRDefault="00813D8C" w:rsidP="00EA0437">
      <w:pPr>
        <w:numPr>
          <w:ilvl w:val="0"/>
          <w:numId w:val="47"/>
        </w:numPr>
        <w:rPr>
          <w:lang w:eastAsia="it-IT"/>
        </w:rPr>
      </w:pPr>
      <w:r w:rsidRPr="00813D8C">
        <w:rPr>
          <w:lang w:eastAsia="it-IT"/>
        </w:rPr>
        <w:lastRenderedPageBreak/>
        <w:t>Portata minima di ritenuta: capacità di trattenere almeno il 50 % del WLL in direzione orizzontale, come previsto da UNI EN 13155:2009.</w:t>
      </w:r>
    </w:p>
    <w:p w14:paraId="1702FB50" w14:textId="77777777" w:rsidR="00813D8C" w:rsidRPr="00813D8C" w:rsidRDefault="00813D8C" w:rsidP="00813D8C">
      <w:pPr>
        <w:ind w:left="360"/>
        <w:rPr>
          <w:lang w:eastAsia="it-IT"/>
        </w:rPr>
      </w:pPr>
    </w:p>
    <w:p w14:paraId="5E0A007D" w14:textId="77777777" w:rsidR="00813D8C" w:rsidRPr="00813D8C" w:rsidRDefault="00813D8C" w:rsidP="00813D8C">
      <w:pPr>
        <w:rPr>
          <w:lang w:eastAsia="it-IT"/>
        </w:rPr>
      </w:pPr>
      <w:r w:rsidRPr="00813D8C">
        <w:rPr>
          <w:lang w:eastAsia="it-IT"/>
        </w:rPr>
        <w:t>Tutti i dispositivi devono essere verificati per usura, corrosione e corretto funzionamento prima di ogni uso.</w:t>
      </w:r>
    </w:p>
    <w:p w14:paraId="40C1B3BF" w14:textId="686FFA10" w:rsidR="00813D8C" w:rsidRPr="00813D8C" w:rsidRDefault="00813D8C" w:rsidP="00813D8C">
      <w:pPr>
        <w:rPr>
          <w:lang w:eastAsia="it-IT"/>
        </w:rPr>
      </w:pPr>
    </w:p>
    <w:p w14:paraId="62197549" w14:textId="77777777" w:rsidR="00813D8C" w:rsidRDefault="00813D8C" w:rsidP="00813D8C">
      <w:pPr>
        <w:rPr>
          <w:lang w:eastAsia="it-IT"/>
        </w:rPr>
      </w:pPr>
      <w:r w:rsidRPr="00813D8C">
        <w:rPr>
          <w:lang w:eastAsia="it-IT"/>
        </w:rPr>
        <w:t>4.5.2.1.4 Obblighi documentali e marcature (D.lgs. 17/2010, D.lgs. 81/2008)</w:t>
      </w:r>
    </w:p>
    <w:p w14:paraId="3D7827D5" w14:textId="77777777" w:rsidR="00813D8C" w:rsidRPr="00813D8C" w:rsidRDefault="00813D8C" w:rsidP="00813D8C">
      <w:pPr>
        <w:rPr>
          <w:lang w:eastAsia="it-IT"/>
        </w:rPr>
      </w:pPr>
    </w:p>
    <w:p w14:paraId="05B555A1" w14:textId="77777777" w:rsidR="00813D8C" w:rsidRPr="00813D8C" w:rsidRDefault="00813D8C" w:rsidP="00EA0437">
      <w:pPr>
        <w:numPr>
          <w:ilvl w:val="0"/>
          <w:numId w:val="48"/>
        </w:numPr>
        <w:rPr>
          <w:lang w:eastAsia="it-IT"/>
        </w:rPr>
      </w:pPr>
      <w:r w:rsidRPr="00813D8C">
        <w:rPr>
          <w:lang w:eastAsia="it-IT"/>
        </w:rPr>
        <w:t>Marcatura CE e dichiarazione di conformità: obbligatorie per le forche immesse sul mercato o messe in servizio dopo il 6 marzo 2010, secondo Direttiva 2006/42/CE recepita da D.lgs. 17/2010;</w:t>
      </w:r>
    </w:p>
    <w:p w14:paraId="18A2A861" w14:textId="77777777" w:rsidR="00813D8C" w:rsidRPr="00813D8C" w:rsidRDefault="00813D8C" w:rsidP="00EA0437">
      <w:pPr>
        <w:numPr>
          <w:ilvl w:val="0"/>
          <w:numId w:val="48"/>
        </w:numPr>
        <w:rPr>
          <w:lang w:eastAsia="it-IT"/>
        </w:rPr>
      </w:pPr>
      <w:r w:rsidRPr="00813D8C">
        <w:rPr>
          <w:lang w:eastAsia="it-IT"/>
        </w:rPr>
        <w:t>Istruzioni d’uso e manutenzione: manuale completo fornito dal fabbricante, con procedure di ispezione, lubrificazione e sostituzione componenti;</w:t>
      </w:r>
    </w:p>
    <w:p w14:paraId="33224F21" w14:textId="77777777" w:rsidR="00813D8C" w:rsidRPr="00813D8C" w:rsidRDefault="00813D8C" w:rsidP="00EA0437">
      <w:pPr>
        <w:numPr>
          <w:ilvl w:val="0"/>
          <w:numId w:val="48"/>
        </w:numPr>
        <w:rPr>
          <w:lang w:eastAsia="it-IT"/>
        </w:rPr>
      </w:pPr>
      <w:r w:rsidRPr="00813D8C">
        <w:rPr>
          <w:lang w:eastAsia="it-IT"/>
        </w:rPr>
        <w:t>Registro controlli e manutenzioni: tenuta e aggiornamento obbligatori, con annotazione di tutti gli interventi – iniziali, periodici (almeno ogni 3–6 mesi) e straordinari – in conformità all’art. 71 del D.lgs. 81/2008.</w:t>
      </w:r>
    </w:p>
    <w:p w14:paraId="4642802D" w14:textId="459CEDF8" w:rsidR="00813D8C" w:rsidRPr="00813D8C" w:rsidRDefault="00813D8C" w:rsidP="00813D8C">
      <w:pPr>
        <w:rPr>
          <w:lang w:eastAsia="it-IT"/>
        </w:rPr>
      </w:pPr>
    </w:p>
    <w:p w14:paraId="003C1A5D" w14:textId="77777777" w:rsidR="00813D8C" w:rsidRDefault="00813D8C" w:rsidP="00813D8C">
      <w:pPr>
        <w:pStyle w:val="Testo"/>
        <w:rPr>
          <w:lang w:eastAsia="it-IT"/>
        </w:rPr>
      </w:pPr>
      <w:r w:rsidRPr="00813D8C">
        <w:rPr>
          <w:lang w:eastAsia="it-IT"/>
        </w:rPr>
        <w:t>4.5.2.2 Sicurezza – Macchine e attrezzature</w:t>
      </w:r>
    </w:p>
    <w:p w14:paraId="770D7E39" w14:textId="77777777" w:rsidR="00813D8C" w:rsidRPr="00813D8C" w:rsidRDefault="00813D8C" w:rsidP="00813D8C">
      <w:pPr>
        <w:rPr>
          <w:lang w:eastAsia="it-IT"/>
        </w:rPr>
      </w:pPr>
    </w:p>
    <w:p w14:paraId="1CCC175D" w14:textId="77777777" w:rsidR="00813D8C" w:rsidRDefault="00813D8C" w:rsidP="00813D8C">
      <w:pPr>
        <w:rPr>
          <w:lang w:eastAsia="it-IT"/>
        </w:rPr>
      </w:pPr>
      <w:r w:rsidRPr="00813D8C">
        <w:rPr>
          <w:lang w:eastAsia="it-IT"/>
        </w:rPr>
        <w:t>4.5.2.2.1 Direttive di prodotto e recepimenti nazionali (2006/42/CE, DPR 459/1996)</w:t>
      </w:r>
    </w:p>
    <w:p w14:paraId="2D5BD90D" w14:textId="77777777" w:rsidR="00813D8C" w:rsidRPr="00813D8C" w:rsidRDefault="00813D8C" w:rsidP="00813D8C">
      <w:pPr>
        <w:rPr>
          <w:lang w:eastAsia="it-IT"/>
        </w:rPr>
      </w:pPr>
    </w:p>
    <w:p w14:paraId="5CA8F964" w14:textId="77777777" w:rsidR="00813D8C" w:rsidRPr="00813D8C" w:rsidRDefault="00813D8C" w:rsidP="00EA0437">
      <w:pPr>
        <w:numPr>
          <w:ilvl w:val="0"/>
          <w:numId w:val="49"/>
        </w:numPr>
        <w:rPr>
          <w:lang w:eastAsia="it-IT"/>
        </w:rPr>
      </w:pPr>
      <w:r w:rsidRPr="00813D8C">
        <w:rPr>
          <w:lang w:eastAsia="it-IT"/>
        </w:rPr>
        <w:t>Accessori di sollevamento: definiti all’art. 2, lett. d) della Direttiva 2006/42/CE e dal D.lgs. 17/2010 come componenti non collegati permanentemente alla macchina di sollevamento, destinati a essere immessi sul mercato indipendentemente;</w:t>
      </w:r>
    </w:p>
    <w:p w14:paraId="597458CE" w14:textId="77777777" w:rsidR="00813D8C" w:rsidRPr="00813D8C" w:rsidRDefault="00813D8C" w:rsidP="00EA0437">
      <w:pPr>
        <w:numPr>
          <w:ilvl w:val="0"/>
          <w:numId w:val="49"/>
        </w:numPr>
        <w:rPr>
          <w:lang w:eastAsia="it-IT"/>
        </w:rPr>
      </w:pPr>
      <w:r w:rsidRPr="00813D8C">
        <w:rPr>
          <w:lang w:eastAsia="it-IT"/>
        </w:rPr>
        <w:t>Regime transitorio:</w:t>
      </w:r>
    </w:p>
    <w:p w14:paraId="5F7FAAC1" w14:textId="77777777" w:rsidR="00813D8C" w:rsidRPr="00813D8C" w:rsidRDefault="00813D8C" w:rsidP="00EA0437">
      <w:pPr>
        <w:numPr>
          <w:ilvl w:val="1"/>
          <w:numId w:val="49"/>
        </w:numPr>
        <w:rPr>
          <w:lang w:eastAsia="it-IT"/>
        </w:rPr>
      </w:pPr>
      <w:r w:rsidRPr="00813D8C">
        <w:rPr>
          <w:lang w:eastAsia="it-IT"/>
        </w:rPr>
        <w:t>Pre-21 settembre 1996: obbligo di marcatura identificativa (Allegato V, Parte II, punto 3.1.3 D.lgs. 81/2008), senza marcatura CE;</w:t>
      </w:r>
    </w:p>
    <w:p w14:paraId="40DE5058" w14:textId="3B34E601" w:rsidR="00813D8C" w:rsidRDefault="00813D8C" w:rsidP="00EA0437">
      <w:pPr>
        <w:numPr>
          <w:ilvl w:val="1"/>
          <w:numId w:val="49"/>
        </w:numPr>
        <w:rPr>
          <w:lang w:eastAsia="it-IT"/>
        </w:rPr>
      </w:pPr>
      <w:r w:rsidRPr="00813D8C">
        <w:rPr>
          <w:lang w:eastAsia="it-IT"/>
        </w:rPr>
        <w:t>21 settembre 1996–5 marzo 2010: marcatura CE, dichiarazione di conformità, identificazione fabbricante, materiale e WLL (DPR 459/1996 – Allegato I, punto 4.3.2).</w:t>
      </w:r>
    </w:p>
    <w:p w14:paraId="7D5E5E03" w14:textId="77777777" w:rsidR="00813D8C" w:rsidRPr="00813D8C" w:rsidRDefault="00813D8C" w:rsidP="00813D8C">
      <w:pPr>
        <w:ind w:left="1440"/>
        <w:rPr>
          <w:lang w:eastAsia="it-IT"/>
        </w:rPr>
      </w:pPr>
    </w:p>
    <w:p w14:paraId="2B091E4E" w14:textId="77777777" w:rsidR="00813D8C" w:rsidRDefault="00813D8C" w:rsidP="00813D8C">
      <w:pPr>
        <w:rPr>
          <w:lang w:eastAsia="it-IT"/>
        </w:rPr>
      </w:pPr>
      <w:r w:rsidRPr="00813D8C">
        <w:rPr>
          <w:lang w:eastAsia="it-IT"/>
        </w:rPr>
        <w:t>4.5.2.2.2 Testo Unico Sicurezza (D.lgs. 81/2008 – art. 71)</w:t>
      </w:r>
    </w:p>
    <w:p w14:paraId="2BBD16F6" w14:textId="28499C97" w:rsidR="00813D8C" w:rsidRDefault="00813D8C" w:rsidP="00813D8C">
      <w:pPr>
        <w:rPr>
          <w:lang w:eastAsia="it-IT"/>
        </w:rPr>
      </w:pPr>
      <w:r w:rsidRPr="00813D8C">
        <w:rPr>
          <w:lang w:eastAsia="it-IT"/>
        </w:rPr>
        <w:br/>
        <w:t>L’art. 71 impone che:</w:t>
      </w:r>
    </w:p>
    <w:p w14:paraId="5E124F89" w14:textId="77777777" w:rsidR="00BC1A77" w:rsidRPr="00813D8C" w:rsidRDefault="00BC1A77" w:rsidP="00813D8C">
      <w:pPr>
        <w:rPr>
          <w:lang w:eastAsia="it-IT"/>
        </w:rPr>
      </w:pPr>
    </w:p>
    <w:p w14:paraId="1026B0CA" w14:textId="77777777" w:rsidR="00813D8C" w:rsidRPr="00813D8C" w:rsidRDefault="00813D8C" w:rsidP="00EA0437">
      <w:pPr>
        <w:numPr>
          <w:ilvl w:val="0"/>
          <w:numId w:val="50"/>
        </w:numPr>
        <w:rPr>
          <w:lang w:eastAsia="it-IT"/>
        </w:rPr>
      </w:pPr>
      <w:r w:rsidRPr="00813D8C">
        <w:rPr>
          <w:lang w:eastAsia="it-IT"/>
        </w:rPr>
        <w:t>Le attrezzature di lavoro (inclusi gli accessori di sollevamento) siano installate e utilizzate in conformità alle istruzioni d’uso fornite dal fabbricante;</w:t>
      </w:r>
    </w:p>
    <w:p w14:paraId="3758EB8F" w14:textId="77777777" w:rsidR="00813D8C" w:rsidRPr="00813D8C" w:rsidRDefault="00813D8C" w:rsidP="00EA0437">
      <w:pPr>
        <w:numPr>
          <w:ilvl w:val="0"/>
          <w:numId w:val="50"/>
        </w:numPr>
        <w:rPr>
          <w:lang w:eastAsia="it-IT"/>
        </w:rPr>
      </w:pPr>
      <w:r w:rsidRPr="00813D8C">
        <w:rPr>
          <w:lang w:eastAsia="it-IT"/>
        </w:rPr>
        <w:t>Siano oggetto di idonea manutenzione a intervalli definiti da norme tecniche o fabbricante, e corredate da libretto uso e manutenzione;</w:t>
      </w:r>
    </w:p>
    <w:p w14:paraId="69518CF0" w14:textId="77777777" w:rsidR="00813D8C" w:rsidRPr="00813D8C" w:rsidRDefault="00813D8C" w:rsidP="00EA0437">
      <w:pPr>
        <w:numPr>
          <w:ilvl w:val="0"/>
          <w:numId w:val="50"/>
        </w:numPr>
        <w:rPr>
          <w:lang w:eastAsia="it-IT"/>
        </w:rPr>
      </w:pPr>
      <w:r w:rsidRPr="00813D8C">
        <w:rPr>
          <w:lang w:eastAsia="it-IT"/>
        </w:rPr>
        <w:t>Si curi la tenuta e l’aggiornamento del registro di controllo per almeno gli ultimi tre anni, a disposizione degli organi di vigilanza.</w:t>
      </w:r>
    </w:p>
    <w:p w14:paraId="7898B1AB" w14:textId="3FC4D791" w:rsidR="00813D8C" w:rsidRDefault="00813D8C" w:rsidP="00813D8C">
      <w:pPr>
        <w:rPr>
          <w:lang w:eastAsia="it-IT"/>
        </w:rPr>
      </w:pPr>
    </w:p>
    <w:p w14:paraId="6B908E6B" w14:textId="77777777" w:rsidR="00DD6518" w:rsidRPr="00813D8C" w:rsidRDefault="00DD6518" w:rsidP="00813D8C">
      <w:pPr>
        <w:rPr>
          <w:lang w:eastAsia="it-IT"/>
        </w:rPr>
      </w:pPr>
    </w:p>
    <w:p w14:paraId="14E4EF33" w14:textId="77777777" w:rsidR="00813D8C" w:rsidRDefault="00813D8C" w:rsidP="00813D8C">
      <w:pPr>
        <w:rPr>
          <w:lang w:eastAsia="it-IT"/>
        </w:rPr>
      </w:pPr>
      <w:r w:rsidRPr="00813D8C">
        <w:rPr>
          <w:lang w:eastAsia="it-IT"/>
        </w:rPr>
        <w:lastRenderedPageBreak/>
        <w:t>4.5.2.2.3 Requisiti per uso, manutenzione e registro controlli</w:t>
      </w:r>
    </w:p>
    <w:p w14:paraId="62C870F7" w14:textId="77777777" w:rsidR="00813D8C" w:rsidRPr="00813D8C" w:rsidRDefault="00813D8C" w:rsidP="00813D8C">
      <w:pPr>
        <w:rPr>
          <w:lang w:eastAsia="it-IT"/>
        </w:rPr>
      </w:pPr>
    </w:p>
    <w:p w14:paraId="2DB93798" w14:textId="77777777" w:rsidR="00813D8C" w:rsidRPr="00813D8C" w:rsidRDefault="00813D8C" w:rsidP="00EA0437">
      <w:pPr>
        <w:numPr>
          <w:ilvl w:val="0"/>
          <w:numId w:val="51"/>
        </w:numPr>
        <w:rPr>
          <w:lang w:eastAsia="it-IT"/>
        </w:rPr>
      </w:pPr>
      <w:r w:rsidRPr="00813D8C">
        <w:rPr>
          <w:lang w:eastAsia="it-IT"/>
        </w:rPr>
        <w:t>Personale qualificato: solo operatori addestrati e formati possono usare, riparare o manutenere le forche;</w:t>
      </w:r>
    </w:p>
    <w:p w14:paraId="3596814F" w14:textId="77777777" w:rsidR="00813D8C" w:rsidRPr="00813D8C" w:rsidRDefault="00813D8C" w:rsidP="00EA0437">
      <w:pPr>
        <w:numPr>
          <w:ilvl w:val="0"/>
          <w:numId w:val="51"/>
        </w:numPr>
        <w:rPr>
          <w:lang w:eastAsia="it-IT"/>
        </w:rPr>
      </w:pPr>
      <w:r w:rsidRPr="00813D8C">
        <w:rPr>
          <w:lang w:eastAsia="it-IT"/>
        </w:rPr>
        <w:t>Controllo iniziale: verifica delle condizioni di installazione prima del primo impiego e dopo ogni montaggio in nuova sede;</w:t>
      </w:r>
    </w:p>
    <w:p w14:paraId="69EB8B4A" w14:textId="77777777" w:rsidR="00813D8C" w:rsidRPr="00813D8C" w:rsidRDefault="00813D8C" w:rsidP="00EA0437">
      <w:pPr>
        <w:numPr>
          <w:ilvl w:val="0"/>
          <w:numId w:val="51"/>
        </w:numPr>
        <w:rPr>
          <w:lang w:eastAsia="it-IT"/>
        </w:rPr>
      </w:pPr>
      <w:r w:rsidRPr="00813D8C">
        <w:rPr>
          <w:lang w:eastAsia="it-IT"/>
        </w:rPr>
        <w:t>Controlli periodici: secondo le indicazioni del fabbricante o delle buone prassi (minimo trimestrale/semestre);</w:t>
      </w:r>
    </w:p>
    <w:p w14:paraId="0C4B7CB0" w14:textId="77777777" w:rsidR="00813D8C" w:rsidRPr="00813D8C" w:rsidRDefault="00813D8C" w:rsidP="00EA0437">
      <w:pPr>
        <w:numPr>
          <w:ilvl w:val="0"/>
          <w:numId w:val="51"/>
        </w:numPr>
        <w:rPr>
          <w:lang w:eastAsia="it-IT"/>
        </w:rPr>
      </w:pPr>
      <w:r w:rsidRPr="00813D8C">
        <w:rPr>
          <w:lang w:eastAsia="it-IT"/>
        </w:rPr>
        <w:t>Controlli straordinari: dopo incidenti, modifiche, periodi di inattività o eventi eccezionali;</w:t>
      </w:r>
    </w:p>
    <w:p w14:paraId="05D01B05" w14:textId="41AFAC7D" w:rsidR="0028065A" w:rsidRDefault="00813D8C" w:rsidP="00640F1B">
      <w:pPr>
        <w:numPr>
          <w:ilvl w:val="0"/>
          <w:numId w:val="51"/>
        </w:numPr>
        <w:rPr>
          <w:lang w:eastAsia="it-IT"/>
        </w:rPr>
      </w:pPr>
      <w:r w:rsidRPr="00813D8C">
        <w:rPr>
          <w:lang w:eastAsia="it-IT"/>
        </w:rPr>
        <w:t>Registro delle verifiche: ogni intervento di controllo deve essere documentato con data, esito, operatore e note tecniche, per garantire la tracciabilità e la conformità normativa.</w:t>
      </w:r>
    </w:p>
    <w:p w14:paraId="3D052807" w14:textId="77777777" w:rsidR="00DD6518" w:rsidRDefault="00DD6518" w:rsidP="00640F1B">
      <w:pPr>
        <w:numPr>
          <w:ilvl w:val="0"/>
          <w:numId w:val="51"/>
        </w:numPr>
        <w:rPr>
          <w:lang w:eastAsia="it-IT"/>
        </w:rPr>
      </w:pPr>
    </w:p>
    <w:p w14:paraId="2CF46CF9" w14:textId="4E5574FF" w:rsidR="009E4660" w:rsidRDefault="009E4660" w:rsidP="009E4660">
      <w:pPr>
        <w:rPr>
          <w:rStyle w:val="Titolo4Carattere"/>
        </w:rPr>
      </w:pPr>
      <w:r w:rsidRPr="009E4660">
        <w:rPr>
          <w:rStyle w:val="Titolo4Carattere"/>
        </w:rPr>
        <w:t>4.5.3 Norme Magazzino</w:t>
      </w:r>
    </w:p>
    <w:p w14:paraId="57AD1882" w14:textId="77777777" w:rsidR="004050B5" w:rsidRPr="004050B5" w:rsidRDefault="004050B5" w:rsidP="009E4660">
      <w:pPr>
        <w:rPr>
          <w:rStyle w:val="Titolo4Carattere"/>
          <w:rFonts w:eastAsiaTheme="minorHAnsi" w:cstheme="minorBidi"/>
          <w:i w:val="0"/>
          <w:iCs w:val="0"/>
          <w:sz w:val="24"/>
        </w:rPr>
      </w:pPr>
    </w:p>
    <w:p w14:paraId="67509370" w14:textId="4219E0B9" w:rsidR="009E4660" w:rsidRPr="004050B5" w:rsidRDefault="004050B5" w:rsidP="00EA0437">
      <w:pPr>
        <w:pStyle w:val="Paragrafoelenco"/>
        <w:numPr>
          <w:ilvl w:val="0"/>
          <w:numId w:val="53"/>
        </w:numPr>
        <w:rPr>
          <w:rFonts w:eastAsiaTheme="majorEastAsia" w:cstheme="majorBidi"/>
          <w:i/>
          <w:iCs/>
          <w:sz w:val="32"/>
        </w:rPr>
      </w:pPr>
      <w:r>
        <w:t>4.5.3.1</w:t>
      </w:r>
      <w:r w:rsidR="009E4660" w:rsidRPr="009E4660">
        <w:t xml:space="preserve"> Sicurezza nei magazzini automatici</w:t>
      </w:r>
    </w:p>
    <w:p w14:paraId="0A43847A" w14:textId="4CB10CB2" w:rsidR="009E4660" w:rsidRPr="004050B5" w:rsidRDefault="004050B5" w:rsidP="00EA0437">
      <w:pPr>
        <w:pStyle w:val="Paragrafoelenco"/>
        <w:numPr>
          <w:ilvl w:val="1"/>
          <w:numId w:val="53"/>
        </w:numPr>
        <w:rPr>
          <w:rFonts w:eastAsiaTheme="majorEastAsia" w:cstheme="majorBidi"/>
          <w:i/>
          <w:iCs/>
          <w:sz w:val="32"/>
        </w:rPr>
      </w:pPr>
      <w:bookmarkStart w:id="13" w:name="_Hlk201434647"/>
      <w:r>
        <w:t>4.5.3.1.1</w:t>
      </w:r>
      <w:bookmarkEnd w:id="13"/>
      <w:r w:rsidR="009E4660" w:rsidRPr="009E4660">
        <w:t xml:space="preserve"> Normative generali (</w:t>
      </w:r>
      <w:r w:rsidR="00640F1B" w:rsidRPr="009E4660">
        <w:t>D.lgs.</w:t>
      </w:r>
      <w:r w:rsidR="009E4660" w:rsidRPr="009E4660">
        <w:t xml:space="preserve"> 81/2008, Direttiva 2006/42/CE)</w:t>
      </w:r>
    </w:p>
    <w:p w14:paraId="17EF0919" w14:textId="71BCB42E" w:rsidR="009E4660" w:rsidRPr="004050B5" w:rsidRDefault="004050B5" w:rsidP="00EA0437">
      <w:pPr>
        <w:pStyle w:val="Paragrafoelenco"/>
        <w:numPr>
          <w:ilvl w:val="1"/>
          <w:numId w:val="53"/>
        </w:numPr>
        <w:rPr>
          <w:rFonts w:eastAsiaTheme="majorEastAsia" w:cstheme="majorBidi"/>
          <w:i/>
          <w:iCs/>
          <w:sz w:val="32"/>
        </w:rPr>
      </w:pPr>
      <w:r>
        <w:t>4.5.3.1.2</w:t>
      </w:r>
      <w:r w:rsidR="009E4660" w:rsidRPr="009E4660">
        <w:t xml:space="preserve"> Principi di progettazione e valutazione del rischio (UNI EN ISO 12100)</w:t>
      </w:r>
    </w:p>
    <w:p w14:paraId="0FF2B792" w14:textId="4F4F0AC1" w:rsidR="009E4660" w:rsidRPr="004050B5" w:rsidRDefault="004050B5" w:rsidP="00EA0437">
      <w:pPr>
        <w:pStyle w:val="Paragrafoelenco"/>
        <w:numPr>
          <w:ilvl w:val="1"/>
          <w:numId w:val="53"/>
        </w:numPr>
        <w:rPr>
          <w:rFonts w:eastAsiaTheme="majorEastAsia" w:cstheme="majorBidi"/>
          <w:i/>
          <w:iCs/>
          <w:sz w:val="32"/>
        </w:rPr>
      </w:pPr>
      <w:r>
        <w:t>4.5.3.1.3</w:t>
      </w:r>
      <w:r w:rsidR="009E4660" w:rsidRPr="009E4660">
        <w:t xml:space="preserve"> Protezioni e distanze di sicurezza (UNI EN 13854, 13857, ISO 14120, 14122-3)</w:t>
      </w:r>
    </w:p>
    <w:p w14:paraId="0E8628B4" w14:textId="4309C1EF" w:rsidR="009E4660" w:rsidRPr="004050B5" w:rsidRDefault="004050B5" w:rsidP="00EA0437">
      <w:pPr>
        <w:pStyle w:val="Paragrafoelenco"/>
        <w:numPr>
          <w:ilvl w:val="1"/>
          <w:numId w:val="53"/>
        </w:numPr>
        <w:rPr>
          <w:rFonts w:eastAsiaTheme="majorEastAsia" w:cstheme="majorBidi"/>
          <w:i/>
          <w:iCs/>
          <w:sz w:val="32"/>
        </w:rPr>
      </w:pPr>
      <w:r>
        <w:t>4.5.3.1.4</w:t>
      </w:r>
      <w:r w:rsidR="009E4660" w:rsidRPr="009E4660">
        <w:t xml:space="preserve"> Dispositivi di ancoraggio e DPI (UNI EN 795)</w:t>
      </w:r>
    </w:p>
    <w:p w14:paraId="46722F12" w14:textId="07897537" w:rsidR="009E4660" w:rsidRPr="004050B5" w:rsidRDefault="004050B5" w:rsidP="00EA0437">
      <w:pPr>
        <w:pStyle w:val="Paragrafoelenco"/>
        <w:numPr>
          <w:ilvl w:val="1"/>
          <w:numId w:val="53"/>
        </w:numPr>
        <w:rPr>
          <w:rFonts w:eastAsiaTheme="majorEastAsia" w:cstheme="majorBidi"/>
          <w:i/>
          <w:iCs/>
          <w:sz w:val="32"/>
        </w:rPr>
      </w:pPr>
      <w:r w:rsidRPr="004050B5">
        <w:t>4.5.3.1.</w:t>
      </w:r>
      <w:r>
        <w:t>5</w:t>
      </w:r>
      <w:r w:rsidR="009E4660" w:rsidRPr="009E4660">
        <w:t xml:space="preserve"> Terminologia specifica (navetta, satellite</w:t>
      </w:r>
      <w:r>
        <w:t>)</w:t>
      </w:r>
    </w:p>
    <w:p w14:paraId="0230CF8B" w14:textId="7B4BF926" w:rsidR="009E4660" w:rsidRPr="004050B5" w:rsidRDefault="004050B5" w:rsidP="00EA0437">
      <w:pPr>
        <w:pStyle w:val="Paragrafoelenco"/>
        <w:numPr>
          <w:ilvl w:val="0"/>
          <w:numId w:val="53"/>
        </w:numPr>
        <w:rPr>
          <w:rFonts w:eastAsiaTheme="majorEastAsia" w:cstheme="majorBidi"/>
          <w:i/>
          <w:iCs/>
          <w:sz w:val="32"/>
        </w:rPr>
      </w:pPr>
      <w:r>
        <w:t>4.5.3.2</w:t>
      </w:r>
      <w:r w:rsidR="009E4660" w:rsidRPr="009E4660">
        <w:t xml:space="preserve"> Norma UNI EN 15635 – Utilizzo e manutenzione delle scaffalature</w:t>
      </w:r>
    </w:p>
    <w:p w14:paraId="7D6EC17C" w14:textId="1E77CE1B" w:rsidR="009E4660" w:rsidRPr="004050B5" w:rsidRDefault="004050B5" w:rsidP="00EA0437">
      <w:pPr>
        <w:pStyle w:val="Paragrafoelenco"/>
        <w:numPr>
          <w:ilvl w:val="1"/>
          <w:numId w:val="53"/>
        </w:numPr>
        <w:rPr>
          <w:rFonts w:eastAsiaTheme="majorEastAsia" w:cstheme="majorBidi"/>
          <w:i/>
          <w:iCs/>
          <w:sz w:val="32"/>
        </w:rPr>
      </w:pPr>
      <w:r>
        <w:t xml:space="preserve">4.5.3.2.1 </w:t>
      </w:r>
      <w:r w:rsidR="009E4660" w:rsidRPr="009E4660">
        <w:t>Obblighi dell’utilizzatore e frequenza ispezioni</w:t>
      </w:r>
    </w:p>
    <w:p w14:paraId="5187DCAF" w14:textId="43332EE6" w:rsidR="009E4660" w:rsidRPr="004050B5" w:rsidRDefault="004050B5" w:rsidP="00EA0437">
      <w:pPr>
        <w:pStyle w:val="Paragrafoelenco"/>
        <w:numPr>
          <w:ilvl w:val="1"/>
          <w:numId w:val="53"/>
        </w:numPr>
        <w:rPr>
          <w:rFonts w:eastAsiaTheme="majorEastAsia" w:cstheme="majorBidi"/>
          <w:i/>
          <w:iCs/>
          <w:sz w:val="32"/>
        </w:rPr>
      </w:pPr>
      <w:r w:rsidRPr="004050B5">
        <w:t>4.5.3.2.</w:t>
      </w:r>
      <w:r>
        <w:t>2</w:t>
      </w:r>
      <w:r w:rsidR="009E4660" w:rsidRPr="009E4660">
        <w:t xml:space="preserve"> Classificazione danni e interventi correttivi</w:t>
      </w:r>
    </w:p>
    <w:p w14:paraId="161F1A35" w14:textId="11FB9398" w:rsidR="009E4660" w:rsidRPr="004050B5" w:rsidRDefault="004050B5" w:rsidP="00EA0437">
      <w:pPr>
        <w:pStyle w:val="Paragrafoelenco"/>
        <w:numPr>
          <w:ilvl w:val="1"/>
          <w:numId w:val="53"/>
        </w:numPr>
        <w:rPr>
          <w:rFonts w:eastAsiaTheme="majorEastAsia" w:cstheme="majorBidi"/>
          <w:i/>
          <w:iCs/>
          <w:sz w:val="32"/>
        </w:rPr>
      </w:pPr>
      <w:r w:rsidRPr="004050B5">
        <w:t>4.5.3.2.</w:t>
      </w:r>
      <w:r>
        <w:t>3</w:t>
      </w:r>
      <w:r w:rsidR="009E4660" w:rsidRPr="009E4660">
        <w:t xml:space="preserve"> Formazione del personale e registro manutenzioni</w:t>
      </w:r>
    </w:p>
    <w:p w14:paraId="0375BF99" w14:textId="7B6B691A" w:rsidR="009E4660" w:rsidRPr="004050B5" w:rsidRDefault="004050B5" w:rsidP="00EA0437">
      <w:pPr>
        <w:pStyle w:val="Paragrafoelenco"/>
        <w:numPr>
          <w:ilvl w:val="0"/>
          <w:numId w:val="53"/>
        </w:numPr>
        <w:rPr>
          <w:rFonts w:eastAsiaTheme="majorEastAsia" w:cstheme="majorBidi"/>
          <w:i/>
          <w:iCs/>
          <w:sz w:val="32"/>
        </w:rPr>
      </w:pPr>
      <w:r>
        <w:t>4.5.3.3</w:t>
      </w:r>
      <w:r w:rsidR="009E4660" w:rsidRPr="009E4660">
        <w:t xml:space="preserve"> Norma UNI EN 15629 – Specifiche dell’attrezzatura di immagazzinaggio</w:t>
      </w:r>
    </w:p>
    <w:p w14:paraId="679632D2" w14:textId="7C370277" w:rsidR="009E4660" w:rsidRPr="004050B5" w:rsidRDefault="004050B5" w:rsidP="00EA0437">
      <w:pPr>
        <w:pStyle w:val="Paragrafoelenco"/>
        <w:numPr>
          <w:ilvl w:val="1"/>
          <w:numId w:val="53"/>
        </w:numPr>
        <w:rPr>
          <w:rFonts w:eastAsiaTheme="majorEastAsia" w:cstheme="majorBidi"/>
          <w:i/>
          <w:iCs/>
          <w:sz w:val="32"/>
        </w:rPr>
      </w:pPr>
      <w:r>
        <w:t>4.5.3.3</w:t>
      </w:r>
      <w:r w:rsidR="009E4660" w:rsidRPr="009E4660">
        <w:t>.1 Requisiti di installazione e configurazione</w:t>
      </w:r>
    </w:p>
    <w:p w14:paraId="7F87D9D8" w14:textId="464E6828" w:rsidR="009E4660" w:rsidRPr="004050B5" w:rsidRDefault="004050B5" w:rsidP="00EA0437">
      <w:pPr>
        <w:pStyle w:val="Paragrafoelenco"/>
        <w:numPr>
          <w:ilvl w:val="1"/>
          <w:numId w:val="53"/>
        </w:numPr>
        <w:rPr>
          <w:rFonts w:eastAsiaTheme="majorEastAsia" w:cstheme="majorBidi"/>
          <w:i/>
          <w:iCs/>
          <w:sz w:val="32"/>
        </w:rPr>
      </w:pPr>
      <w:r>
        <w:t>4.5.3.3</w:t>
      </w:r>
      <w:r w:rsidR="009E4660" w:rsidRPr="009E4660">
        <w:t>.2 Verifiche iniziali e dopo ogni modifica</w:t>
      </w:r>
    </w:p>
    <w:p w14:paraId="3B2E1FFC" w14:textId="7B17C7B0" w:rsidR="009E4660" w:rsidRPr="004050B5" w:rsidRDefault="004050B5" w:rsidP="00EA0437">
      <w:pPr>
        <w:pStyle w:val="Paragrafoelenco"/>
        <w:numPr>
          <w:ilvl w:val="0"/>
          <w:numId w:val="53"/>
        </w:numPr>
        <w:rPr>
          <w:rFonts w:eastAsiaTheme="majorEastAsia" w:cstheme="majorBidi"/>
          <w:i/>
          <w:iCs/>
          <w:sz w:val="32"/>
        </w:rPr>
      </w:pPr>
      <w:r>
        <w:t>4.5.3.4</w:t>
      </w:r>
      <w:r w:rsidR="009E4660" w:rsidRPr="009E4660">
        <w:t xml:space="preserve"> UNI EN 15512:2021 – Progettazione strutturale delle scaffalature porta</w:t>
      </w:r>
      <w:r w:rsidR="009E4660" w:rsidRPr="004050B5">
        <w:rPr>
          <w:rFonts w:ascii="Cambria Math" w:hAnsi="Cambria Math" w:cs="Cambria Math"/>
        </w:rPr>
        <w:t>‐</w:t>
      </w:r>
      <w:r w:rsidR="009E4660" w:rsidRPr="009E4660">
        <w:t>pallet</w:t>
      </w:r>
    </w:p>
    <w:p w14:paraId="19B4E685" w14:textId="118A47C1" w:rsidR="009E4660" w:rsidRPr="004050B5" w:rsidRDefault="004050B5" w:rsidP="00EA0437">
      <w:pPr>
        <w:pStyle w:val="Paragrafoelenco"/>
        <w:numPr>
          <w:ilvl w:val="1"/>
          <w:numId w:val="53"/>
        </w:numPr>
        <w:rPr>
          <w:rFonts w:eastAsiaTheme="majorEastAsia" w:cstheme="majorBidi"/>
          <w:i/>
          <w:iCs/>
          <w:sz w:val="32"/>
        </w:rPr>
      </w:pPr>
      <w:r>
        <w:t>4.5.3.4</w:t>
      </w:r>
      <w:r w:rsidR="009E4660" w:rsidRPr="009E4660">
        <w:t>.1 Principi di calcolo e fattori di sicurezza</w:t>
      </w:r>
    </w:p>
    <w:p w14:paraId="35E775BF" w14:textId="57E94514" w:rsidR="009E4660" w:rsidRPr="004050B5" w:rsidRDefault="004050B5" w:rsidP="00EA0437">
      <w:pPr>
        <w:pStyle w:val="Paragrafoelenco"/>
        <w:numPr>
          <w:ilvl w:val="1"/>
          <w:numId w:val="53"/>
        </w:numPr>
        <w:rPr>
          <w:rFonts w:eastAsiaTheme="majorEastAsia" w:cstheme="majorBidi"/>
          <w:i/>
          <w:iCs/>
          <w:sz w:val="32"/>
        </w:rPr>
      </w:pPr>
      <w:r>
        <w:t>4.5.3.4</w:t>
      </w:r>
      <w:r w:rsidR="009E4660" w:rsidRPr="009E4660">
        <w:t>.2 Applicabilità a sistemi controventati e non</w:t>
      </w:r>
    </w:p>
    <w:p w14:paraId="71174AC9" w14:textId="47DC2DF5" w:rsidR="009E4660" w:rsidRPr="004050B5" w:rsidRDefault="004050B5" w:rsidP="00EA0437">
      <w:pPr>
        <w:pStyle w:val="Paragrafoelenco"/>
        <w:numPr>
          <w:ilvl w:val="0"/>
          <w:numId w:val="53"/>
        </w:numPr>
        <w:rPr>
          <w:rFonts w:eastAsiaTheme="majorEastAsia" w:cstheme="majorBidi"/>
          <w:i/>
          <w:iCs/>
          <w:sz w:val="32"/>
        </w:rPr>
      </w:pPr>
      <w:r>
        <w:t>4.5.3.5</w:t>
      </w:r>
      <w:r w:rsidR="009E4660" w:rsidRPr="009E4660">
        <w:t xml:space="preserve"> UNI EN 16681:2016 – Progettazione sismica delle scaffalature</w:t>
      </w:r>
    </w:p>
    <w:p w14:paraId="62E3C071" w14:textId="5E114D44" w:rsidR="009E4660" w:rsidRPr="004050B5" w:rsidRDefault="004050B5" w:rsidP="00EA0437">
      <w:pPr>
        <w:pStyle w:val="Paragrafoelenco"/>
        <w:numPr>
          <w:ilvl w:val="1"/>
          <w:numId w:val="53"/>
        </w:numPr>
        <w:rPr>
          <w:rFonts w:eastAsiaTheme="majorEastAsia" w:cstheme="majorBidi"/>
          <w:i/>
          <w:iCs/>
          <w:sz w:val="32"/>
        </w:rPr>
      </w:pPr>
      <w:r>
        <w:t>4.5.3.5</w:t>
      </w:r>
      <w:r w:rsidR="009E4660" w:rsidRPr="009E4660">
        <w:t>.1 Stati limite e requisiti per la salvaguardia della vita</w:t>
      </w:r>
    </w:p>
    <w:p w14:paraId="648B2AFC" w14:textId="4BD547CF" w:rsidR="009E4660" w:rsidRPr="004050B5" w:rsidRDefault="004050B5" w:rsidP="00EA0437">
      <w:pPr>
        <w:pStyle w:val="Paragrafoelenco"/>
        <w:numPr>
          <w:ilvl w:val="1"/>
          <w:numId w:val="53"/>
        </w:numPr>
        <w:rPr>
          <w:rFonts w:eastAsiaTheme="majorEastAsia" w:cstheme="majorBidi"/>
          <w:i/>
          <w:iCs/>
          <w:sz w:val="32"/>
        </w:rPr>
      </w:pPr>
      <w:r>
        <w:t>4.5.3.5</w:t>
      </w:r>
      <w:r w:rsidR="009E4660" w:rsidRPr="009E4660">
        <w:t>.2 Comportamento delle unità di carico sotto sisma</w:t>
      </w:r>
    </w:p>
    <w:p w14:paraId="081560F0" w14:textId="54E4737E" w:rsidR="009E4660" w:rsidRPr="004050B5" w:rsidRDefault="004050B5" w:rsidP="00EA0437">
      <w:pPr>
        <w:pStyle w:val="Paragrafoelenco"/>
        <w:numPr>
          <w:ilvl w:val="0"/>
          <w:numId w:val="53"/>
        </w:numPr>
        <w:rPr>
          <w:rFonts w:eastAsiaTheme="majorEastAsia" w:cstheme="majorBidi"/>
          <w:i/>
          <w:iCs/>
          <w:sz w:val="32"/>
        </w:rPr>
      </w:pPr>
      <w:r>
        <w:t>4.5.3.6</w:t>
      </w:r>
      <w:r w:rsidR="009E4660" w:rsidRPr="009E4660">
        <w:t xml:space="preserve"> UNI EN 15635 e UNI EN 15878 – Cartelli di portata</w:t>
      </w:r>
    </w:p>
    <w:p w14:paraId="56F76ADD" w14:textId="182EB805" w:rsidR="009E4660" w:rsidRPr="004050B5" w:rsidRDefault="004050B5" w:rsidP="00EA0437">
      <w:pPr>
        <w:pStyle w:val="Paragrafoelenco"/>
        <w:numPr>
          <w:ilvl w:val="1"/>
          <w:numId w:val="53"/>
        </w:numPr>
        <w:rPr>
          <w:rFonts w:eastAsiaTheme="majorEastAsia" w:cstheme="majorBidi"/>
          <w:i/>
          <w:iCs/>
          <w:sz w:val="32"/>
        </w:rPr>
      </w:pPr>
      <w:r>
        <w:t>4.5.3.6</w:t>
      </w:r>
      <w:r w:rsidR="009E4660" w:rsidRPr="009E4660">
        <w:t>.1 Definizione e ubicazione dei cartelli</w:t>
      </w:r>
    </w:p>
    <w:p w14:paraId="53BDFD78" w14:textId="69902DA9" w:rsidR="009E4660" w:rsidRPr="004050B5" w:rsidRDefault="004050B5" w:rsidP="00EA0437">
      <w:pPr>
        <w:pStyle w:val="Paragrafoelenco"/>
        <w:numPr>
          <w:ilvl w:val="0"/>
          <w:numId w:val="53"/>
        </w:numPr>
        <w:rPr>
          <w:rFonts w:eastAsiaTheme="majorEastAsia" w:cstheme="majorBidi"/>
          <w:i/>
          <w:iCs/>
          <w:sz w:val="32"/>
        </w:rPr>
      </w:pPr>
      <w:r>
        <w:t>4.5.3.7</w:t>
      </w:r>
      <w:r w:rsidR="009E4660" w:rsidRPr="009E4660">
        <w:t xml:space="preserve"> Contenuti minimi e formato (lingua, durata)</w:t>
      </w:r>
    </w:p>
    <w:p w14:paraId="2D3BEA35" w14:textId="3FEC30E8" w:rsidR="009E4660" w:rsidRPr="004050B5" w:rsidRDefault="004050B5" w:rsidP="00EA0437">
      <w:pPr>
        <w:pStyle w:val="Paragrafoelenco"/>
        <w:numPr>
          <w:ilvl w:val="1"/>
          <w:numId w:val="53"/>
        </w:numPr>
        <w:rPr>
          <w:rFonts w:eastAsiaTheme="majorEastAsia" w:cstheme="majorBidi"/>
          <w:i/>
          <w:iCs/>
          <w:sz w:val="32"/>
        </w:rPr>
      </w:pPr>
      <w:r>
        <w:t>4.5.3.7</w:t>
      </w:r>
      <w:r w:rsidR="009E4660" w:rsidRPr="009E4660">
        <w:t>.</w:t>
      </w:r>
      <w:r>
        <w:t>1</w:t>
      </w:r>
      <w:r w:rsidR="009E4660" w:rsidRPr="009E4660">
        <w:t xml:space="preserve"> Dimensioni e orientamenti raccomandati</w:t>
      </w:r>
    </w:p>
    <w:p w14:paraId="0CE219AF" w14:textId="077B1E49" w:rsidR="009E4660" w:rsidRPr="004050B5" w:rsidRDefault="004050B5" w:rsidP="00EA0437">
      <w:pPr>
        <w:pStyle w:val="Paragrafoelenco"/>
        <w:numPr>
          <w:ilvl w:val="1"/>
          <w:numId w:val="53"/>
        </w:numPr>
        <w:rPr>
          <w:rFonts w:eastAsiaTheme="majorEastAsia" w:cstheme="majorBidi"/>
          <w:i/>
          <w:iCs/>
          <w:sz w:val="32"/>
        </w:rPr>
      </w:pPr>
      <w:r>
        <w:t>4.5.3.7.2</w:t>
      </w:r>
      <w:r w:rsidR="009E4660" w:rsidRPr="009E4660">
        <w:t xml:space="preserve"> Euro-pallet (UNI EN 13698-1)</w:t>
      </w:r>
    </w:p>
    <w:p w14:paraId="171094C0" w14:textId="6DD1FF3A" w:rsidR="009E4660" w:rsidRPr="004050B5" w:rsidRDefault="004050B5" w:rsidP="00EA0437">
      <w:pPr>
        <w:pStyle w:val="Paragrafoelenco"/>
        <w:numPr>
          <w:ilvl w:val="0"/>
          <w:numId w:val="53"/>
        </w:numPr>
        <w:rPr>
          <w:rFonts w:eastAsiaTheme="majorEastAsia" w:cstheme="majorBidi"/>
          <w:i/>
          <w:iCs/>
          <w:sz w:val="32"/>
        </w:rPr>
      </w:pPr>
      <w:r>
        <w:t>4.5.3.8</w:t>
      </w:r>
      <w:r w:rsidR="009E4660" w:rsidRPr="009E4660">
        <w:t xml:space="preserve"> Dimensioni, portate statiche e dinamiche</w:t>
      </w:r>
    </w:p>
    <w:p w14:paraId="772C5E5B" w14:textId="129D2486" w:rsidR="004050B5" w:rsidRPr="004050B5" w:rsidRDefault="004050B5" w:rsidP="00EA0437">
      <w:pPr>
        <w:pStyle w:val="Paragrafoelenco"/>
        <w:numPr>
          <w:ilvl w:val="1"/>
          <w:numId w:val="53"/>
        </w:numPr>
        <w:rPr>
          <w:rFonts w:eastAsiaTheme="majorEastAsia" w:cstheme="majorBidi"/>
          <w:i/>
          <w:iCs/>
          <w:sz w:val="32"/>
        </w:rPr>
      </w:pPr>
      <w:r>
        <w:t>4.5.3.8.1</w:t>
      </w:r>
      <w:r w:rsidR="009E4660" w:rsidRPr="009E4660">
        <w:t xml:space="preserve"> Componenti costruttivi e fissaggi</w:t>
      </w:r>
    </w:p>
    <w:p w14:paraId="52868659" w14:textId="77777777" w:rsidR="004050B5" w:rsidRDefault="004050B5" w:rsidP="004050B5">
      <w:pPr>
        <w:rPr>
          <w:rFonts w:eastAsiaTheme="majorEastAsia" w:cstheme="majorBidi"/>
          <w:i/>
          <w:iCs/>
          <w:sz w:val="32"/>
        </w:rPr>
      </w:pPr>
    </w:p>
    <w:p w14:paraId="0F08B577" w14:textId="77777777" w:rsidR="00DD6518" w:rsidRDefault="00DD6518" w:rsidP="004050B5">
      <w:pPr>
        <w:rPr>
          <w:rFonts w:eastAsiaTheme="majorEastAsia" w:cstheme="majorBidi"/>
          <w:i/>
          <w:iCs/>
          <w:sz w:val="32"/>
        </w:rPr>
      </w:pPr>
    </w:p>
    <w:p w14:paraId="007C350B" w14:textId="77777777" w:rsidR="004050B5" w:rsidRPr="004050B5" w:rsidRDefault="004050B5" w:rsidP="004050B5">
      <w:pPr>
        <w:pStyle w:val="Testo"/>
      </w:pPr>
      <w:r w:rsidRPr="004050B5">
        <w:lastRenderedPageBreak/>
        <w:t>4.5.3.1 Sicurezza nei magazzini automatici</w:t>
      </w:r>
    </w:p>
    <w:p w14:paraId="380B8904" w14:textId="77F13C32" w:rsidR="004050B5" w:rsidRPr="004050B5" w:rsidRDefault="004050B5" w:rsidP="004050B5">
      <w:pPr>
        <w:rPr>
          <w:rFonts w:eastAsiaTheme="majorEastAsia" w:cstheme="majorBidi"/>
          <w:i/>
          <w:iCs/>
          <w:sz w:val="32"/>
        </w:rPr>
      </w:pPr>
    </w:p>
    <w:p w14:paraId="2D9423C4" w14:textId="77777777" w:rsidR="004050B5" w:rsidRDefault="004050B5" w:rsidP="004050B5">
      <w:r w:rsidRPr="004050B5">
        <w:t>4.5.3.1.1 Normative generali (D.lgs. 81/2008, Direttiva 2006/42/CE)</w:t>
      </w:r>
    </w:p>
    <w:p w14:paraId="5040BE1E" w14:textId="77777777" w:rsidR="004050B5" w:rsidRPr="004050B5" w:rsidRDefault="004050B5" w:rsidP="004050B5"/>
    <w:p w14:paraId="272CD5D2" w14:textId="77777777" w:rsidR="004050B5" w:rsidRDefault="004050B5" w:rsidP="004050B5">
      <w:r w:rsidRPr="004050B5">
        <w:t>Ambito di applicazione del D.lgs. 81/2008</w:t>
      </w:r>
    </w:p>
    <w:p w14:paraId="3C85B489" w14:textId="77777777" w:rsidR="00BC1A77" w:rsidRPr="004050B5" w:rsidRDefault="00BC1A77" w:rsidP="004050B5"/>
    <w:p w14:paraId="7E1394EE" w14:textId="77777777" w:rsidR="004050B5" w:rsidRPr="004050B5" w:rsidRDefault="004050B5" w:rsidP="00EA0437">
      <w:pPr>
        <w:pStyle w:val="Paragrafoelenco"/>
        <w:numPr>
          <w:ilvl w:val="0"/>
          <w:numId w:val="56"/>
        </w:numPr>
      </w:pPr>
      <w:r w:rsidRPr="004050B5">
        <w:t>Tutte le attività di progettazione, installazione, esercizio e manutenzione degli impianti automatizzati devono rispettare il “Testo Unico sulla salute e sicurezza sul lavoro” (D.lgs. 9 aprile 2008, n. 81), in particolare il Titolo III relativo alle attrezzature di lavoro.</w:t>
      </w:r>
    </w:p>
    <w:p w14:paraId="50455EC7" w14:textId="77777777" w:rsidR="004050B5" w:rsidRPr="004050B5" w:rsidRDefault="004050B5" w:rsidP="00EA0437">
      <w:pPr>
        <w:pStyle w:val="Paragrafoelenco"/>
        <w:numPr>
          <w:ilvl w:val="0"/>
          <w:numId w:val="56"/>
        </w:numPr>
      </w:pPr>
      <w:r w:rsidRPr="004050B5">
        <w:t>Obbligo del datore di lavoro di garantire idonea formazione, informazione e addestramento del personale che opera sui magazzini automatici.</w:t>
      </w:r>
    </w:p>
    <w:p w14:paraId="5E43D27B" w14:textId="2B990531" w:rsidR="004050B5" w:rsidRDefault="004050B5" w:rsidP="00EA0437">
      <w:pPr>
        <w:pStyle w:val="Paragrafoelenco"/>
        <w:numPr>
          <w:ilvl w:val="0"/>
          <w:numId w:val="56"/>
        </w:numPr>
      </w:pPr>
      <w:r w:rsidRPr="004050B5">
        <w:t>Tenuta del registro dei controlli e delle manutenzioni (art. 71, comma 4, lettera b) D.lgs. 81/2008), con conservazione per almeno tre anni.</w:t>
      </w:r>
    </w:p>
    <w:p w14:paraId="5DA5D59F" w14:textId="77777777" w:rsidR="004050B5" w:rsidRDefault="004050B5" w:rsidP="004050B5"/>
    <w:p w14:paraId="6CE9A5C7" w14:textId="77777777" w:rsidR="004050B5" w:rsidRPr="004050B5" w:rsidRDefault="004050B5" w:rsidP="004050B5"/>
    <w:p w14:paraId="10EB5626" w14:textId="48EE7667" w:rsidR="004050B5" w:rsidRPr="004050B5" w:rsidRDefault="004050B5" w:rsidP="00EA0437">
      <w:pPr>
        <w:pStyle w:val="Paragrafoelenco"/>
        <w:numPr>
          <w:ilvl w:val="0"/>
          <w:numId w:val="59"/>
        </w:numPr>
      </w:pPr>
      <w:r w:rsidRPr="004050B5">
        <w:t>Requisiti della Direttiva Macchine 2006/42/CE</w:t>
      </w:r>
    </w:p>
    <w:p w14:paraId="072F33D4" w14:textId="77777777" w:rsidR="004050B5" w:rsidRPr="004050B5" w:rsidRDefault="004050B5" w:rsidP="00EA0437">
      <w:pPr>
        <w:pStyle w:val="Paragrafoelenco"/>
        <w:numPr>
          <w:ilvl w:val="1"/>
          <w:numId w:val="57"/>
        </w:numPr>
      </w:pPr>
      <w:r w:rsidRPr="004050B5">
        <w:t xml:space="preserve">Recepita in Italia con D.lgs. 17/2010, introduce </w:t>
      </w:r>
      <w:r w:rsidRPr="00E65580">
        <w:t>l’obbligo di valutazione dei rischi,</w:t>
      </w:r>
      <w:r w:rsidRPr="004050B5">
        <w:t xml:space="preserve"> progettazione secondo i requisiti essenziali di sicurezza e marcatura CE per le macchine nuove.</w:t>
      </w:r>
    </w:p>
    <w:p w14:paraId="38E40377" w14:textId="77777777" w:rsidR="004050B5" w:rsidRPr="004050B5" w:rsidRDefault="004050B5" w:rsidP="00EA0437">
      <w:pPr>
        <w:pStyle w:val="Paragrafoelenco"/>
        <w:numPr>
          <w:ilvl w:val="1"/>
          <w:numId w:val="57"/>
        </w:numPr>
      </w:pPr>
      <w:r w:rsidRPr="004050B5">
        <w:t xml:space="preserve">Definisce le responsabilità </w:t>
      </w:r>
      <w:r w:rsidRPr="00E65580">
        <w:t>del fabbricante (redazione fascicolo tecnico, istruzioni d’uso e manutenzione, dichiarazione di conformità) e dell’utilizzatore</w:t>
      </w:r>
      <w:r w:rsidRPr="004050B5">
        <w:t xml:space="preserve"> (uso conforme, manutenzione, segnalazione anomalie).</w:t>
      </w:r>
    </w:p>
    <w:p w14:paraId="1E65AF98" w14:textId="77777777" w:rsidR="004050B5" w:rsidRDefault="004050B5" w:rsidP="00EA0437">
      <w:pPr>
        <w:pStyle w:val="Paragrafoelenco"/>
        <w:numPr>
          <w:ilvl w:val="1"/>
          <w:numId w:val="57"/>
        </w:numPr>
      </w:pPr>
      <w:r w:rsidRPr="004050B5">
        <w:t>Le macchine installate prima del recepimento mantengono lo status di “macchine esistenti” ma, se ammodernate o significativamente modificate, devono essere rese conformi al Nuovo Regolamento.</w:t>
      </w:r>
    </w:p>
    <w:p w14:paraId="5F6477AB" w14:textId="77777777" w:rsidR="004050B5" w:rsidRPr="004050B5" w:rsidRDefault="004050B5" w:rsidP="004050B5">
      <w:pPr>
        <w:pStyle w:val="Paragrafoelenco"/>
      </w:pPr>
    </w:p>
    <w:p w14:paraId="0B567697" w14:textId="63E2FC1F" w:rsidR="004050B5" w:rsidRPr="004050B5" w:rsidRDefault="004050B5" w:rsidP="00EA0437">
      <w:pPr>
        <w:pStyle w:val="Paragrafoelenco"/>
        <w:numPr>
          <w:ilvl w:val="0"/>
          <w:numId w:val="59"/>
        </w:numPr>
      </w:pPr>
      <w:r w:rsidRPr="004050B5">
        <w:t>Interfaccia normativa</w:t>
      </w:r>
    </w:p>
    <w:p w14:paraId="3DE243CF" w14:textId="3B2F1AB7" w:rsidR="004050B5" w:rsidRPr="004050B5" w:rsidRDefault="004050B5" w:rsidP="00EA0437">
      <w:pPr>
        <w:pStyle w:val="Paragrafoelenco"/>
        <w:numPr>
          <w:ilvl w:val="1"/>
          <w:numId w:val="58"/>
        </w:numPr>
      </w:pPr>
      <w:r w:rsidRPr="004050B5">
        <w:t>I magazzini automatici comprendono non solo la struttura di scaffalatura, ma anche i sistemi di trasporto (traslo elevatori, navette), i sistemi di comando e le protezioni fisse e mobili: tutti soggetti a Direttiva Macchine.</w:t>
      </w:r>
    </w:p>
    <w:p w14:paraId="2C502D20" w14:textId="77777777" w:rsidR="004050B5" w:rsidRPr="004050B5" w:rsidRDefault="004050B5" w:rsidP="00EA0437">
      <w:pPr>
        <w:pStyle w:val="Paragrafoelenco"/>
        <w:numPr>
          <w:ilvl w:val="1"/>
          <w:numId w:val="58"/>
        </w:numPr>
      </w:pPr>
      <w:r w:rsidRPr="004050B5">
        <w:t>È obbligatorio adottare le norme armonizzate (EN) per presunzione di conformità ai requisiti di sicurezza coperti dalla norma stessa.</w:t>
      </w:r>
    </w:p>
    <w:p w14:paraId="1ADFDEB2" w14:textId="1920A43E" w:rsidR="004050B5" w:rsidRPr="004050B5" w:rsidRDefault="004050B5" w:rsidP="004050B5">
      <w:pPr>
        <w:rPr>
          <w:rFonts w:eastAsiaTheme="majorEastAsia" w:cstheme="majorBidi"/>
          <w:i/>
          <w:iCs/>
          <w:sz w:val="32"/>
        </w:rPr>
      </w:pPr>
    </w:p>
    <w:p w14:paraId="196F23BD" w14:textId="5AF2D38F" w:rsidR="004050B5" w:rsidRDefault="00DD6518" w:rsidP="00DD6518">
      <w:r>
        <w:t xml:space="preserve">4.5.3.1.2 </w:t>
      </w:r>
      <w:r w:rsidR="004050B5" w:rsidRPr="004050B5">
        <w:t>Principi di progettazione e valutazione del rischio (UNI EN ISO 12100)</w:t>
      </w:r>
    </w:p>
    <w:p w14:paraId="763E5BEA" w14:textId="77777777" w:rsidR="004050B5" w:rsidRPr="004050B5" w:rsidRDefault="004050B5" w:rsidP="004050B5"/>
    <w:p w14:paraId="7B6AEAAE" w14:textId="2427CA88" w:rsidR="004050B5" w:rsidRPr="004050B5" w:rsidRDefault="004050B5" w:rsidP="00EA0437">
      <w:pPr>
        <w:pStyle w:val="Paragrafoelenco"/>
        <w:numPr>
          <w:ilvl w:val="0"/>
          <w:numId w:val="54"/>
        </w:numPr>
      </w:pPr>
      <w:r w:rsidRPr="004050B5">
        <w:t>Metodologia generale</w:t>
      </w:r>
    </w:p>
    <w:p w14:paraId="350A55F4" w14:textId="77777777" w:rsidR="004050B5" w:rsidRPr="004050B5" w:rsidRDefault="004050B5" w:rsidP="00EA0437">
      <w:pPr>
        <w:pStyle w:val="Paragrafoelenco"/>
        <w:numPr>
          <w:ilvl w:val="1"/>
          <w:numId w:val="61"/>
        </w:numPr>
      </w:pPr>
      <w:r w:rsidRPr="004050B5">
        <w:t>UNI EN ISO 12100 definisce un approccio in due fasi:</w:t>
      </w:r>
    </w:p>
    <w:p w14:paraId="68903A65" w14:textId="77777777" w:rsidR="004050B5" w:rsidRPr="004050B5" w:rsidRDefault="004050B5" w:rsidP="00EA0437">
      <w:pPr>
        <w:pStyle w:val="Paragrafoelenco"/>
        <w:numPr>
          <w:ilvl w:val="2"/>
          <w:numId w:val="54"/>
        </w:numPr>
      </w:pPr>
      <w:r w:rsidRPr="004050B5">
        <w:t>Valutazione del rischio: identificazione dei pericoli, analisi della gravità e probabilità di lesioni, stima del livello di rischio.</w:t>
      </w:r>
    </w:p>
    <w:p w14:paraId="50DCFB09" w14:textId="3B9DE3A2" w:rsidR="004050B5" w:rsidRPr="004050B5" w:rsidRDefault="004050B5" w:rsidP="00DD6518">
      <w:pPr>
        <w:pStyle w:val="Paragrafoelenco"/>
        <w:numPr>
          <w:ilvl w:val="2"/>
          <w:numId w:val="54"/>
        </w:numPr>
      </w:pPr>
      <w:r w:rsidRPr="004050B5">
        <w:t>Riduzione del rischio: eliminazione o minimizzazione dei pericoli mediante misure di protezione integrate nel design, protezioni e dispositivi di sicurezza, istruzioni d’uso.</w:t>
      </w:r>
    </w:p>
    <w:p w14:paraId="72DADAFF" w14:textId="08019BDB" w:rsidR="004050B5" w:rsidRPr="004050B5" w:rsidRDefault="004050B5" w:rsidP="00EA0437">
      <w:pPr>
        <w:pStyle w:val="Paragrafoelenco"/>
        <w:numPr>
          <w:ilvl w:val="0"/>
          <w:numId w:val="54"/>
        </w:numPr>
      </w:pPr>
      <w:r w:rsidRPr="004050B5">
        <w:lastRenderedPageBreak/>
        <w:t>Identificazione dei pericoli</w:t>
      </w:r>
    </w:p>
    <w:p w14:paraId="26605EC6" w14:textId="77777777" w:rsidR="004050B5" w:rsidRPr="004050B5" w:rsidRDefault="004050B5" w:rsidP="00EA0437">
      <w:pPr>
        <w:pStyle w:val="Paragrafoelenco"/>
        <w:numPr>
          <w:ilvl w:val="1"/>
          <w:numId w:val="61"/>
        </w:numPr>
      </w:pPr>
      <w:r w:rsidRPr="004050B5">
        <w:t>Punti di schiacciamento tra parti mobili e strutture fisse.</w:t>
      </w:r>
    </w:p>
    <w:p w14:paraId="5A20A95F" w14:textId="77777777" w:rsidR="004050B5" w:rsidRPr="004050B5" w:rsidRDefault="004050B5" w:rsidP="00EA0437">
      <w:pPr>
        <w:pStyle w:val="Paragrafoelenco"/>
        <w:numPr>
          <w:ilvl w:val="1"/>
          <w:numId w:val="61"/>
        </w:numPr>
      </w:pPr>
      <w:r w:rsidRPr="004050B5">
        <w:t>Punti di cattura per indumenti o arti durante il movimento delle navette.</w:t>
      </w:r>
    </w:p>
    <w:p w14:paraId="320E7A61" w14:textId="77777777" w:rsidR="004050B5" w:rsidRPr="004050B5" w:rsidRDefault="004050B5" w:rsidP="00EA0437">
      <w:pPr>
        <w:pStyle w:val="Paragrafoelenco"/>
        <w:numPr>
          <w:ilvl w:val="1"/>
          <w:numId w:val="61"/>
        </w:numPr>
      </w:pPr>
      <w:r w:rsidRPr="004050B5">
        <w:t>Caduta di materiali o persone dall’alto durante le operazioni di manutenzione.</w:t>
      </w:r>
    </w:p>
    <w:p w14:paraId="70799F0C" w14:textId="77777777" w:rsidR="004050B5" w:rsidRDefault="004050B5" w:rsidP="00EA0437">
      <w:pPr>
        <w:pStyle w:val="Paragrafoelenco"/>
        <w:numPr>
          <w:ilvl w:val="1"/>
          <w:numId w:val="61"/>
        </w:numPr>
      </w:pPr>
      <w:r w:rsidRPr="004050B5">
        <w:t>Rischi elettrici e di interferenza EMC tra quadri di comando e sensori.</w:t>
      </w:r>
    </w:p>
    <w:p w14:paraId="2FA682E9" w14:textId="77777777" w:rsidR="004050B5" w:rsidRPr="004050B5" w:rsidRDefault="004050B5" w:rsidP="004050B5">
      <w:pPr>
        <w:pStyle w:val="Paragrafoelenco"/>
        <w:ind w:left="1440"/>
      </w:pPr>
    </w:p>
    <w:p w14:paraId="35B4C040" w14:textId="4CC09D1A" w:rsidR="004050B5" w:rsidRPr="004050B5" w:rsidRDefault="004050B5" w:rsidP="00EA0437">
      <w:pPr>
        <w:pStyle w:val="Paragrafoelenco"/>
        <w:numPr>
          <w:ilvl w:val="0"/>
          <w:numId w:val="54"/>
        </w:numPr>
      </w:pPr>
      <w:r w:rsidRPr="004050B5">
        <w:t>Analisi e stima del rischio</w:t>
      </w:r>
    </w:p>
    <w:p w14:paraId="5921E1B9" w14:textId="77777777" w:rsidR="004050B5" w:rsidRPr="004050B5" w:rsidRDefault="004050B5" w:rsidP="00EA0437">
      <w:pPr>
        <w:pStyle w:val="Paragrafoelenco"/>
        <w:numPr>
          <w:ilvl w:val="1"/>
          <w:numId w:val="62"/>
        </w:numPr>
      </w:pPr>
      <w:r w:rsidRPr="004050B5">
        <w:t>Utilizzo di metodi qualitativi (matrici di rischio) e, se necessario, quantitativi (modelli probabilistici) per classificare il rischio nominale in livelli (alto, medio, basso).</w:t>
      </w:r>
    </w:p>
    <w:p w14:paraId="03DD4962" w14:textId="77777777" w:rsidR="004050B5" w:rsidRDefault="004050B5" w:rsidP="00EA0437">
      <w:pPr>
        <w:pStyle w:val="Paragrafoelenco"/>
        <w:numPr>
          <w:ilvl w:val="1"/>
          <w:numId w:val="62"/>
        </w:numPr>
      </w:pPr>
      <w:r w:rsidRPr="004050B5">
        <w:t>Coinvolgimento di figure tecniche multidisciplinari (progettista meccanico, responsabile sicurezza, manutentori) per una valutazione completa.</w:t>
      </w:r>
    </w:p>
    <w:p w14:paraId="4BD03231" w14:textId="3362FBF8" w:rsidR="004050B5" w:rsidRPr="004050B5" w:rsidRDefault="004050B5" w:rsidP="004050B5"/>
    <w:p w14:paraId="662D64C8" w14:textId="2CE8AE60" w:rsidR="004050B5" w:rsidRPr="004050B5" w:rsidRDefault="004050B5" w:rsidP="00EA0437">
      <w:pPr>
        <w:pStyle w:val="Paragrafoelenco"/>
        <w:numPr>
          <w:ilvl w:val="0"/>
          <w:numId w:val="54"/>
        </w:numPr>
      </w:pPr>
      <w:r w:rsidRPr="004050B5">
        <w:t>Strategie di riduzione del rischio</w:t>
      </w:r>
    </w:p>
    <w:p w14:paraId="612A7206" w14:textId="77777777" w:rsidR="004050B5" w:rsidRPr="004050B5" w:rsidRDefault="004050B5" w:rsidP="00EA0437">
      <w:pPr>
        <w:pStyle w:val="Paragrafoelenco"/>
        <w:numPr>
          <w:ilvl w:val="1"/>
          <w:numId w:val="63"/>
        </w:numPr>
      </w:pPr>
      <w:r w:rsidRPr="004050B5">
        <w:t>Soluzioni intrinseche: adozione di componenti con velocità limitate, eliminazione di movimenti idonei a generare schiacciamenti.</w:t>
      </w:r>
    </w:p>
    <w:p w14:paraId="346549CA" w14:textId="77777777" w:rsidR="004050B5" w:rsidRPr="004050B5" w:rsidRDefault="004050B5" w:rsidP="00EA0437">
      <w:pPr>
        <w:pStyle w:val="Paragrafoelenco"/>
        <w:numPr>
          <w:ilvl w:val="1"/>
          <w:numId w:val="63"/>
        </w:numPr>
      </w:pPr>
      <w:r w:rsidRPr="004050B5">
        <w:t>Protezione e separazione: uso di barriere fisse, interblocchi di sicurezza, porte con sensori di presenza.</w:t>
      </w:r>
    </w:p>
    <w:p w14:paraId="2CCC9CA8" w14:textId="77777777" w:rsidR="004050B5" w:rsidRPr="004050B5" w:rsidRDefault="004050B5" w:rsidP="00EA0437">
      <w:pPr>
        <w:pStyle w:val="Paragrafoelenco"/>
        <w:numPr>
          <w:ilvl w:val="1"/>
          <w:numId w:val="63"/>
        </w:numPr>
      </w:pPr>
      <w:r w:rsidRPr="004050B5">
        <w:t>Misure organizzative: procedure di lock-out/tag-out, aree di esclusione del personale durante il funzionamento.</w:t>
      </w:r>
    </w:p>
    <w:p w14:paraId="40A29D71" w14:textId="77777777" w:rsidR="004050B5" w:rsidRDefault="004050B5" w:rsidP="00EA0437">
      <w:pPr>
        <w:pStyle w:val="Paragrafoelenco"/>
        <w:numPr>
          <w:ilvl w:val="1"/>
          <w:numId w:val="63"/>
        </w:numPr>
      </w:pPr>
      <w:r w:rsidRPr="004050B5">
        <w:t>Informazione e segnaletica: posizionamento di cartelli di avvertimento, luci di segnalazione, istruzioni d’uso integrate nei pannelli operatore.</w:t>
      </w:r>
    </w:p>
    <w:p w14:paraId="31457A49" w14:textId="77777777" w:rsidR="004050B5" w:rsidRPr="004050B5" w:rsidRDefault="004050B5" w:rsidP="004050B5">
      <w:pPr>
        <w:pStyle w:val="Paragrafoelenco"/>
        <w:ind w:left="1440"/>
      </w:pPr>
    </w:p>
    <w:p w14:paraId="7C623B31" w14:textId="4377105A" w:rsidR="004050B5" w:rsidRPr="00E65580" w:rsidRDefault="004050B5" w:rsidP="00EA0437">
      <w:pPr>
        <w:pStyle w:val="Paragrafoelenco"/>
        <w:numPr>
          <w:ilvl w:val="0"/>
          <w:numId w:val="54"/>
        </w:numPr>
      </w:pPr>
      <w:r w:rsidRPr="004050B5">
        <w:t>Verifica dell’efficacia delle misure</w:t>
      </w:r>
    </w:p>
    <w:p w14:paraId="5058543C" w14:textId="77777777" w:rsidR="004050B5" w:rsidRPr="004050B5" w:rsidRDefault="004050B5" w:rsidP="00EA0437">
      <w:pPr>
        <w:pStyle w:val="Paragrafoelenco"/>
        <w:numPr>
          <w:ilvl w:val="1"/>
          <w:numId w:val="64"/>
        </w:numPr>
      </w:pPr>
      <w:r w:rsidRPr="004050B5">
        <w:t>Prove funzionali e simulazioni in fase di collaudo.</w:t>
      </w:r>
    </w:p>
    <w:p w14:paraId="67A457F6" w14:textId="77777777" w:rsidR="004050B5" w:rsidRPr="004050B5" w:rsidRDefault="004050B5" w:rsidP="00EA0437">
      <w:pPr>
        <w:pStyle w:val="Paragrafoelenco"/>
        <w:numPr>
          <w:ilvl w:val="1"/>
          <w:numId w:val="64"/>
        </w:numPr>
      </w:pPr>
      <w:r w:rsidRPr="004050B5">
        <w:t>Verifiche periodiche a campione per controllare che le protezioni rimangano efficaci nel tempo.</w:t>
      </w:r>
    </w:p>
    <w:p w14:paraId="26CF743A" w14:textId="23001D50" w:rsidR="004050B5" w:rsidRPr="004050B5" w:rsidRDefault="004050B5" w:rsidP="004050B5">
      <w:pPr>
        <w:rPr>
          <w:rFonts w:eastAsiaTheme="majorEastAsia" w:cstheme="majorBidi"/>
          <w:i/>
          <w:iCs/>
          <w:sz w:val="32"/>
        </w:rPr>
      </w:pPr>
    </w:p>
    <w:p w14:paraId="7FAA9235" w14:textId="1F5CDDDA" w:rsidR="004050B5" w:rsidRDefault="004050B5" w:rsidP="004050B5">
      <w:r>
        <w:t xml:space="preserve">4.5.3.1.3 </w:t>
      </w:r>
      <w:r w:rsidRPr="004050B5">
        <w:t>Protezioni e distanze di sicurezza (UNI EN 13854, 13857, ISO 14120, 14122-3)</w:t>
      </w:r>
    </w:p>
    <w:p w14:paraId="726D6EDE" w14:textId="77777777" w:rsidR="004050B5" w:rsidRPr="004050B5" w:rsidRDefault="004050B5" w:rsidP="004050B5">
      <w:pPr>
        <w:pStyle w:val="Paragrafoelenco"/>
        <w:ind w:left="1440"/>
      </w:pPr>
    </w:p>
    <w:p w14:paraId="33DFF68C" w14:textId="1CF09BBD" w:rsidR="00123018" w:rsidRPr="00E65580" w:rsidRDefault="004050B5" w:rsidP="00EA0437">
      <w:pPr>
        <w:pStyle w:val="Paragrafoelenco"/>
        <w:numPr>
          <w:ilvl w:val="0"/>
          <w:numId w:val="66"/>
        </w:numPr>
      </w:pPr>
      <w:r w:rsidRPr="004050B5">
        <w:t>UNI EN 13854 – Spazi minimi anti-schiacciamento</w:t>
      </w:r>
    </w:p>
    <w:p w14:paraId="27787AC5" w14:textId="77777777" w:rsidR="004050B5" w:rsidRPr="00123018" w:rsidRDefault="004050B5" w:rsidP="00EA0437">
      <w:pPr>
        <w:pStyle w:val="Paragrafoelenco"/>
        <w:numPr>
          <w:ilvl w:val="1"/>
          <w:numId w:val="65"/>
        </w:numPr>
      </w:pPr>
      <w:r w:rsidRPr="00123018">
        <w:t>Definisce le aperture e le distanze minime tra elementi mobili e parti fisse per impedire l’inserimento di parti del corpo umano (dita, mani, braccia).</w:t>
      </w:r>
    </w:p>
    <w:p w14:paraId="540A905C" w14:textId="77777777" w:rsidR="004050B5" w:rsidRPr="00123018" w:rsidRDefault="004050B5" w:rsidP="00EA0437">
      <w:pPr>
        <w:pStyle w:val="Paragrafoelenco"/>
        <w:numPr>
          <w:ilvl w:val="1"/>
          <w:numId w:val="65"/>
        </w:numPr>
      </w:pPr>
      <w:r w:rsidRPr="00123018">
        <w:t>Classificazione delle zone di pericolo e delle aperture da considerare:</w:t>
      </w:r>
    </w:p>
    <w:p w14:paraId="34510D7D" w14:textId="77777777" w:rsidR="004050B5" w:rsidRPr="00123018" w:rsidRDefault="004050B5" w:rsidP="00EA0437">
      <w:pPr>
        <w:pStyle w:val="Paragrafoelenco"/>
        <w:numPr>
          <w:ilvl w:val="2"/>
          <w:numId w:val="65"/>
        </w:numPr>
      </w:pPr>
      <w:r w:rsidRPr="00123018">
        <w:t>Aperture orizzontali e verticali per penetrazione di dita (</w:t>
      </w:r>
      <w:r w:rsidRPr="00123018">
        <w:rPr>
          <w:rFonts w:ascii="Cambria Math" w:hAnsi="Cambria Math" w:cs="Cambria Math"/>
        </w:rPr>
        <w:t>≤</w:t>
      </w:r>
      <w:r w:rsidRPr="00123018">
        <w:t xml:space="preserve"> 12 mm, </w:t>
      </w:r>
      <w:r w:rsidRPr="00123018">
        <w:rPr>
          <w:rFonts w:ascii="Cambria Math" w:hAnsi="Cambria Math" w:cs="Cambria Math"/>
        </w:rPr>
        <w:t>≤</w:t>
      </w:r>
      <w:r w:rsidRPr="00123018">
        <w:t xml:space="preserve"> 25 mm, </w:t>
      </w:r>
      <w:r w:rsidRPr="00123018">
        <w:rPr>
          <w:rFonts w:ascii="Cambria Math" w:hAnsi="Cambria Math" w:cs="Cambria Math"/>
        </w:rPr>
        <w:t>≤</w:t>
      </w:r>
      <w:r w:rsidRPr="00123018">
        <w:t xml:space="preserve"> 80 mm).</w:t>
      </w:r>
    </w:p>
    <w:p w14:paraId="247F35C0" w14:textId="08BFD33A" w:rsidR="004050B5" w:rsidRPr="00123018" w:rsidRDefault="004050B5" w:rsidP="00EA0437">
      <w:pPr>
        <w:pStyle w:val="Paragrafoelenco"/>
        <w:numPr>
          <w:ilvl w:val="2"/>
          <w:numId w:val="65"/>
        </w:numPr>
      </w:pPr>
      <w:r w:rsidRPr="00123018">
        <w:t xml:space="preserve">Spazi </w:t>
      </w:r>
      <w:r w:rsidR="00123018" w:rsidRPr="00123018">
        <w:t>anti contatto</w:t>
      </w:r>
      <w:r w:rsidRPr="00123018">
        <w:t xml:space="preserve"> per evitare lo schiacciamento di arti</w:t>
      </w:r>
    </w:p>
    <w:p w14:paraId="212FFDC3" w14:textId="77777777" w:rsidR="00123018" w:rsidRPr="00123018" w:rsidRDefault="00123018" w:rsidP="00123018">
      <w:pPr>
        <w:pStyle w:val="Paragrafoelenco"/>
        <w:ind w:left="2160"/>
      </w:pPr>
    </w:p>
    <w:p w14:paraId="762AC40C" w14:textId="1F5ACB9E" w:rsidR="00123018" w:rsidRPr="00E65580" w:rsidRDefault="004050B5" w:rsidP="00EA0437">
      <w:pPr>
        <w:pStyle w:val="Paragrafoelenco"/>
        <w:numPr>
          <w:ilvl w:val="0"/>
          <w:numId w:val="66"/>
        </w:numPr>
      </w:pPr>
      <w:r w:rsidRPr="004050B5">
        <w:t>UNI EN 13857 – Distanze di sicurezza per arti superiori e inferiori</w:t>
      </w:r>
    </w:p>
    <w:p w14:paraId="405CFAE1" w14:textId="77777777" w:rsidR="004050B5" w:rsidRPr="004050B5" w:rsidRDefault="004050B5" w:rsidP="00EA0437">
      <w:pPr>
        <w:pStyle w:val="Paragrafoelenco"/>
        <w:numPr>
          <w:ilvl w:val="1"/>
          <w:numId w:val="67"/>
        </w:numPr>
      </w:pPr>
      <w:r w:rsidRPr="004050B5">
        <w:t>Stabilisce le distanze di sicurezza tra parti mobili e barriere, in funzione dell’altezza dal piano di calpestio:</w:t>
      </w:r>
    </w:p>
    <w:p w14:paraId="4A11508C" w14:textId="77777777" w:rsidR="004050B5" w:rsidRPr="004050B5" w:rsidRDefault="004050B5" w:rsidP="00EA0437">
      <w:pPr>
        <w:pStyle w:val="Paragrafoelenco"/>
        <w:numPr>
          <w:ilvl w:val="1"/>
          <w:numId w:val="67"/>
        </w:numPr>
      </w:pPr>
      <w:r w:rsidRPr="004050B5">
        <w:t xml:space="preserve">Altezza </w:t>
      </w:r>
      <w:r w:rsidRPr="00123018">
        <w:rPr>
          <w:rFonts w:ascii="Cambria Math" w:hAnsi="Cambria Math" w:cs="Cambria Math"/>
        </w:rPr>
        <w:t>≤</w:t>
      </w:r>
      <w:r w:rsidRPr="004050B5">
        <w:t xml:space="preserve"> 600 mm: distanza minima 25 mm.</w:t>
      </w:r>
    </w:p>
    <w:p w14:paraId="154BD74A" w14:textId="77777777" w:rsidR="004050B5" w:rsidRPr="004050B5" w:rsidRDefault="004050B5" w:rsidP="00EA0437">
      <w:pPr>
        <w:pStyle w:val="Paragrafoelenco"/>
        <w:numPr>
          <w:ilvl w:val="1"/>
          <w:numId w:val="67"/>
        </w:numPr>
      </w:pPr>
      <w:r w:rsidRPr="004050B5">
        <w:t>Altezza 600–1 200 mm: distanza minima 50 mm.</w:t>
      </w:r>
    </w:p>
    <w:p w14:paraId="198EEFDA" w14:textId="77777777" w:rsidR="004050B5" w:rsidRPr="004050B5" w:rsidRDefault="004050B5" w:rsidP="00EA0437">
      <w:pPr>
        <w:pStyle w:val="Paragrafoelenco"/>
        <w:numPr>
          <w:ilvl w:val="1"/>
          <w:numId w:val="67"/>
        </w:numPr>
      </w:pPr>
      <w:r w:rsidRPr="004050B5">
        <w:t>Altezza 1 200–1 500 mm: distanza minima 120 mm.</w:t>
      </w:r>
    </w:p>
    <w:p w14:paraId="1B9439FE" w14:textId="77777777" w:rsidR="004050B5" w:rsidRPr="004050B5" w:rsidRDefault="004050B5" w:rsidP="00EA0437">
      <w:pPr>
        <w:pStyle w:val="Paragrafoelenco"/>
        <w:numPr>
          <w:ilvl w:val="1"/>
          <w:numId w:val="67"/>
        </w:numPr>
      </w:pPr>
      <w:r w:rsidRPr="004050B5">
        <w:lastRenderedPageBreak/>
        <w:t>Altezza 1 500–2 000 mm: distanza minima 250 mm.</w:t>
      </w:r>
    </w:p>
    <w:p w14:paraId="208176CE" w14:textId="77777777" w:rsidR="004050B5" w:rsidRPr="00123018" w:rsidRDefault="004050B5" w:rsidP="00EA0437">
      <w:pPr>
        <w:pStyle w:val="Paragrafoelenco"/>
        <w:numPr>
          <w:ilvl w:val="1"/>
          <w:numId w:val="67"/>
        </w:numPr>
      </w:pPr>
      <w:r w:rsidRPr="004050B5">
        <w:t>Garantiscono che nessun arto possa raggiungere zone pericolose durante il funzionamento delle navette.</w:t>
      </w:r>
    </w:p>
    <w:p w14:paraId="7026154A" w14:textId="77777777" w:rsidR="00123018" w:rsidRPr="004050B5" w:rsidRDefault="00123018" w:rsidP="00123018">
      <w:pPr>
        <w:rPr>
          <w:rFonts w:eastAsiaTheme="majorEastAsia" w:cstheme="majorBidi"/>
          <w:i/>
          <w:iCs/>
          <w:sz w:val="32"/>
        </w:rPr>
      </w:pPr>
    </w:p>
    <w:p w14:paraId="5A3DB15C" w14:textId="727BEF59" w:rsidR="00123018" w:rsidRPr="00E65580" w:rsidRDefault="004050B5" w:rsidP="00EA0437">
      <w:pPr>
        <w:pStyle w:val="Paragrafoelenco"/>
        <w:numPr>
          <w:ilvl w:val="0"/>
          <w:numId w:val="66"/>
        </w:numPr>
      </w:pPr>
      <w:r w:rsidRPr="004050B5">
        <w:t>ISO 14120 – Progettazione e costruzione di ripari fissi e mobili</w:t>
      </w:r>
    </w:p>
    <w:p w14:paraId="15BB5A78" w14:textId="77777777" w:rsidR="004050B5" w:rsidRPr="004050B5" w:rsidRDefault="004050B5" w:rsidP="00EA0437">
      <w:pPr>
        <w:pStyle w:val="Paragrafoelenco"/>
        <w:numPr>
          <w:ilvl w:val="1"/>
          <w:numId w:val="68"/>
        </w:numPr>
      </w:pPr>
      <w:r w:rsidRPr="004050B5">
        <w:t>Resistenza meccanica: ripari devono resistere a carichi statici e dinamici senza deformarsi in modo permanente.</w:t>
      </w:r>
    </w:p>
    <w:p w14:paraId="4F8A7214" w14:textId="77777777" w:rsidR="004050B5" w:rsidRPr="004050B5" w:rsidRDefault="004050B5" w:rsidP="00EA0437">
      <w:pPr>
        <w:pStyle w:val="Paragrafoelenco"/>
        <w:numPr>
          <w:ilvl w:val="1"/>
          <w:numId w:val="68"/>
        </w:numPr>
      </w:pPr>
      <w:r w:rsidRPr="004050B5">
        <w:t>Fissaggio e interblocchi: ripari mobili devono essere dotati di interruttori di sicurezza e interblocchi che arrestino immediatamente la macchina se aperti.</w:t>
      </w:r>
    </w:p>
    <w:p w14:paraId="0D4743DB" w14:textId="77777777" w:rsidR="004050B5" w:rsidRPr="004050B5" w:rsidRDefault="004050B5" w:rsidP="00EA0437">
      <w:pPr>
        <w:pStyle w:val="Paragrafoelenco"/>
        <w:numPr>
          <w:ilvl w:val="1"/>
          <w:numId w:val="68"/>
        </w:numPr>
      </w:pPr>
      <w:r w:rsidRPr="004050B5">
        <w:t>Facilità di manutenzione: dispositivi di fissaggio rapidi, accessi di emergenza e morsetti di sicurezza per operazioni di intervento.</w:t>
      </w:r>
    </w:p>
    <w:p w14:paraId="0202F331" w14:textId="77777777" w:rsidR="004050B5" w:rsidRPr="00123018" w:rsidRDefault="004050B5" w:rsidP="00EA0437">
      <w:pPr>
        <w:pStyle w:val="Paragrafoelenco"/>
        <w:numPr>
          <w:ilvl w:val="1"/>
          <w:numId w:val="68"/>
        </w:numPr>
      </w:pPr>
      <w:r w:rsidRPr="004050B5">
        <w:t>Visibilità e ventilazione: spaziatura della griglia e trasparenza dei pannelli in funzione delle esigenze di controllo e dissipazione calore.</w:t>
      </w:r>
    </w:p>
    <w:p w14:paraId="5E692A42" w14:textId="77777777" w:rsidR="00123018" w:rsidRPr="004050B5" w:rsidRDefault="00123018" w:rsidP="00123018"/>
    <w:p w14:paraId="5EC18C36" w14:textId="7AB734F2" w:rsidR="00123018" w:rsidRPr="004050B5" w:rsidRDefault="004050B5" w:rsidP="00EA0437">
      <w:pPr>
        <w:pStyle w:val="Paragrafoelenco"/>
        <w:numPr>
          <w:ilvl w:val="0"/>
          <w:numId w:val="66"/>
        </w:numPr>
      </w:pPr>
      <w:r w:rsidRPr="004050B5">
        <w:t>ISO 14122-3 – Scale, scale a castello e parapetti</w:t>
      </w:r>
    </w:p>
    <w:p w14:paraId="793AC528" w14:textId="77777777" w:rsidR="004050B5" w:rsidRPr="004050B5" w:rsidRDefault="004050B5" w:rsidP="00EA0437">
      <w:pPr>
        <w:pStyle w:val="Paragrafoelenco"/>
        <w:numPr>
          <w:ilvl w:val="1"/>
          <w:numId w:val="69"/>
        </w:numPr>
      </w:pPr>
      <w:r w:rsidRPr="004050B5">
        <w:t>Piani di appoggio: altezze massime tra ripiani 4 m per scale a pioli, 2,5 m per scale fisse con corrimani.</w:t>
      </w:r>
    </w:p>
    <w:p w14:paraId="5EAA756F" w14:textId="77777777" w:rsidR="004050B5" w:rsidRPr="004050B5" w:rsidRDefault="004050B5" w:rsidP="00EA0437">
      <w:pPr>
        <w:pStyle w:val="Paragrafoelenco"/>
        <w:numPr>
          <w:ilvl w:val="1"/>
          <w:numId w:val="69"/>
        </w:numPr>
      </w:pPr>
      <w:r w:rsidRPr="004050B5">
        <w:t xml:space="preserve">Dimensioni dei gradini: pedata </w:t>
      </w:r>
      <w:r w:rsidRPr="00123018">
        <w:rPr>
          <w:rFonts w:ascii="Cambria Math" w:hAnsi="Cambria Math" w:cs="Cambria Math"/>
        </w:rPr>
        <w:t>≥</w:t>
      </w:r>
      <w:r w:rsidRPr="004050B5">
        <w:t xml:space="preserve"> 250 mm, alzata </w:t>
      </w:r>
      <w:r w:rsidRPr="00123018">
        <w:rPr>
          <w:rFonts w:ascii="Cambria Math" w:hAnsi="Cambria Math" w:cs="Cambria Math"/>
        </w:rPr>
        <w:t>≤</w:t>
      </w:r>
      <w:r w:rsidRPr="004050B5">
        <w:t xml:space="preserve"> 190 mm, antisdrucciolo.</w:t>
      </w:r>
    </w:p>
    <w:p w14:paraId="4C67FE5D" w14:textId="77777777" w:rsidR="004050B5" w:rsidRPr="004050B5" w:rsidRDefault="004050B5" w:rsidP="00EA0437">
      <w:pPr>
        <w:pStyle w:val="Paragrafoelenco"/>
        <w:numPr>
          <w:ilvl w:val="1"/>
          <w:numId w:val="69"/>
        </w:numPr>
      </w:pPr>
      <w:r w:rsidRPr="004050B5">
        <w:t xml:space="preserve">Parapetti e corrimano: altezza minima del corrimano 900 mm, struttura intermedia a 450 mm, pioli inferiori </w:t>
      </w:r>
      <w:r w:rsidRPr="00123018">
        <w:rPr>
          <w:rFonts w:ascii="Cambria Math" w:hAnsi="Cambria Math" w:cs="Cambria Math"/>
        </w:rPr>
        <w:t>≤</w:t>
      </w:r>
      <w:r w:rsidRPr="004050B5">
        <w:t xml:space="preserve"> 150 mm per impedire cadute.</w:t>
      </w:r>
    </w:p>
    <w:p w14:paraId="4C9603DC" w14:textId="77777777" w:rsidR="004050B5" w:rsidRPr="004050B5" w:rsidRDefault="004050B5" w:rsidP="00EA0437">
      <w:pPr>
        <w:pStyle w:val="Paragrafoelenco"/>
        <w:numPr>
          <w:ilvl w:val="1"/>
          <w:numId w:val="69"/>
        </w:numPr>
      </w:pPr>
      <w:r w:rsidRPr="004050B5">
        <w:t>Superfici antisdrucciolo e punti di fissaggio per DPI.</w:t>
      </w:r>
    </w:p>
    <w:p w14:paraId="321EF31A" w14:textId="038709EF" w:rsidR="004050B5" w:rsidRPr="004050B5" w:rsidRDefault="004050B5" w:rsidP="00123018"/>
    <w:p w14:paraId="686100AA" w14:textId="54F5CE90" w:rsidR="004050B5" w:rsidRPr="00123018" w:rsidRDefault="00123018" w:rsidP="00123018">
      <w:r w:rsidRPr="00123018">
        <w:t>4.</w:t>
      </w:r>
      <w:r>
        <w:t xml:space="preserve">5.3.1.4 </w:t>
      </w:r>
      <w:r w:rsidR="004050B5" w:rsidRPr="00123018">
        <w:t>Dispositivi di ancoraggio e DPI (UNI EN 795)</w:t>
      </w:r>
    </w:p>
    <w:p w14:paraId="2698EEC4" w14:textId="77777777" w:rsidR="00123018" w:rsidRPr="00123018" w:rsidRDefault="00123018" w:rsidP="00123018"/>
    <w:p w14:paraId="4B06D5DF" w14:textId="2C3BE232" w:rsidR="00123018" w:rsidRPr="004050B5" w:rsidRDefault="004050B5" w:rsidP="00EA0437">
      <w:pPr>
        <w:pStyle w:val="Paragrafoelenco"/>
        <w:numPr>
          <w:ilvl w:val="0"/>
          <w:numId w:val="70"/>
        </w:numPr>
      </w:pPr>
      <w:r w:rsidRPr="004050B5">
        <w:t>UNI EN 795 – Dispositivi di ancoraggio</w:t>
      </w:r>
    </w:p>
    <w:p w14:paraId="3A7C5B64" w14:textId="77777777" w:rsidR="004050B5" w:rsidRPr="004050B5" w:rsidRDefault="004050B5" w:rsidP="00EA0437">
      <w:pPr>
        <w:pStyle w:val="Paragrafoelenco"/>
        <w:numPr>
          <w:ilvl w:val="1"/>
          <w:numId w:val="71"/>
        </w:numPr>
      </w:pPr>
      <w:r w:rsidRPr="004050B5">
        <w:t>Classificazione dei dispositivi A (ancoraggi portatili), B (assi fissi), C (ancoraggi pendenti), D (linee di ancoraggio flessibili), E (sistemi di ancoraggio integrati).</w:t>
      </w:r>
    </w:p>
    <w:p w14:paraId="4FCAE3F8" w14:textId="77777777" w:rsidR="004050B5" w:rsidRPr="004050B5" w:rsidRDefault="004050B5" w:rsidP="00EA0437">
      <w:pPr>
        <w:pStyle w:val="Paragrafoelenco"/>
        <w:numPr>
          <w:ilvl w:val="1"/>
          <w:numId w:val="71"/>
        </w:numPr>
      </w:pPr>
      <w:r w:rsidRPr="004050B5">
        <w:t>Portata certificata: minimo 12 kN per ancoraggio singolo, identificazione con cartellino di carico massimo e data di collaudo.</w:t>
      </w:r>
    </w:p>
    <w:p w14:paraId="3598765D" w14:textId="77777777" w:rsidR="004050B5" w:rsidRDefault="004050B5" w:rsidP="00EA0437">
      <w:pPr>
        <w:pStyle w:val="Paragrafoelenco"/>
        <w:numPr>
          <w:ilvl w:val="1"/>
          <w:numId w:val="71"/>
        </w:numPr>
      </w:pPr>
      <w:r w:rsidRPr="004050B5">
        <w:t>Marcatura e documentazione: ogni punto di ancoraggio deve essere accompagnato da libretto d’uso, piano di ispezione e scheda tecnica.</w:t>
      </w:r>
    </w:p>
    <w:p w14:paraId="3A7B4DCC" w14:textId="77777777" w:rsidR="00123018" w:rsidRPr="004050B5" w:rsidRDefault="00123018" w:rsidP="00123018">
      <w:pPr>
        <w:pStyle w:val="Paragrafoelenco"/>
        <w:ind w:left="1440"/>
      </w:pPr>
    </w:p>
    <w:p w14:paraId="03A1924D" w14:textId="739A2298" w:rsidR="00123018" w:rsidRPr="004050B5" w:rsidRDefault="004050B5" w:rsidP="00EA0437">
      <w:pPr>
        <w:pStyle w:val="Paragrafoelenco"/>
        <w:numPr>
          <w:ilvl w:val="0"/>
          <w:numId w:val="70"/>
        </w:numPr>
      </w:pPr>
      <w:r w:rsidRPr="004050B5">
        <w:t>Dispositivi di protezione individuale (DPI)</w:t>
      </w:r>
    </w:p>
    <w:p w14:paraId="19D94A33" w14:textId="77777777" w:rsidR="004050B5" w:rsidRPr="004050B5" w:rsidRDefault="004050B5" w:rsidP="00EA0437">
      <w:pPr>
        <w:pStyle w:val="Paragrafoelenco"/>
        <w:numPr>
          <w:ilvl w:val="1"/>
          <w:numId w:val="72"/>
        </w:numPr>
      </w:pPr>
      <w:r w:rsidRPr="004050B5">
        <w:t>Imbracature anticaduta: conformi a UNI EN 361, devono distribuire le forze di arresto della caduta su più punti del corpo.</w:t>
      </w:r>
    </w:p>
    <w:p w14:paraId="40003DE6" w14:textId="77777777" w:rsidR="004050B5" w:rsidRPr="004050B5" w:rsidRDefault="004050B5" w:rsidP="00EA0437">
      <w:pPr>
        <w:pStyle w:val="Paragrafoelenco"/>
        <w:numPr>
          <w:ilvl w:val="1"/>
          <w:numId w:val="72"/>
        </w:numPr>
      </w:pPr>
      <w:r w:rsidRPr="004050B5">
        <w:t>Cordini e assorbitori di energia: conformi a UNI EN 355, limitano le forze trasmesse al corpo in caso di caduta.</w:t>
      </w:r>
    </w:p>
    <w:p w14:paraId="6453834F" w14:textId="77777777" w:rsidR="004050B5" w:rsidRPr="004050B5" w:rsidRDefault="004050B5" w:rsidP="00EA0437">
      <w:pPr>
        <w:pStyle w:val="Paragrafoelenco"/>
        <w:numPr>
          <w:ilvl w:val="1"/>
          <w:numId w:val="72"/>
        </w:numPr>
      </w:pPr>
      <w:r w:rsidRPr="004050B5">
        <w:t>Connettori: moschettoni e dispositivi di collegamento conformi a UNI EN 362, con chiusure a sicurezza automatica.</w:t>
      </w:r>
    </w:p>
    <w:p w14:paraId="72E156F8" w14:textId="77777777" w:rsidR="004050B5" w:rsidRPr="004050B5" w:rsidRDefault="004050B5" w:rsidP="00EA0437">
      <w:pPr>
        <w:pStyle w:val="Paragrafoelenco"/>
        <w:numPr>
          <w:ilvl w:val="1"/>
          <w:numId w:val="72"/>
        </w:numPr>
      </w:pPr>
      <w:r w:rsidRPr="004050B5">
        <w:t>Controllo e sostituzione: ispezioni visive periodiche prima di ogni uso, verifica delle scadenze e della integrità meccanica.</w:t>
      </w:r>
    </w:p>
    <w:p w14:paraId="49D2702A" w14:textId="094C0CDB" w:rsidR="004050B5" w:rsidRPr="004050B5" w:rsidRDefault="004050B5" w:rsidP="004050B5">
      <w:pPr>
        <w:rPr>
          <w:rFonts w:eastAsiaTheme="majorEastAsia" w:cstheme="majorBidi"/>
          <w:i/>
          <w:iCs/>
          <w:sz w:val="32"/>
        </w:rPr>
      </w:pPr>
    </w:p>
    <w:p w14:paraId="2925CFB4" w14:textId="77777777" w:rsidR="004050B5" w:rsidRDefault="004050B5" w:rsidP="00123018">
      <w:r w:rsidRPr="004050B5">
        <w:lastRenderedPageBreak/>
        <w:t>4.5.3.1.5 Terminologia specifica (navetta, satellite)</w:t>
      </w:r>
    </w:p>
    <w:p w14:paraId="1E312CB0" w14:textId="77777777" w:rsidR="00123018" w:rsidRPr="004050B5" w:rsidRDefault="00123018" w:rsidP="00123018"/>
    <w:p w14:paraId="21C2D96A" w14:textId="74E197A7" w:rsidR="00123018" w:rsidRPr="004050B5" w:rsidRDefault="004050B5" w:rsidP="00EA0437">
      <w:pPr>
        <w:pStyle w:val="Paragrafoelenco"/>
        <w:numPr>
          <w:ilvl w:val="0"/>
          <w:numId w:val="55"/>
        </w:numPr>
      </w:pPr>
      <w:r w:rsidRPr="004050B5">
        <w:t>Navetta (aisle-carrier)</w:t>
      </w:r>
    </w:p>
    <w:p w14:paraId="09B58A61" w14:textId="77777777" w:rsidR="004050B5" w:rsidRPr="004050B5" w:rsidRDefault="004050B5" w:rsidP="00EA0437">
      <w:pPr>
        <w:pStyle w:val="Paragrafoelenco"/>
        <w:numPr>
          <w:ilvl w:val="1"/>
          <w:numId w:val="73"/>
        </w:numPr>
      </w:pPr>
      <w:r w:rsidRPr="004050B5">
        <w:t>Macchina mobile che si sposta lungo l’asse X di una corsia, dotata di carrello portante navette o pallet, impiegata per trasportare carichi lungo il corridoio.</w:t>
      </w:r>
    </w:p>
    <w:p w14:paraId="148A5E7E" w14:textId="77777777" w:rsidR="004050B5" w:rsidRPr="004050B5" w:rsidRDefault="004050B5" w:rsidP="00EA0437">
      <w:pPr>
        <w:pStyle w:val="Paragrafoelenco"/>
        <w:numPr>
          <w:ilvl w:val="1"/>
          <w:numId w:val="73"/>
        </w:numPr>
      </w:pPr>
      <w:r w:rsidRPr="004050B5">
        <w:t>Caratteristiche principali:</w:t>
      </w:r>
    </w:p>
    <w:p w14:paraId="1B57C48B" w14:textId="77777777" w:rsidR="004050B5" w:rsidRPr="004050B5" w:rsidRDefault="004050B5" w:rsidP="00EA0437">
      <w:pPr>
        <w:pStyle w:val="Paragrafoelenco"/>
        <w:numPr>
          <w:ilvl w:val="1"/>
          <w:numId w:val="73"/>
        </w:numPr>
      </w:pPr>
      <w:r w:rsidRPr="004050B5">
        <w:t>Profondità minima corsia: 1 100 – 1 500 mm;</w:t>
      </w:r>
    </w:p>
    <w:p w14:paraId="111BC7E3" w14:textId="77777777" w:rsidR="004050B5" w:rsidRDefault="004050B5" w:rsidP="00EA0437">
      <w:pPr>
        <w:pStyle w:val="Paragrafoelenco"/>
        <w:numPr>
          <w:ilvl w:val="1"/>
          <w:numId w:val="73"/>
        </w:numPr>
      </w:pPr>
      <w:r w:rsidRPr="004050B5">
        <w:t>Velocità max: 2 m/s in corsia, &lt; 0,2 m/s durante caricamento.</w:t>
      </w:r>
    </w:p>
    <w:p w14:paraId="4CE1A322" w14:textId="77777777" w:rsidR="00123018" w:rsidRPr="004050B5" w:rsidRDefault="00123018" w:rsidP="00123018"/>
    <w:p w14:paraId="66EA40EE" w14:textId="12C62E78" w:rsidR="00123018" w:rsidRPr="004050B5" w:rsidRDefault="004050B5" w:rsidP="00EA0437">
      <w:pPr>
        <w:pStyle w:val="Paragrafoelenco"/>
        <w:numPr>
          <w:ilvl w:val="0"/>
          <w:numId w:val="55"/>
        </w:numPr>
      </w:pPr>
      <w:r w:rsidRPr="004050B5">
        <w:t>Satellite (shuttle)</w:t>
      </w:r>
    </w:p>
    <w:p w14:paraId="57E4BCFE" w14:textId="77777777" w:rsidR="004050B5" w:rsidRPr="004050B5" w:rsidRDefault="004050B5" w:rsidP="00EA0437">
      <w:pPr>
        <w:pStyle w:val="Paragrafoelenco"/>
        <w:numPr>
          <w:ilvl w:val="1"/>
          <w:numId w:val="74"/>
        </w:numPr>
      </w:pPr>
      <w:r w:rsidRPr="004050B5">
        <w:t>Unità di movimentazione autonoma che si muove verticalmente lungo l’asse Z all’interno della scaffalatura, per prelevare o depositare unità di carico.</w:t>
      </w:r>
    </w:p>
    <w:p w14:paraId="7D333FB3" w14:textId="77777777" w:rsidR="004050B5" w:rsidRPr="004050B5" w:rsidRDefault="004050B5" w:rsidP="00EA0437">
      <w:pPr>
        <w:pStyle w:val="Paragrafoelenco"/>
        <w:numPr>
          <w:ilvl w:val="1"/>
          <w:numId w:val="74"/>
        </w:numPr>
      </w:pPr>
      <w:r w:rsidRPr="004050B5">
        <w:t>Caratteristiche principali:</w:t>
      </w:r>
    </w:p>
    <w:p w14:paraId="321FB7A8" w14:textId="77777777" w:rsidR="004050B5" w:rsidRPr="004050B5" w:rsidRDefault="004050B5" w:rsidP="00EA0437">
      <w:pPr>
        <w:pStyle w:val="Paragrafoelenco"/>
        <w:numPr>
          <w:ilvl w:val="1"/>
          <w:numId w:val="74"/>
        </w:numPr>
      </w:pPr>
      <w:r w:rsidRPr="004050B5">
        <w:t>Altezza massima di sollevamento fino a 12 m;</w:t>
      </w:r>
    </w:p>
    <w:p w14:paraId="05D564CD" w14:textId="77777777" w:rsidR="004050B5" w:rsidRPr="004050B5" w:rsidRDefault="004050B5" w:rsidP="00EA0437">
      <w:pPr>
        <w:pStyle w:val="Paragrafoelenco"/>
        <w:numPr>
          <w:ilvl w:val="1"/>
          <w:numId w:val="74"/>
        </w:numPr>
      </w:pPr>
      <w:r w:rsidRPr="004050B5">
        <w:t>Capacità di carico: 1 000 – 2 000 kg;</w:t>
      </w:r>
    </w:p>
    <w:p w14:paraId="6688CBDC" w14:textId="77777777" w:rsidR="004050B5" w:rsidRDefault="004050B5" w:rsidP="00EA0437">
      <w:pPr>
        <w:pStyle w:val="Paragrafoelenco"/>
        <w:numPr>
          <w:ilvl w:val="1"/>
          <w:numId w:val="74"/>
        </w:numPr>
      </w:pPr>
      <w:r w:rsidRPr="004050B5">
        <w:t>Equipaggiato con sistemi di localizzazione laser e sensori di fine corsa.</w:t>
      </w:r>
    </w:p>
    <w:p w14:paraId="30A756B0" w14:textId="77777777" w:rsidR="00123018" w:rsidRPr="004050B5" w:rsidRDefault="00123018" w:rsidP="00123018"/>
    <w:p w14:paraId="3536899D" w14:textId="30D6545B" w:rsidR="00BC1A77" w:rsidRPr="004050B5" w:rsidRDefault="004050B5" w:rsidP="00EA0437">
      <w:pPr>
        <w:pStyle w:val="Paragrafoelenco"/>
        <w:numPr>
          <w:ilvl w:val="0"/>
          <w:numId w:val="55"/>
        </w:numPr>
      </w:pPr>
      <w:r w:rsidRPr="004050B5">
        <w:t>Sinergia navetta-satellite</w:t>
      </w:r>
    </w:p>
    <w:p w14:paraId="3FF26E48" w14:textId="77777777" w:rsidR="004050B5" w:rsidRPr="004050B5" w:rsidRDefault="004050B5" w:rsidP="00EA0437">
      <w:pPr>
        <w:pStyle w:val="Paragrafoelenco"/>
        <w:numPr>
          <w:ilvl w:val="1"/>
          <w:numId w:val="75"/>
        </w:numPr>
      </w:pPr>
      <w:r w:rsidRPr="004050B5">
        <w:t>Il sistema integrato di navetta e satellite garantisce flessibilità, elevata densità di stoccaggio e sicurezza operativa:</w:t>
      </w:r>
    </w:p>
    <w:p w14:paraId="527DA396" w14:textId="77777777" w:rsidR="004050B5" w:rsidRPr="004050B5" w:rsidRDefault="004050B5" w:rsidP="00EA0437">
      <w:pPr>
        <w:pStyle w:val="Paragrafoelenco"/>
        <w:numPr>
          <w:ilvl w:val="2"/>
          <w:numId w:val="75"/>
        </w:numPr>
      </w:pPr>
      <w:r w:rsidRPr="004050B5">
        <w:t>Operazioni di prelievo/deposito completamente automatizzate;</w:t>
      </w:r>
    </w:p>
    <w:p w14:paraId="38F98CC1" w14:textId="77777777" w:rsidR="004050B5" w:rsidRPr="004050B5" w:rsidRDefault="004050B5" w:rsidP="00EA0437">
      <w:pPr>
        <w:pStyle w:val="Paragrafoelenco"/>
        <w:numPr>
          <w:ilvl w:val="2"/>
          <w:numId w:val="75"/>
        </w:numPr>
      </w:pPr>
      <w:r w:rsidRPr="004050B5">
        <w:t>Interlock di sicurezza per evitare movimenti concomitanti in collisione;</w:t>
      </w:r>
    </w:p>
    <w:p w14:paraId="5899AB18" w14:textId="77777777" w:rsidR="004050B5" w:rsidRDefault="004050B5" w:rsidP="00EA0437">
      <w:pPr>
        <w:pStyle w:val="Paragrafoelenco"/>
        <w:numPr>
          <w:ilvl w:val="2"/>
          <w:numId w:val="75"/>
        </w:numPr>
      </w:pPr>
      <w:r w:rsidRPr="004050B5">
        <w:t>Monitoraggio e diagnostica in tempo reale via PLC e SCADA.</w:t>
      </w:r>
    </w:p>
    <w:p w14:paraId="09CA8ECC" w14:textId="77777777" w:rsidR="00BC1A77" w:rsidRDefault="00BC1A77" w:rsidP="00BC1A77"/>
    <w:p w14:paraId="75612518" w14:textId="7FAD46FF" w:rsidR="00BC1A77" w:rsidRDefault="00BC1A77" w:rsidP="00BC1A77">
      <w:pPr>
        <w:pStyle w:val="Testo"/>
      </w:pPr>
      <w:r>
        <w:t xml:space="preserve">4.5.3.2 </w:t>
      </w:r>
      <w:r w:rsidRPr="00BC1A77">
        <w:t>Norma UNI EN 15635 – Utilizzo e manutenzione delle scaffalature</w:t>
      </w:r>
    </w:p>
    <w:p w14:paraId="51D18545" w14:textId="77777777" w:rsidR="00BC1A77" w:rsidRPr="00BC1A77" w:rsidRDefault="00BC1A77" w:rsidP="00BC1A77"/>
    <w:p w14:paraId="13F7069D" w14:textId="77777777" w:rsidR="00BC1A77" w:rsidRDefault="00BC1A77" w:rsidP="00BC1A77">
      <w:r w:rsidRPr="00BC1A77">
        <w:t>4.5.3.2.1 Obblighi dell’utilizzatore e frequenza ispezioni</w:t>
      </w:r>
    </w:p>
    <w:p w14:paraId="2AD8FBC3" w14:textId="1878CC8E" w:rsidR="00BC1A77" w:rsidRDefault="00BC1A77" w:rsidP="00BC1A77">
      <w:r w:rsidRPr="00BC1A77">
        <w:br/>
        <w:t>L’utilizzatore ha la responsabilità esclusiva di garantire che le scaffalature siano sottoposte a ispezioni regolari per tutta la loro vita utile. Le ispezioni devono essere pianificate in funzione del fattore di rischio: magazzini ad alto traffico o con carichi pesanti richiedono controlli più frequenti (ad esempio trimestrali), mentre impianti con uso leggero possono essere verificati semestralmente. È necessario predisporre un piano di ispezione scritto, in cui si specifichino date, aree da controllare e soglie di tolleranza per danni e deformazioni. Prima della messa in servizio, dopo ogni modifica strutturale e almeno una volta all’anno, l’intera scaffalatura deve essere ispezionata nella sua completezza; in aggiunta, controlli visivi devono essere effettuati quotidianamente dagli operatori di magazzino.</w:t>
      </w:r>
    </w:p>
    <w:p w14:paraId="5E753931" w14:textId="77777777" w:rsidR="00BC1A77" w:rsidRDefault="00BC1A77" w:rsidP="00BC1A77"/>
    <w:p w14:paraId="6AB35D2F" w14:textId="77777777" w:rsidR="00DD6518" w:rsidRDefault="00DD6518" w:rsidP="00BC1A77"/>
    <w:p w14:paraId="00D7A0ED" w14:textId="77777777" w:rsidR="00DD6518" w:rsidRDefault="00DD6518" w:rsidP="00BC1A77"/>
    <w:p w14:paraId="5B189849" w14:textId="77777777" w:rsidR="00DD6518" w:rsidRDefault="00DD6518" w:rsidP="00BC1A77"/>
    <w:p w14:paraId="135EBCC9" w14:textId="77777777" w:rsidR="00DD6518" w:rsidRDefault="00DD6518" w:rsidP="00BC1A77"/>
    <w:p w14:paraId="3DD70D84" w14:textId="77777777" w:rsidR="00DD6518" w:rsidRPr="00BC1A77" w:rsidRDefault="00DD6518" w:rsidP="00BC1A77"/>
    <w:p w14:paraId="1B5FAF83" w14:textId="77777777" w:rsidR="00BC1A77" w:rsidRDefault="00BC1A77" w:rsidP="00BC1A77">
      <w:r w:rsidRPr="00BC1A77">
        <w:lastRenderedPageBreak/>
        <w:t>4.5.3.2.2 Classificazione danni e interventi correttivi</w:t>
      </w:r>
    </w:p>
    <w:p w14:paraId="613F2CFF" w14:textId="6D4C18C8" w:rsidR="00BC1A77" w:rsidRDefault="00BC1A77" w:rsidP="00BC1A77">
      <w:r w:rsidRPr="00BC1A77">
        <w:br/>
        <w:t>I danni devono essere classificati con codici colore:</w:t>
      </w:r>
    </w:p>
    <w:p w14:paraId="1BD31FA2" w14:textId="77777777" w:rsidR="00BC1A77" w:rsidRPr="00BC1A77" w:rsidRDefault="00BC1A77" w:rsidP="00BC1A77"/>
    <w:p w14:paraId="4FAE2593" w14:textId="77777777" w:rsidR="00BC1A77" w:rsidRPr="00BC1A77" w:rsidRDefault="00BC1A77" w:rsidP="00EA0437">
      <w:pPr>
        <w:numPr>
          <w:ilvl w:val="0"/>
          <w:numId w:val="76"/>
        </w:numPr>
      </w:pPr>
      <w:r w:rsidRPr="00BC1A77">
        <w:t>Verde (danno lieve): piccole ammaccature o graffi superficiali che non compromettono la resistenza. Intervento: controllo e ripristino verniciatura.</w:t>
      </w:r>
    </w:p>
    <w:p w14:paraId="66E46AAA" w14:textId="77777777" w:rsidR="00BC1A77" w:rsidRPr="00BC1A77" w:rsidRDefault="00BC1A77" w:rsidP="00EA0437">
      <w:pPr>
        <w:numPr>
          <w:ilvl w:val="0"/>
          <w:numId w:val="76"/>
        </w:numPr>
      </w:pPr>
      <w:r w:rsidRPr="00BC1A77">
        <w:t>Ambra (danno moderato): deformazioni localizzate, saldature incrinate o bulloneria allentata. Intervento: sostituzione bulloni, rinforzo saldature, verifica portata.</w:t>
      </w:r>
    </w:p>
    <w:p w14:paraId="25015BD1" w14:textId="44A73413" w:rsidR="00BC1A77" w:rsidRDefault="00BC1A77" w:rsidP="00EA0437">
      <w:pPr>
        <w:numPr>
          <w:ilvl w:val="0"/>
          <w:numId w:val="76"/>
        </w:numPr>
      </w:pPr>
      <w:r w:rsidRPr="00BC1A77">
        <w:t>Rosso (danno grave): montanti piegati, rottura di componenti strutturali, cedimenti dei correnti. Intervento: rimozione immediata del carico, sostituzione dei componenti danneggiati, riprogettazione locale.</w:t>
      </w:r>
      <w:r w:rsidRPr="00BC1A77">
        <w:br/>
        <w:t>Ogni intervento correttivo deve seguire le istruzioni del costruttore e impiegare ricambi originali; in caso di urgenza, si possono usare pezzi equivalenti solo previa validazione ingegneristica.</w:t>
      </w:r>
    </w:p>
    <w:p w14:paraId="7B20D64F" w14:textId="77777777" w:rsidR="00BC1A77" w:rsidRPr="00BC1A77" w:rsidRDefault="00BC1A77" w:rsidP="00BC1A77"/>
    <w:p w14:paraId="6CD19129" w14:textId="77777777" w:rsidR="00BC1A77" w:rsidRDefault="00BC1A77" w:rsidP="00BC1A77">
      <w:r w:rsidRPr="00BC1A77">
        <w:t>4.5.3.2.3 Formazione del personale e registro manutenzioni</w:t>
      </w:r>
    </w:p>
    <w:p w14:paraId="2FBDBDE9" w14:textId="40FE09FA" w:rsidR="00BC1A77" w:rsidRPr="00BC1A77" w:rsidRDefault="00BC1A77" w:rsidP="00BC1A77">
      <w:r w:rsidRPr="00BC1A77">
        <w:br/>
        <w:t>Tutto il personale incaricato di ispezioni e manutenzioni deve aver ricevuto formazione specifica sulla norma UNI EN 15635 e sul manuale d’uso dell’impianto. Devono conoscere i criteri di classificazione dei danni, le tecniche di riparazione e le procedure di sicurezza (lock-out/tag-out). Il registro manutenzioni deve contenere per ogni intervento almeno: data, nome dell’operatore, descrizione dell’attività, componente interessato, esito della verifica e firma. Tale registro va conservato per un minimo di tre anni e reso disponibile agli organi di vigilanza.</w:t>
      </w:r>
    </w:p>
    <w:p w14:paraId="1D2B68EA" w14:textId="35CA907B" w:rsidR="00BC1A77" w:rsidRPr="00BC1A77" w:rsidRDefault="00BC1A77" w:rsidP="00BC1A77"/>
    <w:p w14:paraId="2564A79C" w14:textId="055C47AD" w:rsidR="00BC1A77" w:rsidRDefault="00BC1A77" w:rsidP="00BC1A77">
      <w:pPr>
        <w:pStyle w:val="Testo"/>
      </w:pPr>
      <w:r>
        <w:t xml:space="preserve">4.5.3.3 </w:t>
      </w:r>
      <w:r w:rsidRPr="00BC1A77">
        <w:t>Norma UNI EN 15629 – Specifiche dell’attrezzatura di immagazzinaggio</w:t>
      </w:r>
    </w:p>
    <w:p w14:paraId="52F099B2" w14:textId="77777777" w:rsidR="00BC1A77" w:rsidRPr="00BC1A77" w:rsidRDefault="00BC1A77" w:rsidP="00BC1A77"/>
    <w:p w14:paraId="63933C88" w14:textId="77777777" w:rsidR="00BC1A77" w:rsidRDefault="00BC1A77" w:rsidP="00BC1A77">
      <w:r w:rsidRPr="00BC1A77">
        <w:t>4.5.3.3.1 Requisiti di installazione e configurazione</w:t>
      </w:r>
    </w:p>
    <w:p w14:paraId="217ED3E8" w14:textId="0639698F" w:rsidR="00BC1A77" w:rsidRDefault="00BC1A77" w:rsidP="00BC1A77">
      <w:r w:rsidRPr="00BC1A77">
        <w:br/>
        <w:t xml:space="preserve">La norma UNI EN 15629 definisce le specifiche dimensionali, i metodi di aggancio e le tolleranze per la corretta installazione di ripiani, correnti e montanti. È obbligatorio seguire scrupolosamente il disegno di progetto fornito dal costruttore, verificando la corretta posizione dei ganci di sicurezza e dei fermagli anti-scivolo. I montanti devono essere posizionati in piano e ad angolo retto, con livellamento entro ±5 mm su tutta la lunghezza. Le traverse devono essere inserite e fissate secondo le istruzioni, garantendo la corretta quota libera dal pavimento (di norma </w:t>
      </w:r>
      <w:r w:rsidRPr="00BC1A77">
        <w:rPr>
          <w:rFonts w:ascii="Cambria Math" w:hAnsi="Cambria Math" w:cs="Cambria Math"/>
        </w:rPr>
        <w:t>≥</w:t>
      </w:r>
      <w:r w:rsidRPr="00BC1A77">
        <w:t xml:space="preserve"> 100 mm) per facilitare le operazioni di pulizia. Ogni scaffalatura deve essere dotata di fermi laterali e paracolpi ai piedi dei montanti per prevenire urti accidentali da carrelli.</w:t>
      </w:r>
    </w:p>
    <w:p w14:paraId="0F79B7E4" w14:textId="77777777" w:rsidR="00BC1A77" w:rsidRPr="00BC1A77" w:rsidRDefault="00BC1A77" w:rsidP="00BC1A77"/>
    <w:p w14:paraId="7E179BFA" w14:textId="77777777" w:rsidR="00BC1A77" w:rsidRDefault="00BC1A77" w:rsidP="00BC1A77">
      <w:r w:rsidRPr="00BC1A77">
        <w:t>4.5.3.3.2 Verifiche iniziali e dopo ogni modifica</w:t>
      </w:r>
    </w:p>
    <w:p w14:paraId="199422A8" w14:textId="4B9068F7" w:rsidR="00BC1A77" w:rsidRPr="00BC1A77" w:rsidRDefault="00BC1A77" w:rsidP="00BC1A77">
      <w:r w:rsidRPr="00BC1A77">
        <w:br/>
        <w:t xml:space="preserve">Dopo l’installazione e prima della messa in servizio, va eseguito un collaudo iniziale per controllare: verticalità dei montanti, corretto innesto delle traverse, integrità dei pannelli e assenza di giochi eccessivi. Ogni qualvolta si modifichi la configurazione (spostamento di ripiani, aggiunta di correnti, variazione degli interassi), è necessario ripetere la verifica iniziale. Eventuali rilievi di non </w:t>
      </w:r>
      <w:r w:rsidRPr="00BC1A77">
        <w:lastRenderedPageBreak/>
        <w:t>conformità devono essere risolti prima che il magazzino possa tornare operativo. Tali verifiche vanno annotate in un verbale, allegato al registro di manutenzione.</w:t>
      </w:r>
    </w:p>
    <w:p w14:paraId="6302436C" w14:textId="6AC7B443" w:rsidR="00BC1A77" w:rsidRPr="00BC1A77" w:rsidRDefault="00BC1A77" w:rsidP="00BC1A77"/>
    <w:p w14:paraId="68E16F82" w14:textId="3B9E75E6" w:rsidR="00BC1A77" w:rsidRDefault="00BC1A77" w:rsidP="00BC1A77">
      <w:pPr>
        <w:pStyle w:val="Testo"/>
      </w:pPr>
      <w:r w:rsidRPr="00BC1A77">
        <w:t>4.5.3.4 UNI EN 15512:2021 – Progettazione strutturale delle scaffalature porta</w:t>
      </w:r>
      <w:r w:rsidRPr="00BC1A77">
        <w:rPr>
          <w:rFonts w:ascii="Cambria Math" w:hAnsi="Cambria Math" w:cs="Cambria Math"/>
        </w:rPr>
        <w:t>‐</w:t>
      </w:r>
      <w:r w:rsidRPr="00BC1A77">
        <w:t>pallet</w:t>
      </w:r>
    </w:p>
    <w:p w14:paraId="1615013D" w14:textId="77777777" w:rsidR="00BC1A77" w:rsidRPr="00BC1A77" w:rsidRDefault="00BC1A77" w:rsidP="00BC1A77">
      <w:pPr>
        <w:pStyle w:val="Testo"/>
      </w:pPr>
    </w:p>
    <w:p w14:paraId="4880D425" w14:textId="5FF351E6" w:rsidR="00BC1A77" w:rsidRDefault="00BC1A77" w:rsidP="00BC1A77">
      <w:r w:rsidRPr="00BC1A77">
        <w:t>4.5.3.4.1 Principi di calcolo e fattori di sicurezza</w:t>
      </w:r>
    </w:p>
    <w:p w14:paraId="2B7FAFEF" w14:textId="3EDD3D2E" w:rsidR="00BC1A77" w:rsidRDefault="00BC1A77" w:rsidP="00BC1A77">
      <w:r w:rsidRPr="00BC1A77">
        <w:br/>
        <w:t>La norma stabilisce i criteri di progettazione per garantire che ogni elemento strutturale (montante, corrente, zavorra) sia dimensionato con fattori di sicurezza adeguati:</w:t>
      </w:r>
    </w:p>
    <w:p w14:paraId="4D6164A4" w14:textId="2C5ED739" w:rsidR="00BC1A77" w:rsidRPr="00BC1A77" w:rsidRDefault="00BC1A77" w:rsidP="00BC1A77">
      <w:r>
        <w:tab/>
      </w:r>
    </w:p>
    <w:p w14:paraId="5C8D3844" w14:textId="77777777" w:rsidR="00BC1A77" w:rsidRPr="00BC1A77" w:rsidRDefault="00BC1A77" w:rsidP="00EA0437">
      <w:pPr>
        <w:numPr>
          <w:ilvl w:val="0"/>
          <w:numId w:val="77"/>
        </w:numPr>
      </w:pPr>
      <w:r w:rsidRPr="00BC1A77">
        <w:t xml:space="preserve">Fattore di carico </w:t>
      </w:r>
      <w:r w:rsidRPr="00BC1A77">
        <w:rPr>
          <w:rFonts w:ascii="Cambria" w:hAnsi="Cambria" w:cs="Cambria"/>
        </w:rPr>
        <w:t>γ</w:t>
      </w:r>
      <w:r w:rsidRPr="00BC1A77">
        <w:t xml:space="preserve">_F = 1,35 per carichi permanenti e </w:t>
      </w:r>
      <w:r w:rsidRPr="00BC1A77">
        <w:rPr>
          <w:rFonts w:ascii="Cambria" w:hAnsi="Cambria" w:cs="Cambria"/>
        </w:rPr>
        <w:t>γ</w:t>
      </w:r>
      <w:r w:rsidRPr="00BC1A77">
        <w:t>_F = 1,5 per carichi accidentali;</w:t>
      </w:r>
    </w:p>
    <w:p w14:paraId="30B47DBE" w14:textId="77777777" w:rsidR="00BC1A77" w:rsidRPr="00BC1A77" w:rsidRDefault="00BC1A77" w:rsidP="00EA0437">
      <w:pPr>
        <w:numPr>
          <w:ilvl w:val="0"/>
          <w:numId w:val="77"/>
        </w:numPr>
      </w:pPr>
      <w:r w:rsidRPr="00BC1A77">
        <w:t xml:space="preserve">Coefficiente di parziale sicurezza </w:t>
      </w:r>
      <w:r w:rsidRPr="00BC1A77">
        <w:rPr>
          <w:rFonts w:ascii="Cambria" w:hAnsi="Cambria" w:cs="Cambria"/>
        </w:rPr>
        <w:t>γ</w:t>
      </w:r>
      <w:r w:rsidRPr="00BC1A77">
        <w:t>_M = 1,15 per propriet</w:t>
      </w:r>
      <w:r w:rsidRPr="00BC1A77">
        <w:rPr>
          <w:rFonts w:cs="Red Hat Display SemiBold"/>
        </w:rPr>
        <w:t>à</w:t>
      </w:r>
      <w:r w:rsidRPr="00BC1A77">
        <w:t xml:space="preserve"> dei materiali;</w:t>
      </w:r>
    </w:p>
    <w:p w14:paraId="1748B13A" w14:textId="77777777" w:rsidR="00BC1A77" w:rsidRDefault="00BC1A77" w:rsidP="00EA0437">
      <w:pPr>
        <w:numPr>
          <w:ilvl w:val="0"/>
          <w:numId w:val="77"/>
        </w:numPr>
      </w:pPr>
      <w:r w:rsidRPr="00BC1A77">
        <w:t>Carichi variabili: definizione di combinazioni di carico (statico, dinamico, neve, vento) da considerare nel calcolo.</w:t>
      </w:r>
      <w:r w:rsidRPr="00BC1A77">
        <w:br/>
        <w:t>I calcoli di resistenza devono essere eseguiti secondo le formule dell’Eurocodice 3, considerando instabilità a pressoflessione, scorrimento, e flesso-taglio.</w:t>
      </w:r>
    </w:p>
    <w:p w14:paraId="192A92FC" w14:textId="77777777" w:rsidR="00BC1A77" w:rsidRPr="00BC1A77" w:rsidRDefault="00BC1A77" w:rsidP="00BC1A77">
      <w:pPr>
        <w:ind w:left="720"/>
      </w:pPr>
    </w:p>
    <w:p w14:paraId="1622CE9C" w14:textId="77777777" w:rsidR="00BC1A77" w:rsidRDefault="00BC1A77" w:rsidP="00BC1A77">
      <w:r w:rsidRPr="00BC1A77">
        <w:t>4.5.3.4.2 Applicabilità a sistemi controventati e non</w:t>
      </w:r>
    </w:p>
    <w:p w14:paraId="5AC3B152" w14:textId="09DD9ED4" w:rsidR="00BC1A77" w:rsidRPr="00BC1A77" w:rsidRDefault="00BC1A77" w:rsidP="00BC1A77">
      <w:r w:rsidRPr="00BC1A77">
        <w:br/>
        <w:t>La progettazione considera sia le scaffalature non controventate (basi a gravità, pareti aperte) sia quelle controventate (orizzontali o a croce di Sant’Andrea). Per i sistemi non controventati, vanno calcolate le luci di instabilità laterale dei montanti e l’effetto delle forze di spinta del carico. Nei sistemi controventati, il controvento riduce i momenti flettenti e aumenta la rigidezza globale, permettendo luci maggiori tra montanti. I dispositivi di controvento devono essere progettati per trasferire forze orizzontali di almeno 5 % del peso verticale delle scaffalature.</w:t>
      </w:r>
    </w:p>
    <w:p w14:paraId="207679EC" w14:textId="11559914" w:rsidR="00BC1A77" w:rsidRPr="00BC1A77" w:rsidRDefault="00BC1A77" w:rsidP="00BC1A77"/>
    <w:p w14:paraId="7C30121F" w14:textId="77777777" w:rsidR="00BC1A77" w:rsidRDefault="00BC1A77" w:rsidP="00BC1A77">
      <w:pPr>
        <w:pStyle w:val="Testo"/>
      </w:pPr>
      <w:r w:rsidRPr="00BC1A77">
        <w:t>4.5.3.5 UNI EN 16681:2016 – Progettazione sismica delle scaffalature</w:t>
      </w:r>
    </w:p>
    <w:p w14:paraId="39FD0F7D" w14:textId="77777777" w:rsidR="00BC1A77" w:rsidRPr="00BC1A77" w:rsidRDefault="00BC1A77" w:rsidP="00BC1A77"/>
    <w:p w14:paraId="5E59D4FA" w14:textId="77777777" w:rsidR="00BC1A77" w:rsidRDefault="00BC1A77" w:rsidP="00BC1A77">
      <w:r w:rsidRPr="00BC1A77">
        <w:t>4.5.3.5.1 Stati limite e requisiti per la salvaguardia della vita</w:t>
      </w:r>
    </w:p>
    <w:p w14:paraId="5B3422BA" w14:textId="5C41AB69" w:rsidR="00BC1A77" w:rsidRDefault="00BC1A77" w:rsidP="00BC1A77">
      <w:r w:rsidRPr="00BC1A77">
        <w:br/>
        <w:t>La norma definisce gli Stati Limite Ultimi (SLU) e di Salvaguardia della Vita (SLV) per le scaffalature in zona sismica.</w:t>
      </w:r>
    </w:p>
    <w:p w14:paraId="1AE5DCA9" w14:textId="77777777" w:rsidR="00BC1A77" w:rsidRPr="00BC1A77" w:rsidRDefault="00BC1A77" w:rsidP="00BC1A77"/>
    <w:p w14:paraId="7A250FF6" w14:textId="77777777" w:rsidR="00BC1A77" w:rsidRPr="00BC1A77" w:rsidRDefault="00BC1A77" w:rsidP="00EA0437">
      <w:pPr>
        <w:numPr>
          <w:ilvl w:val="0"/>
          <w:numId w:val="78"/>
        </w:numPr>
      </w:pPr>
      <w:r w:rsidRPr="00BC1A77">
        <w:t>SLV: la struttura deve resistere a un sisma di progetto con danni limitati, mantenendo integrità e vie di fuga libere;</w:t>
      </w:r>
    </w:p>
    <w:p w14:paraId="7AE23AC3" w14:textId="77777777" w:rsidR="00BC1A77" w:rsidRDefault="00BC1A77" w:rsidP="00EA0437">
      <w:pPr>
        <w:numPr>
          <w:ilvl w:val="0"/>
          <w:numId w:val="78"/>
        </w:numPr>
      </w:pPr>
      <w:r w:rsidRPr="00BC1A77">
        <w:t>SLU: non deve verificarsi collasso globale né cedimenti tali da comportare il rischio per gli operatori.</w:t>
      </w:r>
      <w:r w:rsidRPr="00BC1A77">
        <w:br/>
        <w:t>I coefficienti di azione sismica derivano dalle NTC 2018 e dalla mappa di pericolosità sismica nazionale, applicando un sistema di analisi quasi-statica o dinamica modale a seconda dell’altezza.</w:t>
      </w:r>
    </w:p>
    <w:p w14:paraId="63832E92" w14:textId="77777777" w:rsidR="00BC1A77" w:rsidRDefault="00BC1A77" w:rsidP="00BC1A77"/>
    <w:p w14:paraId="5585D696" w14:textId="77777777" w:rsidR="00DD6518" w:rsidRDefault="00DD6518" w:rsidP="00BC1A77"/>
    <w:p w14:paraId="5696803D" w14:textId="77777777" w:rsidR="00DD6518" w:rsidRPr="00BC1A77" w:rsidRDefault="00DD6518" w:rsidP="00BC1A77"/>
    <w:p w14:paraId="6DA79F06" w14:textId="77777777" w:rsidR="00BC1A77" w:rsidRDefault="00BC1A77" w:rsidP="00BC1A77">
      <w:r w:rsidRPr="00BC1A77">
        <w:lastRenderedPageBreak/>
        <w:t>4.5.3.5.2 Comportamento delle unità di carico sotto sisma</w:t>
      </w:r>
    </w:p>
    <w:p w14:paraId="53F54858" w14:textId="3A9E802A" w:rsidR="00BC1A77" w:rsidRPr="00BC1A77" w:rsidRDefault="00BC1A77" w:rsidP="00BC1A77">
      <w:r w:rsidRPr="00BC1A77">
        <w:br/>
        <w:t>Le unità di carico (pallet e casse) sono soggette a forze orizzontali che possono causare slittamento sui correnti. La norma prescrive di calcolare la forza di attrito tra pallet e acciaio (coefficiente µ minimo 0,2), la massa delle unità e l’accelerazione orizzontale. In fase di progetto, si valutano le “zone a vuoto” e “zone piene” per garantire che la distribuzione dei carichi non comprometta la risposta sismica. Nei magazzini esistenti, si raccomanda l’uso di ferma-pallet (back-stop) con resistenza minima pari alle spinte calcolate per il sisma di progetto.</w:t>
      </w:r>
    </w:p>
    <w:p w14:paraId="03E53B67" w14:textId="528CAC3A" w:rsidR="00BC1A77" w:rsidRPr="00BC1A77" w:rsidRDefault="00BC1A77" w:rsidP="00BC1A77"/>
    <w:p w14:paraId="0C249352" w14:textId="77777777" w:rsidR="00BC1A77" w:rsidRDefault="00BC1A77" w:rsidP="00BC1A77">
      <w:pPr>
        <w:pStyle w:val="Testo"/>
      </w:pPr>
      <w:r w:rsidRPr="00BC1A77">
        <w:t>4.5.3.6 UNI EN 15635 e UNI EN 15878 – Cartelli di portata</w:t>
      </w:r>
    </w:p>
    <w:p w14:paraId="27E77C89" w14:textId="77777777" w:rsidR="00BC1A77" w:rsidRPr="00BC1A77" w:rsidRDefault="00BC1A77" w:rsidP="00BC1A77"/>
    <w:p w14:paraId="29BD4DEF" w14:textId="77777777" w:rsidR="00BC1A77" w:rsidRDefault="00BC1A77" w:rsidP="00BC1A77">
      <w:r w:rsidRPr="00BC1A77">
        <w:t>4.5.3.6.1 Definizione e ubicazione dei cartelli</w:t>
      </w:r>
    </w:p>
    <w:p w14:paraId="72346D67" w14:textId="76A16C1B" w:rsidR="00BC1A77" w:rsidRDefault="00BC1A77" w:rsidP="00BC1A77">
      <w:r w:rsidRPr="00BC1A77">
        <w:br/>
        <w:t>I cartelli di portata sono elementi affissi in posizione ben visibile su ogni scaffalatura, riportanti:</w:t>
      </w:r>
    </w:p>
    <w:p w14:paraId="32F879E7" w14:textId="77777777" w:rsidR="00BC1A77" w:rsidRPr="00BC1A77" w:rsidRDefault="00BC1A77" w:rsidP="00BC1A77"/>
    <w:p w14:paraId="60560698" w14:textId="77777777" w:rsidR="00BC1A77" w:rsidRPr="00BC1A77" w:rsidRDefault="00BC1A77" w:rsidP="00EA0437">
      <w:pPr>
        <w:numPr>
          <w:ilvl w:val="0"/>
          <w:numId w:val="79"/>
        </w:numPr>
      </w:pPr>
      <w:r w:rsidRPr="00BC1A77">
        <w:t>Portata massima per ripiano (kg);</w:t>
      </w:r>
    </w:p>
    <w:p w14:paraId="5F47F0EC" w14:textId="77777777" w:rsidR="00BC1A77" w:rsidRPr="00BC1A77" w:rsidRDefault="00BC1A77" w:rsidP="00EA0437">
      <w:pPr>
        <w:numPr>
          <w:ilvl w:val="0"/>
          <w:numId w:val="79"/>
        </w:numPr>
      </w:pPr>
      <w:r w:rsidRPr="00BC1A77">
        <w:t>Numero di ripiani e interassi (mm);</w:t>
      </w:r>
    </w:p>
    <w:p w14:paraId="65F289AA" w14:textId="77777777" w:rsidR="00BC1A77" w:rsidRPr="00BC1A77" w:rsidRDefault="00BC1A77" w:rsidP="00EA0437">
      <w:pPr>
        <w:numPr>
          <w:ilvl w:val="0"/>
          <w:numId w:val="79"/>
        </w:numPr>
      </w:pPr>
      <w:r w:rsidRPr="00BC1A77">
        <w:t>Portata per spalla e quota del primo ripiano da terra;</w:t>
      </w:r>
    </w:p>
    <w:p w14:paraId="40552010" w14:textId="0E5768FA" w:rsidR="00BC1A77" w:rsidRDefault="00BC1A77" w:rsidP="00EA0437">
      <w:pPr>
        <w:numPr>
          <w:ilvl w:val="0"/>
          <w:numId w:val="79"/>
        </w:numPr>
      </w:pPr>
      <w:r w:rsidRPr="00BC1A77">
        <w:t>Data dell’ultima ispezione e firma dell’operatore.</w:t>
      </w:r>
      <w:r w:rsidRPr="00BC1A77">
        <w:br/>
        <w:t>Devono essere realizzati in materiale durevole, resistenti agli agenti chimici e ai raggi UV, in lingua italiana e, ove necessario, anche in inglese. L’installazione avviene solitamente sul montante frontale, a circa 1,6 m di altezza, in modo da poter essere letti senza piegarsi o sollevarsi.</w:t>
      </w:r>
    </w:p>
    <w:p w14:paraId="4FEACB4F" w14:textId="77777777" w:rsidR="00BC1A77" w:rsidRPr="00BC1A77" w:rsidRDefault="00BC1A77" w:rsidP="00BC1A77"/>
    <w:p w14:paraId="539FA5BB" w14:textId="77777777" w:rsidR="00BC1A77" w:rsidRDefault="00BC1A77" w:rsidP="00BC1A77">
      <w:pPr>
        <w:pStyle w:val="Testo"/>
      </w:pPr>
      <w:r w:rsidRPr="00BC1A77">
        <w:t>4.5.3.7 Contenuti minimi e formato (lingua, durata)</w:t>
      </w:r>
    </w:p>
    <w:p w14:paraId="18863C90" w14:textId="77777777" w:rsidR="00BC1A77" w:rsidRPr="00BC1A77" w:rsidRDefault="00BC1A77" w:rsidP="00BC1A77"/>
    <w:p w14:paraId="2F60C0F5" w14:textId="77777777" w:rsidR="00BC1A77" w:rsidRDefault="00BC1A77" w:rsidP="00BC1A77">
      <w:r w:rsidRPr="00BC1A77">
        <w:t>4.5.3.7.1 Dimensioni e orientamenti raccomandati</w:t>
      </w:r>
    </w:p>
    <w:p w14:paraId="2EA5CBAE" w14:textId="70CE24A5" w:rsidR="00BC1A77" w:rsidRDefault="00BC1A77" w:rsidP="00BC1A77">
      <w:r w:rsidRPr="00BC1A77">
        <w:br/>
        <w:t>UNI EN 15878 fornisce linee guida:</w:t>
      </w:r>
    </w:p>
    <w:p w14:paraId="2952343B" w14:textId="77777777" w:rsidR="00BC1A77" w:rsidRPr="00BC1A77" w:rsidRDefault="00BC1A77" w:rsidP="00BC1A77"/>
    <w:p w14:paraId="29839666" w14:textId="77777777" w:rsidR="00BC1A77" w:rsidRPr="00BC1A77" w:rsidRDefault="00BC1A77" w:rsidP="00EA0437">
      <w:pPr>
        <w:numPr>
          <w:ilvl w:val="0"/>
          <w:numId w:val="80"/>
        </w:numPr>
      </w:pPr>
      <w:r w:rsidRPr="00BC1A77">
        <w:t>Formato A3 per scaffalature molto grandi o multi-fronte;</w:t>
      </w:r>
    </w:p>
    <w:p w14:paraId="382D85C5" w14:textId="77777777" w:rsidR="00BC1A77" w:rsidRPr="00BC1A77" w:rsidRDefault="00BC1A77" w:rsidP="00EA0437">
      <w:pPr>
        <w:numPr>
          <w:ilvl w:val="0"/>
          <w:numId w:val="80"/>
        </w:numPr>
      </w:pPr>
      <w:r w:rsidRPr="00BC1A77">
        <w:t>Formato A4 per scaffalature standard;</w:t>
      </w:r>
    </w:p>
    <w:p w14:paraId="4571B1AE" w14:textId="77777777" w:rsidR="00BC1A77" w:rsidRPr="00BC1A77" w:rsidRDefault="00BC1A77" w:rsidP="00EA0437">
      <w:pPr>
        <w:numPr>
          <w:ilvl w:val="0"/>
          <w:numId w:val="80"/>
        </w:numPr>
      </w:pPr>
      <w:r w:rsidRPr="00BC1A77">
        <w:t>Carattere: altezza minima 20 mm per i titoli, 10 mm per i testi;</w:t>
      </w:r>
    </w:p>
    <w:p w14:paraId="35BA3541" w14:textId="77777777" w:rsidR="00BC1A77" w:rsidRDefault="00BC1A77" w:rsidP="00EA0437">
      <w:pPr>
        <w:numPr>
          <w:ilvl w:val="0"/>
          <w:numId w:val="80"/>
        </w:numPr>
      </w:pPr>
      <w:r w:rsidRPr="00BC1A77">
        <w:t>Icone di pericolo e segnaletica secondo Direttiva 92/58/CEE.</w:t>
      </w:r>
      <w:r w:rsidRPr="00BC1A77">
        <w:br/>
        <w:t>I cartelli devono essere orientati verticalmente, con bordi di contrasto nero su fondo giallo per i dati di pericolo, e bianco su blu per le istruzioni di uso.</w:t>
      </w:r>
    </w:p>
    <w:p w14:paraId="373CCC0A" w14:textId="77777777" w:rsidR="00BC1A77" w:rsidRPr="00BC1A77" w:rsidRDefault="00BC1A77" w:rsidP="00BC1A77"/>
    <w:p w14:paraId="0525BD2B" w14:textId="77777777" w:rsidR="00BC1A77" w:rsidRDefault="00BC1A77" w:rsidP="00BC1A77">
      <w:r w:rsidRPr="00BC1A77">
        <w:t>4.5.3.7.2 Euro-pallet (UNI EN 13698-1)</w:t>
      </w:r>
    </w:p>
    <w:p w14:paraId="4399DEAC" w14:textId="326C7087" w:rsidR="00BC1A77" w:rsidRDefault="00BC1A77" w:rsidP="00BC1A77">
      <w:r w:rsidRPr="00BC1A77">
        <w:br/>
        <w:t>L’Euro-pallet di riferimento misura 1 200 × 800 mm, pesa circa 25 kg a vuoto e supporta:</w:t>
      </w:r>
    </w:p>
    <w:p w14:paraId="3DBF1B2B" w14:textId="77777777" w:rsidR="00BC1A77" w:rsidRPr="00BC1A77" w:rsidRDefault="00BC1A77" w:rsidP="00BC1A77"/>
    <w:p w14:paraId="01004115" w14:textId="77777777" w:rsidR="00BC1A77" w:rsidRPr="00BC1A77" w:rsidRDefault="00BC1A77" w:rsidP="00EA0437">
      <w:pPr>
        <w:numPr>
          <w:ilvl w:val="0"/>
          <w:numId w:val="81"/>
        </w:numPr>
      </w:pPr>
      <w:r w:rsidRPr="00BC1A77">
        <w:t>Portata statica fino a 4 000 kg, con pallet fermo su ripiano;</w:t>
      </w:r>
    </w:p>
    <w:p w14:paraId="01CD78E2" w14:textId="77777777" w:rsidR="00BC1A77" w:rsidRPr="00BC1A77" w:rsidRDefault="00BC1A77" w:rsidP="00EA0437">
      <w:pPr>
        <w:numPr>
          <w:ilvl w:val="0"/>
          <w:numId w:val="81"/>
        </w:numPr>
      </w:pPr>
      <w:r w:rsidRPr="00BC1A77">
        <w:lastRenderedPageBreak/>
        <w:t>Portata dinamica fino a 1 500 kg durante movimentazione con transpallet;</w:t>
      </w:r>
      <w:r w:rsidRPr="00BC1A77">
        <w:br/>
        <w:t>Il costruttore della scaffalatura deve indicare nei cartelli se l’impianto è progettato per Euro-pallet standard o per varianti (600 × 400 mm, 1 200 × 1 000 mm).</w:t>
      </w:r>
    </w:p>
    <w:p w14:paraId="42A316B2" w14:textId="13D6D119" w:rsidR="00BC1A77" w:rsidRPr="00BC1A77" w:rsidRDefault="00BC1A77" w:rsidP="00BC1A77"/>
    <w:p w14:paraId="05AA9088" w14:textId="77777777" w:rsidR="00BC1A77" w:rsidRDefault="00BC1A77" w:rsidP="00BC1A77">
      <w:pPr>
        <w:pStyle w:val="Testo"/>
      </w:pPr>
      <w:r w:rsidRPr="00BC1A77">
        <w:t>4.5.3.8 Euro-pallet – Dimensioni, portate statiche e dinamiche</w:t>
      </w:r>
    </w:p>
    <w:p w14:paraId="7C4C5F20" w14:textId="77777777" w:rsidR="00BC1A77" w:rsidRPr="00BC1A77" w:rsidRDefault="00BC1A77" w:rsidP="00BC1A77"/>
    <w:p w14:paraId="706046DD" w14:textId="77777777" w:rsidR="00BC1A77" w:rsidRDefault="00BC1A77" w:rsidP="00BC1A77">
      <w:r w:rsidRPr="00BC1A77">
        <w:t>4.5.3.8.1 Componenti costruttivi e fissaggi</w:t>
      </w:r>
    </w:p>
    <w:p w14:paraId="7B775ECF" w14:textId="18EA5234" w:rsidR="00BC1A77" w:rsidRDefault="00BC1A77" w:rsidP="00BC1A77">
      <w:r w:rsidRPr="00BC1A77">
        <w:br/>
        <w:t>L’Euro-pallet è composto da:</w:t>
      </w:r>
    </w:p>
    <w:p w14:paraId="05D08BF3" w14:textId="77777777" w:rsidR="00BC1A77" w:rsidRPr="00BC1A77" w:rsidRDefault="00BC1A77" w:rsidP="00BC1A77"/>
    <w:p w14:paraId="2D7D2E40" w14:textId="77777777" w:rsidR="00BC1A77" w:rsidRPr="00E65580" w:rsidRDefault="00BC1A77" w:rsidP="00EA0437">
      <w:pPr>
        <w:pStyle w:val="Paragrafoelenco"/>
        <w:numPr>
          <w:ilvl w:val="0"/>
          <w:numId w:val="82"/>
        </w:numPr>
      </w:pPr>
      <w:r w:rsidRPr="00E65580">
        <w:t>Traversine inferiori (2 pezzi 1 200 × 100 × 22 mm);</w:t>
      </w:r>
    </w:p>
    <w:p w14:paraId="36641B40" w14:textId="77777777" w:rsidR="00BC1A77" w:rsidRPr="00E65580" w:rsidRDefault="00BC1A77" w:rsidP="00EA0437">
      <w:pPr>
        <w:pStyle w:val="Paragrafoelenco"/>
        <w:numPr>
          <w:ilvl w:val="0"/>
          <w:numId w:val="82"/>
        </w:numPr>
      </w:pPr>
      <w:r w:rsidRPr="00E65580">
        <w:t>Traversine superiori (2 pezzi 1 200 × 145 × 22 mm);</w:t>
      </w:r>
    </w:p>
    <w:p w14:paraId="39764376" w14:textId="77777777" w:rsidR="00BC1A77" w:rsidRPr="00E65580" w:rsidRDefault="00BC1A77" w:rsidP="00EA0437">
      <w:pPr>
        <w:pStyle w:val="Paragrafoelenco"/>
        <w:numPr>
          <w:ilvl w:val="0"/>
          <w:numId w:val="82"/>
        </w:numPr>
      </w:pPr>
      <w:r w:rsidRPr="00E65580">
        <w:t>Traversine centrali (1 pezzo 1 200 × 145 × 22 mm);</w:t>
      </w:r>
    </w:p>
    <w:p w14:paraId="0906DE36" w14:textId="77777777" w:rsidR="00BC1A77" w:rsidRPr="00E65580" w:rsidRDefault="00BC1A77" w:rsidP="00EA0437">
      <w:pPr>
        <w:pStyle w:val="Paragrafoelenco"/>
        <w:numPr>
          <w:ilvl w:val="0"/>
          <w:numId w:val="82"/>
        </w:numPr>
      </w:pPr>
      <w:r w:rsidRPr="00E65580">
        <w:t>Traversine di sostegno (3 pezzi 1 200 × 145 × 22 mm);</w:t>
      </w:r>
    </w:p>
    <w:p w14:paraId="67877703" w14:textId="77777777" w:rsidR="00BC1A77" w:rsidRPr="00E65580" w:rsidRDefault="00BC1A77" w:rsidP="00EA0437">
      <w:pPr>
        <w:pStyle w:val="Paragrafoelenco"/>
        <w:numPr>
          <w:ilvl w:val="0"/>
          <w:numId w:val="82"/>
        </w:numPr>
      </w:pPr>
      <w:r w:rsidRPr="00E65580">
        <w:t>Tavole centrali (2 pezzi 1 200 × 100 × 22 mm);</w:t>
      </w:r>
    </w:p>
    <w:p w14:paraId="52ED8D2C" w14:textId="77777777" w:rsidR="00BC1A77" w:rsidRPr="00E65580" w:rsidRDefault="00BC1A77" w:rsidP="00EA0437">
      <w:pPr>
        <w:pStyle w:val="Paragrafoelenco"/>
        <w:numPr>
          <w:ilvl w:val="0"/>
          <w:numId w:val="82"/>
        </w:numPr>
      </w:pPr>
      <w:r w:rsidRPr="00E65580">
        <w:t>Blocchetti (6 pezzi 145 × 100 × 78 mm; 3 pezzi 145 × 145 × 78 mm);</w:t>
      </w:r>
    </w:p>
    <w:p w14:paraId="7E4DBE14" w14:textId="0C219120" w:rsidR="00BC1A77" w:rsidRPr="00E65580" w:rsidRDefault="00BC1A77" w:rsidP="00EA0437">
      <w:pPr>
        <w:pStyle w:val="Paragrafoelenco"/>
        <w:numPr>
          <w:ilvl w:val="0"/>
          <w:numId w:val="82"/>
        </w:numPr>
      </w:pPr>
      <w:r w:rsidRPr="00E65580">
        <w:t>Viti di legno M5,5 × 90 e M5,5 × 38 mm, con testa svasata.</w:t>
      </w:r>
      <w:r w:rsidRPr="00E65580">
        <w:br/>
        <w:t>I fissaggi devono avere almeno 42 viti M5,5×90 e 18 M5,5×38, avvitate a coppia per ogni blocchetto secondo schema di guide line COST 319. Il controllo di assemblaggio prevede verifica del giunto testa-blocchetto, coppia di serraggio di 8–10 Nm e pulizia di qualsiasi residuo di legno tra blocchetto e travertino.</w:t>
      </w:r>
    </w:p>
    <w:p w14:paraId="0781F117" w14:textId="1AEC3D83" w:rsidR="00BC1A77" w:rsidRPr="00BC1A77" w:rsidRDefault="00BC1A77" w:rsidP="00BC1A77"/>
    <w:p w14:paraId="31329CDB" w14:textId="77777777" w:rsidR="00BC1A77" w:rsidRPr="004050B5" w:rsidRDefault="00BC1A77" w:rsidP="00BC1A77"/>
    <w:p w14:paraId="1A458F8A" w14:textId="586D5E90" w:rsidR="004050B5" w:rsidRPr="004050B5" w:rsidRDefault="004050B5" w:rsidP="00123018"/>
    <w:p w14:paraId="7BDB5147" w14:textId="77777777" w:rsidR="004050B5" w:rsidRPr="004050B5" w:rsidRDefault="004050B5" w:rsidP="004050B5">
      <w:pPr>
        <w:rPr>
          <w:rFonts w:eastAsiaTheme="majorEastAsia" w:cstheme="majorBidi"/>
          <w:i/>
          <w:iCs/>
          <w:sz w:val="32"/>
        </w:rPr>
      </w:pPr>
    </w:p>
    <w:p w14:paraId="071F56F4" w14:textId="201ABA89" w:rsidR="009E4660" w:rsidRPr="009E4660" w:rsidRDefault="009E4660" w:rsidP="009E4660"/>
    <w:bookmarkEnd w:id="1"/>
    <w:p w14:paraId="50244A42" w14:textId="77777777" w:rsidR="009E4660" w:rsidRPr="001202CA" w:rsidRDefault="009E4660" w:rsidP="001202CA"/>
    <w:sectPr w:rsidR="009E4660" w:rsidRPr="001202CA" w:rsidSect="00CD7279">
      <w:headerReference w:type="default" r:id="rId123"/>
      <w:footerReference w:type="even" r:id="rId124"/>
      <w:footerReference w:type="default" r:id="rId125"/>
      <w:headerReference w:type="first" r:id="rId126"/>
      <w:footerReference w:type="first" r:id="rId127"/>
      <w:pgSz w:w="11906" w:h="16838" w:code="9"/>
      <w:pgMar w:top="720" w:right="624" w:bottom="1077" w:left="624" w:header="709"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66507" w14:textId="77777777" w:rsidR="002559F7" w:rsidRDefault="002559F7" w:rsidP="001205A1">
      <w:r>
        <w:separator/>
      </w:r>
    </w:p>
  </w:endnote>
  <w:endnote w:type="continuationSeparator" w:id="0">
    <w:p w14:paraId="25CD14A9" w14:textId="77777777" w:rsidR="002559F7" w:rsidRDefault="002559F7"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Red Hat Display SemiBold">
    <w:altName w:val="Calibri"/>
    <w:panose1 w:val="02010303040201060303"/>
    <w:charset w:val="00"/>
    <w:family w:val="auto"/>
    <w:pitch w:val="variable"/>
    <w:sig w:usb0="A000006F" w:usb1="4000006B" w:usb2="00000028" w:usb3="00000000" w:csb0="00000093" w:csb1="00000000"/>
  </w:font>
  <w:font w:name="SimHei">
    <w:altName w:val="黑体"/>
    <w:panose1 w:val="02010600030101010101"/>
    <w:charset w:val="86"/>
    <w:family w:val="modern"/>
    <w:pitch w:val="fixed"/>
    <w:sig w:usb0="800002BF" w:usb1="38CF7CFA"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C3DF9" w14:textId="77777777" w:rsidR="3F3CE304" w:rsidRDefault="3F3CE304" w:rsidP="3F3CE304">
    <w:pPr>
      <w:pStyle w:val="Pidipagina"/>
      <w:rPr>
        <w:rStyle w:val="Numeropagina"/>
      </w:rPr>
    </w:pPr>
    <w:r w:rsidRPr="3F3CE304">
      <w:rPr>
        <w:rStyle w:val="Numeropagina"/>
        <w:lang w:bidi="it-IT"/>
      </w:rPr>
      <w:fldChar w:fldCharType="begin"/>
    </w:r>
    <w:r w:rsidRPr="3F3CE304">
      <w:rPr>
        <w:rStyle w:val="Numeropagina"/>
        <w:lang w:bidi="it-IT"/>
      </w:rPr>
      <w:instrText xml:space="preserve"> PAGE </w:instrText>
    </w:r>
    <w:r w:rsidRPr="3F3CE304">
      <w:rPr>
        <w:rStyle w:val="Numeropagina"/>
        <w:lang w:bidi="it-IT"/>
      </w:rPr>
      <w:fldChar w:fldCharType="separate"/>
    </w:r>
    <w:r w:rsidRPr="3F3CE304">
      <w:rPr>
        <w:rStyle w:val="Numeropagina"/>
        <w:noProof/>
        <w:lang w:bidi="it-IT"/>
      </w:rPr>
      <w:t>2</w:t>
    </w:r>
    <w:r w:rsidRPr="3F3CE304">
      <w:rPr>
        <w:rStyle w:val="Numeropagina"/>
        <w:lang w:bidi="it-IT"/>
      </w:rPr>
      <w:fldChar w:fldCharType="end"/>
    </w:r>
  </w:p>
  <w:p w14:paraId="6D126E6B" w14:textId="77777777" w:rsidR="00107551" w:rsidRDefault="00107551">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CCBF8" w14:textId="30572DB8" w:rsidR="3F3CE304" w:rsidRDefault="47FCF6BC" w:rsidP="47FCF6BC">
    <w:pPr>
      <w:pStyle w:val="Pidipagina"/>
      <w:jc w:val="right"/>
      <w:rPr>
        <w:rStyle w:val="Numeropagina"/>
        <w:rFonts w:ascii="Red Hat Display SemiBold" w:hAnsi="Red Hat Display SemiBold" w:cs="Red Hat Display SemiBold"/>
        <w:b w:val="0"/>
        <w:color w:val="000000" w:themeColor="text1"/>
        <w:sz w:val="24"/>
      </w:rPr>
    </w:pPr>
    <w:r w:rsidRPr="47FCF6BC">
      <w:rPr>
        <w:rStyle w:val="Testosegnaposto"/>
      </w:rPr>
      <w:t xml:space="preserve">     </w:t>
    </w:r>
    <w:r w:rsidR="3F3CE304" w:rsidRPr="47FCF6BC">
      <w:rPr>
        <w:rStyle w:val="Numeropagina"/>
        <w:rFonts w:ascii="Red Hat Display SemiBold" w:hAnsi="Red Hat Display SemiBold" w:cs="Red Hat Display SemiBold"/>
        <w:b w:val="0"/>
        <w:noProof/>
        <w:color w:val="000000" w:themeColor="text1"/>
        <w:sz w:val="24"/>
        <w:lang w:bidi="it-IT"/>
      </w:rPr>
      <w:fldChar w:fldCharType="begin"/>
    </w:r>
    <w:r w:rsidR="3F3CE304" w:rsidRPr="47FCF6BC">
      <w:rPr>
        <w:rStyle w:val="Numeropagina"/>
        <w:rFonts w:ascii="Red Hat Display SemiBold" w:hAnsi="Red Hat Display SemiBold" w:cs="Red Hat Display SemiBold"/>
        <w:b w:val="0"/>
        <w:color w:val="000000" w:themeColor="text1"/>
        <w:sz w:val="24"/>
        <w:lang w:bidi="it-IT"/>
      </w:rPr>
      <w:instrText xml:space="preserve"> PAGE </w:instrText>
    </w:r>
    <w:r w:rsidR="3F3CE304" w:rsidRPr="47FCF6BC">
      <w:rPr>
        <w:rStyle w:val="Numeropagina"/>
        <w:rFonts w:ascii="Red Hat Display SemiBold" w:hAnsi="Red Hat Display SemiBold" w:cs="Red Hat Display SemiBold"/>
        <w:b w:val="0"/>
        <w:color w:val="000000" w:themeColor="text1"/>
        <w:sz w:val="24"/>
        <w:lang w:bidi="it-IT"/>
      </w:rPr>
      <w:fldChar w:fldCharType="separate"/>
    </w:r>
    <w:r w:rsidRPr="47FCF6BC">
      <w:rPr>
        <w:rStyle w:val="Numeropagina"/>
        <w:rFonts w:ascii="Red Hat Display SemiBold" w:hAnsi="Red Hat Display SemiBold" w:cs="Red Hat Display SemiBold"/>
        <w:b w:val="0"/>
        <w:noProof/>
        <w:color w:val="000000" w:themeColor="text1"/>
        <w:sz w:val="24"/>
        <w:lang w:bidi="it-IT"/>
      </w:rPr>
      <w:t>4</w:t>
    </w:r>
    <w:r w:rsidR="3F3CE304" w:rsidRPr="47FCF6BC">
      <w:rPr>
        <w:rStyle w:val="Numeropagina"/>
        <w:rFonts w:ascii="Red Hat Display SemiBold" w:hAnsi="Red Hat Display SemiBold" w:cs="Red Hat Display SemiBold"/>
        <w:b w:val="0"/>
        <w:noProof/>
        <w:color w:val="000000" w:themeColor="text1"/>
        <w:sz w:val="24"/>
        <w:lang w:bidi="it-IT"/>
      </w:rPr>
      <w:fldChar w:fldCharType="end"/>
    </w:r>
  </w:p>
  <w:tbl>
    <w:tblPr>
      <w:tblW w:w="0" w:type="auto"/>
      <w:tblLook w:val="0600" w:firstRow="0" w:lastRow="0" w:firstColumn="0" w:lastColumn="0" w:noHBand="1" w:noVBand="1"/>
    </w:tblPr>
    <w:tblGrid>
      <w:gridCol w:w="2665"/>
      <w:gridCol w:w="2665"/>
      <w:gridCol w:w="2664"/>
      <w:gridCol w:w="2664"/>
    </w:tblGrid>
    <w:tr w:rsidR="3F3CE304" w14:paraId="0507E864" w14:textId="77777777" w:rsidTr="3F3CE304">
      <w:tc>
        <w:tcPr>
          <w:tcW w:w="5329" w:type="dxa"/>
        </w:tcPr>
        <w:p w14:paraId="2A29A590" w14:textId="5F5AA2C0" w:rsidR="3F3CE304" w:rsidRDefault="3F3CE304" w:rsidP="3F3CE304">
          <w:pPr>
            <w:pStyle w:val="Pidipagina"/>
            <w:rPr>
              <w:rFonts w:ascii="Red Hat Display SemiBold" w:hAnsi="Red Hat Display SemiBold" w:cs="Red Hat Display SemiBold"/>
              <w:b w:val="0"/>
              <w:color w:val="000000" w:themeColor="text1"/>
              <w:sz w:val="24"/>
            </w:rPr>
          </w:pPr>
        </w:p>
      </w:tc>
      <w:tc>
        <w:tcPr>
          <w:tcW w:w="5329" w:type="dxa"/>
        </w:tcPr>
        <w:p w14:paraId="22BE4CFB" w14:textId="77777777" w:rsidR="3F3CE304" w:rsidRDefault="3F3CE304" w:rsidP="3F3CE304">
          <w:pPr>
            <w:pStyle w:val="Pidipagina"/>
            <w:rPr>
              <w:rFonts w:ascii="Red Hat Display SemiBold" w:hAnsi="Red Hat Display SemiBold" w:cs="Red Hat Display SemiBold"/>
              <w:b w:val="0"/>
              <w:color w:val="000000" w:themeColor="text1"/>
              <w:sz w:val="24"/>
            </w:rPr>
          </w:pPr>
        </w:p>
      </w:tc>
      <w:tc>
        <w:tcPr>
          <w:tcW w:w="5329" w:type="dxa"/>
        </w:tcPr>
        <w:p w14:paraId="5E1A3F38" w14:textId="33D23815" w:rsidR="3F3CE304" w:rsidRDefault="3F3CE304" w:rsidP="3F3CE304">
          <w:pPr>
            <w:pStyle w:val="Pidipagina"/>
            <w:rPr>
              <w:rFonts w:ascii="Red Hat Display SemiBold" w:hAnsi="Red Hat Display SemiBold" w:cs="Red Hat Display SemiBold"/>
              <w:b w:val="0"/>
              <w:color w:val="000000" w:themeColor="text1"/>
              <w:sz w:val="24"/>
            </w:rPr>
          </w:pPr>
        </w:p>
      </w:tc>
      <w:tc>
        <w:tcPr>
          <w:tcW w:w="5329" w:type="dxa"/>
        </w:tcPr>
        <w:p w14:paraId="1AC14F32" w14:textId="16C9FDCC" w:rsidR="3F3CE304" w:rsidRDefault="3F3CE304" w:rsidP="3F3CE304">
          <w:pPr>
            <w:pStyle w:val="Pidipagina"/>
            <w:rPr>
              <w:rFonts w:ascii="Red Hat Display SemiBold" w:hAnsi="Red Hat Display SemiBold" w:cs="Red Hat Display SemiBold"/>
              <w:b w:val="0"/>
              <w:color w:val="000000" w:themeColor="text1"/>
              <w:sz w:val="24"/>
            </w:rPr>
          </w:pPr>
        </w:p>
      </w:tc>
    </w:tr>
  </w:tbl>
  <w:p w14:paraId="1B6AF2C9" w14:textId="77777777" w:rsidR="00E21A1C" w:rsidRDefault="00E21A1C" w:rsidP="3F3CE304">
    <w:pPr>
      <w:pStyle w:val="Pidipagina"/>
    </w:pPr>
  </w:p>
  <w:p w14:paraId="79DAFF28" w14:textId="5BABD496" w:rsidR="001205A1" w:rsidRDefault="001205A1" w:rsidP="47A84650">
    <w:pPr>
      <w:pStyle w:val="Pidipagina"/>
      <w:spacing w:line="259"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550"/>
      <w:gridCol w:w="3550"/>
      <w:gridCol w:w="3550"/>
    </w:tblGrid>
    <w:tr w:rsidR="4B50D746" w14:paraId="07C6A6C4" w14:textId="77777777" w:rsidTr="3F3CE304">
      <w:trPr>
        <w:trHeight w:val="300"/>
      </w:trPr>
      <w:tc>
        <w:tcPr>
          <w:tcW w:w="3550" w:type="dxa"/>
        </w:tcPr>
        <w:p w14:paraId="79155997" w14:textId="4E4EB1B0" w:rsidR="4B50D746" w:rsidRDefault="4B50D746" w:rsidP="4B50D746">
          <w:pPr>
            <w:pStyle w:val="Intestazione"/>
            <w:ind w:left="-115"/>
          </w:pPr>
        </w:p>
      </w:tc>
      <w:tc>
        <w:tcPr>
          <w:tcW w:w="3550" w:type="dxa"/>
        </w:tcPr>
        <w:p w14:paraId="4C72E47F" w14:textId="6BC9F71C" w:rsidR="4B50D746" w:rsidRDefault="4B50D746" w:rsidP="4B50D746">
          <w:pPr>
            <w:pStyle w:val="Intestazione"/>
            <w:jc w:val="center"/>
          </w:pPr>
        </w:p>
      </w:tc>
      <w:tc>
        <w:tcPr>
          <w:tcW w:w="3550" w:type="dxa"/>
        </w:tcPr>
        <w:p w14:paraId="61DEF9A3" w14:textId="751CF45A" w:rsidR="4B50D746" w:rsidRDefault="4B50D746" w:rsidP="3F3CE304">
          <w:pPr>
            <w:pStyle w:val="Intestazione"/>
            <w:jc w:val="right"/>
          </w:pPr>
        </w:p>
      </w:tc>
    </w:tr>
  </w:tbl>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73B9C7" w14:textId="77777777" w:rsidR="002559F7" w:rsidRDefault="002559F7" w:rsidP="001205A1">
      <w:r>
        <w:separator/>
      </w:r>
    </w:p>
  </w:footnote>
  <w:footnote w:type="continuationSeparator" w:id="0">
    <w:p w14:paraId="4E52D7A6" w14:textId="77777777" w:rsidR="002559F7" w:rsidRDefault="002559F7" w:rsidP="001205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550"/>
      <w:gridCol w:w="3550"/>
      <w:gridCol w:w="3550"/>
    </w:tblGrid>
    <w:tr w:rsidR="58CEDEEF" w14:paraId="6D1DCB0C" w14:textId="77777777" w:rsidTr="58CEDEEF">
      <w:trPr>
        <w:trHeight w:val="300"/>
      </w:trPr>
      <w:tc>
        <w:tcPr>
          <w:tcW w:w="3550" w:type="dxa"/>
        </w:tcPr>
        <w:p w14:paraId="1EE065E5" w14:textId="28ED1243" w:rsidR="58CEDEEF" w:rsidRDefault="58CEDEEF" w:rsidP="58CEDEEF">
          <w:pPr>
            <w:pStyle w:val="Intestazione"/>
            <w:ind w:left="-115"/>
          </w:pPr>
        </w:p>
      </w:tc>
      <w:tc>
        <w:tcPr>
          <w:tcW w:w="3550" w:type="dxa"/>
        </w:tcPr>
        <w:p w14:paraId="6E2116EB" w14:textId="1352EA0E" w:rsidR="58CEDEEF" w:rsidRDefault="58CEDEEF" w:rsidP="58CEDEEF">
          <w:pPr>
            <w:pStyle w:val="Intestazione"/>
            <w:jc w:val="center"/>
          </w:pPr>
        </w:p>
      </w:tc>
      <w:tc>
        <w:tcPr>
          <w:tcW w:w="3550" w:type="dxa"/>
        </w:tcPr>
        <w:p w14:paraId="444F1BBF" w14:textId="4DF787F5" w:rsidR="58CEDEEF" w:rsidRDefault="58CEDEEF" w:rsidP="58CEDEEF">
          <w:pPr>
            <w:pStyle w:val="Intestazione"/>
            <w:ind w:right="-115"/>
            <w:jc w:val="right"/>
          </w:pPr>
        </w:p>
      </w:tc>
    </w:tr>
  </w:tbl>
  <w:p w14:paraId="63387732" w14:textId="0FE3A12E" w:rsidR="001C754F" w:rsidRDefault="001C754F">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550"/>
      <w:gridCol w:w="3550"/>
      <w:gridCol w:w="3550"/>
    </w:tblGrid>
    <w:tr w:rsidR="58CEDEEF" w14:paraId="13B5DEEB" w14:textId="77777777" w:rsidTr="58CEDEEF">
      <w:trPr>
        <w:trHeight w:val="300"/>
      </w:trPr>
      <w:tc>
        <w:tcPr>
          <w:tcW w:w="3550" w:type="dxa"/>
        </w:tcPr>
        <w:p w14:paraId="7F092945" w14:textId="782ECFD3" w:rsidR="58CEDEEF" w:rsidRDefault="58CEDEEF" w:rsidP="58CEDEEF">
          <w:pPr>
            <w:pStyle w:val="Intestazione"/>
            <w:ind w:left="-115"/>
          </w:pPr>
        </w:p>
      </w:tc>
      <w:tc>
        <w:tcPr>
          <w:tcW w:w="3550" w:type="dxa"/>
        </w:tcPr>
        <w:p w14:paraId="37D00EF1" w14:textId="19AB52D6" w:rsidR="58CEDEEF" w:rsidRDefault="58CEDEEF" w:rsidP="58CEDEEF">
          <w:pPr>
            <w:pStyle w:val="Intestazione"/>
            <w:jc w:val="center"/>
          </w:pPr>
        </w:p>
      </w:tc>
      <w:tc>
        <w:tcPr>
          <w:tcW w:w="3550" w:type="dxa"/>
        </w:tcPr>
        <w:p w14:paraId="3B58B4BA" w14:textId="04A4CD2C" w:rsidR="58CEDEEF" w:rsidRDefault="58CEDEEF" w:rsidP="58CEDEEF">
          <w:pPr>
            <w:pStyle w:val="Intestazione"/>
            <w:ind w:right="-115"/>
            <w:jc w:val="right"/>
          </w:pPr>
        </w:p>
      </w:tc>
    </w:tr>
  </w:tbl>
  <w:p w14:paraId="5310DB29" w14:textId="76333E0E" w:rsidR="001C754F" w:rsidRDefault="001C754F">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D4AA7"/>
    <w:multiLevelType w:val="hybridMultilevel"/>
    <w:tmpl w:val="65CE1A7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3D323B"/>
    <w:multiLevelType w:val="hybridMultilevel"/>
    <w:tmpl w:val="20CE093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1AD074B"/>
    <w:multiLevelType w:val="hybridMultilevel"/>
    <w:tmpl w:val="E6C22356"/>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2245D3B"/>
    <w:multiLevelType w:val="hybridMultilevel"/>
    <w:tmpl w:val="B43E498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27865B2"/>
    <w:multiLevelType w:val="multilevel"/>
    <w:tmpl w:val="4AD8C69E"/>
    <w:lvl w:ilvl="0">
      <w:start w:val="1"/>
      <w:numFmt w:val="decimal"/>
      <w:lvlText w:val="%1."/>
      <w:lvlJc w:val="left"/>
      <w:pPr>
        <w:ind w:left="630" w:hanging="63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4B2506E"/>
    <w:multiLevelType w:val="hybridMultilevel"/>
    <w:tmpl w:val="BBAC471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6DC585B"/>
    <w:multiLevelType w:val="multilevel"/>
    <w:tmpl w:val="CE4817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185206"/>
    <w:multiLevelType w:val="multilevel"/>
    <w:tmpl w:val="97B0DC78"/>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02691A"/>
    <w:multiLevelType w:val="multilevel"/>
    <w:tmpl w:val="4B822B6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FC0E04"/>
    <w:multiLevelType w:val="hybridMultilevel"/>
    <w:tmpl w:val="4B58BE7A"/>
    <w:lvl w:ilvl="0" w:tplc="F5E4E6A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B4F071D"/>
    <w:multiLevelType w:val="hybridMultilevel"/>
    <w:tmpl w:val="2E7A5572"/>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11" w15:restartNumberingAfterBreak="0">
    <w:nsid w:val="0C8A3C02"/>
    <w:multiLevelType w:val="hybridMultilevel"/>
    <w:tmpl w:val="20CE093A"/>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2" w15:restartNumberingAfterBreak="0">
    <w:nsid w:val="0F333726"/>
    <w:multiLevelType w:val="multilevel"/>
    <w:tmpl w:val="73C6EF3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FD74BA0"/>
    <w:multiLevelType w:val="multilevel"/>
    <w:tmpl w:val="4EF681B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D8106D"/>
    <w:multiLevelType w:val="multilevel"/>
    <w:tmpl w:val="AA88B4D4"/>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467D38"/>
    <w:multiLevelType w:val="hybridMultilevel"/>
    <w:tmpl w:val="8924A9A6"/>
    <w:lvl w:ilvl="0" w:tplc="EAF6861C">
      <w:start w:val="1"/>
      <w:numFmt w:val="bullet"/>
      <w:lvlText w:val=""/>
      <w:lvlJc w:val="left"/>
      <w:pPr>
        <w:ind w:left="720" w:hanging="360"/>
      </w:pPr>
      <w:rPr>
        <w:rFonts w:ascii="Symbol" w:hAnsi="Symbol" w:hint="default"/>
        <w:b w:val="0"/>
        <w:bCs w:val="0"/>
        <w:sz w:val="20"/>
        <w:szCs w:val="2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110E7A7D"/>
    <w:multiLevelType w:val="hybridMultilevel"/>
    <w:tmpl w:val="F05CA384"/>
    <w:lvl w:ilvl="0" w:tplc="A20ACDCA">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4843A6C"/>
    <w:multiLevelType w:val="hybridMultilevel"/>
    <w:tmpl w:val="5E4E35DC"/>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8" w15:restartNumberingAfterBreak="0">
    <w:nsid w:val="15516824"/>
    <w:multiLevelType w:val="hybridMultilevel"/>
    <w:tmpl w:val="EF26487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6947058"/>
    <w:multiLevelType w:val="multilevel"/>
    <w:tmpl w:val="2B5E2DC2"/>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3502D5"/>
    <w:multiLevelType w:val="multilevel"/>
    <w:tmpl w:val="161C89E0"/>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C904D9"/>
    <w:multiLevelType w:val="hybridMultilevel"/>
    <w:tmpl w:val="07A214B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EA25D8D"/>
    <w:multiLevelType w:val="multilevel"/>
    <w:tmpl w:val="DFFC681C"/>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E43D54"/>
    <w:multiLevelType w:val="multilevel"/>
    <w:tmpl w:val="E61AF9B0"/>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FC5C2C"/>
    <w:multiLevelType w:val="hybridMultilevel"/>
    <w:tmpl w:val="77103BE6"/>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246851DC"/>
    <w:multiLevelType w:val="hybridMultilevel"/>
    <w:tmpl w:val="7F9872E0"/>
    <w:lvl w:ilvl="0" w:tplc="59266D12">
      <w:start w:val="1"/>
      <w:numFmt w:val="bullet"/>
      <w:lvlText w:val=""/>
      <w:lvlJc w:val="left"/>
      <w:pPr>
        <w:ind w:left="720" w:hanging="360"/>
      </w:pPr>
      <w:rPr>
        <w:rFonts w:ascii="Symbol" w:hAnsi="Symbol" w:hint="default"/>
        <w:sz w:val="20"/>
        <w:szCs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4CB41E2"/>
    <w:multiLevelType w:val="multilevel"/>
    <w:tmpl w:val="6A5E0EA4"/>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7" w15:restartNumberingAfterBreak="0">
    <w:nsid w:val="274A0EB5"/>
    <w:multiLevelType w:val="hybridMultilevel"/>
    <w:tmpl w:val="E7FC30BC"/>
    <w:lvl w:ilvl="0" w:tplc="0524B924">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8515A7C"/>
    <w:multiLevelType w:val="hybridMultilevel"/>
    <w:tmpl w:val="05C82EC4"/>
    <w:lvl w:ilvl="0" w:tplc="A5BA62EA">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297D4FE9"/>
    <w:multiLevelType w:val="multilevel"/>
    <w:tmpl w:val="5936D10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414D00"/>
    <w:multiLevelType w:val="hybridMultilevel"/>
    <w:tmpl w:val="9D4A936E"/>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31" w15:restartNumberingAfterBreak="0">
    <w:nsid w:val="2C2A76B9"/>
    <w:multiLevelType w:val="hybridMultilevel"/>
    <w:tmpl w:val="95B4B47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CB675F3"/>
    <w:multiLevelType w:val="hybridMultilevel"/>
    <w:tmpl w:val="F31C42A8"/>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3" w15:restartNumberingAfterBreak="0">
    <w:nsid w:val="2D2F2C3A"/>
    <w:multiLevelType w:val="hybridMultilevel"/>
    <w:tmpl w:val="B6E8671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E9253E0"/>
    <w:multiLevelType w:val="hybridMultilevel"/>
    <w:tmpl w:val="AF167824"/>
    <w:lvl w:ilvl="0" w:tplc="C9125A98">
      <w:start w:val="1"/>
      <w:numFmt w:val="decimal"/>
      <w:lvlText w:val="%1."/>
      <w:lvlJc w:val="left"/>
      <w:pPr>
        <w:ind w:left="720" w:hanging="360"/>
      </w:pPr>
      <w:rPr>
        <w:i w:val="0"/>
        <w:iCs w:val="0"/>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2FF920DB"/>
    <w:multiLevelType w:val="hybridMultilevel"/>
    <w:tmpl w:val="6630D1F0"/>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304B5CD3"/>
    <w:multiLevelType w:val="multilevel"/>
    <w:tmpl w:val="9CF4B440"/>
    <w:lvl w:ilvl="0">
      <w:start w:val="1"/>
      <w:numFmt w:val="decimal"/>
      <w:lvlText w:val="%1."/>
      <w:lvlJc w:val="left"/>
      <w:pPr>
        <w:ind w:left="720" w:hanging="360"/>
      </w:pPr>
      <w:rPr>
        <w:i w:val="0"/>
        <w:iCs w:val="0"/>
      </w:rPr>
    </w:lvl>
    <w:lvl w:ilvl="1">
      <w:start w:val="5"/>
      <w:numFmt w:val="decimal"/>
      <w:isLgl/>
      <w:lvlText w:val="%1.%2"/>
      <w:lvlJc w:val="left"/>
      <w:pPr>
        <w:ind w:left="1160" w:hanging="720"/>
      </w:pPr>
      <w:rPr>
        <w:rFonts w:hint="default"/>
      </w:rPr>
    </w:lvl>
    <w:lvl w:ilvl="2">
      <w:start w:val="8"/>
      <w:numFmt w:val="decimal"/>
      <w:isLgl/>
      <w:lvlText w:val="%1.%2.%3"/>
      <w:lvlJc w:val="left"/>
      <w:pPr>
        <w:ind w:left="124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84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360" w:hanging="1440"/>
      </w:pPr>
      <w:rPr>
        <w:rFonts w:hint="default"/>
      </w:rPr>
    </w:lvl>
    <w:lvl w:ilvl="8">
      <w:start w:val="1"/>
      <w:numFmt w:val="decimal"/>
      <w:isLgl/>
      <w:lvlText w:val="%1.%2.%3.%4.%5.%6.%7.%8.%9"/>
      <w:lvlJc w:val="left"/>
      <w:pPr>
        <w:ind w:left="2800" w:hanging="1800"/>
      </w:pPr>
      <w:rPr>
        <w:rFonts w:hint="default"/>
      </w:rPr>
    </w:lvl>
  </w:abstractNum>
  <w:abstractNum w:abstractNumId="37" w15:restartNumberingAfterBreak="0">
    <w:nsid w:val="30D051BE"/>
    <w:multiLevelType w:val="multilevel"/>
    <w:tmpl w:val="1020F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3E4A7C"/>
    <w:multiLevelType w:val="hybridMultilevel"/>
    <w:tmpl w:val="819A60F8"/>
    <w:lvl w:ilvl="0" w:tplc="9C0E2C72">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32F11688"/>
    <w:multiLevelType w:val="hybridMultilevel"/>
    <w:tmpl w:val="2876AB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3702081"/>
    <w:multiLevelType w:val="multilevel"/>
    <w:tmpl w:val="9CF4B440"/>
    <w:lvl w:ilvl="0">
      <w:start w:val="1"/>
      <w:numFmt w:val="decimal"/>
      <w:lvlText w:val="%1."/>
      <w:lvlJc w:val="left"/>
      <w:pPr>
        <w:ind w:left="720" w:hanging="360"/>
      </w:pPr>
      <w:rPr>
        <w:i w:val="0"/>
        <w:iCs w:val="0"/>
      </w:rPr>
    </w:lvl>
    <w:lvl w:ilvl="1">
      <w:start w:val="5"/>
      <w:numFmt w:val="decimal"/>
      <w:isLgl/>
      <w:lvlText w:val="%1.%2"/>
      <w:lvlJc w:val="left"/>
      <w:pPr>
        <w:ind w:left="1160" w:hanging="720"/>
      </w:pPr>
      <w:rPr>
        <w:rFonts w:hint="default"/>
      </w:rPr>
    </w:lvl>
    <w:lvl w:ilvl="2">
      <w:start w:val="8"/>
      <w:numFmt w:val="decimal"/>
      <w:isLgl/>
      <w:lvlText w:val="%1.%2.%3"/>
      <w:lvlJc w:val="left"/>
      <w:pPr>
        <w:ind w:left="124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84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360" w:hanging="1440"/>
      </w:pPr>
      <w:rPr>
        <w:rFonts w:hint="default"/>
      </w:rPr>
    </w:lvl>
    <w:lvl w:ilvl="8">
      <w:start w:val="1"/>
      <w:numFmt w:val="decimal"/>
      <w:isLgl/>
      <w:lvlText w:val="%1.%2.%3.%4.%5.%6.%7.%8.%9"/>
      <w:lvlJc w:val="left"/>
      <w:pPr>
        <w:ind w:left="2800" w:hanging="1800"/>
      </w:pPr>
      <w:rPr>
        <w:rFonts w:hint="default"/>
      </w:rPr>
    </w:lvl>
  </w:abstractNum>
  <w:abstractNum w:abstractNumId="41" w15:restartNumberingAfterBreak="0">
    <w:nsid w:val="33D1218C"/>
    <w:multiLevelType w:val="hybridMultilevel"/>
    <w:tmpl w:val="3F6467FE"/>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359E29BA"/>
    <w:multiLevelType w:val="hybridMultilevel"/>
    <w:tmpl w:val="8AD6D6BA"/>
    <w:lvl w:ilvl="0" w:tplc="35D20C64">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35BD434D"/>
    <w:multiLevelType w:val="multilevel"/>
    <w:tmpl w:val="4FC8386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4"/>
        <w:szCs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4369D4"/>
    <w:multiLevelType w:val="hybridMultilevel"/>
    <w:tmpl w:val="9534907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36F22FC8"/>
    <w:multiLevelType w:val="multilevel"/>
    <w:tmpl w:val="F41A3516"/>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7BD19FA"/>
    <w:multiLevelType w:val="hybridMultilevel"/>
    <w:tmpl w:val="7862C2C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3895641C"/>
    <w:multiLevelType w:val="multilevel"/>
    <w:tmpl w:val="8C1C7F8A"/>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AF22881"/>
    <w:multiLevelType w:val="multilevel"/>
    <w:tmpl w:val="22E2A52C"/>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B62552A"/>
    <w:multiLevelType w:val="multilevel"/>
    <w:tmpl w:val="4B48709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DF1163"/>
    <w:multiLevelType w:val="hybridMultilevel"/>
    <w:tmpl w:val="5FC0B9A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51" w15:restartNumberingAfterBreak="0">
    <w:nsid w:val="3BFE4DFB"/>
    <w:multiLevelType w:val="multilevel"/>
    <w:tmpl w:val="5EFA1136"/>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DA92B1D"/>
    <w:multiLevelType w:val="multilevel"/>
    <w:tmpl w:val="48043FDC"/>
    <w:lvl w:ilvl="0">
      <w:start w:val="4"/>
      <w:numFmt w:val="decimal"/>
      <w:lvlText w:val="%1"/>
      <w:lvlJc w:val="left"/>
      <w:pPr>
        <w:ind w:left="630" w:hanging="63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3" w15:restartNumberingAfterBreak="0">
    <w:nsid w:val="402E6B49"/>
    <w:multiLevelType w:val="hybridMultilevel"/>
    <w:tmpl w:val="2BFE01B4"/>
    <w:lvl w:ilvl="0" w:tplc="C9125A98">
      <w:start w:val="1"/>
      <w:numFmt w:val="decimal"/>
      <w:lvlText w:val="%1."/>
      <w:lvlJc w:val="left"/>
      <w:pPr>
        <w:ind w:left="720" w:hanging="360"/>
      </w:pPr>
      <w:rPr>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4" w15:restartNumberingAfterBreak="0">
    <w:nsid w:val="405B31D2"/>
    <w:multiLevelType w:val="hybridMultilevel"/>
    <w:tmpl w:val="FD0EAFDA"/>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5" w15:restartNumberingAfterBreak="0">
    <w:nsid w:val="421434FC"/>
    <w:multiLevelType w:val="multilevel"/>
    <w:tmpl w:val="34C030C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6" w15:restartNumberingAfterBreak="0">
    <w:nsid w:val="44744D8D"/>
    <w:multiLevelType w:val="hybridMultilevel"/>
    <w:tmpl w:val="E1E0F3E6"/>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57" w15:restartNumberingAfterBreak="0">
    <w:nsid w:val="44B91D3C"/>
    <w:multiLevelType w:val="multilevel"/>
    <w:tmpl w:val="9528A6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1851FF"/>
    <w:multiLevelType w:val="hybridMultilevel"/>
    <w:tmpl w:val="D5B2B39E"/>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B275202"/>
    <w:multiLevelType w:val="multilevel"/>
    <w:tmpl w:val="2402A75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982754"/>
    <w:multiLevelType w:val="multilevel"/>
    <w:tmpl w:val="0B6C7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CF10213"/>
    <w:multiLevelType w:val="multilevel"/>
    <w:tmpl w:val="22160F12"/>
    <w:lvl w:ilvl="0">
      <w:start w:val="1"/>
      <w:numFmt w:val="decimal"/>
      <w:lvlText w:val="%1."/>
      <w:lvlJc w:val="left"/>
      <w:pPr>
        <w:ind w:left="720" w:hanging="360"/>
      </w:pPr>
      <w:rPr>
        <w:i w:val="0"/>
        <w:iCs w:val="0"/>
      </w:rPr>
    </w:lvl>
    <w:lvl w:ilvl="1">
      <w:start w:val="1"/>
      <w:numFmt w:val="decimal"/>
      <w:lvlText w:val="%2."/>
      <w:lvlJc w:val="left"/>
      <w:pPr>
        <w:ind w:left="800" w:hanging="360"/>
      </w:pPr>
    </w:lvl>
    <w:lvl w:ilvl="2">
      <w:start w:val="8"/>
      <w:numFmt w:val="decimal"/>
      <w:isLgl/>
      <w:lvlText w:val="%1.%2.%3"/>
      <w:lvlJc w:val="left"/>
      <w:pPr>
        <w:ind w:left="124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1840" w:hanging="1080"/>
      </w:pPr>
      <w:rPr>
        <w:rFonts w:hint="default"/>
      </w:rPr>
    </w:lvl>
    <w:lvl w:ilvl="6">
      <w:start w:val="1"/>
      <w:numFmt w:val="decimal"/>
      <w:isLgl/>
      <w:lvlText w:val="%1.%2.%3.%4.%5.%6.%7"/>
      <w:lvlJc w:val="left"/>
      <w:pPr>
        <w:ind w:left="2280" w:hanging="1440"/>
      </w:pPr>
      <w:rPr>
        <w:rFonts w:hint="default"/>
      </w:rPr>
    </w:lvl>
    <w:lvl w:ilvl="7">
      <w:start w:val="1"/>
      <w:numFmt w:val="decimal"/>
      <w:isLgl/>
      <w:lvlText w:val="%1.%2.%3.%4.%5.%6.%7.%8"/>
      <w:lvlJc w:val="left"/>
      <w:pPr>
        <w:ind w:left="2360" w:hanging="1440"/>
      </w:pPr>
      <w:rPr>
        <w:rFonts w:hint="default"/>
      </w:rPr>
    </w:lvl>
    <w:lvl w:ilvl="8">
      <w:start w:val="1"/>
      <w:numFmt w:val="decimal"/>
      <w:isLgl/>
      <w:lvlText w:val="%1.%2.%3.%4.%5.%6.%7.%8.%9"/>
      <w:lvlJc w:val="left"/>
      <w:pPr>
        <w:ind w:left="2800" w:hanging="1800"/>
      </w:pPr>
      <w:rPr>
        <w:rFonts w:hint="default"/>
      </w:rPr>
    </w:lvl>
  </w:abstractNum>
  <w:abstractNum w:abstractNumId="62" w15:restartNumberingAfterBreak="0">
    <w:nsid w:val="4CF77021"/>
    <w:multiLevelType w:val="hybridMultilevel"/>
    <w:tmpl w:val="AF8C34C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63" w15:restartNumberingAfterBreak="0">
    <w:nsid w:val="4E694671"/>
    <w:multiLevelType w:val="hybridMultilevel"/>
    <w:tmpl w:val="611A9904"/>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4F1231AE"/>
    <w:multiLevelType w:val="multilevel"/>
    <w:tmpl w:val="2C7A9436"/>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A33A34"/>
    <w:multiLevelType w:val="hybridMultilevel"/>
    <w:tmpl w:val="C0F88F5A"/>
    <w:lvl w:ilvl="0" w:tplc="1728A100">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6" w15:restartNumberingAfterBreak="0">
    <w:nsid w:val="518F2585"/>
    <w:multiLevelType w:val="multilevel"/>
    <w:tmpl w:val="91C0F52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1B66842"/>
    <w:multiLevelType w:val="hybridMultilevel"/>
    <w:tmpl w:val="969E9F32"/>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2A54DF1"/>
    <w:multiLevelType w:val="multilevel"/>
    <w:tmpl w:val="F076615E"/>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CB6B40"/>
    <w:multiLevelType w:val="multilevel"/>
    <w:tmpl w:val="1A64F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2EF61E0"/>
    <w:multiLevelType w:val="multilevel"/>
    <w:tmpl w:val="A9F6EBCC"/>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385B5D"/>
    <w:multiLevelType w:val="multilevel"/>
    <w:tmpl w:val="D0A287EA"/>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D85C6F"/>
    <w:multiLevelType w:val="hybridMultilevel"/>
    <w:tmpl w:val="A99E9C50"/>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3" w15:restartNumberingAfterBreak="0">
    <w:nsid w:val="558B1038"/>
    <w:multiLevelType w:val="hybridMultilevel"/>
    <w:tmpl w:val="CD944C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4" w15:restartNumberingAfterBreak="0">
    <w:nsid w:val="55E03B56"/>
    <w:multiLevelType w:val="hybridMultilevel"/>
    <w:tmpl w:val="B62AFEF6"/>
    <w:lvl w:ilvl="0" w:tplc="E34204CE">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5" w15:restartNumberingAfterBreak="0">
    <w:nsid w:val="56280314"/>
    <w:multiLevelType w:val="multilevel"/>
    <w:tmpl w:val="AD0A0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78F5ED9"/>
    <w:multiLevelType w:val="multilevel"/>
    <w:tmpl w:val="361083D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4"/>
        <w:szCs w:val="24"/>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8B56533"/>
    <w:multiLevelType w:val="hybridMultilevel"/>
    <w:tmpl w:val="2A38FB68"/>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78" w15:restartNumberingAfterBreak="0">
    <w:nsid w:val="590445B6"/>
    <w:multiLevelType w:val="multilevel"/>
    <w:tmpl w:val="BF42FE60"/>
    <w:lvl w:ilvl="0">
      <w:start w:val="1"/>
      <w:numFmt w:val="decimal"/>
      <w:lvlText w:val="%1."/>
      <w:lvlJc w:val="left"/>
      <w:pPr>
        <w:ind w:left="1440" w:hanging="360"/>
      </w:pPr>
    </w:lvl>
    <w:lvl w:ilvl="1">
      <w:start w:val="7"/>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79" w15:restartNumberingAfterBreak="0">
    <w:nsid w:val="592B06F7"/>
    <w:multiLevelType w:val="hybridMultilevel"/>
    <w:tmpl w:val="EB829C48"/>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93E681C"/>
    <w:multiLevelType w:val="hybridMultilevel"/>
    <w:tmpl w:val="43A0BF54"/>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1" w15:restartNumberingAfterBreak="0">
    <w:nsid w:val="5AFB138B"/>
    <w:multiLevelType w:val="multilevel"/>
    <w:tmpl w:val="F6222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BD41EC6"/>
    <w:multiLevelType w:val="multilevel"/>
    <w:tmpl w:val="3CF860BA"/>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A868FE"/>
    <w:multiLevelType w:val="multilevel"/>
    <w:tmpl w:val="5652F6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BF6D6F"/>
    <w:multiLevelType w:val="multilevel"/>
    <w:tmpl w:val="B03ED01C"/>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05C0697"/>
    <w:multiLevelType w:val="hybridMultilevel"/>
    <w:tmpl w:val="A16E9840"/>
    <w:lvl w:ilvl="0" w:tplc="6AFA6A6E">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61083009"/>
    <w:multiLevelType w:val="hybridMultilevel"/>
    <w:tmpl w:val="F2D46306"/>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7" w15:restartNumberingAfterBreak="0">
    <w:nsid w:val="612E5AB1"/>
    <w:multiLevelType w:val="hybridMultilevel"/>
    <w:tmpl w:val="0B80B1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8" w15:restartNumberingAfterBreak="0">
    <w:nsid w:val="64D03E8D"/>
    <w:multiLevelType w:val="hybridMultilevel"/>
    <w:tmpl w:val="F13C5192"/>
    <w:lvl w:ilvl="0" w:tplc="0410000F">
      <w:start w:val="1"/>
      <w:numFmt w:val="decimal"/>
      <w:lvlText w:val="%1."/>
      <w:lvlJc w:val="left"/>
      <w:pPr>
        <w:ind w:left="780" w:hanging="360"/>
      </w:pPr>
    </w:lvl>
    <w:lvl w:ilvl="1" w:tplc="04100019" w:tentative="1">
      <w:start w:val="1"/>
      <w:numFmt w:val="lowerLetter"/>
      <w:lvlText w:val="%2."/>
      <w:lvlJc w:val="left"/>
      <w:pPr>
        <w:ind w:left="1500" w:hanging="360"/>
      </w:pPr>
    </w:lvl>
    <w:lvl w:ilvl="2" w:tplc="0410001B" w:tentative="1">
      <w:start w:val="1"/>
      <w:numFmt w:val="lowerRoman"/>
      <w:lvlText w:val="%3."/>
      <w:lvlJc w:val="right"/>
      <w:pPr>
        <w:ind w:left="2220" w:hanging="180"/>
      </w:pPr>
    </w:lvl>
    <w:lvl w:ilvl="3" w:tplc="0410000F" w:tentative="1">
      <w:start w:val="1"/>
      <w:numFmt w:val="decimal"/>
      <w:lvlText w:val="%4."/>
      <w:lvlJc w:val="left"/>
      <w:pPr>
        <w:ind w:left="2940" w:hanging="360"/>
      </w:pPr>
    </w:lvl>
    <w:lvl w:ilvl="4" w:tplc="04100019" w:tentative="1">
      <w:start w:val="1"/>
      <w:numFmt w:val="lowerLetter"/>
      <w:lvlText w:val="%5."/>
      <w:lvlJc w:val="left"/>
      <w:pPr>
        <w:ind w:left="3660" w:hanging="360"/>
      </w:pPr>
    </w:lvl>
    <w:lvl w:ilvl="5" w:tplc="0410001B" w:tentative="1">
      <w:start w:val="1"/>
      <w:numFmt w:val="lowerRoman"/>
      <w:lvlText w:val="%6."/>
      <w:lvlJc w:val="right"/>
      <w:pPr>
        <w:ind w:left="4380" w:hanging="180"/>
      </w:pPr>
    </w:lvl>
    <w:lvl w:ilvl="6" w:tplc="0410000F" w:tentative="1">
      <w:start w:val="1"/>
      <w:numFmt w:val="decimal"/>
      <w:lvlText w:val="%7."/>
      <w:lvlJc w:val="left"/>
      <w:pPr>
        <w:ind w:left="5100" w:hanging="360"/>
      </w:pPr>
    </w:lvl>
    <w:lvl w:ilvl="7" w:tplc="04100019" w:tentative="1">
      <w:start w:val="1"/>
      <w:numFmt w:val="lowerLetter"/>
      <w:lvlText w:val="%8."/>
      <w:lvlJc w:val="left"/>
      <w:pPr>
        <w:ind w:left="5820" w:hanging="360"/>
      </w:pPr>
    </w:lvl>
    <w:lvl w:ilvl="8" w:tplc="0410001B" w:tentative="1">
      <w:start w:val="1"/>
      <w:numFmt w:val="lowerRoman"/>
      <w:lvlText w:val="%9."/>
      <w:lvlJc w:val="right"/>
      <w:pPr>
        <w:ind w:left="6540" w:hanging="180"/>
      </w:pPr>
    </w:lvl>
  </w:abstractNum>
  <w:abstractNum w:abstractNumId="89" w15:restartNumberingAfterBreak="0">
    <w:nsid w:val="67225A4F"/>
    <w:multiLevelType w:val="hybridMultilevel"/>
    <w:tmpl w:val="910E501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0" w15:restartNumberingAfterBreak="0">
    <w:nsid w:val="676443DF"/>
    <w:multiLevelType w:val="multilevel"/>
    <w:tmpl w:val="2D80DF6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824378"/>
    <w:multiLevelType w:val="hybridMultilevel"/>
    <w:tmpl w:val="1FCAF0D6"/>
    <w:lvl w:ilvl="0" w:tplc="F282E620">
      <w:start w:val="1"/>
      <w:numFmt w:val="bullet"/>
      <w:lvlText w:val=""/>
      <w:lvlJc w:val="left"/>
      <w:pPr>
        <w:ind w:left="720" w:hanging="360"/>
      </w:pPr>
      <w:rPr>
        <w:rFonts w:ascii="Symbol" w:hAnsi="Symbol" w:hint="default"/>
        <w:sz w:val="20"/>
        <w:szCs w:val="20"/>
      </w:rPr>
    </w:lvl>
    <w:lvl w:ilvl="1" w:tplc="07B61774">
      <w:start w:val="1"/>
      <w:numFmt w:val="bullet"/>
      <w:lvlText w:val="o"/>
      <w:lvlJc w:val="left"/>
      <w:pPr>
        <w:ind w:left="1440" w:hanging="360"/>
      </w:pPr>
      <w:rPr>
        <w:rFonts w:ascii="Courier New" w:hAnsi="Courier New" w:cs="Courier New" w:hint="default"/>
        <w:sz w:val="20"/>
        <w:szCs w:val="2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2" w15:restartNumberingAfterBreak="0">
    <w:nsid w:val="68967FA4"/>
    <w:multiLevelType w:val="multilevel"/>
    <w:tmpl w:val="43A462E8"/>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8CC2364"/>
    <w:multiLevelType w:val="hybridMultilevel"/>
    <w:tmpl w:val="EB7235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4" w15:restartNumberingAfterBreak="0">
    <w:nsid w:val="6A760095"/>
    <w:multiLevelType w:val="multilevel"/>
    <w:tmpl w:val="29CE2D7A"/>
    <w:lvl w:ilvl="0">
      <w:start w:val="4"/>
      <w:numFmt w:val="decimal"/>
      <w:lvlText w:val="%1"/>
      <w:lvlJc w:val="left"/>
      <w:pPr>
        <w:ind w:left="915" w:hanging="915"/>
      </w:pPr>
      <w:rPr>
        <w:rFonts w:hint="default"/>
      </w:rPr>
    </w:lvl>
    <w:lvl w:ilvl="1">
      <w:start w:val="5"/>
      <w:numFmt w:val="decimal"/>
      <w:lvlText w:val="%1.%2"/>
      <w:lvlJc w:val="left"/>
      <w:pPr>
        <w:ind w:left="915" w:hanging="915"/>
      </w:pPr>
      <w:rPr>
        <w:rFonts w:hint="default"/>
      </w:rPr>
    </w:lvl>
    <w:lvl w:ilvl="2">
      <w:start w:val="3"/>
      <w:numFmt w:val="decimal"/>
      <w:lvlText w:val="%1.%2.%3"/>
      <w:lvlJc w:val="left"/>
      <w:pPr>
        <w:ind w:left="915" w:hanging="915"/>
      </w:pPr>
      <w:rPr>
        <w:rFonts w:hint="default"/>
      </w:rPr>
    </w:lvl>
    <w:lvl w:ilvl="3">
      <w:start w:val="1"/>
      <w:numFmt w:val="decimal"/>
      <w:lvlText w:val="%1.%2.%3.%4"/>
      <w:lvlJc w:val="left"/>
      <w:pPr>
        <w:ind w:left="1080" w:hanging="1080"/>
      </w:pPr>
      <w:rPr>
        <w:rFonts w:hint="default"/>
      </w:rPr>
    </w:lvl>
    <w:lvl w:ilvl="4">
      <w:start w:val="2"/>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6AC96ED3"/>
    <w:multiLevelType w:val="hybridMultilevel"/>
    <w:tmpl w:val="BAB690C8"/>
    <w:lvl w:ilvl="0" w:tplc="0410000F">
      <w:start w:val="1"/>
      <w:numFmt w:val="decimal"/>
      <w:lvlText w:val="%1."/>
      <w:lvlJc w:val="left"/>
      <w:pPr>
        <w:ind w:left="1320" w:hanging="360"/>
      </w:pPr>
    </w:lvl>
    <w:lvl w:ilvl="1" w:tplc="04100019" w:tentative="1">
      <w:start w:val="1"/>
      <w:numFmt w:val="lowerLetter"/>
      <w:lvlText w:val="%2."/>
      <w:lvlJc w:val="left"/>
      <w:pPr>
        <w:ind w:left="2040" w:hanging="360"/>
      </w:pPr>
    </w:lvl>
    <w:lvl w:ilvl="2" w:tplc="0410001B" w:tentative="1">
      <w:start w:val="1"/>
      <w:numFmt w:val="lowerRoman"/>
      <w:lvlText w:val="%3."/>
      <w:lvlJc w:val="right"/>
      <w:pPr>
        <w:ind w:left="2760" w:hanging="180"/>
      </w:pPr>
    </w:lvl>
    <w:lvl w:ilvl="3" w:tplc="0410000F" w:tentative="1">
      <w:start w:val="1"/>
      <w:numFmt w:val="decimal"/>
      <w:lvlText w:val="%4."/>
      <w:lvlJc w:val="left"/>
      <w:pPr>
        <w:ind w:left="3480" w:hanging="360"/>
      </w:pPr>
    </w:lvl>
    <w:lvl w:ilvl="4" w:tplc="04100019" w:tentative="1">
      <w:start w:val="1"/>
      <w:numFmt w:val="lowerLetter"/>
      <w:lvlText w:val="%5."/>
      <w:lvlJc w:val="left"/>
      <w:pPr>
        <w:ind w:left="4200" w:hanging="360"/>
      </w:pPr>
    </w:lvl>
    <w:lvl w:ilvl="5" w:tplc="0410001B" w:tentative="1">
      <w:start w:val="1"/>
      <w:numFmt w:val="lowerRoman"/>
      <w:lvlText w:val="%6."/>
      <w:lvlJc w:val="right"/>
      <w:pPr>
        <w:ind w:left="4920" w:hanging="180"/>
      </w:pPr>
    </w:lvl>
    <w:lvl w:ilvl="6" w:tplc="0410000F" w:tentative="1">
      <w:start w:val="1"/>
      <w:numFmt w:val="decimal"/>
      <w:lvlText w:val="%7."/>
      <w:lvlJc w:val="left"/>
      <w:pPr>
        <w:ind w:left="5640" w:hanging="360"/>
      </w:pPr>
    </w:lvl>
    <w:lvl w:ilvl="7" w:tplc="04100019" w:tentative="1">
      <w:start w:val="1"/>
      <w:numFmt w:val="lowerLetter"/>
      <w:lvlText w:val="%8."/>
      <w:lvlJc w:val="left"/>
      <w:pPr>
        <w:ind w:left="6360" w:hanging="360"/>
      </w:pPr>
    </w:lvl>
    <w:lvl w:ilvl="8" w:tplc="0410001B" w:tentative="1">
      <w:start w:val="1"/>
      <w:numFmt w:val="lowerRoman"/>
      <w:lvlText w:val="%9."/>
      <w:lvlJc w:val="right"/>
      <w:pPr>
        <w:ind w:left="7080" w:hanging="180"/>
      </w:pPr>
    </w:lvl>
  </w:abstractNum>
  <w:abstractNum w:abstractNumId="96" w15:restartNumberingAfterBreak="0">
    <w:nsid w:val="6CB2365B"/>
    <w:multiLevelType w:val="hybridMultilevel"/>
    <w:tmpl w:val="E6C23C62"/>
    <w:lvl w:ilvl="0" w:tplc="DE0898CE">
      <w:start w:val="1"/>
      <w:numFmt w:val="bullet"/>
      <w:lvlText w:val=""/>
      <w:lvlJc w:val="left"/>
      <w:pPr>
        <w:ind w:left="720" w:hanging="360"/>
      </w:pPr>
      <w:rPr>
        <w:rFonts w:ascii="Symbol" w:hAnsi="Symbol" w:hint="default"/>
        <w:sz w:val="20"/>
        <w:szCs w:val="2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7" w15:restartNumberingAfterBreak="0">
    <w:nsid w:val="6E5F74D3"/>
    <w:multiLevelType w:val="hybridMultilevel"/>
    <w:tmpl w:val="3B5475A6"/>
    <w:lvl w:ilvl="0" w:tplc="C9125A98">
      <w:start w:val="1"/>
      <w:numFmt w:val="decimal"/>
      <w:lvlText w:val="%1."/>
      <w:lvlJc w:val="left"/>
      <w:pPr>
        <w:ind w:left="720" w:hanging="360"/>
      </w:pPr>
      <w:rPr>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8" w15:restartNumberingAfterBreak="0">
    <w:nsid w:val="70B46D2A"/>
    <w:multiLevelType w:val="hybridMultilevel"/>
    <w:tmpl w:val="53A8C95C"/>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9" w15:restartNumberingAfterBreak="0">
    <w:nsid w:val="71257189"/>
    <w:multiLevelType w:val="multilevel"/>
    <w:tmpl w:val="BA96A48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0" w15:restartNumberingAfterBreak="0">
    <w:nsid w:val="71EF3D1E"/>
    <w:multiLevelType w:val="hybridMultilevel"/>
    <w:tmpl w:val="2998F5D0"/>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1" w15:restartNumberingAfterBreak="0">
    <w:nsid w:val="73537ADB"/>
    <w:multiLevelType w:val="multilevel"/>
    <w:tmpl w:val="2A8E0A1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49E30CA"/>
    <w:multiLevelType w:val="hybridMultilevel"/>
    <w:tmpl w:val="D53276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3" w15:restartNumberingAfterBreak="0">
    <w:nsid w:val="75ED4FBB"/>
    <w:multiLevelType w:val="multilevel"/>
    <w:tmpl w:val="93A2196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76369FE"/>
    <w:multiLevelType w:val="hybridMultilevel"/>
    <w:tmpl w:val="B99C310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5" w15:restartNumberingAfterBreak="0">
    <w:nsid w:val="77C478EC"/>
    <w:multiLevelType w:val="multilevel"/>
    <w:tmpl w:val="48CC1C76"/>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80F228D"/>
    <w:multiLevelType w:val="multilevel"/>
    <w:tmpl w:val="FBBE32BE"/>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510EBC"/>
    <w:multiLevelType w:val="hybridMultilevel"/>
    <w:tmpl w:val="F7422EC4"/>
    <w:lvl w:ilvl="0" w:tplc="04100001">
      <w:start w:val="1"/>
      <w:numFmt w:val="bullet"/>
      <w:lvlText w:val=""/>
      <w:lvlJc w:val="left"/>
      <w:pPr>
        <w:ind w:left="720" w:hanging="360"/>
      </w:pPr>
      <w:rPr>
        <w:rFonts w:ascii="Symbol" w:hAnsi="Symbol" w:hint="default"/>
        <w:b w:val="0"/>
        <w:i w:val="0"/>
        <w:strike w:val="0"/>
        <w:dstrike w:val="0"/>
        <w:color w:val="000000"/>
        <w:sz w:val="20"/>
        <w:szCs w:val="20"/>
        <w:u w:val="none" w:color="000000"/>
        <w:effect w:val="none"/>
        <w:bdr w:val="none" w:sz="0" w:space="0" w:color="auto" w:frame="1"/>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787F6A94"/>
    <w:multiLevelType w:val="multilevel"/>
    <w:tmpl w:val="F5045486"/>
    <w:lvl w:ilvl="0">
      <w:start w:val="1"/>
      <w:numFmt w:val="bullet"/>
      <w:lvlText w:val=""/>
      <w:lvlJc w:val="left"/>
      <w:pPr>
        <w:tabs>
          <w:tab w:val="num" w:pos="720"/>
        </w:tabs>
        <w:ind w:left="720" w:hanging="360"/>
      </w:pPr>
      <w:rPr>
        <w:rFonts w:ascii="Symbol" w:hAnsi="Symbol" w:hint="default"/>
        <w:sz w:val="32"/>
        <w:szCs w:val="32"/>
      </w:rPr>
    </w:lvl>
    <w:lvl w:ilvl="1">
      <w:start w:val="1"/>
      <w:numFmt w:val="bullet"/>
      <w:lvlText w:val="o"/>
      <w:lvlJc w:val="left"/>
      <w:pPr>
        <w:tabs>
          <w:tab w:val="num" w:pos="1440"/>
        </w:tabs>
        <w:ind w:left="1440" w:hanging="360"/>
      </w:pPr>
      <w:rPr>
        <w:rFonts w:ascii="Courier New" w:hAnsi="Courier New" w:hint="default"/>
        <w:sz w:val="20"/>
        <w:szCs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E662DC"/>
    <w:multiLevelType w:val="multilevel"/>
    <w:tmpl w:val="AE4E9D40"/>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EA239A"/>
    <w:multiLevelType w:val="multilevel"/>
    <w:tmpl w:val="CDDADDCA"/>
    <w:lvl w:ilvl="0">
      <w:start w:val="1"/>
      <w:numFmt w:val="bullet"/>
      <w:lvlText w:val=""/>
      <w:lvlJc w:val="left"/>
      <w:pPr>
        <w:tabs>
          <w:tab w:val="num" w:pos="720"/>
        </w:tabs>
        <w:ind w:left="720" w:hanging="360"/>
      </w:pPr>
      <w:rPr>
        <w:rFonts w:ascii="Symbol" w:hAnsi="Symbol" w:hint="default"/>
        <w:sz w:val="20"/>
        <w:szCs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7179539">
    <w:abstractNumId w:val="13"/>
  </w:num>
  <w:num w:numId="2" w16cid:durableId="163474342">
    <w:abstractNumId w:val="48"/>
  </w:num>
  <w:num w:numId="3" w16cid:durableId="1635867215">
    <w:abstractNumId w:val="109"/>
  </w:num>
  <w:num w:numId="4" w16cid:durableId="1474786880">
    <w:abstractNumId w:val="16"/>
  </w:num>
  <w:num w:numId="5" w16cid:durableId="2043045066">
    <w:abstractNumId w:val="103"/>
  </w:num>
  <w:num w:numId="6" w16cid:durableId="1505706216">
    <w:abstractNumId w:val="59"/>
  </w:num>
  <w:num w:numId="7" w16cid:durableId="928462379">
    <w:abstractNumId w:val="105"/>
  </w:num>
  <w:num w:numId="8" w16cid:durableId="1968924007">
    <w:abstractNumId w:val="107"/>
  </w:num>
  <w:num w:numId="9" w16cid:durableId="1965571614">
    <w:abstractNumId w:val="31"/>
  </w:num>
  <w:num w:numId="10" w16cid:durableId="1557862741">
    <w:abstractNumId w:val="79"/>
  </w:num>
  <w:num w:numId="11" w16cid:durableId="1940141420">
    <w:abstractNumId w:val="27"/>
  </w:num>
  <w:num w:numId="12" w16cid:durableId="191382163">
    <w:abstractNumId w:val="67"/>
  </w:num>
  <w:num w:numId="13" w16cid:durableId="2079744906">
    <w:abstractNumId w:val="86"/>
  </w:num>
  <w:num w:numId="14" w16cid:durableId="1706908243">
    <w:abstractNumId w:val="89"/>
  </w:num>
  <w:num w:numId="15" w16cid:durableId="879896154">
    <w:abstractNumId w:val="69"/>
  </w:num>
  <w:num w:numId="16" w16cid:durableId="1956984300">
    <w:abstractNumId w:val="65"/>
  </w:num>
  <w:num w:numId="17" w16cid:durableId="843087443">
    <w:abstractNumId w:val="21"/>
  </w:num>
  <w:num w:numId="18" w16cid:durableId="379863478">
    <w:abstractNumId w:val="33"/>
  </w:num>
  <w:num w:numId="19" w16cid:durableId="462041468">
    <w:abstractNumId w:val="28"/>
  </w:num>
  <w:num w:numId="20" w16cid:durableId="449281911">
    <w:abstractNumId w:val="25"/>
  </w:num>
  <w:num w:numId="21" w16cid:durableId="1803036009">
    <w:abstractNumId w:val="58"/>
  </w:num>
  <w:num w:numId="22" w16cid:durableId="2003192586">
    <w:abstractNumId w:val="0"/>
  </w:num>
  <w:num w:numId="23" w16cid:durableId="126945568">
    <w:abstractNumId w:val="72"/>
  </w:num>
  <w:num w:numId="24" w16cid:durableId="1648827464">
    <w:abstractNumId w:val="35"/>
  </w:num>
  <w:num w:numId="25" w16cid:durableId="297927524">
    <w:abstractNumId w:val="54"/>
  </w:num>
  <w:num w:numId="26" w16cid:durableId="319969867">
    <w:abstractNumId w:val="41"/>
  </w:num>
  <w:num w:numId="27" w16cid:durableId="1344355244">
    <w:abstractNumId w:val="2"/>
  </w:num>
  <w:num w:numId="28" w16cid:durableId="470633316">
    <w:abstractNumId w:val="5"/>
  </w:num>
  <w:num w:numId="29" w16cid:durableId="422919702">
    <w:abstractNumId w:val="24"/>
  </w:num>
  <w:num w:numId="30" w16cid:durableId="1923755404">
    <w:abstractNumId w:val="18"/>
  </w:num>
  <w:num w:numId="31" w16cid:durableId="1627350957">
    <w:abstractNumId w:val="46"/>
  </w:num>
  <w:num w:numId="32" w16cid:durableId="67580663">
    <w:abstractNumId w:val="98"/>
  </w:num>
  <w:num w:numId="33" w16cid:durableId="472646614">
    <w:abstractNumId w:val="63"/>
  </w:num>
  <w:num w:numId="34" w16cid:durableId="623577768">
    <w:abstractNumId w:val="83"/>
  </w:num>
  <w:num w:numId="35" w16cid:durableId="754864979">
    <w:abstractNumId w:val="6"/>
  </w:num>
  <w:num w:numId="36" w16cid:durableId="512379323">
    <w:abstractNumId w:val="75"/>
  </w:num>
  <w:num w:numId="37" w16cid:durableId="1134908160">
    <w:abstractNumId w:val="57"/>
  </w:num>
  <w:num w:numId="38" w16cid:durableId="1264651185">
    <w:abstractNumId w:val="81"/>
  </w:num>
  <w:num w:numId="39" w16cid:durableId="585842484">
    <w:abstractNumId w:val="85"/>
  </w:num>
  <w:num w:numId="40" w16cid:durableId="390468614">
    <w:abstractNumId w:val="96"/>
  </w:num>
  <w:num w:numId="41" w16cid:durableId="779647148">
    <w:abstractNumId w:val="42"/>
  </w:num>
  <w:num w:numId="42" w16cid:durableId="601449376">
    <w:abstractNumId w:val="38"/>
  </w:num>
  <w:num w:numId="43" w16cid:durableId="2125423124">
    <w:abstractNumId w:val="74"/>
  </w:num>
  <w:num w:numId="44" w16cid:durableId="897129191">
    <w:abstractNumId w:val="52"/>
  </w:num>
  <w:num w:numId="45" w16cid:durableId="1111167182">
    <w:abstractNumId w:val="91"/>
  </w:num>
  <w:num w:numId="46" w16cid:durableId="1113675572">
    <w:abstractNumId w:val="37"/>
  </w:num>
  <w:num w:numId="47" w16cid:durableId="1508595259">
    <w:abstractNumId w:val="51"/>
  </w:num>
  <w:num w:numId="48" w16cid:durableId="1505591015">
    <w:abstractNumId w:val="68"/>
  </w:num>
  <w:num w:numId="49" w16cid:durableId="822115209">
    <w:abstractNumId w:val="43"/>
  </w:num>
  <w:num w:numId="50" w16cid:durableId="1170561343">
    <w:abstractNumId w:val="8"/>
  </w:num>
  <w:num w:numId="51" w16cid:durableId="188489007">
    <w:abstractNumId w:val="110"/>
  </w:num>
  <w:num w:numId="52" w16cid:durableId="487986203">
    <w:abstractNumId w:val="15"/>
  </w:num>
  <w:num w:numId="53" w16cid:durableId="1565752814">
    <w:abstractNumId w:val="101"/>
  </w:num>
  <w:num w:numId="54" w16cid:durableId="1915822062">
    <w:abstractNumId w:val="60"/>
  </w:num>
  <w:num w:numId="55" w16cid:durableId="1222131061">
    <w:abstractNumId w:val="55"/>
  </w:num>
  <w:num w:numId="56" w16cid:durableId="911164522">
    <w:abstractNumId w:val="76"/>
  </w:num>
  <w:num w:numId="57" w16cid:durableId="754546054">
    <w:abstractNumId w:val="84"/>
  </w:num>
  <w:num w:numId="58" w16cid:durableId="1172989544">
    <w:abstractNumId w:val="106"/>
  </w:num>
  <w:num w:numId="59" w16cid:durableId="372728100">
    <w:abstractNumId w:val="104"/>
  </w:num>
  <w:num w:numId="60" w16cid:durableId="1978679439">
    <w:abstractNumId w:val="94"/>
  </w:num>
  <w:num w:numId="61" w16cid:durableId="1594170436">
    <w:abstractNumId w:val="22"/>
  </w:num>
  <w:num w:numId="62" w16cid:durableId="263223205">
    <w:abstractNumId w:val="45"/>
  </w:num>
  <w:num w:numId="63" w16cid:durableId="871964235">
    <w:abstractNumId w:val="90"/>
  </w:num>
  <w:num w:numId="64" w16cid:durableId="697200192">
    <w:abstractNumId w:val="64"/>
  </w:num>
  <w:num w:numId="65" w16cid:durableId="1095898815">
    <w:abstractNumId w:val="71"/>
  </w:num>
  <w:num w:numId="66" w16cid:durableId="942763064">
    <w:abstractNumId w:val="99"/>
  </w:num>
  <w:num w:numId="67" w16cid:durableId="1154102802">
    <w:abstractNumId w:val="14"/>
  </w:num>
  <w:num w:numId="68" w16cid:durableId="302853869">
    <w:abstractNumId w:val="92"/>
  </w:num>
  <w:num w:numId="69" w16cid:durableId="1747065734">
    <w:abstractNumId w:val="7"/>
  </w:num>
  <w:num w:numId="70" w16cid:durableId="1919513098">
    <w:abstractNumId w:val="9"/>
  </w:num>
  <w:num w:numId="71" w16cid:durableId="410663586">
    <w:abstractNumId w:val="12"/>
  </w:num>
  <w:num w:numId="72" w16cid:durableId="103235749">
    <w:abstractNumId w:val="47"/>
  </w:num>
  <w:num w:numId="73" w16cid:durableId="344289493">
    <w:abstractNumId w:val="82"/>
  </w:num>
  <w:num w:numId="74" w16cid:durableId="2038579805">
    <w:abstractNumId w:val="23"/>
  </w:num>
  <w:num w:numId="75" w16cid:durableId="1256940289">
    <w:abstractNumId w:val="108"/>
  </w:num>
  <w:num w:numId="76" w16cid:durableId="1065684285">
    <w:abstractNumId w:val="19"/>
  </w:num>
  <w:num w:numId="77" w16cid:durableId="1330907981">
    <w:abstractNumId w:val="20"/>
  </w:num>
  <w:num w:numId="78" w16cid:durableId="138812149">
    <w:abstractNumId w:val="49"/>
  </w:num>
  <w:num w:numId="79" w16cid:durableId="2081097305">
    <w:abstractNumId w:val="70"/>
  </w:num>
  <w:num w:numId="80" w16cid:durableId="1256523834">
    <w:abstractNumId w:val="29"/>
  </w:num>
  <w:num w:numId="81" w16cid:durableId="1436246707">
    <w:abstractNumId w:val="66"/>
  </w:num>
  <w:num w:numId="82" w16cid:durableId="609316792">
    <w:abstractNumId w:val="4"/>
  </w:num>
  <w:num w:numId="83" w16cid:durableId="1243098439">
    <w:abstractNumId w:val="39"/>
  </w:num>
  <w:num w:numId="84" w16cid:durableId="2144689547">
    <w:abstractNumId w:val="102"/>
  </w:num>
  <w:num w:numId="85" w16cid:durableId="586305785">
    <w:abstractNumId w:val="44"/>
  </w:num>
  <w:num w:numId="86" w16cid:durableId="1031493606">
    <w:abstractNumId w:val="93"/>
  </w:num>
  <w:num w:numId="87" w16cid:durableId="30956488">
    <w:abstractNumId w:val="73"/>
  </w:num>
  <w:num w:numId="88" w16cid:durableId="1826242250">
    <w:abstractNumId w:val="3"/>
  </w:num>
  <w:num w:numId="89" w16cid:durableId="1661693781">
    <w:abstractNumId w:val="80"/>
  </w:num>
  <w:num w:numId="90" w16cid:durableId="363481237">
    <w:abstractNumId w:val="61"/>
  </w:num>
  <w:num w:numId="91" w16cid:durableId="753890671">
    <w:abstractNumId w:val="97"/>
  </w:num>
  <w:num w:numId="92" w16cid:durableId="1256939647">
    <w:abstractNumId w:val="34"/>
  </w:num>
  <w:num w:numId="93" w16cid:durableId="1992824387">
    <w:abstractNumId w:val="40"/>
  </w:num>
  <w:num w:numId="94" w16cid:durableId="205869872">
    <w:abstractNumId w:val="36"/>
  </w:num>
  <w:num w:numId="95" w16cid:durableId="229123085">
    <w:abstractNumId w:val="53"/>
  </w:num>
  <w:num w:numId="96" w16cid:durableId="1258950395">
    <w:abstractNumId w:val="87"/>
  </w:num>
  <w:num w:numId="97" w16cid:durableId="1602179705">
    <w:abstractNumId w:val="56"/>
  </w:num>
  <w:num w:numId="98" w16cid:durableId="1619988760">
    <w:abstractNumId w:val="10"/>
  </w:num>
  <w:num w:numId="99" w16cid:durableId="531041840">
    <w:abstractNumId w:val="95"/>
  </w:num>
  <w:num w:numId="100" w16cid:durableId="1554152578">
    <w:abstractNumId w:val="77"/>
  </w:num>
  <w:num w:numId="101" w16cid:durableId="1505314340">
    <w:abstractNumId w:val="26"/>
  </w:num>
  <w:num w:numId="102" w16cid:durableId="224341305">
    <w:abstractNumId w:val="17"/>
  </w:num>
  <w:num w:numId="103" w16cid:durableId="130756426">
    <w:abstractNumId w:val="78"/>
  </w:num>
  <w:num w:numId="104" w16cid:durableId="467667648">
    <w:abstractNumId w:val="11"/>
  </w:num>
  <w:num w:numId="105" w16cid:durableId="1100176882">
    <w:abstractNumId w:val="88"/>
  </w:num>
  <w:num w:numId="106" w16cid:durableId="1725523672">
    <w:abstractNumId w:val="100"/>
  </w:num>
  <w:num w:numId="107" w16cid:durableId="24908166">
    <w:abstractNumId w:val="62"/>
  </w:num>
  <w:num w:numId="108" w16cid:durableId="1069185920">
    <w:abstractNumId w:val="50"/>
  </w:num>
  <w:num w:numId="109" w16cid:durableId="1028675123">
    <w:abstractNumId w:val="32"/>
  </w:num>
  <w:num w:numId="110" w16cid:durableId="1067604930">
    <w:abstractNumId w:val="1"/>
  </w:num>
  <w:num w:numId="111" w16cid:durableId="1388605525">
    <w:abstractNumId w:val="30"/>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isplayBackgroundShape/>
  <w:proofState w:grammar="clean"/>
  <w:attachedTemplate r:id="rId1"/>
  <w:defaultTabStop w:val="720"/>
  <w:hyphenationZone w:val="283"/>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548"/>
    <w:rsid w:val="00003CE5"/>
    <w:rsid w:val="0000759C"/>
    <w:rsid w:val="000122B5"/>
    <w:rsid w:val="00014C01"/>
    <w:rsid w:val="00014F99"/>
    <w:rsid w:val="0001758D"/>
    <w:rsid w:val="00017DF3"/>
    <w:rsid w:val="0002754D"/>
    <w:rsid w:val="00031395"/>
    <w:rsid w:val="00035991"/>
    <w:rsid w:val="00036D20"/>
    <w:rsid w:val="00040D8B"/>
    <w:rsid w:val="00041D63"/>
    <w:rsid w:val="00045477"/>
    <w:rsid w:val="00046E62"/>
    <w:rsid w:val="000510AF"/>
    <w:rsid w:val="000513A2"/>
    <w:rsid w:val="000563CC"/>
    <w:rsid w:val="000630BB"/>
    <w:rsid w:val="000630D5"/>
    <w:rsid w:val="00067B57"/>
    <w:rsid w:val="00071462"/>
    <w:rsid w:val="00074524"/>
    <w:rsid w:val="00075D05"/>
    <w:rsid w:val="00076447"/>
    <w:rsid w:val="00080FCB"/>
    <w:rsid w:val="000835EA"/>
    <w:rsid w:val="000839EA"/>
    <w:rsid w:val="00084FD3"/>
    <w:rsid w:val="00087A97"/>
    <w:rsid w:val="0009446F"/>
    <w:rsid w:val="00094AC7"/>
    <w:rsid w:val="00095A5C"/>
    <w:rsid w:val="00095E3F"/>
    <w:rsid w:val="000A020E"/>
    <w:rsid w:val="000A238B"/>
    <w:rsid w:val="000A267A"/>
    <w:rsid w:val="000A4243"/>
    <w:rsid w:val="000A4BA8"/>
    <w:rsid w:val="000A781D"/>
    <w:rsid w:val="000B0F3A"/>
    <w:rsid w:val="000C0D9F"/>
    <w:rsid w:val="000C1013"/>
    <w:rsid w:val="000C313E"/>
    <w:rsid w:val="000C4ED1"/>
    <w:rsid w:val="000C73B1"/>
    <w:rsid w:val="000D0502"/>
    <w:rsid w:val="000D0727"/>
    <w:rsid w:val="000D2196"/>
    <w:rsid w:val="000D230A"/>
    <w:rsid w:val="000D3BC8"/>
    <w:rsid w:val="000E17CE"/>
    <w:rsid w:val="000E3640"/>
    <w:rsid w:val="000E3B88"/>
    <w:rsid w:val="000E3FF8"/>
    <w:rsid w:val="000E5123"/>
    <w:rsid w:val="000E5BE8"/>
    <w:rsid w:val="000E5C66"/>
    <w:rsid w:val="000E6C8A"/>
    <w:rsid w:val="000E7D37"/>
    <w:rsid w:val="000F2999"/>
    <w:rsid w:val="000F31FD"/>
    <w:rsid w:val="000F5160"/>
    <w:rsid w:val="001025DD"/>
    <w:rsid w:val="001033FC"/>
    <w:rsid w:val="00105033"/>
    <w:rsid w:val="00107551"/>
    <w:rsid w:val="0011357A"/>
    <w:rsid w:val="001202CA"/>
    <w:rsid w:val="001205A1"/>
    <w:rsid w:val="001211E8"/>
    <w:rsid w:val="00121492"/>
    <w:rsid w:val="00121E77"/>
    <w:rsid w:val="00122450"/>
    <w:rsid w:val="00123018"/>
    <w:rsid w:val="00130FAF"/>
    <w:rsid w:val="0013492B"/>
    <w:rsid w:val="00134F82"/>
    <w:rsid w:val="0014112A"/>
    <w:rsid w:val="00145B40"/>
    <w:rsid w:val="001512D8"/>
    <w:rsid w:val="00151545"/>
    <w:rsid w:val="001518DC"/>
    <w:rsid w:val="001563CF"/>
    <w:rsid w:val="00157543"/>
    <w:rsid w:val="00161B87"/>
    <w:rsid w:val="00166096"/>
    <w:rsid w:val="00171E75"/>
    <w:rsid w:val="00172874"/>
    <w:rsid w:val="00174240"/>
    <w:rsid w:val="001767B5"/>
    <w:rsid w:val="001801FF"/>
    <w:rsid w:val="001804F9"/>
    <w:rsid w:val="00182FBE"/>
    <w:rsid w:val="00184142"/>
    <w:rsid w:val="0018528D"/>
    <w:rsid w:val="001862F4"/>
    <w:rsid w:val="00187EF9"/>
    <w:rsid w:val="0019085B"/>
    <w:rsid w:val="001916C2"/>
    <w:rsid w:val="001949D6"/>
    <w:rsid w:val="00196A08"/>
    <w:rsid w:val="00197075"/>
    <w:rsid w:val="001A04B4"/>
    <w:rsid w:val="001A1DA3"/>
    <w:rsid w:val="001A2E8D"/>
    <w:rsid w:val="001A5EF5"/>
    <w:rsid w:val="001B1AD3"/>
    <w:rsid w:val="001C04D1"/>
    <w:rsid w:val="001C1BF6"/>
    <w:rsid w:val="001C2A61"/>
    <w:rsid w:val="001C50B6"/>
    <w:rsid w:val="001C65D9"/>
    <w:rsid w:val="001C754F"/>
    <w:rsid w:val="001D0803"/>
    <w:rsid w:val="001D3B08"/>
    <w:rsid w:val="001D4B5D"/>
    <w:rsid w:val="001E25AA"/>
    <w:rsid w:val="001E2E4C"/>
    <w:rsid w:val="001E3F68"/>
    <w:rsid w:val="001E768D"/>
    <w:rsid w:val="001F1A94"/>
    <w:rsid w:val="001F3EA0"/>
    <w:rsid w:val="001F4328"/>
    <w:rsid w:val="001F4CFE"/>
    <w:rsid w:val="001F6E4C"/>
    <w:rsid w:val="001F70CF"/>
    <w:rsid w:val="0020217C"/>
    <w:rsid w:val="00203387"/>
    <w:rsid w:val="002038E7"/>
    <w:rsid w:val="0020498B"/>
    <w:rsid w:val="00210018"/>
    <w:rsid w:val="00210282"/>
    <w:rsid w:val="002116E5"/>
    <w:rsid w:val="002211E1"/>
    <w:rsid w:val="00222CE2"/>
    <w:rsid w:val="00224F29"/>
    <w:rsid w:val="00235B94"/>
    <w:rsid w:val="00236FA8"/>
    <w:rsid w:val="00241199"/>
    <w:rsid w:val="0024460A"/>
    <w:rsid w:val="0024594B"/>
    <w:rsid w:val="00247703"/>
    <w:rsid w:val="002559F7"/>
    <w:rsid w:val="00255E09"/>
    <w:rsid w:val="002560A5"/>
    <w:rsid w:val="00256EB2"/>
    <w:rsid w:val="00260D2D"/>
    <w:rsid w:val="00262193"/>
    <w:rsid w:val="002634F2"/>
    <w:rsid w:val="00264D10"/>
    <w:rsid w:val="0026669E"/>
    <w:rsid w:val="00266E3E"/>
    <w:rsid w:val="002710B4"/>
    <w:rsid w:val="00272F47"/>
    <w:rsid w:val="00274AA6"/>
    <w:rsid w:val="00275D19"/>
    <w:rsid w:val="00277869"/>
    <w:rsid w:val="0028065A"/>
    <w:rsid w:val="00280EDA"/>
    <w:rsid w:val="00280F42"/>
    <w:rsid w:val="00282DB9"/>
    <w:rsid w:val="002848D4"/>
    <w:rsid w:val="00285F9A"/>
    <w:rsid w:val="00286D2E"/>
    <w:rsid w:val="002877E8"/>
    <w:rsid w:val="00290766"/>
    <w:rsid w:val="0029308D"/>
    <w:rsid w:val="0029736D"/>
    <w:rsid w:val="002A108C"/>
    <w:rsid w:val="002A3D2B"/>
    <w:rsid w:val="002A77BB"/>
    <w:rsid w:val="002A7A32"/>
    <w:rsid w:val="002B0D15"/>
    <w:rsid w:val="002B0E38"/>
    <w:rsid w:val="002B3192"/>
    <w:rsid w:val="002B5628"/>
    <w:rsid w:val="002C4C10"/>
    <w:rsid w:val="002C76E6"/>
    <w:rsid w:val="002D04B1"/>
    <w:rsid w:val="002D3BD4"/>
    <w:rsid w:val="002D408E"/>
    <w:rsid w:val="002D5201"/>
    <w:rsid w:val="002D6793"/>
    <w:rsid w:val="002E0304"/>
    <w:rsid w:val="002E1055"/>
    <w:rsid w:val="002E2A49"/>
    <w:rsid w:val="002E2BA6"/>
    <w:rsid w:val="002E4429"/>
    <w:rsid w:val="002E5A50"/>
    <w:rsid w:val="002E6B80"/>
    <w:rsid w:val="002E7C4E"/>
    <w:rsid w:val="00304FCB"/>
    <w:rsid w:val="0030572C"/>
    <w:rsid w:val="0030687E"/>
    <w:rsid w:val="0031055C"/>
    <w:rsid w:val="00310A80"/>
    <w:rsid w:val="00310C4C"/>
    <w:rsid w:val="0031384A"/>
    <w:rsid w:val="00313E62"/>
    <w:rsid w:val="0032496C"/>
    <w:rsid w:val="00330347"/>
    <w:rsid w:val="0033153A"/>
    <w:rsid w:val="003327F5"/>
    <w:rsid w:val="003340D3"/>
    <w:rsid w:val="00343186"/>
    <w:rsid w:val="00343785"/>
    <w:rsid w:val="003464F0"/>
    <w:rsid w:val="003475CC"/>
    <w:rsid w:val="0035023B"/>
    <w:rsid w:val="00352A36"/>
    <w:rsid w:val="0035386F"/>
    <w:rsid w:val="003557AE"/>
    <w:rsid w:val="00357916"/>
    <w:rsid w:val="00361C6C"/>
    <w:rsid w:val="0036706F"/>
    <w:rsid w:val="0037114F"/>
    <w:rsid w:val="003715C9"/>
    <w:rsid w:val="00371EE1"/>
    <w:rsid w:val="00372E85"/>
    <w:rsid w:val="0037379F"/>
    <w:rsid w:val="00374295"/>
    <w:rsid w:val="003742B5"/>
    <w:rsid w:val="0037642A"/>
    <w:rsid w:val="003777C5"/>
    <w:rsid w:val="0039001D"/>
    <w:rsid w:val="00390BD3"/>
    <w:rsid w:val="00394926"/>
    <w:rsid w:val="00394A99"/>
    <w:rsid w:val="0039641D"/>
    <w:rsid w:val="003975FA"/>
    <w:rsid w:val="003A0DB1"/>
    <w:rsid w:val="003A5FA4"/>
    <w:rsid w:val="003A618B"/>
    <w:rsid w:val="003A792D"/>
    <w:rsid w:val="003A798E"/>
    <w:rsid w:val="003B18B1"/>
    <w:rsid w:val="003B4519"/>
    <w:rsid w:val="003C2CFC"/>
    <w:rsid w:val="003D388B"/>
    <w:rsid w:val="003E0A0B"/>
    <w:rsid w:val="003E12DD"/>
    <w:rsid w:val="003E3301"/>
    <w:rsid w:val="003E53F3"/>
    <w:rsid w:val="003E65A7"/>
    <w:rsid w:val="003F1C3B"/>
    <w:rsid w:val="003F6D61"/>
    <w:rsid w:val="00402702"/>
    <w:rsid w:val="00404F3A"/>
    <w:rsid w:val="004050B5"/>
    <w:rsid w:val="0041175E"/>
    <w:rsid w:val="004149AF"/>
    <w:rsid w:val="00414A12"/>
    <w:rsid w:val="004206A8"/>
    <w:rsid w:val="0042392E"/>
    <w:rsid w:val="00423EB4"/>
    <w:rsid w:val="0042542A"/>
    <w:rsid w:val="00425A99"/>
    <w:rsid w:val="00425FD9"/>
    <w:rsid w:val="00426D7D"/>
    <w:rsid w:val="004334BC"/>
    <w:rsid w:val="00435EF3"/>
    <w:rsid w:val="0044230D"/>
    <w:rsid w:val="00443B19"/>
    <w:rsid w:val="0044479C"/>
    <w:rsid w:val="004453D0"/>
    <w:rsid w:val="0045135A"/>
    <w:rsid w:val="00456D56"/>
    <w:rsid w:val="00461CDD"/>
    <w:rsid w:val="0046285F"/>
    <w:rsid w:val="004638E4"/>
    <w:rsid w:val="00463A9D"/>
    <w:rsid w:val="00465042"/>
    <w:rsid w:val="00475517"/>
    <w:rsid w:val="00483742"/>
    <w:rsid w:val="00483EDA"/>
    <w:rsid w:val="00483FDC"/>
    <w:rsid w:val="0048694B"/>
    <w:rsid w:val="00492EBF"/>
    <w:rsid w:val="00494E56"/>
    <w:rsid w:val="004A72A7"/>
    <w:rsid w:val="004B1C55"/>
    <w:rsid w:val="004B6E67"/>
    <w:rsid w:val="004B7800"/>
    <w:rsid w:val="004C2044"/>
    <w:rsid w:val="004C487E"/>
    <w:rsid w:val="004C5530"/>
    <w:rsid w:val="004C55D2"/>
    <w:rsid w:val="004C5993"/>
    <w:rsid w:val="004C6FA8"/>
    <w:rsid w:val="004D4200"/>
    <w:rsid w:val="004D7139"/>
    <w:rsid w:val="004E3B03"/>
    <w:rsid w:val="004F05F3"/>
    <w:rsid w:val="004F40E5"/>
    <w:rsid w:val="004F67E7"/>
    <w:rsid w:val="004F7111"/>
    <w:rsid w:val="004F7404"/>
    <w:rsid w:val="004F7BBD"/>
    <w:rsid w:val="005001B5"/>
    <w:rsid w:val="0050267C"/>
    <w:rsid w:val="00502CB7"/>
    <w:rsid w:val="005043D3"/>
    <w:rsid w:val="005048FE"/>
    <w:rsid w:val="005071D0"/>
    <w:rsid w:val="0050756A"/>
    <w:rsid w:val="00507C74"/>
    <w:rsid w:val="0051468D"/>
    <w:rsid w:val="00517933"/>
    <w:rsid w:val="00517ECB"/>
    <w:rsid w:val="0052021D"/>
    <w:rsid w:val="005202B1"/>
    <w:rsid w:val="005215CF"/>
    <w:rsid w:val="00526978"/>
    <w:rsid w:val="005269A7"/>
    <w:rsid w:val="0053119C"/>
    <w:rsid w:val="005312A4"/>
    <w:rsid w:val="005348F2"/>
    <w:rsid w:val="0053650E"/>
    <w:rsid w:val="00541FF5"/>
    <w:rsid w:val="00542803"/>
    <w:rsid w:val="00545FBD"/>
    <w:rsid w:val="00550854"/>
    <w:rsid w:val="00553514"/>
    <w:rsid w:val="005554C5"/>
    <w:rsid w:val="00555A48"/>
    <w:rsid w:val="00560C6B"/>
    <w:rsid w:val="00562E40"/>
    <w:rsid w:val="00564DCC"/>
    <w:rsid w:val="005652F8"/>
    <w:rsid w:val="00566B43"/>
    <w:rsid w:val="00567A49"/>
    <w:rsid w:val="00572CD8"/>
    <w:rsid w:val="00574077"/>
    <w:rsid w:val="00574EC9"/>
    <w:rsid w:val="005760E1"/>
    <w:rsid w:val="00580B76"/>
    <w:rsid w:val="00580EAD"/>
    <w:rsid w:val="00585383"/>
    <w:rsid w:val="0058640D"/>
    <w:rsid w:val="00586882"/>
    <w:rsid w:val="00591EF3"/>
    <w:rsid w:val="00593708"/>
    <w:rsid w:val="0059673D"/>
    <w:rsid w:val="005A70CC"/>
    <w:rsid w:val="005B4867"/>
    <w:rsid w:val="005C047D"/>
    <w:rsid w:val="005C0544"/>
    <w:rsid w:val="005C08E8"/>
    <w:rsid w:val="005C0D45"/>
    <w:rsid w:val="005C14FD"/>
    <w:rsid w:val="005C4D66"/>
    <w:rsid w:val="005C506F"/>
    <w:rsid w:val="005C7548"/>
    <w:rsid w:val="005D101F"/>
    <w:rsid w:val="005D1613"/>
    <w:rsid w:val="005D32AE"/>
    <w:rsid w:val="005D3357"/>
    <w:rsid w:val="005E1269"/>
    <w:rsid w:val="005E1593"/>
    <w:rsid w:val="005E2251"/>
    <w:rsid w:val="005E2729"/>
    <w:rsid w:val="005E2CF4"/>
    <w:rsid w:val="005E322D"/>
    <w:rsid w:val="005E39FD"/>
    <w:rsid w:val="005E530E"/>
    <w:rsid w:val="005E5E7F"/>
    <w:rsid w:val="005E6B25"/>
    <w:rsid w:val="005F1F6B"/>
    <w:rsid w:val="005F2096"/>
    <w:rsid w:val="005F3A9F"/>
    <w:rsid w:val="005F4F46"/>
    <w:rsid w:val="005F73BD"/>
    <w:rsid w:val="00600358"/>
    <w:rsid w:val="00602C1B"/>
    <w:rsid w:val="00603D7E"/>
    <w:rsid w:val="00604304"/>
    <w:rsid w:val="00605EE5"/>
    <w:rsid w:val="0061084D"/>
    <w:rsid w:val="006124F7"/>
    <w:rsid w:val="006145D6"/>
    <w:rsid w:val="00620730"/>
    <w:rsid w:val="00623284"/>
    <w:rsid w:val="00623FF4"/>
    <w:rsid w:val="00631D23"/>
    <w:rsid w:val="0063705E"/>
    <w:rsid w:val="00637217"/>
    <w:rsid w:val="0064093A"/>
    <w:rsid w:val="00640F1B"/>
    <w:rsid w:val="0064337F"/>
    <w:rsid w:val="00645871"/>
    <w:rsid w:val="00645D14"/>
    <w:rsid w:val="00646CB6"/>
    <w:rsid w:val="00646CF0"/>
    <w:rsid w:val="00651A9E"/>
    <w:rsid w:val="00654A88"/>
    <w:rsid w:val="00655793"/>
    <w:rsid w:val="00664A52"/>
    <w:rsid w:val="006664DB"/>
    <w:rsid w:val="00667687"/>
    <w:rsid w:val="00667ACE"/>
    <w:rsid w:val="00670696"/>
    <w:rsid w:val="00673426"/>
    <w:rsid w:val="00674210"/>
    <w:rsid w:val="00681997"/>
    <w:rsid w:val="00681FC0"/>
    <w:rsid w:val="0068262F"/>
    <w:rsid w:val="006839DF"/>
    <w:rsid w:val="00683FAD"/>
    <w:rsid w:val="006854D1"/>
    <w:rsid w:val="00686A96"/>
    <w:rsid w:val="00687587"/>
    <w:rsid w:val="0068794B"/>
    <w:rsid w:val="00690C8E"/>
    <w:rsid w:val="006944C9"/>
    <w:rsid w:val="00696AEC"/>
    <w:rsid w:val="00697194"/>
    <w:rsid w:val="006A21A1"/>
    <w:rsid w:val="006A21D7"/>
    <w:rsid w:val="006A2E43"/>
    <w:rsid w:val="006A5B4B"/>
    <w:rsid w:val="006A67AE"/>
    <w:rsid w:val="006A6C69"/>
    <w:rsid w:val="006B1637"/>
    <w:rsid w:val="006B3871"/>
    <w:rsid w:val="006C477A"/>
    <w:rsid w:val="006C60E6"/>
    <w:rsid w:val="006C79A2"/>
    <w:rsid w:val="006D1599"/>
    <w:rsid w:val="006D256F"/>
    <w:rsid w:val="006E1E21"/>
    <w:rsid w:val="006E47E4"/>
    <w:rsid w:val="006E510F"/>
    <w:rsid w:val="006E624E"/>
    <w:rsid w:val="006E7F96"/>
    <w:rsid w:val="006F01D3"/>
    <w:rsid w:val="006F0E8F"/>
    <w:rsid w:val="006F2919"/>
    <w:rsid w:val="007005BC"/>
    <w:rsid w:val="00700DEB"/>
    <w:rsid w:val="00701522"/>
    <w:rsid w:val="007038BC"/>
    <w:rsid w:val="0070793C"/>
    <w:rsid w:val="00707D6B"/>
    <w:rsid w:val="00711B9D"/>
    <w:rsid w:val="0071738F"/>
    <w:rsid w:val="007212CF"/>
    <w:rsid w:val="0072264B"/>
    <w:rsid w:val="00724DC4"/>
    <w:rsid w:val="0073073E"/>
    <w:rsid w:val="007336F9"/>
    <w:rsid w:val="007339C0"/>
    <w:rsid w:val="00734214"/>
    <w:rsid w:val="00734F97"/>
    <w:rsid w:val="00736814"/>
    <w:rsid w:val="0074376C"/>
    <w:rsid w:val="0074629B"/>
    <w:rsid w:val="00747E8D"/>
    <w:rsid w:val="00752147"/>
    <w:rsid w:val="00756E9D"/>
    <w:rsid w:val="00760B04"/>
    <w:rsid w:val="00763EB3"/>
    <w:rsid w:val="0076419D"/>
    <w:rsid w:val="00764384"/>
    <w:rsid w:val="00765A69"/>
    <w:rsid w:val="00765CCC"/>
    <w:rsid w:val="00766ECC"/>
    <w:rsid w:val="007670C6"/>
    <w:rsid w:val="007670E0"/>
    <w:rsid w:val="00770C44"/>
    <w:rsid w:val="00772E49"/>
    <w:rsid w:val="00775001"/>
    <w:rsid w:val="00776807"/>
    <w:rsid w:val="007779F6"/>
    <w:rsid w:val="00781C4E"/>
    <w:rsid w:val="007825B1"/>
    <w:rsid w:val="007921AF"/>
    <w:rsid w:val="00794782"/>
    <w:rsid w:val="00794EB7"/>
    <w:rsid w:val="00795A34"/>
    <w:rsid w:val="007A00FA"/>
    <w:rsid w:val="007A3C74"/>
    <w:rsid w:val="007A5FF1"/>
    <w:rsid w:val="007B0740"/>
    <w:rsid w:val="007B5761"/>
    <w:rsid w:val="007B5DDA"/>
    <w:rsid w:val="007B7947"/>
    <w:rsid w:val="007C1BAB"/>
    <w:rsid w:val="007C37FE"/>
    <w:rsid w:val="007C5496"/>
    <w:rsid w:val="007D2412"/>
    <w:rsid w:val="007D5BE3"/>
    <w:rsid w:val="007E151B"/>
    <w:rsid w:val="007E4552"/>
    <w:rsid w:val="007E4ED3"/>
    <w:rsid w:val="007E518D"/>
    <w:rsid w:val="007E535E"/>
    <w:rsid w:val="007E7E8A"/>
    <w:rsid w:val="007F34CA"/>
    <w:rsid w:val="008020A9"/>
    <w:rsid w:val="00802773"/>
    <w:rsid w:val="00803A20"/>
    <w:rsid w:val="0080424E"/>
    <w:rsid w:val="00807EB3"/>
    <w:rsid w:val="00810822"/>
    <w:rsid w:val="00810A42"/>
    <w:rsid w:val="00812543"/>
    <w:rsid w:val="00813D8C"/>
    <w:rsid w:val="00820A51"/>
    <w:rsid w:val="00823A37"/>
    <w:rsid w:val="00824814"/>
    <w:rsid w:val="00825611"/>
    <w:rsid w:val="00831D61"/>
    <w:rsid w:val="0083483B"/>
    <w:rsid w:val="00835C25"/>
    <w:rsid w:val="0083780C"/>
    <w:rsid w:val="00841421"/>
    <w:rsid w:val="008429DF"/>
    <w:rsid w:val="008447F7"/>
    <w:rsid w:val="00847762"/>
    <w:rsid w:val="008478C0"/>
    <w:rsid w:val="0085293F"/>
    <w:rsid w:val="00853676"/>
    <w:rsid w:val="00854487"/>
    <w:rsid w:val="00854D7E"/>
    <w:rsid w:val="00854DB8"/>
    <w:rsid w:val="00861B8D"/>
    <w:rsid w:val="00862127"/>
    <w:rsid w:val="008627C0"/>
    <w:rsid w:val="00862D02"/>
    <w:rsid w:val="0086601D"/>
    <w:rsid w:val="0087075B"/>
    <w:rsid w:val="00871560"/>
    <w:rsid w:val="008758CD"/>
    <w:rsid w:val="00883BDE"/>
    <w:rsid w:val="00886491"/>
    <w:rsid w:val="0088710B"/>
    <w:rsid w:val="00890829"/>
    <w:rsid w:val="0089108A"/>
    <w:rsid w:val="008934A6"/>
    <w:rsid w:val="00896695"/>
    <w:rsid w:val="00897A1B"/>
    <w:rsid w:val="008A1008"/>
    <w:rsid w:val="008A517D"/>
    <w:rsid w:val="008A790E"/>
    <w:rsid w:val="008B050E"/>
    <w:rsid w:val="008B5D83"/>
    <w:rsid w:val="008C4A6E"/>
    <w:rsid w:val="008C5C99"/>
    <w:rsid w:val="008D12D0"/>
    <w:rsid w:val="008D37DC"/>
    <w:rsid w:val="008D5DCF"/>
    <w:rsid w:val="008D79ED"/>
    <w:rsid w:val="008E04E8"/>
    <w:rsid w:val="008E1CBE"/>
    <w:rsid w:val="008E207D"/>
    <w:rsid w:val="008E209C"/>
    <w:rsid w:val="008E5D71"/>
    <w:rsid w:val="008F2430"/>
    <w:rsid w:val="008F56F5"/>
    <w:rsid w:val="0090361E"/>
    <w:rsid w:val="009052EA"/>
    <w:rsid w:val="0090620F"/>
    <w:rsid w:val="00906760"/>
    <w:rsid w:val="00912158"/>
    <w:rsid w:val="00913B89"/>
    <w:rsid w:val="00915E7B"/>
    <w:rsid w:val="009207ED"/>
    <w:rsid w:val="00920A0C"/>
    <w:rsid w:val="0092154D"/>
    <w:rsid w:val="009233B8"/>
    <w:rsid w:val="009305EF"/>
    <w:rsid w:val="00931024"/>
    <w:rsid w:val="00932392"/>
    <w:rsid w:val="00933991"/>
    <w:rsid w:val="00935C53"/>
    <w:rsid w:val="00936926"/>
    <w:rsid w:val="009369E3"/>
    <w:rsid w:val="009421DE"/>
    <w:rsid w:val="00942C62"/>
    <w:rsid w:val="00942E1C"/>
    <w:rsid w:val="00943F1C"/>
    <w:rsid w:val="009511DC"/>
    <w:rsid w:val="00951303"/>
    <w:rsid w:val="00963E4A"/>
    <w:rsid w:val="0096532C"/>
    <w:rsid w:val="00965F7F"/>
    <w:rsid w:val="0096647B"/>
    <w:rsid w:val="0096754A"/>
    <w:rsid w:val="00967AD3"/>
    <w:rsid w:val="00973B18"/>
    <w:rsid w:val="00974411"/>
    <w:rsid w:val="00974F00"/>
    <w:rsid w:val="009754D5"/>
    <w:rsid w:val="00980BB7"/>
    <w:rsid w:val="00981557"/>
    <w:rsid w:val="00983702"/>
    <w:rsid w:val="00984B9D"/>
    <w:rsid w:val="009852D1"/>
    <w:rsid w:val="00985EAA"/>
    <w:rsid w:val="0098633F"/>
    <w:rsid w:val="00990934"/>
    <w:rsid w:val="00991B47"/>
    <w:rsid w:val="00992F71"/>
    <w:rsid w:val="009939CD"/>
    <w:rsid w:val="00996E95"/>
    <w:rsid w:val="00997D0B"/>
    <w:rsid w:val="009A127E"/>
    <w:rsid w:val="009A3255"/>
    <w:rsid w:val="009A34E1"/>
    <w:rsid w:val="009A3B10"/>
    <w:rsid w:val="009A4F20"/>
    <w:rsid w:val="009A52AF"/>
    <w:rsid w:val="009A567B"/>
    <w:rsid w:val="009A5DAC"/>
    <w:rsid w:val="009A6667"/>
    <w:rsid w:val="009A6A2E"/>
    <w:rsid w:val="009B2BDB"/>
    <w:rsid w:val="009B47B8"/>
    <w:rsid w:val="009C17D9"/>
    <w:rsid w:val="009C1FBA"/>
    <w:rsid w:val="009C5707"/>
    <w:rsid w:val="009D0BF7"/>
    <w:rsid w:val="009D0FB9"/>
    <w:rsid w:val="009D3D42"/>
    <w:rsid w:val="009D5883"/>
    <w:rsid w:val="009E4660"/>
    <w:rsid w:val="009E6F14"/>
    <w:rsid w:val="009F1B17"/>
    <w:rsid w:val="009F288F"/>
    <w:rsid w:val="009F3E91"/>
    <w:rsid w:val="009F6C5A"/>
    <w:rsid w:val="009F7BFB"/>
    <w:rsid w:val="00A00D48"/>
    <w:rsid w:val="00A00F49"/>
    <w:rsid w:val="00A0109C"/>
    <w:rsid w:val="00A04585"/>
    <w:rsid w:val="00A06CA2"/>
    <w:rsid w:val="00A11F7B"/>
    <w:rsid w:val="00A1279B"/>
    <w:rsid w:val="00A12B67"/>
    <w:rsid w:val="00A13625"/>
    <w:rsid w:val="00A137E3"/>
    <w:rsid w:val="00A14D57"/>
    <w:rsid w:val="00A15CF7"/>
    <w:rsid w:val="00A21050"/>
    <w:rsid w:val="00A22561"/>
    <w:rsid w:val="00A23265"/>
    <w:rsid w:val="00A23961"/>
    <w:rsid w:val="00A244D7"/>
    <w:rsid w:val="00A24793"/>
    <w:rsid w:val="00A25FEC"/>
    <w:rsid w:val="00A31A5B"/>
    <w:rsid w:val="00A32767"/>
    <w:rsid w:val="00A32DAD"/>
    <w:rsid w:val="00A33E7B"/>
    <w:rsid w:val="00A35A69"/>
    <w:rsid w:val="00A35E87"/>
    <w:rsid w:val="00A37487"/>
    <w:rsid w:val="00A37518"/>
    <w:rsid w:val="00A37A47"/>
    <w:rsid w:val="00A42BD8"/>
    <w:rsid w:val="00A43B52"/>
    <w:rsid w:val="00A44EEC"/>
    <w:rsid w:val="00A47BF4"/>
    <w:rsid w:val="00A51A60"/>
    <w:rsid w:val="00A54263"/>
    <w:rsid w:val="00A55B18"/>
    <w:rsid w:val="00A56638"/>
    <w:rsid w:val="00A648FE"/>
    <w:rsid w:val="00A673C1"/>
    <w:rsid w:val="00A715EC"/>
    <w:rsid w:val="00A81248"/>
    <w:rsid w:val="00A829B9"/>
    <w:rsid w:val="00A84125"/>
    <w:rsid w:val="00A85018"/>
    <w:rsid w:val="00A85E5A"/>
    <w:rsid w:val="00A90653"/>
    <w:rsid w:val="00A90F54"/>
    <w:rsid w:val="00A91F01"/>
    <w:rsid w:val="00A92C64"/>
    <w:rsid w:val="00A93AF6"/>
    <w:rsid w:val="00A93CE2"/>
    <w:rsid w:val="00A94846"/>
    <w:rsid w:val="00A9533A"/>
    <w:rsid w:val="00A95387"/>
    <w:rsid w:val="00AA10C2"/>
    <w:rsid w:val="00AA13C4"/>
    <w:rsid w:val="00AA438C"/>
    <w:rsid w:val="00AA4966"/>
    <w:rsid w:val="00AA4D4D"/>
    <w:rsid w:val="00AA65BF"/>
    <w:rsid w:val="00AA759B"/>
    <w:rsid w:val="00AB187D"/>
    <w:rsid w:val="00AB565D"/>
    <w:rsid w:val="00AC18C0"/>
    <w:rsid w:val="00AC78A5"/>
    <w:rsid w:val="00AD3093"/>
    <w:rsid w:val="00AD52FB"/>
    <w:rsid w:val="00AD671E"/>
    <w:rsid w:val="00AD6B0A"/>
    <w:rsid w:val="00AE5E68"/>
    <w:rsid w:val="00AF0DF3"/>
    <w:rsid w:val="00AF1BE8"/>
    <w:rsid w:val="00AF3BCD"/>
    <w:rsid w:val="00AF740A"/>
    <w:rsid w:val="00B01F39"/>
    <w:rsid w:val="00B10F4F"/>
    <w:rsid w:val="00B127E4"/>
    <w:rsid w:val="00B144C1"/>
    <w:rsid w:val="00B1472B"/>
    <w:rsid w:val="00B204C5"/>
    <w:rsid w:val="00B207B4"/>
    <w:rsid w:val="00B27DB8"/>
    <w:rsid w:val="00B30A2B"/>
    <w:rsid w:val="00B31FF3"/>
    <w:rsid w:val="00B37C81"/>
    <w:rsid w:val="00B40018"/>
    <w:rsid w:val="00B44702"/>
    <w:rsid w:val="00B468CD"/>
    <w:rsid w:val="00B4782A"/>
    <w:rsid w:val="00B53715"/>
    <w:rsid w:val="00B57092"/>
    <w:rsid w:val="00B57AC1"/>
    <w:rsid w:val="00B605CA"/>
    <w:rsid w:val="00B607A2"/>
    <w:rsid w:val="00B66A6B"/>
    <w:rsid w:val="00B76412"/>
    <w:rsid w:val="00B77344"/>
    <w:rsid w:val="00B81298"/>
    <w:rsid w:val="00B82AAD"/>
    <w:rsid w:val="00B8489E"/>
    <w:rsid w:val="00B85459"/>
    <w:rsid w:val="00B877F8"/>
    <w:rsid w:val="00B87CF7"/>
    <w:rsid w:val="00B90701"/>
    <w:rsid w:val="00B91777"/>
    <w:rsid w:val="00B92730"/>
    <w:rsid w:val="00B94B97"/>
    <w:rsid w:val="00B95398"/>
    <w:rsid w:val="00B960AB"/>
    <w:rsid w:val="00BA1A57"/>
    <w:rsid w:val="00BA4942"/>
    <w:rsid w:val="00BA4B7E"/>
    <w:rsid w:val="00BA69C9"/>
    <w:rsid w:val="00BB3DD6"/>
    <w:rsid w:val="00BB57B8"/>
    <w:rsid w:val="00BB6982"/>
    <w:rsid w:val="00BC0F73"/>
    <w:rsid w:val="00BC1A77"/>
    <w:rsid w:val="00BC2907"/>
    <w:rsid w:val="00BC39EE"/>
    <w:rsid w:val="00BC4EA2"/>
    <w:rsid w:val="00BC6436"/>
    <w:rsid w:val="00BD3B59"/>
    <w:rsid w:val="00BD4BAE"/>
    <w:rsid w:val="00BD4F13"/>
    <w:rsid w:val="00BD5256"/>
    <w:rsid w:val="00BD5CDF"/>
    <w:rsid w:val="00BD6113"/>
    <w:rsid w:val="00BE340F"/>
    <w:rsid w:val="00BE354E"/>
    <w:rsid w:val="00BF1A5B"/>
    <w:rsid w:val="00BF1B81"/>
    <w:rsid w:val="00BF2296"/>
    <w:rsid w:val="00BF2300"/>
    <w:rsid w:val="00BF2833"/>
    <w:rsid w:val="00BF29BC"/>
    <w:rsid w:val="00BF5360"/>
    <w:rsid w:val="00C0256A"/>
    <w:rsid w:val="00C05663"/>
    <w:rsid w:val="00C0722E"/>
    <w:rsid w:val="00C10C2F"/>
    <w:rsid w:val="00C11767"/>
    <w:rsid w:val="00C12772"/>
    <w:rsid w:val="00C13BAB"/>
    <w:rsid w:val="00C1592E"/>
    <w:rsid w:val="00C15CF5"/>
    <w:rsid w:val="00C172BD"/>
    <w:rsid w:val="00C22895"/>
    <w:rsid w:val="00C23DC8"/>
    <w:rsid w:val="00C25C6C"/>
    <w:rsid w:val="00C33265"/>
    <w:rsid w:val="00C333CD"/>
    <w:rsid w:val="00C3401B"/>
    <w:rsid w:val="00C3501B"/>
    <w:rsid w:val="00C353EF"/>
    <w:rsid w:val="00C35F1F"/>
    <w:rsid w:val="00C3796B"/>
    <w:rsid w:val="00C379AE"/>
    <w:rsid w:val="00C422BA"/>
    <w:rsid w:val="00C44E39"/>
    <w:rsid w:val="00C47726"/>
    <w:rsid w:val="00C5217F"/>
    <w:rsid w:val="00C55FF9"/>
    <w:rsid w:val="00C578F8"/>
    <w:rsid w:val="00C624A1"/>
    <w:rsid w:val="00C634FD"/>
    <w:rsid w:val="00C66528"/>
    <w:rsid w:val="00C673F6"/>
    <w:rsid w:val="00C7323C"/>
    <w:rsid w:val="00C75F21"/>
    <w:rsid w:val="00C766AB"/>
    <w:rsid w:val="00C77A5B"/>
    <w:rsid w:val="00C87B7A"/>
    <w:rsid w:val="00C915F0"/>
    <w:rsid w:val="00C95B1F"/>
    <w:rsid w:val="00C97671"/>
    <w:rsid w:val="00C97F99"/>
    <w:rsid w:val="00CA1EC3"/>
    <w:rsid w:val="00CA4C68"/>
    <w:rsid w:val="00CA6368"/>
    <w:rsid w:val="00CA6830"/>
    <w:rsid w:val="00CB1B19"/>
    <w:rsid w:val="00CB5425"/>
    <w:rsid w:val="00CB7389"/>
    <w:rsid w:val="00CC08DE"/>
    <w:rsid w:val="00CC29FF"/>
    <w:rsid w:val="00CC2D1C"/>
    <w:rsid w:val="00CC6B7D"/>
    <w:rsid w:val="00CC7351"/>
    <w:rsid w:val="00CD0E54"/>
    <w:rsid w:val="00CD5B50"/>
    <w:rsid w:val="00CD6653"/>
    <w:rsid w:val="00CD6B55"/>
    <w:rsid w:val="00CD7279"/>
    <w:rsid w:val="00CE39E0"/>
    <w:rsid w:val="00CE3B69"/>
    <w:rsid w:val="00CE3BC8"/>
    <w:rsid w:val="00CF05E3"/>
    <w:rsid w:val="00CF2DAF"/>
    <w:rsid w:val="00CF50E4"/>
    <w:rsid w:val="00CF6610"/>
    <w:rsid w:val="00CF7341"/>
    <w:rsid w:val="00CF79C1"/>
    <w:rsid w:val="00D01B4C"/>
    <w:rsid w:val="00D04206"/>
    <w:rsid w:val="00D11A71"/>
    <w:rsid w:val="00D15AA9"/>
    <w:rsid w:val="00D165AD"/>
    <w:rsid w:val="00D16DC8"/>
    <w:rsid w:val="00D17A80"/>
    <w:rsid w:val="00D244EB"/>
    <w:rsid w:val="00D24ECB"/>
    <w:rsid w:val="00D25F01"/>
    <w:rsid w:val="00D26656"/>
    <w:rsid w:val="00D2706A"/>
    <w:rsid w:val="00D27785"/>
    <w:rsid w:val="00D41BC7"/>
    <w:rsid w:val="00D43B6C"/>
    <w:rsid w:val="00D51A0B"/>
    <w:rsid w:val="00D52299"/>
    <w:rsid w:val="00D5229C"/>
    <w:rsid w:val="00D530E7"/>
    <w:rsid w:val="00D53BDF"/>
    <w:rsid w:val="00D55295"/>
    <w:rsid w:val="00D563AF"/>
    <w:rsid w:val="00D56A0E"/>
    <w:rsid w:val="00D632F6"/>
    <w:rsid w:val="00D6371A"/>
    <w:rsid w:val="00D728CD"/>
    <w:rsid w:val="00D75A7E"/>
    <w:rsid w:val="00D76FE6"/>
    <w:rsid w:val="00D82A20"/>
    <w:rsid w:val="00D837AF"/>
    <w:rsid w:val="00D86AA0"/>
    <w:rsid w:val="00D86D74"/>
    <w:rsid w:val="00D87301"/>
    <w:rsid w:val="00D878AA"/>
    <w:rsid w:val="00D958A6"/>
    <w:rsid w:val="00D96B7C"/>
    <w:rsid w:val="00DA0023"/>
    <w:rsid w:val="00DA1F60"/>
    <w:rsid w:val="00DA6946"/>
    <w:rsid w:val="00DA710A"/>
    <w:rsid w:val="00DB1FF4"/>
    <w:rsid w:val="00DB3EC5"/>
    <w:rsid w:val="00DB3F6E"/>
    <w:rsid w:val="00DB4EB8"/>
    <w:rsid w:val="00DB500C"/>
    <w:rsid w:val="00DB78E9"/>
    <w:rsid w:val="00DC076D"/>
    <w:rsid w:val="00DC26F3"/>
    <w:rsid w:val="00DC5B21"/>
    <w:rsid w:val="00DC6AA3"/>
    <w:rsid w:val="00DC761E"/>
    <w:rsid w:val="00DD2A86"/>
    <w:rsid w:val="00DD3B75"/>
    <w:rsid w:val="00DD6518"/>
    <w:rsid w:val="00DE2678"/>
    <w:rsid w:val="00DE48FA"/>
    <w:rsid w:val="00DE6F1B"/>
    <w:rsid w:val="00DE7D30"/>
    <w:rsid w:val="00DF2DB5"/>
    <w:rsid w:val="00DF4572"/>
    <w:rsid w:val="00DF6754"/>
    <w:rsid w:val="00DF688A"/>
    <w:rsid w:val="00DF73FA"/>
    <w:rsid w:val="00DF75AF"/>
    <w:rsid w:val="00DF779F"/>
    <w:rsid w:val="00E073AE"/>
    <w:rsid w:val="00E10B14"/>
    <w:rsid w:val="00E12A02"/>
    <w:rsid w:val="00E151F3"/>
    <w:rsid w:val="00E158F9"/>
    <w:rsid w:val="00E1596E"/>
    <w:rsid w:val="00E21A1C"/>
    <w:rsid w:val="00E23C0B"/>
    <w:rsid w:val="00E263C2"/>
    <w:rsid w:val="00E30E6F"/>
    <w:rsid w:val="00E325A6"/>
    <w:rsid w:val="00E43487"/>
    <w:rsid w:val="00E436AB"/>
    <w:rsid w:val="00E4497F"/>
    <w:rsid w:val="00E61592"/>
    <w:rsid w:val="00E61692"/>
    <w:rsid w:val="00E618B3"/>
    <w:rsid w:val="00E62828"/>
    <w:rsid w:val="00E63493"/>
    <w:rsid w:val="00E64546"/>
    <w:rsid w:val="00E65580"/>
    <w:rsid w:val="00E70D2C"/>
    <w:rsid w:val="00E74689"/>
    <w:rsid w:val="00E77DEE"/>
    <w:rsid w:val="00E8068C"/>
    <w:rsid w:val="00E81514"/>
    <w:rsid w:val="00E84452"/>
    <w:rsid w:val="00E8452A"/>
    <w:rsid w:val="00E84708"/>
    <w:rsid w:val="00E8693B"/>
    <w:rsid w:val="00E91DF3"/>
    <w:rsid w:val="00E93F31"/>
    <w:rsid w:val="00E9477A"/>
    <w:rsid w:val="00E94F19"/>
    <w:rsid w:val="00EA0437"/>
    <w:rsid w:val="00EA0D19"/>
    <w:rsid w:val="00EA234E"/>
    <w:rsid w:val="00EA4BA8"/>
    <w:rsid w:val="00EA59FA"/>
    <w:rsid w:val="00EA6CA7"/>
    <w:rsid w:val="00EB108F"/>
    <w:rsid w:val="00EB1431"/>
    <w:rsid w:val="00EB2D02"/>
    <w:rsid w:val="00EB3370"/>
    <w:rsid w:val="00EC3ADB"/>
    <w:rsid w:val="00EC4118"/>
    <w:rsid w:val="00EC57A9"/>
    <w:rsid w:val="00EC5C47"/>
    <w:rsid w:val="00EC6B8F"/>
    <w:rsid w:val="00ED0588"/>
    <w:rsid w:val="00ED0D40"/>
    <w:rsid w:val="00ED24E3"/>
    <w:rsid w:val="00ED3F2E"/>
    <w:rsid w:val="00EE01F4"/>
    <w:rsid w:val="00EE2744"/>
    <w:rsid w:val="00EE6368"/>
    <w:rsid w:val="00EE700D"/>
    <w:rsid w:val="00EF0519"/>
    <w:rsid w:val="00EF0FB0"/>
    <w:rsid w:val="00EF2754"/>
    <w:rsid w:val="00EF5255"/>
    <w:rsid w:val="00EF7627"/>
    <w:rsid w:val="00F01F99"/>
    <w:rsid w:val="00F0224B"/>
    <w:rsid w:val="00F024EF"/>
    <w:rsid w:val="00F026C4"/>
    <w:rsid w:val="00F0798F"/>
    <w:rsid w:val="00F07B1C"/>
    <w:rsid w:val="00F10E25"/>
    <w:rsid w:val="00F11EB7"/>
    <w:rsid w:val="00F132A2"/>
    <w:rsid w:val="00F1373F"/>
    <w:rsid w:val="00F1796D"/>
    <w:rsid w:val="00F17F68"/>
    <w:rsid w:val="00F20114"/>
    <w:rsid w:val="00F23014"/>
    <w:rsid w:val="00F23B2E"/>
    <w:rsid w:val="00F31D7E"/>
    <w:rsid w:val="00F32150"/>
    <w:rsid w:val="00F335C7"/>
    <w:rsid w:val="00F36067"/>
    <w:rsid w:val="00F40C93"/>
    <w:rsid w:val="00F41E08"/>
    <w:rsid w:val="00F43532"/>
    <w:rsid w:val="00F44512"/>
    <w:rsid w:val="00F46C35"/>
    <w:rsid w:val="00F46CE9"/>
    <w:rsid w:val="00F476A9"/>
    <w:rsid w:val="00F519D7"/>
    <w:rsid w:val="00F60159"/>
    <w:rsid w:val="00F63D87"/>
    <w:rsid w:val="00F65FB3"/>
    <w:rsid w:val="00F67296"/>
    <w:rsid w:val="00F72568"/>
    <w:rsid w:val="00F74D0C"/>
    <w:rsid w:val="00F77120"/>
    <w:rsid w:val="00F77A9C"/>
    <w:rsid w:val="00F832BE"/>
    <w:rsid w:val="00F841BF"/>
    <w:rsid w:val="00F86227"/>
    <w:rsid w:val="00F866AB"/>
    <w:rsid w:val="00F9146D"/>
    <w:rsid w:val="00F95624"/>
    <w:rsid w:val="00F957EA"/>
    <w:rsid w:val="00F95968"/>
    <w:rsid w:val="00F95C60"/>
    <w:rsid w:val="00F9653B"/>
    <w:rsid w:val="00F97E0F"/>
    <w:rsid w:val="00FA5ACB"/>
    <w:rsid w:val="00FA6626"/>
    <w:rsid w:val="00FB1746"/>
    <w:rsid w:val="00FB36AB"/>
    <w:rsid w:val="00FB3FFD"/>
    <w:rsid w:val="00FB5F29"/>
    <w:rsid w:val="00FB65B8"/>
    <w:rsid w:val="00FB6DC6"/>
    <w:rsid w:val="00FC2AED"/>
    <w:rsid w:val="00FC39EF"/>
    <w:rsid w:val="00FC420D"/>
    <w:rsid w:val="00FC49AE"/>
    <w:rsid w:val="00FC4AA8"/>
    <w:rsid w:val="00FC55AF"/>
    <w:rsid w:val="00FC5F55"/>
    <w:rsid w:val="00FD22E4"/>
    <w:rsid w:val="00FD2FC3"/>
    <w:rsid w:val="00FD308A"/>
    <w:rsid w:val="00FD45F0"/>
    <w:rsid w:val="00FD5694"/>
    <w:rsid w:val="00FD6B6C"/>
    <w:rsid w:val="00FE6E9B"/>
    <w:rsid w:val="00FE71D3"/>
    <w:rsid w:val="00FF3CA7"/>
    <w:rsid w:val="00FF5462"/>
    <w:rsid w:val="00FF6CDB"/>
    <w:rsid w:val="00FF7C11"/>
    <w:rsid w:val="0781863A"/>
    <w:rsid w:val="0A226D3B"/>
    <w:rsid w:val="1458E8CB"/>
    <w:rsid w:val="1BE81013"/>
    <w:rsid w:val="23DB3598"/>
    <w:rsid w:val="2C221B76"/>
    <w:rsid w:val="2C6330D8"/>
    <w:rsid w:val="2F283584"/>
    <w:rsid w:val="3234471D"/>
    <w:rsid w:val="3520D8F0"/>
    <w:rsid w:val="3ADDADB9"/>
    <w:rsid w:val="3F3CE304"/>
    <w:rsid w:val="40E07DE5"/>
    <w:rsid w:val="47A84650"/>
    <w:rsid w:val="47FCF6BC"/>
    <w:rsid w:val="4B50D746"/>
    <w:rsid w:val="5009B00A"/>
    <w:rsid w:val="582E26E9"/>
    <w:rsid w:val="58CC03C9"/>
    <w:rsid w:val="58CEDEEF"/>
    <w:rsid w:val="5A1DB048"/>
    <w:rsid w:val="5E87916C"/>
    <w:rsid w:val="604A0647"/>
    <w:rsid w:val="61698774"/>
    <w:rsid w:val="62757438"/>
    <w:rsid w:val="650DB22E"/>
    <w:rsid w:val="68E2FAB5"/>
    <w:rsid w:val="6A13BBC2"/>
    <w:rsid w:val="6B5E3190"/>
    <w:rsid w:val="6BE4B0AF"/>
    <w:rsid w:val="6C3F3F6A"/>
    <w:rsid w:val="6FAC33E0"/>
    <w:rsid w:val="71C2030A"/>
    <w:rsid w:val="724EE5E5"/>
    <w:rsid w:val="748F809C"/>
    <w:rsid w:val="770F5B91"/>
    <w:rsid w:val="77E05AB5"/>
    <w:rsid w:val="7ADE9F2B"/>
    <w:rsid w:val="7BCD57CA"/>
    <w:rsid w:val="7C0EF4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09E1E6"/>
  <w15:chartTrackingRefBased/>
  <w15:docId w15:val="{5A706AFB-8093-4A4C-9B3C-B57310D33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uiPriority w:val="6"/>
    <w:qFormat/>
    <w:rsid w:val="00AB565D"/>
    <w:rPr>
      <w:rFonts w:ascii="Red Hat Display SemiBold" w:hAnsi="Red Hat Display SemiBold"/>
      <w:color w:val="000000" w:themeColor="text1"/>
    </w:rPr>
  </w:style>
  <w:style w:type="paragraph" w:styleId="Titolo1">
    <w:name w:val="heading 1"/>
    <w:basedOn w:val="Normale"/>
    <w:next w:val="Normale"/>
    <w:link w:val="Titolo1Carattere"/>
    <w:autoRedefine/>
    <w:qFormat/>
    <w:rsid w:val="00EB108F"/>
    <w:pPr>
      <w:keepNext/>
      <w:keepLines/>
      <w:spacing w:before="240"/>
      <w:outlineLvl w:val="0"/>
    </w:pPr>
    <w:rPr>
      <w:rFonts w:eastAsiaTheme="majorEastAsia" w:cstheme="majorBidi"/>
      <w:b/>
      <w:sz w:val="80"/>
      <w:szCs w:val="32"/>
    </w:rPr>
  </w:style>
  <w:style w:type="paragraph" w:styleId="Titolo2">
    <w:name w:val="heading 2"/>
    <w:basedOn w:val="Normale"/>
    <w:next w:val="Normale"/>
    <w:link w:val="Titolo2Carattere"/>
    <w:uiPriority w:val="1"/>
    <w:qFormat/>
    <w:rsid w:val="00EB108F"/>
    <w:pPr>
      <w:keepNext/>
      <w:keepLines/>
      <w:outlineLvl w:val="1"/>
    </w:pPr>
    <w:rPr>
      <w:rFonts w:eastAsiaTheme="majorEastAsia" w:cstheme="majorBidi"/>
      <w:sz w:val="42"/>
      <w:szCs w:val="26"/>
    </w:rPr>
  </w:style>
  <w:style w:type="paragraph" w:styleId="Titolo3">
    <w:name w:val="heading 3"/>
    <w:basedOn w:val="Normale"/>
    <w:next w:val="Normale"/>
    <w:link w:val="Titolo3Carattere"/>
    <w:autoRedefine/>
    <w:uiPriority w:val="2"/>
    <w:qFormat/>
    <w:rsid w:val="00CC2D1C"/>
    <w:pPr>
      <w:keepNext/>
      <w:keepLines/>
      <w:outlineLvl w:val="2"/>
    </w:pPr>
    <w:rPr>
      <w:rFonts w:eastAsiaTheme="majorEastAsia" w:cstheme="majorBidi"/>
      <w:bCs/>
      <w:i/>
      <w:iCs/>
      <w:sz w:val="36"/>
      <w:szCs w:val="36"/>
    </w:rPr>
  </w:style>
  <w:style w:type="paragraph" w:styleId="Titolo4">
    <w:name w:val="heading 4"/>
    <w:basedOn w:val="Normale"/>
    <w:next w:val="Normale"/>
    <w:link w:val="Titolo4Carattere"/>
    <w:uiPriority w:val="3"/>
    <w:qFormat/>
    <w:rsid w:val="00C66528"/>
    <w:pPr>
      <w:keepNext/>
      <w:keepLines/>
      <w:outlineLvl w:val="3"/>
    </w:pPr>
    <w:rPr>
      <w:rFonts w:eastAsiaTheme="majorEastAsia" w:cstheme="majorBidi"/>
      <w:i/>
      <w:iCs/>
      <w:sz w:val="32"/>
    </w:rPr>
  </w:style>
  <w:style w:type="paragraph" w:styleId="Titolo5">
    <w:name w:val="heading 5"/>
    <w:basedOn w:val="Normale"/>
    <w:next w:val="Normale"/>
    <w:link w:val="Titolo5Carattere"/>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5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fumetto">
    <w:name w:val="Balloon Text"/>
    <w:basedOn w:val="Normale"/>
    <w:link w:val="TestofumettoCarattere"/>
    <w:uiPriority w:val="99"/>
    <w:semiHidden/>
    <w:rsid w:val="00A81248"/>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C66528"/>
    <w:rPr>
      <w:rFonts w:ascii="Times New Roman" w:hAnsi="Times New Roman" w:cs="Times New Roman"/>
      <w:sz w:val="18"/>
      <w:szCs w:val="18"/>
    </w:rPr>
  </w:style>
  <w:style w:type="character" w:customStyle="1" w:styleId="Titolo1Carattere">
    <w:name w:val="Titolo 1 Carattere"/>
    <w:basedOn w:val="Carpredefinitoparagrafo"/>
    <w:link w:val="Titolo1"/>
    <w:rsid w:val="00EB108F"/>
    <w:rPr>
      <w:rFonts w:ascii="Red Hat Display SemiBold" w:eastAsiaTheme="majorEastAsia" w:hAnsi="Red Hat Display SemiBold" w:cstheme="majorBidi"/>
      <w:b/>
      <w:color w:val="000000" w:themeColor="text1"/>
      <w:sz w:val="80"/>
      <w:szCs w:val="32"/>
    </w:rPr>
  </w:style>
  <w:style w:type="character" w:customStyle="1" w:styleId="Titolo2Carattere">
    <w:name w:val="Titolo 2 Carattere"/>
    <w:basedOn w:val="Carpredefinitoparagrafo"/>
    <w:link w:val="Titolo2"/>
    <w:uiPriority w:val="1"/>
    <w:rsid w:val="00EB108F"/>
    <w:rPr>
      <w:rFonts w:ascii="Red Hat Display SemiBold" w:eastAsiaTheme="majorEastAsia" w:hAnsi="Red Hat Display SemiBold" w:cstheme="majorBidi"/>
      <w:color w:val="000000" w:themeColor="text1"/>
      <w:sz w:val="42"/>
      <w:szCs w:val="26"/>
    </w:rPr>
  </w:style>
  <w:style w:type="paragraph" w:customStyle="1" w:styleId="Ancoraggiografico">
    <w:name w:val="Ancoraggio grafico"/>
    <w:basedOn w:val="Normale"/>
    <w:uiPriority w:val="7"/>
    <w:qFormat/>
    <w:rsid w:val="00352A36"/>
    <w:rPr>
      <w:sz w:val="10"/>
    </w:rPr>
  </w:style>
  <w:style w:type="character" w:customStyle="1" w:styleId="Titolo3Carattere">
    <w:name w:val="Titolo 3 Carattere"/>
    <w:basedOn w:val="Carpredefinitoparagrafo"/>
    <w:link w:val="Titolo3"/>
    <w:uiPriority w:val="2"/>
    <w:rsid w:val="00CC2D1C"/>
    <w:rPr>
      <w:rFonts w:ascii="Red Hat Display SemiBold" w:eastAsiaTheme="majorEastAsia" w:hAnsi="Red Hat Display SemiBold" w:cstheme="majorBidi"/>
      <w:bCs/>
      <w:i/>
      <w:iCs/>
      <w:color w:val="000000" w:themeColor="text1"/>
      <w:sz w:val="36"/>
      <w:szCs w:val="36"/>
    </w:rPr>
  </w:style>
  <w:style w:type="character" w:customStyle="1" w:styleId="Titolo4Carattere">
    <w:name w:val="Titolo 4 Carattere"/>
    <w:basedOn w:val="Carpredefinitoparagrafo"/>
    <w:link w:val="Titolo4"/>
    <w:uiPriority w:val="3"/>
    <w:rsid w:val="00C66528"/>
    <w:rPr>
      <w:rFonts w:eastAsiaTheme="majorEastAsia" w:cstheme="majorBidi"/>
      <w:i/>
      <w:iCs/>
      <w:color w:val="000000" w:themeColor="text1"/>
      <w:sz w:val="32"/>
    </w:rPr>
  </w:style>
  <w:style w:type="paragraph" w:customStyle="1" w:styleId="Testo">
    <w:name w:val="Testo"/>
    <w:basedOn w:val="Normale"/>
    <w:uiPriority w:val="5"/>
    <w:qFormat/>
    <w:rsid w:val="00F77A9C"/>
    <w:rPr>
      <w:i/>
    </w:rPr>
  </w:style>
  <w:style w:type="paragraph" w:styleId="Intestazione">
    <w:name w:val="header"/>
    <w:basedOn w:val="Normale"/>
    <w:link w:val="IntestazioneCarattere"/>
    <w:uiPriority w:val="99"/>
    <w:rsid w:val="00C66528"/>
    <w:pPr>
      <w:tabs>
        <w:tab w:val="center" w:pos="4680"/>
        <w:tab w:val="right" w:pos="9360"/>
      </w:tabs>
    </w:pPr>
  </w:style>
  <w:style w:type="character" w:customStyle="1" w:styleId="IntestazioneCarattere">
    <w:name w:val="Intestazione Carattere"/>
    <w:basedOn w:val="Carpredefinitoparagrafo"/>
    <w:link w:val="Intestazione"/>
    <w:uiPriority w:val="99"/>
    <w:rsid w:val="00C66528"/>
  </w:style>
  <w:style w:type="paragraph" w:styleId="Pidipagina">
    <w:name w:val="footer"/>
    <w:basedOn w:val="Normale"/>
    <w:link w:val="PidipaginaCarattere"/>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PidipaginaCarattere">
    <w:name w:val="Piè di pagina Carattere"/>
    <w:basedOn w:val="Carpredefinitoparagrafo"/>
    <w:link w:val="Pidipagina"/>
    <w:uiPriority w:val="99"/>
    <w:rsid w:val="00FC49AE"/>
    <w:rPr>
      <w:rFonts w:asciiTheme="majorHAnsi" w:hAnsiTheme="majorHAnsi"/>
      <w:b/>
      <w:color w:val="A6A6A6" w:themeColor="background1" w:themeShade="A6"/>
      <w:sz w:val="20"/>
    </w:rPr>
  </w:style>
  <w:style w:type="character" w:styleId="Numeropagina">
    <w:name w:val="page number"/>
    <w:basedOn w:val="Carpredefinitoparagrafo"/>
    <w:uiPriority w:val="99"/>
    <w:semiHidden/>
    <w:rsid w:val="001205A1"/>
  </w:style>
  <w:style w:type="character" w:customStyle="1" w:styleId="Titolo5Carattere">
    <w:name w:val="Titolo 5 Carattere"/>
    <w:basedOn w:val="Carpredefinitoparagrafo"/>
    <w:link w:val="Titolo5"/>
    <w:uiPriority w:val="4"/>
    <w:rsid w:val="00C66528"/>
    <w:rPr>
      <w:rFonts w:asciiTheme="majorHAnsi" w:eastAsiaTheme="majorEastAsia" w:hAnsiTheme="majorHAnsi" w:cstheme="majorBidi"/>
      <w:b/>
      <w:color w:val="123869" w:themeColor="accent1"/>
      <w:sz w:val="76"/>
    </w:rPr>
  </w:style>
  <w:style w:type="character" w:styleId="Testosegnaposto">
    <w:name w:val="Placeholder Text"/>
    <w:basedOn w:val="Carpredefinitoparagrafo"/>
    <w:uiPriority w:val="99"/>
    <w:semiHidden/>
    <w:rsid w:val="00C66528"/>
    <w:rPr>
      <w:color w:val="808080"/>
    </w:rPr>
  </w:style>
  <w:style w:type="character" w:styleId="Enfasicorsivo">
    <w:name w:val="Emphasis"/>
    <w:basedOn w:val="Carpredefinitoparagrafo"/>
    <w:uiPriority w:val="20"/>
    <w:qFormat/>
    <w:rsid w:val="00FC49AE"/>
    <w:rPr>
      <w:i w:val="0"/>
      <w:iCs/>
      <w:color w:val="00C1C7" w:themeColor="accent2"/>
    </w:rPr>
  </w:style>
  <w:style w:type="paragraph" w:styleId="Citazione">
    <w:name w:val="Quote"/>
    <w:basedOn w:val="Normale"/>
    <w:next w:val="Normale"/>
    <w:link w:val="CitazioneCarattere"/>
    <w:uiPriority w:val="29"/>
    <w:qFormat/>
    <w:rsid w:val="00FC49AE"/>
    <w:pPr>
      <w:spacing w:line="192" w:lineRule="auto"/>
      <w:jc w:val="center"/>
    </w:pPr>
    <w:rPr>
      <w:rFonts w:asciiTheme="majorHAnsi" w:hAnsiTheme="majorHAnsi"/>
      <w:iCs/>
      <w:color w:val="123869" w:themeColor="accent1"/>
      <w:sz w:val="76"/>
    </w:rPr>
  </w:style>
  <w:style w:type="character" w:customStyle="1" w:styleId="CitazioneCarattere">
    <w:name w:val="Citazione Carattere"/>
    <w:basedOn w:val="Carpredefinitoparagrafo"/>
    <w:link w:val="Citazione"/>
    <w:uiPriority w:val="29"/>
    <w:rsid w:val="00FC49AE"/>
    <w:rPr>
      <w:rFonts w:asciiTheme="majorHAnsi" w:hAnsiTheme="majorHAnsi"/>
      <w:iCs/>
      <w:color w:val="123869" w:themeColor="accent1"/>
      <w:sz w:val="76"/>
    </w:rPr>
  </w:style>
  <w:style w:type="paragraph" w:styleId="Paragrafoelenco">
    <w:name w:val="List Paragraph"/>
    <w:basedOn w:val="Normale"/>
    <w:uiPriority w:val="34"/>
    <w:qFormat/>
    <w:rsid w:val="00F77A9C"/>
    <w:pPr>
      <w:ind w:left="720"/>
      <w:contextualSpacing/>
    </w:pPr>
  </w:style>
  <w:style w:type="table" w:styleId="Tabellasemplice-3">
    <w:name w:val="Plain Table 3"/>
    <w:basedOn w:val="Tabellanormale"/>
    <w:uiPriority w:val="43"/>
    <w:rsid w:val="00352A3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ellagriglia5scura">
    <w:name w:val="Grid Table 5 Dark"/>
    <w:basedOn w:val="Tabellanormale"/>
    <w:uiPriority w:val="50"/>
    <w:rsid w:val="00352A3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Collegamentoipertestuale">
    <w:name w:val="Hyperlink"/>
    <w:basedOn w:val="Carpredefinitoparagrafo"/>
    <w:uiPriority w:val="99"/>
    <w:rsid w:val="000F5160"/>
    <w:rPr>
      <w:color w:val="0000FF" w:themeColor="hyperlink"/>
      <w:u w:val="single"/>
    </w:rPr>
  </w:style>
  <w:style w:type="character" w:styleId="Menzionenonrisolta">
    <w:name w:val="Unresolved Mention"/>
    <w:basedOn w:val="Carpredefinitoparagrafo"/>
    <w:uiPriority w:val="99"/>
    <w:semiHidden/>
    <w:unhideWhenUsed/>
    <w:rsid w:val="000F5160"/>
    <w:rPr>
      <w:color w:val="605E5C"/>
      <w:shd w:val="clear" w:color="auto" w:fill="E1DFDD"/>
    </w:rPr>
  </w:style>
  <w:style w:type="character" w:styleId="CodiceHTML">
    <w:name w:val="HTML Code"/>
    <w:basedOn w:val="Carpredefinitoparagrafo"/>
    <w:uiPriority w:val="99"/>
    <w:semiHidden/>
    <w:unhideWhenUsed/>
    <w:rsid w:val="00D2706A"/>
    <w:rPr>
      <w:rFonts w:ascii="Courier New" w:eastAsia="Times New Roman" w:hAnsi="Courier New" w:cs="Courier New"/>
      <w:sz w:val="20"/>
      <w:szCs w:val="20"/>
    </w:rPr>
  </w:style>
  <w:style w:type="character" w:styleId="Enfasigrassetto">
    <w:name w:val="Strong"/>
    <w:basedOn w:val="Carpredefinitoparagrafo"/>
    <w:uiPriority w:val="22"/>
    <w:qFormat/>
    <w:rsid w:val="009F3E91"/>
    <w:rPr>
      <w:b/>
      <w:bCs/>
    </w:rPr>
  </w:style>
  <w:style w:type="paragraph" w:styleId="NormaleWeb">
    <w:name w:val="Normal (Web)"/>
    <w:basedOn w:val="Normale"/>
    <w:uiPriority w:val="99"/>
    <w:unhideWhenUsed/>
    <w:rsid w:val="0024594B"/>
    <w:pPr>
      <w:spacing w:before="100" w:beforeAutospacing="1" w:after="100" w:afterAutospacing="1"/>
    </w:pPr>
    <w:rPr>
      <w:rFonts w:ascii="Times New Roman" w:eastAsia="Times New Roman" w:hAnsi="Times New Roman" w:cs="Times New Roman"/>
      <w:color w:val="auto"/>
      <w:lang w:eastAsia="it-IT"/>
    </w:rPr>
  </w:style>
  <w:style w:type="character" w:styleId="Collegamentovisitato">
    <w:name w:val="FollowedHyperlink"/>
    <w:basedOn w:val="Carpredefinitoparagrafo"/>
    <w:uiPriority w:val="99"/>
    <w:semiHidden/>
    <w:rsid w:val="00A47BF4"/>
    <w:rPr>
      <w:color w:val="FF00FF" w:themeColor="followedHyperlink"/>
      <w:u w:val="single"/>
    </w:rPr>
  </w:style>
  <w:style w:type="paragraph" w:styleId="Didascalia">
    <w:name w:val="caption"/>
    <w:basedOn w:val="Normale"/>
    <w:next w:val="Normale"/>
    <w:uiPriority w:val="35"/>
    <w:semiHidden/>
    <w:qFormat/>
    <w:rsid w:val="005E2729"/>
    <w:pPr>
      <w:spacing w:after="200"/>
    </w:pPr>
    <w:rPr>
      <w:i/>
      <w:iCs/>
      <w:color w:val="5E5E5E" w:themeColor="text2"/>
      <w:sz w:val="18"/>
      <w:szCs w:val="18"/>
    </w:rPr>
  </w:style>
  <w:style w:type="paragraph" w:styleId="Sommario3">
    <w:name w:val="toc 3"/>
    <w:basedOn w:val="Normale"/>
    <w:next w:val="Normale"/>
    <w:autoRedefine/>
    <w:uiPriority w:val="39"/>
    <w:unhideWhenUsed/>
    <w:qFormat/>
    <w:rsid w:val="00802773"/>
    <w:pPr>
      <w:spacing w:after="100"/>
    </w:pPr>
    <w:rPr>
      <w:rFonts w:asciiTheme="minorHAnsi" w:eastAsiaTheme="minorEastAsia" w:hAnsiTheme="minorHAnsi"/>
      <w:bCs/>
      <w:color w:val="auto"/>
      <w:sz w:val="20"/>
      <w:szCs w:val="20"/>
      <w:lang w:val="en-US"/>
    </w:rPr>
  </w:style>
  <w:style w:type="table" w:customStyle="1" w:styleId="LightGrid-Accent11">
    <w:name w:val="Light Grid - Accent 11"/>
    <w:basedOn w:val="Tabellanormale"/>
    <w:uiPriority w:val="62"/>
    <w:rsid w:val="00802773"/>
    <w:rPr>
      <w:rFonts w:eastAsiaTheme="minorEastAsia"/>
      <w:sz w:val="22"/>
      <w:szCs w:val="22"/>
      <w:lang w:val="en-US"/>
    </w:rPr>
    <w:tblPr>
      <w:tblStyleRowBandSize w:val="1"/>
      <w:tblStyleColBandSize w:val="1"/>
      <w:tblBorders>
        <w:top w:val="single" w:sz="8" w:space="0" w:color="123869" w:themeColor="accent1"/>
        <w:left w:val="single" w:sz="8" w:space="0" w:color="123869" w:themeColor="accent1"/>
        <w:bottom w:val="single" w:sz="8" w:space="0" w:color="123869" w:themeColor="accent1"/>
        <w:right w:val="single" w:sz="8" w:space="0" w:color="123869" w:themeColor="accent1"/>
        <w:insideH w:val="single" w:sz="8" w:space="0" w:color="123869" w:themeColor="accent1"/>
        <w:insideV w:val="single" w:sz="8" w:space="0" w:color="123869"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23869" w:themeColor="accent1"/>
          <w:left w:val="single" w:sz="8" w:space="0" w:color="123869" w:themeColor="accent1"/>
          <w:bottom w:val="single" w:sz="18" w:space="0" w:color="123869" w:themeColor="accent1"/>
          <w:right w:val="single" w:sz="8" w:space="0" w:color="123869" w:themeColor="accent1"/>
          <w:insideH w:val="nil"/>
          <w:insideV w:val="single" w:sz="8" w:space="0" w:color="123869"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23869" w:themeColor="accent1"/>
          <w:left w:val="single" w:sz="8" w:space="0" w:color="123869" w:themeColor="accent1"/>
          <w:bottom w:val="single" w:sz="8" w:space="0" w:color="123869" w:themeColor="accent1"/>
          <w:right w:val="single" w:sz="8" w:space="0" w:color="123869" w:themeColor="accent1"/>
          <w:insideH w:val="nil"/>
          <w:insideV w:val="single" w:sz="8" w:space="0" w:color="123869"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tcPr>
    </w:tblStylePr>
    <w:tblStylePr w:type="band1Vert">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shd w:val="clear" w:color="auto" w:fill="ADCAF1" w:themeFill="accent1" w:themeFillTint="3F"/>
      </w:tcPr>
    </w:tblStylePr>
    <w:tblStylePr w:type="band1Horz">
      <w:tblPr/>
      <w:tcPr>
        <w:tcBorders>
          <w:top w:val="single" w:sz="8" w:space="0" w:color="123869" w:themeColor="accent1"/>
          <w:left w:val="single" w:sz="8" w:space="0" w:color="123869" w:themeColor="accent1"/>
          <w:bottom w:val="single" w:sz="8" w:space="0" w:color="123869" w:themeColor="accent1"/>
          <w:right w:val="single" w:sz="8" w:space="0" w:color="123869" w:themeColor="accent1"/>
          <w:insideV w:val="single" w:sz="8" w:space="0" w:color="123869" w:themeColor="accent1"/>
        </w:tcBorders>
        <w:shd w:val="clear" w:color="auto" w:fill="ADCAF1" w:themeFill="accent1" w:themeFillTint="3F"/>
      </w:tcPr>
    </w:tblStylePr>
    <w:tblStylePr w:type="band2Horz">
      <w:tblPr/>
      <w:tcPr>
        <w:tcBorders>
          <w:top w:val="single" w:sz="8" w:space="0" w:color="123869" w:themeColor="accent1"/>
          <w:left w:val="single" w:sz="8" w:space="0" w:color="123869" w:themeColor="accent1"/>
          <w:bottom w:val="single" w:sz="8" w:space="0" w:color="123869" w:themeColor="accent1"/>
          <w:right w:val="single" w:sz="8" w:space="0" w:color="123869" w:themeColor="accent1"/>
          <w:insideV w:val="single" w:sz="8" w:space="0" w:color="123869" w:themeColor="accent1"/>
        </w:tcBorders>
      </w:tcPr>
    </w:tblStylePr>
  </w:style>
  <w:style w:type="table" w:customStyle="1" w:styleId="MediumList1-Accent11">
    <w:name w:val="Medium List 1 - Accent 11"/>
    <w:basedOn w:val="Tabellanormale"/>
    <w:uiPriority w:val="65"/>
    <w:rsid w:val="00802773"/>
    <w:rPr>
      <w:rFonts w:eastAsiaTheme="minorEastAsia"/>
      <w:color w:val="000000" w:themeColor="text1"/>
      <w:sz w:val="22"/>
      <w:szCs w:val="22"/>
      <w:lang w:val="en-US"/>
    </w:rPr>
    <w:tblPr>
      <w:tblStyleRowBandSize w:val="1"/>
      <w:tblStyleColBandSize w:val="1"/>
      <w:tblBorders>
        <w:top w:val="single" w:sz="8" w:space="0" w:color="123869" w:themeColor="accent1"/>
        <w:bottom w:val="single" w:sz="8" w:space="0" w:color="123869" w:themeColor="accent1"/>
      </w:tblBorders>
    </w:tblPr>
    <w:tblStylePr w:type="firstRow">
      <w:rPr>
        <w:rFonts w:asciiTheme="majorHAnsi" w:eastAsiaTheme="majorEastAsia" w:hAnsiTheme="majorHAnsi" w:cstheme="majorBidi"/>
      </w:rPr>
      <w:tblPr/>
      <w:tcPr>
        <w:tcBorders>
          <w:top w:val="nil"/>
          <w:bottom w:val="single" w:sz="8" w:space="0" w:color="123869" w:themeColor="accent1"/>
        </w:tcBorders>
      </w:tcPr>
    </w:tblStylePr>
    <w:tblStylePr w:type="lastRow">
      <w:rPr>
        <w:b/>
        <w:bCs/>
        <w:color w:val="5E5E5E" w:themeColor="text2"/>
      </w:rPr>
      <w:tblPr/>
      <w:tcPr>
        <w:tcBorders>
          <w:top w:val="single" w:sz="8" w:space="0" w:color="123869" w:themeColor="accent1"/>
          <w:bottom w:val="single" w:sz="8" w:space="0" w:color="123869" w:themeColor="accent1"/>
        </w:tcBorders>
      </w:tcPr>
    </w:tblStylePr>
    <w:tblStylePr w:type="firstCol">
      <w:rPr>
        <w:b/>
        <w:bCs/>
      </w:rPr>
    </w:tblStylePr>
    <w:tblStylePr w:type="lastCol">
      <w:rPr>
        <w:b/>
        <w:bCs/>
      </w:rPr>
      <w:tblPr/>
      <w:tcPr>
        <w:tcBorders>
          <w:top w:val="single" w:sz="8" w:space="0" w:color="123869" w:themeColor="accent1"/>
          <w:bottom w:val="single" w:sz="8" w:space="0" w:color="123869" w:themeColor="accent1"/>
        </w:tcBorders>
      </w:tcPr>
    </w:tblStylePr>
    <w:tblStylePr w:type="band1Vert">
      <w:tblPr/>
      <w:tcPr>
        <w:shd w:val="clear" w:color="auto" w:fill="ADCAF1" w:themeFill="accent1" w:themeFillTint="3F"/>
      </w:tcPr>
    </w:tblStylePr>
    <w:tblStylePr w:type="band1Horz">
      <w:tblPr/>
      <w:tcPr>
        <w:shd w:val="clear" w:color="auto" w:fill="ADCAF1" w:themeFill="accent1" w:themeFillTint="3F"/>
      </w:tcPr>
    </w:tblStylePr>
  </w:style>
  <w:style w:type="table" w:customStyle="1" w:styleId="LightList-Accent11">
    <w:name w:val="Light List - Accent 11"/>
    <w:basedOn w:val="Tabellanormale"/>
    <w:uiPriority w:val="61"/>
    <w:rsid w:val="00802773"/>
    <w:rPr>
      <w:rFonts w:eastAsiaTheme="minorEastAsia"/>
      <w:sz w:val="22"/>
      <w:szCs w:val="22"/>
      <w:lang w:val="en-US"/>
    </w:rPr>
    <w:tblPr>
      <w:tblStyleRowBandSize w:val="1"/>
      <w:tblStyleColBandSize w:val="1"/>
      <w:tblBorders>
        <w:top w:val="single" w:sz="8" w:space="0" w:color="123869" w:themeColor="accent1"/>
        <w:left w:val="single" w:sz="8" w:space="0" w:color="123869" w:themeColor="accent1"/>
        <w:bottom w:val="single" w:sz="8" w:space="0" w:color="123869" w:themeColor="accent1"/>
        <w:right w:val="single" w:sz="8" w:space="0" w:color="123869" w:themeColor="accent1"/>
      </w:tblBorders>
    </w:tblPr>
    <w:tblStylePr w:type="firstRow">
      <w:pPr>
        <w:spacing w:before="0" w:after="0" w:line="240" w:lineRule="auto"/>
      </w:pPr>
      <w:rPr>
        <w:b/>
        <w:bCs/>
        <w:color w:val="FFFFFF" w:themeColor="background1"/>
      </w:rPr>
      <w:tblPr/>
      <w:tcPr>
        <w:shd w:val="clear" w:color="auto" w:fill="123869" w:themeFill="accent1"/>
      </w:tcPr>
    </w:tblStylePr>
    <w:tblStylePr w:type="lastRow">
      <w:pPr>
        <w:spacing w:before="0" w:after="0" w:line="240" w:lineRule="auto"/>
      </w:pPr>
      <w:rPr>
        <w:b/>
        <w:bCs/>
      </w:rPr>
      <w:tblPr/>
      <w:tcPr>
        <w:tcBorders>
          <w:top w:val="double" w:sz="6" w:space="0" w:color="123869" w:themeColor="accent1"/>
          <w:left w:val="single" w:sz="8" w:space="0" w:color="123869" w:themeColor="accent1"/>
          <w:bottom w:val="single" w:sz="8" w:space="0" w:color="123869" w:themeColor="accent1"/>
          <w:right w:val="single" w:sz="8" w:space="0" w:color="123869" w:themeColor="accent1"/>
        </w:tcBorders>
      </w:tcPr>
    </w:tblStylePr>
    <w:tblStylePr w:type="firstCol">
      <w:rPr>
        <w:b/>
        <w:bCs/>
      </w:rPr>
    </w:tblStylePr>
    <w:tblStylePr w:type="lastCol">
      <w:rPr>
        <w:b/>
        <w:bCs/>
      </w:rPr>
    </w:tblStylePr>
    <w:tblStylePr w:type="band1Vert">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tcPr>
    </w:tblStylePr>
    <w:tblStylePr w:type="band1Horz">
      <w:tblPr/>
      <w:tcPr>
        <w:tcBorders>
          <w:top w:val="single" w:sz="8" w:space="0" w:color="123869" w:themeColor="accent1"/>
          <w:left w:val="single" w:sz="8" w:space="0" w:color="123869" w:themeColor="accent1"/>
          <w:bottom w:val="single" w:sz="8" w:space="0" w:color="123869" w:themeColor="accent1"/>
          <w:right w:val="single" w:sz="8" w:space="0" w:color="123869" w:themeColor="accent1"/>
        </w:tcBorders>
      </w:tcPr>
    </w:tblStylePr>
  </w:style>
  <w:style w:type="table" w:styleId="Grigliamedia1-Colore6">
    <w:name w:val="Medium Grid 1 Accent 6"/>
    <w:basedOn w:val="Tabellanormale"/>
    <w:uiPriority w:val="67"/>
    <w:rsid w:val="00802773"/>
    <w:rPr>
      <w:rFonts w:eastAsiaTheme="minorEastAsia"/>
      <w:sz w:val="22"/>
      <w:szCs w:val="22"/>
      <w:lang w:val="en-US"/>
    </w:rPr>
    <w:tblPr>
      <w:tblStyleRowBandSize w:val="1"/>
      <w:tblStyleColBandSize w:val="1"/>
      <w:tblBorders>
        <w:top w:val="single" w:sz="8" w:space="0" w:color="F5F5F5" w:themeColor="accent6" w:themeTint="BF"/>
        <w:left w:val="single" w:sz="8" w:space="0" w:color="F5F5F5" w:themeColor="accent6" w:themeTint="BF"/>
        <w:bottom w:val="single" w:sz="8" w:space="0" w:color="F5F5F5" w:themeColor="accent6" w:themeTint="BF"/>
        <w:right w:val="single" w:sz="8" w:space="0" w:color="F5F5F5" w:themeColor="accent6" w:themeTint="BF"/>
        <w:insideH w:val="single" w:sz="8" w:space="0" w:color="F5F5F5" w:themeColor="accent6" w:themeTint="BF"/>
        <w:insideV w:val="single" w:sz="8" w:space="0" w:color="F5F5F5" w:themeColor="accent6" w:themeTint="BF"/>
      </w:tblBorders>
    </w:tblPr>
    <w:tcPr>
      <w:shd w:val="clear" w:color="auto" w:fill="FBFBFB" w:themeFill="accent6" w:themeFillTint="3F"/>
    </w:tcPr>
    <w:tblStylePr w:type="firstRow">
      <w:rPr>
        <w:b/>
        <w:bCs/>
      </w:rPr>
    </w:tblStylePr>
    <w:tblStylePr w:type="lastRow">
      <w:rPr>
        <w:b/>
        <w:bCs/>
      </w:rPr>
      <w:tblPr/>
      <w:tcPr>
        <w:tcBorders>
          <w:top w:val="single" w:sz="18" w:space="0" w:color="F5F5F5" w:themeColor="accent6" w:themeTint="BF"/>
        </w:tcBorders>
      </w:tcPr>
    </w:tblStylePr>
    <w:tblStylePr w:type="firstCol">
      <w:rPr>
        <w:b/>
        <w:bCs/>
      </w:rPr>
    </w:tblStylePr>
    <w:tblStylePr w:type="lastCol">
      <w:rPr>
        <w:b/>
        <w:bCs/>
      </w:rPr>
    </w:tblStylePr>
    <w:tblStylePr w:type="band1Vert">
      <w:tblPr/>
      <w:tcPr>
        <w:shd w:val="clear" w:color="auto" w:fill="F8F8F8" w:themeFill="accent6" w:themeFillTint="7F"/>
      </w:tcPr>
    </w:tblStylePr>
    <w:tblStylePr w:type="band1Horz">
      <w:tblPr/>
      <w:tcPr>
        <w:shd w:val="clear" w:color="auto" w:fill="F8F8F8" w:themeFill="accent6" w:themeFillTint="7F"/>
      </w:tcPr>
    </w:tblStylePr>
  </w:style>
  <w:style w:type="table" w:styleId="Elencochiaro-Colore3">
    <w:name w:val="Light List Accent 3"/>
    <w:basedOn w:val="Tabellanormale"/>
    <w:uiPriority w:val="61"/>
    <w:rsid w:val="00802773"/>
    <w:rPr>
      <w:rFonts w:eastAsiaTheme="minorEastAsia"/>
      <w:sz w:val="22"/>
      <w:szCs w:val="22"/>
      <w:lang w:val="en-US"/>
    </w:rPr>
    <w:tblPr>
      <w:tblStyleRowBandSize w:val="1"/>
      <w:tblStyleColBandSize w:val="1"/>
      <w:tblBorders>
        <w:top w:val="single" w:sz="8" w:space="0" w:color="EDF0F4" w:themeColor="accent3"/>
        <w:left w:val="single" w:sz="8" w:space="0" w:color="EDF0F4" w:themeColor="accent3"/>
        <w:bottom w:val="single" w:sz="8" w:space="0" w:color="EDF0F4" w:themeColor="accent3"/>
        <w:right w:val="single" w:sz="8" w:space="0" w:color="EDF0F4" w:themeColor="accent3"/>
      </w:tblBorders>
    </w:tblPr>
    <w:tblStylePr w:type="firstRow">
      <w:pPr>
        <w:spacing w:before="0" w:after="0" w:line="240" w:lineRule="auto"/>
      </w:pPr>
      <w:rPr>
        <w:b/>
        <w:bCs/>
        <w:color w:val="FFFFFF" w:themeColor="background1"/>
      </w:rPr>
      <w:tblPr/>
      <w:tcPr>
        <w:shd w:val="clear" w:color="auto" w:fill="EDF0F4" w:themeFill="accent3"/>
      </w:tcPr>
    </w:tblStylePr>
    <w:tblStylePr w:type="lastRow">
      <w:pPr>
        <w:spacing w:before="0" w:after="0" w:line="240" w:lineRule="auto"/>
      </w:pPr>
      <w:rPr>
        <w:b/>
        <w:bCs/>
      </w:rPr>
      <w:tblPr/>
      <w:tcPr>
        <w:tcBorders>
          <w:top w:val="double" w:sz="6" w:space="0" w:color="EDF0F4" w:themeColor="accent3"/>
          <w:left w:val="single" w:sz="8" w:space="0" w:color="EDF0F4" w:themeColor="accent3"/>
          <w:bottom w:val="single" w:sz="8" w:space="0" w:color="EDF0F4" w:themeColor="accent3"/>
          <w:right w:val="single" w:sz="8" w:space="0" w:color="EDF0F4" w:themeColor="accent3"/>
        </w:tcBorders>
      </w:tcPr>
    </w:tblStylePr>
    <w:tblStylePr w:type="firstCol">
      <w:rPr>
        <w:b/>
        <w:bCs/>
      </w:rPr>
    </w:tblStylePr>
    <w:tblStylePr w:type="lastCol">
      <w:rPr>
        <w:b/>
        <w:bCs/>
      </w:rPr>
    </w:tblStylePr>
    <w:tblStylePr w:type="band1Vert">
      <w:tblPr/>
      <w:tcPr>
        <w:tcBorders>
          <w:top w:val="single" w:sz="8" w:space="0" w:color="EDF0F4" w:themeColor="accent3"/>
          <w:left w:val="single" w:sz="8" w:space="0" w:color="EDF0F4" w:themeColor="accent3"/>
          <w:bottom w:val="single" w:sz="8" w:space="0" w:color="EDF0F4" w:themeColor="accent3"/>
          <w:right w:val="single" w:sz="8" w:space="0" w:color="EDF0F4" w:themeColor="accent3"/>
        </w:tcBorders>
      </w:tcPr>
    </w:tblStylePr>
    <w:tblStylePr w:type="band1Horz">
      <w:tblPr/>
      <w:tcPr>
        <w:tcBorders>
          <w:top w:val="single" w:sz="8" w:space="0" w:color="EDF0F4" w:themeColor="accent3"/>
          <w:left w:val="single" w:sz="8" w:space="0" w:color="EDF0F4" w:themeColor="accent3"/>
          <w:bottom w:val="single" w:sz="8" w:space="0" w:color="EDF0F4" w:themeColor="accent3"/>
          <w:right w:val="single" w:sz="8" w:space="0" w:color="EDF0F4" w:themeColor="accent3"/>
        </w:tcBorders>
      </w:tcPr>
    </w:tblStylePr>
  </w:style>
  <w:style w:type="table" w:styleId="Elencochiaro-Colore2">
    <w:name w:val="Light List Accent 2"/>
    <w:basedOn w:val="Tabellanormale"/>
    <w:uiPriority w:val="61"/>
    <w:rsid w:val="00802773"/>
    <w:rPr>
      <w:rFonts w:eastAsiaTheme="minorEastAsia"/>
      <w:sz w:val="22"/>
      <w:szCs w:val="22"/>
      <w:lang w:val="en-US"/>
    </w:rPr>
    <w:tblPr>
      <w:tblStyleRowBandSize w:val="1"/>
      <w:tblStyleColBandSize w:val="1"/>
      <w:tblBorders>
        <w:top w:val="single" w:sz="8" w:space="0" w:color="00C1C7" w:themeColor="accent2"/>
        <w:left w:val="single" w:sz="8" w:space="0" w:color="00C1C7" w:themeColor="accent2"/>
        <w:bottom w:val="single" w:sz="8" w:space="0" w:color="00C1C7" w:themeColor="accent2"/>
        <w:right w:val="single" w:sz="8" w:space="0" w:color="00C1C7" w:themeColor="accent2"/>
      </w:tblBorders>
    </w:tblPr>
    <w:tblStylePr w:type="firstRow">
      <w:pPr>
        <w:spacing w:before="0" w:after="0" w:line="240" w:lineRule="auto"/>
      </w:pPr>
      <w:rPr>
        <w:b/>
        <w:bCs/>
        <w:color w:val="FFFFFF" w:themeColor="background1"/>
      </w:rPr>
      <w:tblPr/>
      <w:tcPr>
        <w:shd w:val="clear" w:color="auto" w:fill="00C1C7" w:themeFill="accent2"/>
      </w:tcPr>
    </w:tblStylePr>
    <w:tblStylePr w:type="lastRow">
      <w:pPr>
        <w:spacing w:before="0" w:after="0" w:line="240" w:lineRule="auto"/>
      </w:pPr>
      <w:rPr>
        <w:b/>
        <w:bCs/>
      </w:rPr>
      <w:tblPr/>
      <w:tcPr>
        <w:tcBorders>
          <w:top w:val="double" w:sz="6" w:space="0" w:color="00C1C7" w:themeColor="accent2"/>
          <w:left w:val="single" w:sz="8" w:space="0" w:color="00C1C7" w:themeColor="accent2"/>
          <w:bottom w:val="single" w:sz="8" w:space="0" w:color="00C1C7" w:themeColor="accent2"/>
          <w:right w:val="single" w:sz="8" w:space="0" w:color="00C1C7" w:themeColor="accent2"/>
        </w:tcBorders>
      </w:tcPr>
    </w:tblStylePr>
    <w:tblStylePr w:type="firstCol">
      <w:rPr>
        <w:b/>
        <w:bCs/>
      </w:rPr>
    </w:tblStylePr>
    <w:tblStylePr w:type="lastCol">
      <w:rPr>
        <w:b/>
        <w:bCs/>
      </w:rPr>
    </w:tblStylePr>
    <w:tblStylePr w:type="band1Vert">
      <w:tblPr/>
      <w:tcPr>
        <w:tcBorders>
          <w:top w:val="single" w:sz="8" w:space="0" w:color="00C1C7" w:themeColor="accent2"/>
          <w:left w:val="single" w:sz="8" w:space="0" w:color="00C1C7" w:themeColor="accent2"/>
          <w:bottom w:val="single" w:sz="8" w:space="0" w:color="00C1C7" w:themeColor="accent2"/>
          <w:right w:val="single" w:sz="8" w:space="0" w:color="00C1C7" w:themeColor="accent2"/>
        </w:tcBorders>
      </w:tcPr>
    </w:tblStylePr>
    <w:tblStylePr w:type="band1Horz">
      <w:tblPr/>
      <w:tcPr>
        <w:tcBorders>
          <w:top w:val="single" w:sz="8" w:space="0" w:color="00C1C7" w:themeColor="accent2"/>
          <w:left w:val="single" w:sz="8" w:space="0" w:color="00C1C7" w:themeColor="accent2"/>
          <w:bottom w:val="single" w:sz="8" w:space="0" w:color="00C1C7" w:themeColor="accent2"/>
          <w:right w:val="single" w:sz="8" w:space="0" w:color="00C1C7" w:themeColor="accent2"/>
        </w:tcBorders>
      </w:tcPr>
    </w:tblStylePr>
  </w:style>
  <w:style w:type="table" w:styleId="Grigliatabellachiara">
    <w:name w:val="Grid Table Light"/>
    <w:basedOn w:val="Tabellanormale"/>
    <w:uiPriority w:val="40"/>
    <w:rsid w:val="0080277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laelenco6acolori-colore6">
    <w:name w:val="List Table 6 Colorful Accent 6"/>
    <w:basedOn w:val="Tabellanormale"/>
    <w:uiPriority w:val="51"/>
    <w:rsid w:val="00802773"/>
    <w:rPr>
      <w:color w:val="B5B5B5" w:themeColor="accent6" w:themeShade="BF"/>
    </w:rPr>
    <w:tblPr>
      <w:tblStyleRowBandSize w:val="1"/>
      <w:tblStyleColBandSize w:val="1"/>
      <w:tblBorders>
        <w:top w:val="single" w:sz="4" w:space="0" w:color="F2F2F2" w:themeColor="accent6"/>
        <w:bottom w:val="single" w:sz="4" w:space="0" w:color="F2F2F2" w:themeColor="accent6"/>
      </w:tblBorders>
    </w:tblPr>
    <w:tblStylePr w:type="firstRow">
      <w:rPr>
        <w:b/>
        <w:bCs/>
      </w:rPr>
      <w:tblPr/>
      <w:tcPr>
        <w:tcBorders>
          <w:bottom w:val="single" w:sz="4" w:space="0" w:color="F2F2F2" w:themeColor="accent6"/>
        </w:tcBorders>
      </w:tcPr>
    </w:tblStylePr>
    <w:tblStylePr w:type="lastRow">
      <w:rPr>
        <w:b/>
        <w:bCs/>
      </w:rPr>
      <w:tblPr/>
      <w:tcPr>
        <w:tcBorders>
          <w:top w:val="double" w:sz="4" w:space="0" w:color="F2F2F2" w:themeColor="accent6"/>
        </w:tcBorders>
      </w:tcPr>
    </w:tblStylePr>
    <w:tblStylePr w:type="firstCol">
      <w:rPr>
        <w:b/>
        <w:bCs/>
      </w:rPr>
    </w:tblStylePr>
    <w:tblStylePr w:type="lastCol">
      <w:rPr>
        <w:b/>
        <w:bCs/>
      </w:rPr>
    </w:tblStylePr>
    <w:tblStylePr w:type="band1Vert">
      <w:tblPr/>
      <w:tcPr>
        <w:shd w:val="clear" w:color="auto" w:fill="FCFCFC" w:themeFill="accent6" w:themeFillTint="33"/>
      </w:tcPr>
    </w:tblStylePr>
    <w:tblStylePr w:type="band1Horz">
      <w:tblPr/>
      <w:tcPr>
        <w:shd w:val="clear" w:color="auto" w:fill="FCFCFC" w:themeFill="accent6" w:themeFillTint="33"/>
      </w:tcPr>
    </w:tblStylePr>
  </w:style>
  <w:style w:type="table" w:styleId="Tabellagriglia1chiara-colore3">
    <w:name w:val="Grid Table 1 Light Accent 3"/>
    <w:basedOn w:val="Tabellanormale"/>
    <w:uiPriority w:val="46"/>
    <w:rsid w:val="00802773"/>
    <w:tblPr>
      <w:tblStyleRowBandSize w:val="1"/>
      <w:tblStyleColBandSize w:val="1"/>
      <w:tblBorders>
        <w:top w:val="single" w:sz="4" w:space="0" w:color="F7F8FA" w:themeColor="accent3" w:themeTint="66"/>
        <w:left w:val="single" w:sz="4" w:space="0" w:color="F7F8FA" w:themeColor="accent3" w:themeTint="66"/>
        <w:bottom w:val="single" w:sz="4" w:space="0" w:color="F7F8FA" w:themeColor="accent3" w:themeTint="66"/>
        <w:right w:val="single" w:sz="4" w:space="0" w:color="F7F8FA" w:themeColor="accent3" w:themeTint="66"/>
        <w:insideH w:val="single" w:sz="4" w:space="0" w:color="F7F8FA" w:themeColor="accent3" w:themeTint="66"/>
        <w:insideV w:val="single" w:sz="4" w:space="0" w:color="F7F8FA" w:themeColor="accent3" w:themeTint="66"/>
      </w:tblBorders>
    </w:tblPr>
    <w:tblStylePr w:type="firstRow">
      <w:rPr>
        <w:b/>
        <w:bCs/>
      </w:rPr>
      <w:tblPr/>
      <w:tcPr>
        <w:tcBorders>
          <w:bottom w:val="single" w:sz="12" w:space="0" w:color="F4F5F8" w:themeColor="accent3" w:themeTint="99"/>
        </w:tcBorders>
      </w:tcPr>
    </w:tblStylePr>
    <w:tblStylePr w:type="lastRow">
      <w:rPr>
        <w:b/>
        <w:bCs/>
      </w:rPr>
      <w:tblPr/>
      <w:tcPr>
        <w:tcBorders>
          <w:top w:val="double" w:sz="2" w:space="0" w:color="F4F5F8" w:themeColor="accent3" w:themeTint="99"/>
        </w:tcBorders>
      </w:tcPr>
    </w:tblStylePr>
    <w:tblStylePr w:type="firstCol">
      <w:rPr>
        <w:b/>
        <w:bCs/>
      </w:rPr>
    </w:tblStylePr>
    <w:tblStylePr w:type="lastCol">
      <w:rPr>
        <w:b/>
        <w:bCs/>
      </w:rPr>
    </w:tblStylePr>
  </w:style>
  <w:style w:type="table" w:styleId="Tabellagriglia1chiara">
    <w:name w:val="Grid Table 1 Light"/>
    <w:basedOn w:val="Tabellanormale"/>
    <w:uiPriority w:val="46"/>
    <w:rsid w:val="0080277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itolo">
    <w:name w:val="Title"/>
    <w:basedOn w:val="Normale"/>
    <w:next w:val="Normale"/>
    <w:link w:val="TitoloCarattere"/>
    <w:uiPriority w:val="10"/>
    <w:qFormat/>
    <w:rsid w:val="00802773"/>
    <w:pPr>
      <w:contextualSpacing/>
    </w:pPr>
    <w:rPr>
      <w:rFonts w:asciiTheme="majorHAnsi" w:eastAsiaTheme="majorEastAsia" w:hAnsiTheme="majorHAnsi" w:cstheme="majorBidi"/>
      <w:color w:val="auto"/>
      <w:spacing w:val="-10"/>
      <w:kern w:val="28"/>
      <w:sz w:val="56"/>
      <w:szCs w:val="56"/>
    </w:rPr>
  </w:style>
  <w:style w:type="character" w:customStyle="1" w:styleId="TitoloCarattere">
    <w:name w:val="Titolo Carattere"/>
    <w:basedOn w:val="Carpredefinitoparagrafo"/>
    <w:link w:val="Titolo"/>
    <w:uiPriority w:val="10"/>
    <w:rsid w:val="00802773"/>
    <w:rPr>
      <w:rFonts w:asciiTheme="majorHAnsi" w:eastAsiaTheme="majorEastAsia" w:hAnsiTheme="majorHAnsi" w:cstheme="majorBidi"/>
      <w:spacing w:val="-10"/>
      <w:kern w:val="28"/>
      <w:sz w:val="56"/>
      <w:szCs w:val="56"/>
    </w:rPr>
  </w:style>
  <w:style w:type="table" w:customStyle="1" w:styleId="TableGrid">
    <w:name w:val="TableGrid"/>
    <w:rsid w:val="00802773"/>
    <w:rPr>
      <w:rFonts w:eastAsiaTheme="minorEastAsia"/>
      <w:sz w:val="22"/>
      <w:szCs w:val="22"/>
      <w:lang w:val="en-US"/>
    </w:rPr>
    <w:tblPr>
      <w:tblCellMar>
        <w:top w:w="0" w:type="dxa"/>
        <w:left w:w="0" w:type="dxa"/>
        <w:bottom w:w="0" w:type="dxa"/>
        <w:right w:w="0" w:type="dxa"/>
      </w:tblCellMar>
    </w:tblPr>
  </w:style>
  <w:style w:type="table" w:styleId="Tabellagriglia1chiara-colore4">
    <w:name w:val="Grid Table 1 Light Accent 4"/>
    <w:basedOn w:val="Tabellanormale"/>
    <w:uiPriority w:val="46"/>
    <w:rsid w:val="00802773"/>
    <w:tblPr>
      <w:tblStyleRowBandSize w:val="1"/>
      <w:tblStyleColBandSize w:val="1"/>
      <w:tblBorders>
        <w:top w:val="single" w:sz="4" w:space="0" w:color="F7FDFD" w:themeColor="accent4" w:themeTint="66"/>
        <w:left w:val="single" w:sz="4" w:space="0" w:color="F7FDFD" w:themeColor="accent4" w:themeTint="66"/>
        <w:bottom w:val="single" w:sz="4" w:space="0" w:color="F7FDFD" w:themeColor="accent4" w:themeTint="66"/>
        <w:right w:val="single" w:sz="4" w:space="0" w:color="F7FDFD" w:themeColor="accent4" w:themeTint="66"/>
        <w:insideH w:val="single" w:sz="4" w:space="0" w:color="F7FDFD" w:themeColor="accent4" w:themeTint="66"/>
        <w:insideV w:val="single" w:sz="4" w:space="0" w:color="F7FDFD" w:themeColor="accent4" w:themeTint="66"/>
      </w:tblBorders>
    </w:tblPr>
    <w:tblStylePr w:type="firstRow">
      <w:rPr>
        <w:b/>
        <w:bCs/>
      </w:rPr>
      <w:tblPr/>
      <w:tcPr>
        <w:tcBorders>
          <w:bottom w:val="single" w:sz="12" w:space="0" w:color="F3FCFC" w:themeColor="accent4" w:themeTint="99"/>
        </w:tcBorders>
      </w:tcPr>
    </w:tblStylePr>
    <w:tblStylePr w:type="lastRow">
      <w:rPr>
        <w:b/>
        <w:bCs/>
      </w:rPr>
      <w:tblPr/>
      <w:tcPr>
        <w:tcBorders>
          <w:top w:val="double" w:sz="2" w:space="0" w:color="F3FCFC" w:themeColor="accent4" w:themeTint="99"/>
        </w:tcBorders>
      </w:tcPr>
    </w:tblStylePr>
    <w:tblStylePr w:type="firstCol">
      <w:rPr>
        <w:b/>
        <w:bCs/>
      </w:rPr>
    </w:tblStylePr>
    <w:tblStylePr w:type="lastCol">
      <w:rPr>
        <w:b/>
        <w:bCs/>
      </w:rPr>
    </w:tblStylePr>
  </w:style>
  <w:style w:type="table" w:styleId="Tabellagriglia1chiara-colore5">
    <w:name w:val="Grid Table 1 Light Accent 5"/>
    <w:basedOn w:val="Tabellanormale"/>
    <w:uiPriority w:val="46"/>
    <w:rsid w:val="00802773"/>
    <w:tblPr>
      <w:tblStyleRowBandSize w:val="1"/>
      <w:tblStyleColBandSize w:val="1"/>
      <w:tblBorders>
        <w:top w:val="single" w:sz="4" w:space="0" w:color="F0F5F7" w:themeColor="accent5" w:themeTint="66"/>
        <w:left w:val="single" w:sz="4" w:space="0" w:color="F0F5F7" w:themeColor="accent5" w:themeTint="66"/>
        <w:bottom w:val="single" w:sz="4" w:space="0" w:color="F0F5F7" w:themeColor="accent5" w:themeTint="66"/>
        <w:right w:val="single" w:sz="4" w:space="0" w:color="F0F5F7" w:themeColor="accent5" w:themeTint="66"/>
        <w:insideH w:val="single" w:sz="4" w:space="0" w:color="F0F5F7" w:themeColor="accent5" w:themeTint="66"/>
        <w:insideV w:val="single" w:sz="4" w:space="0" w:color="F0F5F7" w:themeColor="accent5" w:themeTint="66"/>
      </w:tblBorders>
    </w:tblPr>
    <w:tblStylePr w:type="firstRow">
      <w:rPr>
        <w:b/>
        <w:bCs/>
      </w:rPr>
      <w:tblPr/>
      <w:tcPr>
        <w:tcBorders>
          <w:bottom w:val="single" w:sz="12" w:space="0" w:color="E9F1F4" w:themeColor="accent5" w:themeTint="99"/>
        </w:tcBorders>
      </w:tcPr>
    </w:tblStylePr>
    <w:tblStylePr w:type="lastRow">
      <w:rPr>
        <w:b/>
        <w:bCs/>
      </w:rPr>
      <w:tblPr/>
      <w:tcPr>
        <w:tcBorders>
          <w:top w:val="double" w:sz="2" w:space="0" w:color="E9F1F4" w:themeColor="accent5" w:themeTint="99"/>
        </w:tcBorders>
      </w:tcPr>
    </w:tblStylePr>
    <w:tblStylePr w:type="firstCol">
      <w:rPr>
        <w:b/>
        <w:bCs/>
      </w:rPr>
    </w:tblStylePr>
    <w:tblStylePr w:type="lastCol">
      <w:rPr>
        <w:b/>
        <w:bCs/>
      </w:rPr>
    </w:tblStylePr>
  </w:style>
  <w:style w:type="table" w:styleId="Tabellagriglia1chiara-colore6">
    <w:name w:val="Grid Table 1 Light Accent 6"/>
    <w:basedOn w:val="Tabellanormale"/>
    <w:uiPriority w:val="46"/>
    <w:rsid w:val="00802773"/>
    <w:tblPr>
      <w:tblStyleRowBandSize w:val="1"/>
      <w:tblStyleColBandSize w:val="1"/>
      <w:tblBorders>
        <w:top w:val="single" w:sz="4" w:space="0" w:color="F9F9F9" w:themeColor="accent6" w:themeTint="66"/>
        <w:left w:val="single" w:sz="4" w:space="0" w:color="F9F9F9" w:themeColor="accent6" w:themeTint="66"/>
        <w:bottom w:val="single" w:sz="4" w:space="0" w:color="F9F9F9" w:themeColor="accent6" w:themeTint="66"/>
        <w:right w:val="single" w:sz="4" w:space="0" w:color="F9F9F9" w:themeColor="accent6" w:themeTint="66"/>
        <w:insideH w:val="single" w:sz="4" w:space="0" w:color="F9F9F9" w:themeColor="accent6" w:themeTint="66"/>
        <w:insideV w:val="single" w:sz="4" w:space="0" w:color="F9F9F9" w:themeColor="accent6" w:themeTint="66"/>
      </w:tblBorders>
    </w:tblPr>
    <w:tblStylePr w:type="firstRow">
      <w:rPr>
        <w:b/>
        <w:bCs/>
      </w:rPr>
      <w:tblPr/>
      <w:tcPr>
        <w:tcBorders>
          <w:bottom w:val="single" w:sz="12" w:space="0" w:color="F7F7F7" w:themeColor="accent6" w:themeTint="99"/>
        </w:tcBorders>
      </w:tcPr>
    </w:tblStylePr>
    <w:tblStylePr w:type="lastRow">
      <w:rPr>
        <w:b/>
        <w:bCs/>
      </w:rPr>
      <w:tblPr/>
      <w:tcPr>
        <w:tcBorders>
          <w:top w:val="double" w:sz="2" w:space="0" w:color="F7F7F7" w:themeColor="accent6" w:themeTint="99"/>
        </w:tcBorders>
      </w:tcPr>
    </w:tblStylePr>
    <w:tblStylePr w:type="firstCol">
      <w:rPr>
        <w:b/>
        <w:bCs/>
      </w:rPr>
    </w:tblStylePr>
    <w:tblStylePr w:type="lastCol">
      <w:rPr>
        <w:b/>
        <w:bCs/>
      </w:rPr>
    </w:tblStylePr>
  </w:style>
  <w:style w:type="table" w:styleId="Tabellagriglia2-colore1">
    <w:name w:val="Grid Table 2 Accent 1"/>
    <w:basedOn w:val="Tabellanormale"/>
    <w:uiPriority w:val="47"/>
    <w:rsid w:val="00802773"/>
    <w:tblPr>
      <w:tblStyleRowBandSize w:val="1"/>
      <w:tblStyleColBandSize w:val="1"/>
      <w:tblBorders>
        <w:top w:val="single" w:sz="2" w:space="0" w:color="3880DD" w:themeColor="accent1" w:themeTint="99"/>
        <w:bottom w:val="single" w:sz="2" w:space="0" w:color="3880DD" w:themeColor="accent1" w:themeTint="99"/>
        <w:insideH w:val="single" w:sz="2" w:space="0" w:color="3880DD" w:themeColor="accent1" w:themeTint="99"/>
        <w:insideV w:val="single" w:sz="2" w:space="0" w:color="3880DD" w:themeColor="accent1" w:themeTint="99"/>
      </w:tblBorders>
    </w:tblPr>
    <w:tblStylePr w:type="firstRow">
      <w:rPr>
        <w:b/>
        <w:bCs/>
      </w:rPr>
      <w:tblPr/>
      <w:tcPr>
        <w:tcBorders>
          <w:top w:val="nil"/>
          <w:bottom w:val="single" w:sz="12" w:space="0" w:color="3880DD" w:themeColor="accent1" w:themeTint="99"/>
          <w:insideH w:val="nil"/>
          <w:insideV w:val="nil"/>
        </w:tcBorders>
        <w:shd w:val="clear" w:color="auto" w:fill="FFFFFF" w:themeFill="background1"/>
      </w:tcPr>
    </w:tblStylePr>
    <w:tblStylePr w:type="lastRow">
      <w:rPr>
        <w:b/>
        <w:bCs/>
      </w:rPr>
      <w:tblPr/>
      <w:tcPr>
        <w:tcBorders>
          <w:top w:val="double" w:sz="2" w:space="0" w:color="3880D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CD4F3" w:themeFill="accent1" w:themeFillTint="33"/>
      </w:tcPr>
    </w:tblStylePr>
    <w:tblStylePr w:type="band1Horz">
      <w:tblPr/>
      <w:tcPr>
        <w:shd w:val="clear" w:color="auto" w:fill="BCD4F3" w:themeFill="accent1" w:themeFillTint="33"/>
      </w:tcPr>
    </w:tblStylePr>
  </w:style>
  <w:style w:type="paragraph" w:styleId="Titolosommario">
    <w:name w:val="TOC Heading"/>
    <w:basedOn w:val="Titolo1"/>
    <w:next w:val="Normale"/>
    <w:uiPriority w:val="39"/>
    <w:unhideWhenUsed/>
    <w:qFormat/>
    <w:rsid w:val="00935C53"/>
    <w:pPr>
      <w:spacing w:line="259" w:lineRule="auto"/>
      <w:outlineLvl w:val="9"/>
    </w:pPr>
    <w:rPr>
      <w:rFonts w:asciiTheme="majorHAnsi" w:hAnsiTheme="majorHAnsi"/>
      <w:b w:val="0"/>
      <w:color w:val="0D294E" w:themeColor="accent1" w:themeShade="BF"/>
      <w:sz w:val="32"/>
      <w:lang w:eastAsia="it-IT"/>
    </w:rPr>
  </w:style>
  <w:style w:type="paragraph" w:styleId="Sommario1">
    <w:name w:val="toc 1"/>
    <w:basedOn w:val="Normale"/>
    <w:next w:val="Normale"/>
    <w:autoRedefine/>
    <w:uiPriority w:val="39"/>
    <w:rsid w:val="00935C53"/>
    <w:pPr>
      <w:spacing w:after="100"/>
    </w:pPr>
  </w:style>
  <w:style w:type="paragraph" w:styleId="Sommario2">
    <w:name w:val="toc 2"/>
    <w:basedOn w:val="Normale"/>
    <w:next w:val="Normale"/>
    <w:autoRedefine/>
    <w:uiPriority w:val="39"/>
    <w:rsid w:val="00935C5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030291">
      <w:bodyDiv w:val="1"/>
      <w:marLeft w:val="0"/>
      <w:marRight w:val="0"/>
      <w:marTop w:val="0"/>
      <w:marBottom w:val="0"/>
      <w:divBdr>
        <w:top w:val="none" w:sz="0" w:space="0" w:color="auto"/>
        <w:left w:val="none" w:sz="0" w:space="0" w:color="auto"/>
        <w:bottom w:val="none" w:sz="0" w:space="0" w:color="auto"/>
        <w:right w:val="none" w:sz="0" w:space="0" w:color="auto"/>
      </w:divBdr>
    </w:div>
    <w:div w:id="21177906">
      <w:bodyDiv w:val="1"/>
      <w:marLeft w:val="0"/>
      <w:marRight w:val="0"/>
      <w:marTop w:val="0"/>
      <w:marBottom w:val="0"/>
      <w:divBdr>
        <w:top w:val="none" w:sz="0" w:space="0" w:color="auto"/>
        <w:left w:val="none" w:sz="0" w:space="0" w:color="auto"/>
        <w:bottom w:val="none" w:sz="0" w:space="0" w:color="auto"/>
        <w:right w:val="none" w:sz="0" w:space="0" w:color="auto"/>
      </w:divBdr>
      <w:divsChild>
        <w:div w:id="1249534960">
          <w:marLeft w:val="0"/>
          <w:marRight w:val="0"/>
          <w:marTop w:val="0"/>
          <w:marBottom w:val="0"/>
          <w:divBdr>
            <w:top w:val="none" w:sz="0" w:space="0" w:color="auto"/>
            <w:left w:val="none" w:sz="0" w:space="0" w:color="auto"/>
            <w:bottom w:val="none" w:sz="0" w:space="0" w:color="auto"/>
            <w:right w:val="none" w:sz="0" w:space="0" w:color="auto"/>
          </w:divBdr>
        </w:div>
      </w:divsChild>
    </w:div>
    <w:div w:id="30308058">
      <w:bodyDiv w:val="1"/>
      <w:marLeft w:val="0"/>
      <w:marRight w:val="0"/>
      <w:marTop w:val="0"/>
      <w:marBottom w:val="0"/>
      <w:divBdr>
        <w:top w:val="none" w:sz="0" w:space="0" w:color="auto"/>
        <w:left w:val="none" w:sz="0" w:space="0" w:color="auto"/>
        <w:bottom w:val="none" w:sz="0" w:space="0" w:color="auto"/>
        <w:right w:val="none" w:sz="0" w:space="0" w:color="auto"/>
      </w:divBdr>
    </w:div>
    <w:div w:id="41249549">
      <w:bodyDiv w:val="1"/>
      <w:marLeft w:val="0"/>
      <w:marRight w:val="0"/>
      <w:marTop w:val="0"/>
      <w:marBottom w:val="0"/>
      <w:divBdr>
        <w:top w:val="none" w:sz="0" w:space="0" w:color="auto"/>
        <w:left w:val="none" w:sz="0" w:space="0" w:color="auto"/>
        <w:bottom w:val="none" w:sz="0" w:space="0" w:color="auto"/>
        <w:right w:val="none" w:sz="0" w:space="0" w:color="auto"/>
      </w:divBdr>
    </w:div>
    <w:div w:id="59183072">
      <w:bodyDiv w:val="1"/>
      <w:marLeft w:val="0"/>
      <w:marRight w:val="0"/>
      <w:marTop w:val="0"/>
      <w:marBottom w:val="0"/>
      <w:divBdr>
        <w:top w:val="none" w:sz="0" w:space="0" w:color="auto"/>
        <w:left w:val="none" w:sz="0" w:space="0" w:color="auto"/>
        <w:bottom w:val="none" w:sz="0" w:space="0" w:color="auto"/>
        <w:right w:val="none" w:sz="0" w:space="0" w:color="auto"/>
      </w:divBdr>
    </w:div>
    <w:div w:id="62143135">
      <w:bodyDiv w:val="1"/>
      <w:marLeft w:val="0"/>
      <w:marRight w:val="0"/>
      <w:marTop w:val="0"/>
      <w:marBottom w:val="0"/>
      <w:divBdr>
        <w:top w:val="none" w:sz="0" w:space="0" w:color="auto"/>
        <w:left w:val="none" w:sz="0" w:space="0" w:color="auto"/>
        <w:bottom w:val="none" w:sz="0" w:space="0" w:color="auto"/>
        <w:right w:val="none" w:sz="0" w:space="0" w:color="auto"/>
      </w:divBdr>
    </w:div>
    <w:div w:id="62147786">
      <w:bodyDiv w:val="1"/>
      <w:marLeft w:val="0"/>
      <w:marRight w:val="0"/>
      <w:marTop w:val="0"/>
      <w:marBottom w:val="0"/>
      <w:divBdr>
        <w:top w:val="none" w:sz="0" w:space="0" w:color="auto"/>
        <w:left w:val="none" w:sz="0" w:space="0" w:color="auto"/>
        <w:bottom w:val="none" w:sz="0" w:space="0" w:color="auto"/>
        <w:right w:val="none" w:sz="0" w:space="0" w:color="auto"/>
      </w:divBdr>
    </w:div>
    <w:div w:id="118956795">
      <w:bodyDiv w:val="1"/>
      <w:marLeft w:val="0"/>
      <w:marRight w:val="0"/>
      <w:marTop w:val="0"/>
      <w:marBottom w:val="0"/>
      <w:divBdr>
        <w:top w:val="none" w:sz="0" w:space="0" w:color="auto"/>
        <w:left w:val="none" w:sz="0" w:space="0" w:color="auto"/>
        <w:bottom w:val="none" w:sz="0" w:space="0" w:color="auto"/>
        <w:right w:val="none" w:sz="0" w:space="0" w:color="auto"/>
      </w:divBdr>
    </w:div>
    <w:div w:id="128713082">
      <w:bodyDiv w:val="1"/>
      <w:marLeft w:val="0"/>
      <w:marRight w:val="0"/>
      <w:marTop w:val="0"/>
      <w:marBottom w:val="0"/>
      <w:divBdr>
        <w:top w:val="none" w:sz="0" w:space="0" w:color="auto"/>
        <w:left w:val="none" w:sz="0" w:space="0" w:color="auto"/>
        <w:bottom w:val="none" w:sz="0" w:space="0" w:color="auto"/>
        <w:right w:val="none" w:sz="0" w:space="0" w:color="auto"/>
      </w:divBdr>
    </w:div>
    <w:div w:id="130757407">
      <w:bodyDiv w:val="1"/>
      <w:marLeft w:val="0"/>
      <w:marRight w:val="0"/>
      <w:marTop w:val="0"/>
      <w:marBottom w:val="0"/>
      <w:divBdr>
        <w:top w:val="none" w:sz="0" w:space="0" w:color="auto"/>
        <w:left w:val="none" w:sz="0" w:space="0" w:color="auto"/>
        <w:bottom w:val="none" w:sz="0" w:space="0" w:color="auto"/>
        <w:right w:val="none" w:sz="0" w:space="0" w:color="auto"/>
      </w:divBdr>
    </w:div>
    <w:div w:id="139543264">
      <w:bodyDiv w:val="1"/>
      <w:marLeft w:val="0"/>
      <w:marRight w:val="0"/>
      <w:marTop w:val="0"/>
      <w:marBottom w:val="0"/>
      <w:divBdr>
        <w:top w:val="none" w:sz="0" w:space="0" w:color="auto"/>
        <w:left w:val="none" w:sz="0" w:space="0" w:color="auto"/>
        <w:bottom w:val="none" w:sz="0" w:space="0" w:color="auto"/>
        <w:right w:val="none" w:sz="0" w:space="0" w:color="auto"/>
      </w:divBdr>
    </w:div>
    <w:div w:id="143662905">
      <w:bodyDiv w:val="1"/>
      <w:marLeft w:val="0"/>
      <w:marRight w:val="0"/>
      <w:marTop w:val="0"/>
      <w:marBottom w:val="0"/>
      <w:divBdr>
        <w:top w:val="none" w:sz="0" w:space="0" w:color="auto"/>
        <w:left w:val="none" w:sz="0" w:space="0" w:color="auto"/>
        <w:bottom w:val="none" w:sz="0" w:space="0" w:color="auto"/>
        <w:right w:val="none" w:sz="0" w:space="0" w:color="auto"/>
      </w:divBdr>
    </w:div>
    <w:div w:id="147132765">
      <w:bodyDiv w:val="1"/>
      <w:marLeft w:val="0"/>
      <w:marRight w:val="0"/>
      <w:marTop w:val="0"/>
      <w:marBottom w:val="0"/>
      <w:divBdr>
        <w:top w:val="none" w:sz="0" w:space="0" w:color="auto"/>
        <w:left w:val="none" w:sz="0" w:space="0" w:color="auto"/>
        <w:bottom w:val="none" w:sz="0" w:space="0" w:color="auto"/>
        <w:right w:val="none" w:sz="0" w:space="0" w:color="auto"/>
      </w:divBdr>
    </w:div>
    <w:div w:id="167253662">
      <w:bodyDiv w:val="1"/>
      <w:marLeft w:val="0"/>
      <w:marRight w:val="0"/>
      <w:marTop w:val="0"/>
      <w:marBottom w:val="0"/>
      <w:divBdr>
        <w:top w:val="none" w:sz="0" w:space="0" w:color="auto"/>
        <w:left w:val="none" w:sz="0" w:space="0" w:color="auto"/>
        <w:bottom w:val="none" w:sz="0" w:space="0" w:color="auto"/>
        <w:right w:val="none" w:sz="0" w:space="0" w:color="auto"/>
      </w:divBdr>
      <w:divsChild>
        <w:div w:id="305627022">
          <w:marLeft w:val="0"/>
          <w:marRight w:val="0"/>
          <w:marTop w:val="0"/>
          <w:marBottom w:val="0"/>
          <w:divBdr>
            <w:top w:val="none" w:sz="0" w:space="0" w:color="auto"/>
            <w:left w:val="none" w:sz="0" w:space="0" w:color="auto"/>
            <w:bottom w:val="none" w:sz="0" w:space="0" w:color="auto"/>
            <w:right w:val="none" w:sz="0" w:space="0" w:color="auto"/>
          </w:divBdr>
          <w:divsChild>
            <w:div w:id="98987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7547">
      <w:bodyDiv w:val="1"/>
      <w:marLeft w:val="0"/>
      <w:marRight w:val="0"/>
      <w:marTop w:val="0"/>
      <w:marBottom w:val="0"/>
      <w:divBdr>
        <w:top w:val="none" w:sz="0" w:space="0" w:color="auto"/>
        <w:left w:val="none" w:sz="0" w:space="0" w:color="auto"/>
        <w:bottom w:val="none" w:sz="0" w:space="0" w:color="auto"/>
        <w:right w:val="none" w:sz="0" w:space="0" w:color="auto"/>
      </w:divBdr>
    </w:div>
    <w:div w:id="206187175">
      <w:bodyDiv w:val="1"/>
      <w:marLeft w:val="0"/>
      <w:marRight w:val="0"/>
      <w:marTop w:val="0"/>
      <w:marBottom w:val="0"/>
      <w:divBdr>
        <w:top w:val="none" w:sz="0" w:space="0" w:color="auto"/>
        <w:left w:val="none" w:sz="0" w:space="0" w:color="auto"/>
        <w:bottom w:val="none" w:sz="0" w:space="0" w:color="auto"/>
        <w:right w:val="none" w:sz="0" w:space="0" w:color="auto"/>
      </w:divBdr>
    </w:div>
    <w:div w:id="208030921">
      <w:bodyDiv w:val="1"/>
      <w:marLeft w:val="0"/>
      <w:marRight w:val="0"/>
      <w:marTop w:val="0"/>
      <w:marBottom w:val="0"/>
      <w:divBdr>
        <w:top w:val="none" w:sz="0" w:space="0" w:color="auto"/>
        <w:left w:val="none" w:sz="0" w:space="0" w:color="auto"/>
        <w:bottom w:val="none" w:sz="0" w:space="0" w:color="auto"/>
        <w:right w:val="none" w:sz="0" w:space="0" w:color="auto"/>
      </w:divBdr>
    </w:div>
    <w:div w:id="213124564">
      <w:bodyDiv w:val="1"/>
      <w:marLeft w:val="0"/>
      <w:marRight w:val="0"/>
      <w:marTop w:val="0"/>
      <w:marBottom w:val="0"/>
      <w:divBdr>
        <w:top w:val="none" w:sz="0" w:space="0" w:color="auto"/>
        <w:left w:val="none" w:sz="0" w:space="0" w:color="auto"/>
        <w:bottom w:val="none" w:sz="0" w:space="0" w:color="auto"/>
        <w:right w:val="none" w:sz="0" w:space="0" w:color="auto"/>
      </w:divBdr>
    </w:div>
    <w:div w:id="218832571">
      <w:bodyDiv w:val="1"/>
      <w:marLeft w:val="0"/>
      <w:marRight w:val="0"/>
      <w:marTop w:val="0"/>
      <w:marBottom w:val="0"/>
      <w:divBdr>
        <w:top w:val="none" w:sz="0" w:space="0" w:color="auto"/>
        <w:left w:val="none" w:sz="0" w:space="0" w:color="auto"/>
        <w:bottom w:val="none" w:sz="0" w:space="0" w:color="auto"/>
        <w:right w:val="none" w:sz="0" w:space="0" w:color="auto"/>
      </w:divBdr>
    </w:div>
    <w:div w:id="222526594">
      <w:bodyDiv w:val="1"/>
      <w:marLeft w:val="0"/>
      <w:marRight w:val="0"/>
      <w:marTop w:val="0"/>
      <w:marBottom w:val="0"/>
      <w:divBdr>
        <w:top w:val="none" w:sz="0" w:space="0" w:color="auto"/>
        <w:left w:val="none" w:sz="0" w:space="0" w:color="auto"/>
        <w:bottom w:val="none" w:sz="0" w:space="0" w:color="auto"/>
        <w:right w:val="none" w:sz="0" w:space="0" w:color="auto"/>
      </w:divBdr>
      <w:divsChild>
        <w:div w:id="1746611099">
          <w:marLeft w:val="0"/>
          <w:marRight w:val="0"/>
          <w:marTop w:val="0"/>
          <w:marBottom w:val="0"/>
          <w:divBdr>
            <w:top w:val="none" w:sz="0" w:space="0" w:color="auto"/>
            <w:left w:val="none" w:sz="0" w:space="0" w:color="auto"/>
            <w:bottom w:val="none" w:sz="0" w:space="0" w:color="auto"/>
            <w:right w:val="none" w:sz="0" w:space="0" w:color="auto"/>
          </w:divBdr>
          <w:divsChild>
            <w:div w:id="140852981">
              <w:marLeft w:val="0"/>
              <w:marRight w:val="0"/>
              <w:marTop w:val="0"/>
              <w:marBottom w:val="0"/>
              <w:divBdr>
                <w:top w:val="none" w:sz="0" w:space="0" w:color="auto"/>
                <w:left w:val="none" w:sz="0" w:space="0" w:color="auto"/>
                <w:bottom w:val="none" w:sz="0" w:space="0" w:color="auto"/>
                <w:right w:val="none" w:sz="0" w:space="0" w:color="auto"/>
              </w:divBdr>
            </w:div>
            <w:div w:id="1624074745">
              <w:marLeft w:val="0"/>
              <w:marRight w:val="0"/>
              <w:marTop w:val="0"/>
              <w:marBottom w:val="0"/>
              <w:divBdr>
                <w:top w:val="none" w:sz="0" w:space="0" w:color="auto"/>
                <w:left w:val="none" w:sz="0" w:space="0" w:color="auto"/>
                <w:bottom w:val="none" w:sz="0" w:space="0" w:color="auto"/>
                <w:right w:val="none" w:sz="0" w:space="0" w:color="auto"/>
              </w:divBdr>
            </w:div>
            <w:div w:id="781846014">
              <w:marLeft w:val="0"/>
              <w:marRight w:val="0"/>
              <w:marTop w:val="0"/>
              <w:marBottom w:val="0"/>
              <w:divBdr>
                <w:top w:val="none" w:sz="0" w:space="0" w:color="auto"/>
                <w:left w:val="none" w:sz="0" w:space="0" w:color="auto"/>
                <w:bottom w:val="none" w:sz="0" w:space="0" w:color="auto"/>
                <w:right w:val="none" w:sz="0" w:space="0" w:color="auto"/>
              </w:divBdr>
            </w:div>
            <w:div w:id="2044206633">
              <w:marLeft w:val="0"/>
              <w:marRight w:val="0"/>
              <w:marTop w:val="0"/>
              <w:marBottom w:val="0"/>
              <w:divBdr>
                <w:top w:val="none" w:sz="0" w:space="0" w:color="auto"/>
                <w:left w:val="none" w:sz="0" w:space="0" w:color="auto"/>
                <w:bottom w:val="none" w:sz="0" w:space="0" w:color="auto"/>
                <w:right w:val="none" w:sz="0" w:space="0" w:color="auto"/>
              </w:divBdr>
            </w:div>
            <w:div w:id="701904436">
              <w:marLeft w:val="0"/>
              <w:marRight w:val="0"/>
              <w:marTop w:val="0"/>
              <w:marBottom w:val="0"/>
              <w:divBdr>
                <w:top w:val="none" w:sz="0" w:space="0" w:color="auto"/>
                <w:left w:val="none" w:sz="0" w:space="0" w:color="auto"/>
                <w:bottom w:val="none" w:sz="0" w:space="0" w:color="auto"/>
                <w:right w:val="none" w:sz="0" w:space="0" w:color="auto"/>
              </w:divBdr>
            </w:div>
            <w:div w:id="151988555">
              <w:marLeft w:val="0"/>
              <w:marRight w:val="0"/>
              <w:marTop w:val="0"/>
              <w:marBottom w:val="0"/>
              <w:divBdr>
                <w:top w:val="none" w:sz="0" w:space="0" w:color="auto"/>
                <w:left w:val="none" w:sz="0" w:space="0" w:color="auto"/>
                <w:bottom w:val="none" w:sz="0" w:space="0" w:color="auto"/>
                <w:right w:val="none" w:sz="0" w:space="0" w:color="auto"/>
              </w:divBdr>
            </w:div>
            <w:div w:id="1104572095">
              <w:marLeft w:val="0"/>
              <w:marRight w:val="0"/>
              <w:marTop w:val="0"/>
              <w:marBottom w:val="0"/>
              <w:divBdr>
                <w:top w:val="none" w:sz="0" w:space="0" w:color="auto"/>
                <w:left w:val="none" w:sz="0" w:space="0" w:color="auto"/>
                <w:bottom w:val="none" w:sz="0" w:space="0" w:color="auto"/>
                <w:right w:val="none" w:sz="0" w:space="0" w:color="auto"/>
              </w:divBdr>
            </w:div>
            <w:div w:id="872961249">
              <w:marLeft w:val="0"/>
              <w:marRight w:val="0"/>
              <w:marTop w:val="0"/>
              <w:marBottom w:val="0"/>
              <w:divBdr>
                <w:top w:val="none" w:sz="0" w:space="0" w:color="auto"/>
                <w:left w:val="none" w:sz="0" w:space="0" w:color="auto"/>
                <w:bottom w:val="none" w:sz="0" w:space="0" w:color="auto"/>
                <w:right w:val="none" w:sz="0" w:space="0" w:color="auto"/>
              </w:divBdr>
            </w:div>
            <w:div w:id="1859076544">
              <w:marLeft w:val="0"/>
              <w:marRight w:val="0"/>
              <w:marTop w:val="0"/>
              <w:marBottom w:val="0"/>
              <w:divBdr>
                <w:top w:val="none" w:sz="0" w:space="0" w:color="auto"/>
                <w:left w:val="none" w:sz="0" w:space="0" w:color="auto"/>
                <w:bottom w:val="none" w:sz="0" w:space="0" w:color="auto"/>
                <w:right w:val="none" w:sz="0" w:space="0" w:color="auto"/>
              </w:divBdr>
            </w:div>
            <w:div w:id="50348835">
              <w:marLeft w:val="0"/>
              <w:marRight w:val="0"/>
              <w:marTop w:val="0"/>
              <w:marBottom w:val="0"/>
              <w:divBdr>
                <w:top w:val="none" w:sz="0" w:space="0" w:color="auto"/>
                <w:left w:val="none" w:sz="0" w:space="0" w:color="auto"/>
                <w:bottom w:val="none" w:sz="0" w:space="0" w:color="auto"/>
                <w:right w:val="none" w:sz="0" w:space="0" w:color="auto"/>
              </w:divBdr>
            </w:div>
            <w:div w:id="685860813">
              <w:marLeft w:val="0"/>
              <w:marRight w:val="0"/>
              <w:marTop w:val="0"/>
              <w:marBottom w:val="0"/>
              <w:divBdr>
                <w:top w:val="none" w:sz="0" w:space="0" w:color="auto"/>
                <w:left w:val="none" w:sz="0" w:space="0" w:color="auto"/>
                <w:bottom w:val="none" w:sz="0" w:space="0" w:color="auto"/>
                <w:right w:val="none" w:sz="0" w:space="0" w:color="auto"/>
              </w:divBdr>
            </w:div>
            <w:div w:id="985816060">
              <w:marLeft w:val="0"/>
              <w:marRight w:val="0"/>
              <w:marTop w:val="0"/>
              <w:marBottom w:val="0"/>
              <w:divBdr>
                <w:top w:val="none" w:sz="0" w:space="0" w:color="auto"/>
                <w:left w:val="none" w:sz="0" w:space="0" w:color="auto"/>
                <w:bottom w:val="none" w:sz="0" w:space="0" w:color="auto"/>
                <w:right w:val="none" w:sz="0" w:space="0" w:color="auto"/>
              </w:divBdr>
            </w:div>
            <w:div w:id="1881822337">
              <w:marLeft w:val="0"/>
              <w:marRight w:val="0"/>
              <w:marTop w:val="0"/>
              <w:marBottom w:val="0"/>
              <w:divBdr>
                <w:top w:val="none" w:sz="0" w:space="0" w:color="auto"/>
                <w:left w:val="none" w:sz="0" w:space="0" w:color="auto"/>
                <w:bottom w:val="none" w:sz="0" w:space="0" w:color="auto"/>
                <w:right w:val="none" w:sz="0" w:space="0" w:color="auto"/>
              </w:divBdr>
            </w:div>
            <w:div w:id="93745389">
              <w:marLeft w:val="0"/>
              <w:marRight w:val="0"/>
              <w:marTop w:val="0"/>
              <w:marBottom w:val="0"/>
              <w:divBdr>
                <w:top w:val="none" w:sz="0" w:space="0" w:color="auto"/>
                <w:left w:val="none" w:sz="0" w:space="0" w:color="auto"/>
                <w:bottom w:val="none" w:sz="0" w:space="0" w:color="auto"/>
                <w:right w:val="none" w:sz="0" w:space="0" w:color="auto"/>
              </w:divBdr>
            </w:div>
            <w:div w:id="1323311434">
              <w:marLeft w:val="0"/>
              <w:marRight w:val="0"/>
              <w:marTop w:val="0"/>
              <w:marBottom w:val="0"/>
              <w:divBdr>
                <w:top w:val="none" w:sz="0" w:space="0" w:color="auto"/>
                <w:left w:val="none" w:sz="0" w:space="0" w:color="auto"/>
                <w:bottom w:val="none" w:sz="0" w:space="0" w:color="auto"/>
                <w:right w:val="none" w:sz="0" w:space="0" w:color="auto"/>
              </w:divBdr>
            </w:div>
            <w:div w:id="1329943733">
              <w:marLeft w:val="0"/>
              <w:marRight w:val="0"/>
              <w:marTop w:val="0"/>
              <w:marBottom w:val="0"/>
              <w:divBdr>
                <w:top w:val="none" w:sz="0" w:space="0" w:color="auto"/>
                <w:left w:val="none" w:sz="0" w:space="0" w:color="auto"/>
                <w:bottom w:val="none" w:sz="0" w:space="0" w:color="auto"/>
                <w:right w:val="none" w:sz="0" w:space="0" w:color="auto"/>
              </w:divBdr>
            </w:div>
            <w:div w:id="2141340446">
              <w:marLeft w:val="0"/>
              <w:marRight w:val="0"/>
              <w:marTop w:val="0"/>
              <w:marBottom w:val="0"/>
              <w:divBdr>
                <w:top w:val="none" w:sz="0" w:space="0" w:color="auto"/>
                <w:left w:val="none" w:sz="0" w:space="0" w:color="auto"/>
                <w:bottom w:val="none" w:sz="0" w:space="0" w:color="auto"/>
                <w:right w:val="none" w:sz="0" w:space="0" w:color="auto"/>
              </w:divBdr>
            </w:div>
          </w:divsChild>
        </w:div>
        <w:div w:id="1543248358">
          <w:marLeft w:val="0"/>
          <w:marRight w:val="0"/>
          <w:marTop w:val="0"/>
          <w:marBottom w:val="0"/>
          <w:divBdr>
            <w:top w:val="none" w:sz="0" w:space="0" w:color="auto"/>
            <w:left w:val="none" w:sz="0" w:space="0" w:color="auto"/>
            <w:bottom w:val="none" w:sz="0" w:space="0" w:color="auto"/>
            <w:right w:val="none" w:sz="0" w:space="0" w:color="auto"/>
          </w:divBdr>
          <w:divsChild>
            <w:div w:id="1558474508">
              <w:marLeft w:val="0"/>
              <w:marRight w:val="0"/>
              <w:marTop w:val="0"/>
              <w:marBottom w:val="0"/>
              <w:divBdr>
                <w:top w:val="none" w:sz="0" w:space="0" w:color="auto"/>
                <w:left w:val="none" w:sz="0" w:space="0" w:color="auto"/>
                <w:bottom w:val="none" w:sz="0" w:space="0" w:color="auto"/>
                <w:right w:val="none" w:sz="0" w:space="0" w:color="auto"/>
              </w:divBdr>
            </w:div>
            <w:div w:id="1260530758">
              <w:marLeft w:val="0"/>
              <w:marRight w:val="0"/>
              <w:marTop w:val="0"/>
              <w:marBottom w:val="0"/>
              <w:divBdr>
                <w:top w:val="none" w:sz="0" w:space="0" w:color="auto"/>
                <w:left w:val="none" w:sz="0" w:space="0" w:color="auto"/>
                <w:bottom w:val="none" w:sz="0" w:space="0" w:color="auto"/>
                <w:right w:val="none" w:sz="0" w:space="0" w:color="auto"/>
              </w:divBdr>
            </w:div>
            <w:div w:id="1160536046">
              <w:marLeft w:val="0"/>
              <w:marRight w:val="0"/>
              <w:marTop w:val="0"/>
              <w:marBottom w:val="0"/>
              <w:divBdr>
                <w:top w:val="none" w:sz="0" w:space="0" w:color="auto"/>
                <w:left w:val="none" w:sz="0" w:space="0" w:color="auto"/>
                <w:bottom w:val="none" w:sz="0" w:space="0" w:color="auto"/>
                <w:right w:val="none" w:sz="0" w:space="0" w:color="auto"/>
              </w:divBdr>
            </w:div>
            <w:div w:id="700283567">
              <w:marLeft w:val="0"/>
              <w:marRight w:val="0"/>
              <w:marTop w:val="0"/>
              <w:marBottom w:val="0"/>
              <w:divBdr>
                <w:top w:val="none" w:sz="0" w:space="0" w:color="auto"/>
                <w:left w:val="none" w:sz="0" w:space="0" w:color="auto"/>
                <w:bottom w:val="none" w:sz="0" w:space="0" w:color="auto"/>
                <w:right w:val="none" w:sz="0" w:space="0" w:color="auto"/>
              </w:divBdr>
            </w:div>
            <w:div w:id="682322664">
              <w:marLeft w:val="0"/>
              <w:marRight w:val="0"/>
              <w:marTop w:val="0"/>
              <w:marBottom w:val="0"/>
              <w:divBdr>
                <w:top w:val="none" w:sz="0" w:space="0" w:color="auto"/>
                <w:left w:val="none" w:sz="0" w:space="0" w:color="auto"/>
                <w:bottom w:val="none" w:sz="0" w:space="0" w:color="auto"/>
                <w:right w:val="none" w:sz="0" w:space="0" w:color="auto"/>
              </w:divBdr>
            </w:div>
            <w:div w:id="1555656716">
              <w:marLeft w:val="0"/>
              <w:marRight w:val="0"/>
              <w:marTop w:val="0"/>
              <w:marBottom w:val="0"/>
              <w:divBdr>
                <w:top w:val="none" w:sz="0" w:space="0" w:color="auto"/>
                <w:left w:val="none" w:sz="0" w:space="0" w:color="auto"/>
                <w:bottom w:val="none" w:sz="0" w:space="0" w:color="auto"/>
                <w:right w:val="none" w:sz="0" w:space="0" w:color="auto"/>
              </w:divBdr>
            </w:div>
            <w:div w:id="400640803">
              <w:marLeft w:val="0"/>
              <w:marRight w:val="0"/>
              <w:marTop w:val="0"/>
              <w:marBottom w:val="0"/>
              <w:divBdr>
                <w:top w:val="none" w:sz="0" w:space="0" w:color="auto"/>
                <w:left w:val="none" w:sz="0" w:space="0" w:color="auto"/>
                <w:bottom w:val="none" w:sz="0" w:space="0" w:color="auto"/>
                <w:right w:val="none" w:sz="0" w:space="0" w:color="auto"/>
              </w:divBdr>
            </w:div>
            <w:div w:id="426778709">
              <w:marLeft w:val="0"/>
              <w:marRight w:val="0"/>
              <w:marTop w:val="0"/>
              <w:marBottom w:val="0"/>
              <w:divBdr>
                <w:top w:val="none" w:sz="0" w:space="0" w:color="auto"/>
                <w:left w:val="none" w:sz="0" w:space="0" w:color="auto"/>
                <w:bottom w:val="none" w:sz="0" w:space="0" w:color="auto"/>
                <w:right w:val="none" w:sz="0" w:space="0" w:color="auto"/>
              </w:divBdr>
            </w:div>
            <w:div w:id="2145923287">
              <w:marLeft w:val="0"/>
              <w:marRight w:val="0"/>
              <w:marTop w:val="0"/>
              <w:marBottom w:val="0"/>
              <w:divBdr>
                <w:top w:val="none" w:sz="0" w:space="0" w:color="auto"/>
                <w:left w:val="none" w:sz="0" w:space="0" w:color="auto"/>
                <w:bottom w:val="none" w:sz="0" w:space="0" w:color="auto"/>
                <w:right w:val="none" w:sz="0" w:space="0" w:color="auto"/>
              </w:divBdr>
            </w:div>
            <w:div w:id="503588576">
              <w:marLeft w:val="0"/>
              <w:marRight w:val="0"/>
              <w:marTop w:val="0"/>
              <w:marBottom w:val="0"/>
              <w:divBdr>
                <w:top w:val="none" w:sz="0" w:space="0" w:color="auto"/>
                <w:left w:val="none" w:sz="0" w:space="0" w:color="auto"/>
                <w:bottom w:val="none" w:sz="0" w:space="0" w:color="auto"/>
                <w:right w:val="none" w:sz="0" w:space="0" w:color="auto"/>
              </w:divBdr>
            </w:div>
            <w:div w:id="1861430352">
              <w:marLeft w:val="0"/>
              <w:marRight w:val="0"/>
              <w:marTop w:val="0"/>
              <w:marBottom w:val="0"/>
              <w:divBdr>
                <w:top w:val="none" w:sz="0" w:space="0" w:color="auto"/>
                <w:left w:val="none" w:sz="0" w:space="0" w:color="auto"/>
                <w:bottom w:val="none" w:sz="0" w:space="0" w:color="auto"/>
                <w:right w:val="none" w:sz="0" w:space="0" w:color="auto"/>
              </w:divBdr>
            </w:div>
            <w:div w:id="262306221">
              <w:marLeft w:val="0"/>
              <w:marRight w:val="0"/>
              <w:marTop w:val="0"/>
              <w:marBottom w:val="0"/>
              <w:divBdr>
                <w:top w:val="none" w:sz="0" w:space="0" w:color="auto"/>
                <w:left w:val="none" w:sz="0" w:space="0" w:color="auto"/>
                <w:bottom w:val="none" w:sz="0" w:space="0" w:color="auto"/>
                <w:right w:val="none" w:sz="0" w:space="0" w:color="auto"/>
              </w:divBdr>
            </w:div>
            <w:div w:id="382366630">
              <w:marLeft w:val="0"/>
              <w:marRight w:val="0"/>
              <w:marTop w:val="0"/>
              <w:marBottom w:val="0"/>
              <w:divBdr>
                <w:top w:val="none" w:sz="0" w:space="0" w:color="auto"/>
                <w:left w:val="none" w:sz="0" w:space="0" w:color="auto"/>
                <w:bottom w:val="none" w:sz="0" w:space="0" w:color="auto"/>
                <w:right w:val="none" w:sz="0" w:space="0" w:color="auto"/>
              </w:divBdr>
            </w:div>
            <w:div w:id="1442530151">
              <w:marLeft w:val="0"/>
              <w:marRight w:val="0"/>
              <w:marTop w:val="0"/>
              <w:marBottom w:val="0"/>
              <w:divBdr>
                <w:top w:val="none" w:sz="0" w:space="0" w:color="auto"/>
                <w:left w:val="none" w:sz="0" w:space="0" w:color="auto"/>
                <w:bottom w:val="none" w:sz="0" w:space="0" w:color="auto"/>
                <w:right w:val="none" w:sz="0" w:space="0" w:color="auto"/>
              </w:divBdr>
            </w:div>
            <w:div w:id="175762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767735">
      <w:bodyDiv w:val="1"/>
      <w:marLeft w:val="0"/>
      <w:marRight w:val="0"/>
      <w:marTop w:val="0"/>
      <w:marBottom w:val="0"/>
      <w:divBdr>
        <w:top w:val="none" w:sz="0" w:space="0" w:color="auto"/>
        <w:left w:val="none" w:sz="0" w:space="0" w:color="auto"/>
        <w:bottom w:val="none" w:sz="0" w:space="0" w:color="auto"/>
        <w:right w:val="none" w:sz="0" w:space="0" w:color="auto"/>
      </w:divBdr>
    </w:div>
    <w:div w:id="235436349">
      <w:bodyDiv w:val="1"/>
      <w:marLeft w:val="0"/>
      <w:marRight w:val="0"/>
      <w:marTop w:val="0"/>
      <w:marBottom w:val="0"/>
      <w:divBdr>
        <w:top w:val="none" w:sz="0" w:space="0" w:color="auto"/>
        <w:left w:val="none" w:sz="0" w:space="0" w:color="auto"/>
        <w:bottom w:val="none" w:sz="0" w:space="0" w:color="auto"/>
        <w:right w:val="none" w:sz="0" w:space="0" w:color="auto"/>
      </w:divBdr>
    </w:div>
    <w:div w:id="266893022">
      <w:bodyDiv w:val="1"/>
      <w:marLeft w:val="0"/>
      <w:marRight w:val="0"/>
      <w:marTop w:val="0"/>
      <w:marBottom w:val="0"/>
      <w:divBdr>
        <w:top w:val="none" w:sz="0" w:space="0" w:color="auto"/>
        <w:left w:val="none" w:sz="0" w:space="0" w:color="auto"/>
        <w:bottom w:val="none" w:sz="0" w:space="0" w:color="auto"/>
        <w:right w:val="none" w:sz="0" w:space="0" w:color="auto"/>
      </w:divBdr>
    </w:div>
    <w:div w:id="305739377">
      <w:bodyDiv w:val="1"/>
      <w:marLeft w:val="0"/>
      <w:marRight w:val="0"/>
      <w:marTop w:val="0"/>
      <w:marBottom w:val="0"/>
      <w:divBdr>
        <w:top w:val="none" w:sz="0" w:space="0" w:color="auto"/>
        <w:left w:val="none" w:sz="0" w:space="0" w:color="auto"/>
        <w:bottom w:val="none" w:sz="0" w:space="0" w:color="auto"/>
        <w:right w:val="none" w:sz="0" w:space="0" w:color="auto"/>
      </w:divBdr>
    </w:div>
    <w:div w:id="337579785">
      <w:bodyDiv w:val="1"/>
      <w:marLeft w:val="0"/>
      <w:marRight w:val="0"/>
      <w:marTop w:val="0"/>
      <w:marBottom w:val="0"/>
      <w:divBdr>
        <w:top w:val="none" w:sz="0" w:space="0" w:color="auto"/>
        <w:left w:val="none" w:sz="0" w:space="0" w:color="auto"/>
        <w:bottom w:val="none" w:sz="0" w:space="0" w:color="auto"/>
        <w:right w:val="none" w:sz="0" w:space="0" w:color="auto"/>
      </w:divBdr>
    </w:div>
    <w:div w:id="348070830">
      <w:bodyDiv w:val="1"/>
      <w:marLeft w:val="0"/>
      <w:marRight w:val="0"/>
      <w:marTop w:val="0"/>
      <w:marBottom w:val="0"/>
      <w:divBdr>
        <w:top w:val="none" w:sz="0" w:space="0" w:color="auto"/>
        <w:left w:val="none" w:sz="0" w:space="0" w:color="auto"/>
        <w:bottom w:val="none" w:sz="0" w:space="0" w:color="auto"/>
        <w:right w:val="none" w:sz="0" w:space="0" w:color="auto"/>
      </w:divBdr>
      <w:divsChild>
        <w:div w:id="1347708962">
          <w:marLeft w:val="0"/>
          <w:marRight w:val="0"/>
          <w:marTop w:val="0"/>
          <w:marBottom w:val="0"/>
          <w:divBdr>
            <w:top w:val="none" w:sz="0" w:space="0" w:color="auto"/>
            <w:left w:val="none" w:sz="0" w:space="0" w:color="auto"/>
            <w:bottom w:val="none" w:sz="0" w:space="0" w:color="auto"/>
            <w:right w:val="none" w:sz="0" w:space="0" w:color="auto"/>
          </w:divBdr>
          <w:divsChild>
            <w:div w:id="1928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354020">
      <w:bodyDiv w:val="1"/>
      <w:marLeft w:val="0"/>
      <w:marRight w:val="0"/>
      <w:marTop w:val="0"/>
      <w:marBottom w:val="0"/>
      <w:divBdr>
        <w:top w:val="none" w:sz="0" w:space="0" w:color="auto"/>
        <w:left w:val="none" w:sz="0" w:space="0" w:color="auto"/>
        <w:bottom w:val="none" w:sz="0" w:space="0" w:color="auto"/>
        <w:right w:val="none" w:sz="0" w:space="0" w:color="auto"/>
      </w:divBdr>
    </w:div>
    <w:div w:id="381054247">
      <w:bodyDiv w:val="1"/>
      <w:marLeft w:val="0"/>
      <w:marRight w:val="0"/>
      <w:marTop w:val="0"/>
      <w:marBottom w:val="0"/>
      <w:divBdr>
        <w:top w:val="none" w:sz="0" w:space="0" w:color="auto"/>
        <w:left w:val="none" w:sz="0" w:space="0" w:color="auto"/>
        <w:bottom w:val="none" w:sz="0" w:space="0" w:color="auto"/>
        <w:right w:val="none" w:sz="0" w:space="0" w:color="auto"/>
      </w:divBdr>
    </w:div>
    <w:div w:id="381826144">
      <w:bodyDiv w:val="1"/>
      <w:marLeft w:val="0"/>
      <w:marRight w:val="0"/>
      <w:marTop w:val="0"/>
      <w:marBottom w:val="0"/>
      <w:divBdr>
        <w:top w:val="none" w:sz="0" w:space="0" w:color="auto"/>
        <w:left w:val="none" w:sz="0" w:space="0" w:color="auto"/>
        <w:bottom w:val="none" w:sz="0" w:space="0" w:color="auto"/>
        <w:right w:val="none" w:sz="0" w:space="0" w:color="auto"/>
      </w:divBdr>
    </w:div>
    <w:div w:id="408233458">
      <w:bodyDiv w:val="1"/>
      <w:marLeft w:val="0"/>
      <w:marRight w:val="0"/>
      <w:marTop w:val="0"/>
      <w:marBottom w:val="0"/>
      <w:divBdr>
        <w:top w:val="none" w:sz="0" w:space="0" w:color="auto"/>
        <w:left w:val="none" w:sz="0" w:space="0" w:color="auto"/>
        <w:bottom w:val="none" w:sz="0" w:space="0" w:color="auto"/>
        <w:right w:val="none" w:sz="0" w:space="0" w:color="auto"/>
      </w:divBdr>
    </w:div>
    <w:div w:id="416169617">
      <w:bodyDiv w:val="1"/>
      <w:marLeft w:val="0"/>
      <w:marRight w:val="0"/>
      <w:marTop w:val="0"/>
      <w:marBottom w:val="0"/>
      <w:divBdr>
        <w:top w:val="none" w:sz="0" w:space="0" w:color="auto"/>
        <w:left w:val="none" w:sz="0" w:space="0" w:color="auto"/>
        <w:bottom w:val="none" w:sz="0" w:space="0" w:color="auto"/>
        <w:right w:val="none" w:sz="0" w:space="0" w:color="auto"/>
      </w:divBdr>
    </w:div>
    <w:div w:id="434061386">
      <w:bodyDiv w:val="1"/>
      <w:marLeft w:val="0"/>
      <w:marRight w:val="0"/>
      <w:marTop w:val="0"/>
      <w:marBottom w:val="0"/>
      <w:divBdr>
        <w:top w:val="none" w:sz="0" w:space="0" w:color="auto"/>
        <w:left w:val="none" w:sz="0" w:space="0" w:color="auto"/>
        <w:bottom w:val="none" w:sz="0" w:space="0" w:color="auto"/>
        <w:right w:val="none" w:sz="0" w:space="0" w:color="auto"/>
      </w:divBdr>
    </w:div>
    <w:div w:id="440345628">
      <w:bodyDiv w:val="1"/>
      <w:marLeft w:val="0"/>
      <w:marRight w:val="0"/>
      <w:marTop w:val="0"/>
      <w:marBottom w:val="0"/>
      <w:divBdr>
        <w:top w:val="none" w:sz="0" w:space="0" w:color="auto"/>
        <w:left w:val="none" w:sz="0" w:space="0" w:color="auto"/>
        <w:bottom w:val="none" w:sz="0" w:space="0" w:color="auto"/>
        <w:right w:val="none" w:sz="0" w:space="0" w:color="auto"/>
      </w:divBdr>
    </w:div>
    <w:div w:id="451478941">
      <w:bodyDiv w:val="1"/>
      <w:marLeft w:val="0"/>
      <w:marRight w:val="0"/>
      <w:marTop w:val="0"/>
      <w:marBottom w:val="0"/>
      <w:divBdr>
        <w:top w:val="none" w:sz="0" w:space="0" w:color="auto"/>
        <w:left w:val="none" w:sz="0" w:space="0" w:color="auto"/>
        <w:bottom w:val="none" w:sz="0" w:space="0" w:color="auto"/>
        <w:right w:val="none" w:sz="0" w:space="0" w:color="auto"/>
      </w:divBdr>
      <w:divsChild>
        <w:div w:id="1479804035">
          <w:marLeft w:val="0"/>
          <w:marRight w:val="0"/>
          <w:marTop w:val="0"/>
          <w:marBottom w:val="0"/>
          <w:divBdr>
            <w:top w:val="none" w:sz="0" w:space="0" w:color="auto"/>
            <w:left w:val="none" w:sz="0" w:space="0" w:color="auto"/>
            <w:bottom w:val="none" w:sz="0" w:space="0" w:color="auto"/>
            <w:right w:val="none" w:sz="0" w:space="0" w:color="auto"/>
          </w:divBdr>
          <w:divsChild>
            <w:div w:id="131018939">
              <w:marLeft w:val="0"/>
              <w:marRight w:val="0"/>
              <w:marTop w:val="0"/>
              <w:marBottom w:val="0"/>
              <w:divBdr>
                <w:top w:val="none" w:sz="0" w:space="0" w:color="auto"/>
                <w:left w:val="none" w:sz="0" w:space="0" w:color="auto"/>
                <w:bottom w:val="none" w:sz="0" w:space="0" w:color="auto"/>
                <w:right w:val="none" w:sz="0" w:space="0" w:color="auto"/>
              </w:divBdr>
            </w:div>
            <w:div w:id="432288163">
              <w:marLeft w:val="0"/>
              <w:marRight w:val="0"/>
              <w:marTop w:val="0"/>
              <w:marBottom w:val="0"/>
              <w:divBdr>
                <w:top w:val="none" w:sz="0" w:space="0" w:color="auto"/>
                <w:left w:val="none" w:sz="0" w:space="0" w:color="auto"/>
                <w:bottom w:val="none" w:sz="0" w:space="0" w:color="auto"/>
                <w:right w:val="none" w:sz="0" w:space="0" w:color="auto"/>
              </w:divBdr>
            </w:div>
            <w:div w:id="1368338990">
              <w:marLeft w:val="0"/>
              <w:marRight w:val="0"/>
              <w:marTop w:val="0"/>
              <w:marBottom w:val="0"/>
              <w:divBdr>
                <w:top w:val="none" w:sz="0" w:space="0" w:color="auto"/>
                <w:left w:val="none" w:sz="0" w:space="0" w:color="auto"/>
                <w:bottom w:val="none" w:sz="0" w:space="0" w:color="auto"/>
                <w:right w:val="none" w:sz="0" w:space="0" w:color="auto"/>
              </w:divBdr>
            </w:div>
            <w:div w:id="378821532">
              <w:marLeft w:val="0"/>
              <w:marRight w:val="0"/>
              <w:marTop w:val="0"/>
              <w:marBottom w:val="0"/>
              <w:divBdr>
                <w:top w:val="none" w:sz="0" w:space="0" w:color="auto"/>
                <w:left w:val="none" w:sz="0" w:space="0" w:color="auto"/>
                <w:bottom w:val="none" w:sz="0" w:space="0" w:color="auto"/>
                <w:right w:val="none" w:sz="0" w:space="0" w:color="auto"/>
              </w:divBdr>
            </w:div>
            <w:div w:id="447166241">
              <w:marLeft w:val="0"/>
              <w:marRight w:val="0"/>
              <w:marTop w:val="0"/>
              <w:marBottom w:val="0"/>
              <w:divBdr>
                <w:top w:val="none" w:sz="0" w:space="0" w:color="auto"/>
                <w:left w:val="none" w:sz="0" w:space="0" w:color="auto"/>
                <w:bottom w:val="none" w:sz="0" w:space="0" w:color="auto"/>
                <w:right w:val="none" w:sz="0" w:space="0" w:color="auto"/>
              </w:divBdr>
            </w:div>
            <w:div w:id="1983580840">
              <w:marLeft w:val="0"/>
              <w:marRight w:val="0"/>
              <w:marTop w:val="0"/>
              <w:marBottom w:val="0"/>
              <w:divBdr>
                <w:top w:val="none" w:sz="0" w:space="0" w:color="auto"/>
                <w:left w:val="none" w:sz="0" w:space="0" w:color="auto"/>
                <w:bottom w:val="none" w:sz="0" w:space="0" w:color="auto"/>
                <w:right w:val="none" w:sz="0" w:space="0" w:color="auto"/>
              </w:divBdr>
            </w:div>
            <w:div w:id="1575898452">
              <w:marLeft w:val="0"/>
              <w:marRight w:val="0"/>
              <w:marTop w:val="0"/>
              <w:marBottom w:val="0"/>
              <w:divBdr>
                <w:top w:val="none" w:sz="0" w:space="0" w:color="auto"/>
                <w:left w:val="none" w:sz="0" w:space="0" w:color="auto"/>
                <w:bottom w:val="none" w:sz="0" w:space="0" w:color="auto"/>
                <w:right w:val="none" w:sz="0" w:space="0" w:color="auto"/>
              </w:divBdr>
            </w:div>
            <w:div w:id="622813527">
              <w:marLeft w:val="0"/>
              <w:marRight w:val="0"/>
              <w:marTop w:val="0"/>
              <w:marBottom w:val="0"/>
              <w:divBdr>
                <w:top w:val="none" w:sz="0" w:space="0" w:color="auto"/>
                <w:left w:val="none" w:sz="0" w:space="0" w:color="auto"/>
                <w:bottom w:val="none" w:sz="0" w:space="0" w:color="auto"/>
                <w:right w:val="none" w:sz="0" w:space="0" w:color="auto"/>
              </w:divBdr>
            </w:div>
            <w:div w:id="2114276105">
              <w:marLeft w:val="0"/>
              <w:marRight w:val="0"/>
              <w:marTop w:val="0"/>
              <w:marBottom w:val="0"/>
              <w:divBdr>
                <w:top w:val="none" w:sz="0" w:space="0" w:color="auto"/>
                <w:left w:val="none" w:sz="0" w:space="0" w:color="auto"/>
                <w:bottom w:val="none" w:sz="0" w:space="0" w:color="auto"/>
                <w:right w:val="none" w:sz="0" w:space="0" w:color="auto"/>
              </w:divBdr>
            </w:div>
            <w:div w:id="1030717400">
              <w:marLeft w:val="0"/>
              <w:marRight w:val="0"/>
              <w:marTop w:val="0"/>
              <w:marBottom w:val="0"/>
              <w:divBdr>
                <w:top w:val="none" w:sz="0" w:space="0" w:color="auto"/>
                <w:left w:val="none" w:sz="0" w:space="0" w:color="auto"/>
                <w:bottom w:val="none" w:sz="0" w:space="0" w:color="auto"/>
                <w:right w:val="none" w:sz="0" w:space="0" w:color="auto"/>
              </w:divBdr>
            </w:div>
            <w:div w:id="713427316">
              <w:marLeft w:val="0"/>
              <w:marRight w:val="0"/>
              <w:marTop w:val="0"/>
              <w:marBottom w:val="0"/>
              <w:divBdr>
                <w:top w:val="none" w:sz="0" w:space="0" w:color="auto"/>
                <w:left w:val="none" w:sz="0" w:space="0" w:color="auto"/>
                <w:bottom w:val="none" w:sz="0" w:space="0" w:color="auto"/>
                <w:right w:val="none" w:sz="0" w:space="0" w:color="auto"/>
              </w:divBdr>
            </w:div>
            <w:div w:id="533006272">
              <w:marLeft w:val="0"/>
              <w:marRight w:val="0"/>
              <w:marTop w:val="0"/>
              <w:marBottom w:val="0"/>
              <w:divBdr>
                <w:top w:val="none" w:sz="0" w:space="0" w:color="auto"/>
                <w:left w:val="none" w:sz="0" w:space="0" w:color="auto"/>
                <w:bottom w:val="none" w:sz="0" w:space="0" w:color="auto"/>
                <w:right w:val="none" w:sz="0" w:space="0" w:color="auto"/>
              </w:divBdr>
            </w:div>
            <w:div w:id="1701080220">
              <w:marLeft w:val="0"/>
              <w:marRight w:val="0"/>
              <w:marTop w:val="0"/>
              <w:marBottom w:val="0"/>
              <w:divBdr>
                <w:top w:val="none" w:sz="0" w:space="0" w:color="auto"/>
                <w:left w:val="none" w:sz="0" w:space="0" w:color="auto"/>
                <w:bottom w:val="none" w:sz="0" w:space="0" w:color="auto"/>
                <w:right w:val="none" w:sz="0" w:space="0" w:color="auto"/>
              </w:divBdr>
            </w:div>
            <w:div w:id="1234781525">
              <w:marLeft w:val="0"/>
              <w:marRight w:val="0"/>
              <w:marTop w:val="0"/>
              <w:marBottom w:val="0"/>
              <w:divBdr>
                <w:top w:val="none" w:sz="0" w:space="0" w:color="auto"/>
                <w:left w:val="none" w:sz="0" w:space="0" w:color="auto"/>
                <w:bottom w:val="none" w:sz="0" w:space="0" w:color="auto"/>
                <w:right w:val="none" w:sz="0" w:space="0" w:color="auto"/>
              </w:divBdr>
            </w:div>
            <w:div w:id="1649281430">
              <w:marLeft w:val="0"/>
              <w:marRight w:val="0"/>
              <w:marTop w:val="0"/>
              <w:marBottom w:val="0"/>
              <w:divBdr>
                <w:top w:val="none" w:sz="0" w:space="0" w:color="auto"/>
                <w:left w:val="none" w:sz="0" w:space="0" w:color="auto"/>
                <w:bottom w:val="none" w:sz="0" w:space="0" w:color="auto"/>
                <w:right w:val="none" w:sz="0" w:space="0" w:color="auto"/>
              </w:divBdr>
            </w:div>
            <w:div w:id="145293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556246">
      <w:bodyDiv w:val="1"/>
      <w:marLeft w:val="0"/>
      <w:marRight w:val="0"/>
      <w:marTop w:val="0"/>
      <w:marBottom w:val="0"/>
      <w:divBdr>
        <w:top w:val="none" w:sz="0" w:space="0" w:color="auto"/>
        <w:left w:val="none" w:sz="0" w:space="0" w:color="auto"/>
        <w:bottom w:val="none" w:sz="0" w:space="0" w:color="auto"/>
        <w:right w:val="none" w:sz="0" w:space="0" w:color="auto"/>
      </w:divBdr>
    </w:div>
    <w:div w:id="477233447">
      <w:bodyDiv w:val="1"/>
      <w:marLeft w:val="0"/>
      <w:marRight w:val="0"/>
      <w:marTop w:val="0"/>
      <w:marBottom w:val="0"/>
      <w:divBdr>
        <w:top w:val="none" w:sz="0" w:space="0" w:color="auto"/>
        <w:left w:val="none" w:sz="0" w:space="0" w:color="auto"/>
        <w:bottom w:val="none" w:sz="0" w:space="0" w:color="auto"/>
        <w:right w:val="none" w:sz="0" w:space="0" w:color="auto"/>
      </w:divBdr>
    </w:div>
    <w:div w:id="494883825">
      <w:bodyDiv w:val="1"/>
      <w:marLeft w:val="0"/>
      <w:marRight w:val="0"/>
      <w:marTop w:val="0"/>
      <w:marBottom w:val="0"/>
      <w:divBdr>
        <w:top w:val="none" w:sz="0" w:space="0" w:color="auto"/>
        <w:left w:val="none" w:sz="0" w:space="0" w:color="auto"/>
        <w:bottom w:val="none" w:sz="0" w:space="0" w:color="auto"/>
        <w:right w:val="none" w:sz="0" w:space="0" w:color="auto"/>
      </w:divBdr>
      <w:divsChild>
        <w:div w:id="117964949">
          <w:marLeft w:val="0"/>
          <w:marRight w:val="0"/>
          <w:marTop w:val="0"/>
          <w:marBottom w:val="0"/>
          <w:divBdr>
            <w:top w:val="none" w:sz="0" w:space="0" w:color="auto"/>
            <w:left w:val="none" w:sz="0" w:space="0" w:color="auto"/>
            <w:bottom w:val="none" w:sz="0" w:space="0" w:color="auto"/>
            <w:right w:val="none" w:sz="0" w:space="0" w:color="auto"/>
          </w:divBdr>
        </w:div>
        <w:div w:id="1551723514">
          <w:marLeft w:val="0"/>
          <w:marRight w:val="0"/>
          <w:marTop w:val="0"/>
          <w:marBottom w:val="0"/>
          <w:divBdr>
            <w:top w:val="none" w:sz="0" w:space="0" w:color="auto"/>
            <w:left w:val="none" w:sz="0" w:space="0" w:color="auto"/>
            <w:bottom w:val="none" w:sz="0" w:space="0" w:color="auto"/>
            <w:right w:val="none" w:sz="0" w:space="0" w:color="auto"/>
          </w:divBdr>
        </w:div>
        <w:div w:id="1818103315">
          <w:marLeft w:val="0"/>
          <w:marRight w:val="0"/>
          <w:marTop w:val="0"/>
          <w:marBottom w:val="0"/>
          <w:divBdr>
            <w:top w:val="none" w:sz="0" w:space="0" w:color="auto"/>
            <w:left w:val="none" w:sz="0" w:space="0" w:color="auto"/>
            <w:bottom w:val="none" w:sz="0" w:space="0" w:color="auto"/>
            <w:right w:val="none" w:sz="0" w:space="0" w:color="auto"/>
          </w:divBdr>
        </w:div>
        <w:div w:id="219365372">
          <w:marLeft w:val="0"/>
          <w:marRight w:val="0"/>
          <w:marTop w:val="0"/>
          <w:marBottom w:val="0"/>
          <w:divBdr>
            <w:top w:val="none" w:sz="0" w:space="0" w:color="auto"/>
            <w:left w:val="none" w:sz="0" w:space="0" w:color="auto"/>
            <w:bottom w:val="none" w:sz="0" w:space="0" w:color="auto"/>
            <w:right w:val="none" w:sz="0" w:space="0" w:color="auto"/>
          </w:divBdr>
        </w:div>
        <w:div w:id="1220440196">
          <w:marLeft w:val="0"/>
          <w:marRight w:val="0"/>
          <w:marTop w:val="0"/>
          <w:marBottom w:val="0"/>
          <w:divBdr>
            <w:top w:val="none" w:sz="0" w:space="0" w:color="auto"/>
            <w:left w:val="none" w:sz="0" w:space="0" w:color="auto"/>
            <w:bottom w:val="none" w:sz="0" w:space="0" w:color="auto"/>
            <w:right w:val="none" w:sz="0" w:space="0" w:color="auto"/>
          </w:divBdr>
        </w:div>
        <w:div w:id="742261444">
          <w:marLeft w:val="0"/>
          <w:marRight w:val="0"/>
          <w:marTop w:val="0"/>
          <w:marBottom w:val="0"/>
          <w:divBdr>
            <w:top w:val="none" w:sz="0" w:space="0" w:color="auto"/>
            <w:left w:val="none" w:sz="0" w:space="0" w:color="auto"/>
            <w:bottom w:val="none" w:sz="0" w:space="0" w:color="auto"/>
            <w:right w:val="none" w:sz="0" w:space="0" w:color="auto"/>
          </w:divBdr>
        </w:div>
        <w:div w:id="531839713">
          <w:marLeft w:val="0"/>
          <w:marRight w:val="0"/>
          <w:marTop w:val="0"/>
          <w:marBottom w:val="0"/>
          <w:divBdr>
            <w:top w:val="none" w:sz="0" w:space="0" w:color="auto"/>
            <w:left w:val="none" w:sz="0" w:space="0" w:color="auto"/>
            <w:bottom w:val="none" w:sz="0" w:space="0" w:color="auto"/>
            <w:right w:val="none" w:sz="0" w:space="0" w:color="auto"/>
          </w:divBdr>
        </w:div>
        <w:div w:id="1359044882">
          <w:marLeft w:val="0"/>
          <w:marRight w:val="0"/>
          <w:marTop w:val="0"/>
          <w:marBottom w:val="0"/>
          <w:divBdr>
            <w:top w:val="none" w:sz="0" w:space="0" w:color="auto"/>
            <w:left w:val="none" w:sz="0" w:space="0" w:color="auto"/>
            <w:bottom w:val="none" w:sz="0" w:space="0" w:color="auto"/>
            <w:right w:val="none" w:sz="0" w:space="0" w:color="auto"/>
          </w:divBdr>
        </w:div>
        <w:div w:id="177669489">
          <w:marLeft w:val="0"/>
          <w:marRight w:val="0"/>
          <w:marTop w:val="0"/>
          <w:marBottom w:val="0"/>
          <w:divBdr>
            <w:top w:val="none" w:sz="0" w:space="0" w:color="auto"/>
            <w:left w:val="none" w:sz="0" w:space="0" w:color="auto"/>
            <w:bottom w:val="none" w:sz="0" w:space="0" w:color="auto"/>
            <w:right w:val="none" w:sz="0" w:space="0" w:color="auto"/>
          </w:divBdr>
        </w:div>
        <w:div w:id="939028699">
          <w:marLeft w:val="0"/>
          <w:marRight w:val="0"/>
          <w:marTop w:val="0"/>
          <w:marBottom w:val="0"/>
          <w:divBdr>
            <w:top w:val="none" w:sz="0" w:space="0" w:color="auto"/>
            <w:left w:val="none" w:sz="0" w:space="0" w:color="auto"/>
            <w:bottom w:val="none" w:sz="0" w:space="0" w:color="auto"/>
            <w:right w:val="none" w:sz="0" w:space="0" w:color="auto"/>
          </w:divBdr>
        </w:div>
      </w:divsChild>
    </w:div>
    <w:div w:id="513299220">
      <w:bodyDiv w:val="1"/>
      <w:marLeft w:val="0"/>
      <w:marRight w:val="0"/>
      <w:marTop w:val="0"/>
      <w:marBottom w:val="0"/>
      <w:divBdr>
        <w:top w:val="none" w:sz="0" w:space="0" w:color="auto"/>
        <w:left w:val="none" w:sz="0" w:space="0" w:color="auto"/>
        <w:bottom w:val="none" w:sz="0" w:space="0" w:color="auto"/>
        <w:right w:val="none" w:sz="0" w:space="0" w:color="auto"/>
      </w:divBdr>
    </w:div>
    <w:div w:id="523247942">
      <w:bodyDiv w:val="1"/>
      <w:marLeft w:val="0"/>
      <w:marRight w:val="0"/>
      <w:marTop w:val="0"/>
      <w:marBottom w:val="0"/>
      <w:divBdr>
        <w:top w:val="none" w:sz="0" w:space="0" w:color="auto"/>
        <w:left w:val="none" w:sz="0" w:space="0" w:color="auto"/>
        <w:bottom w:val="none" w:sz="0" w:space="0" w:color="auto"/>
        <w:right w:val="none" w:sz="0" w:space="0" w:color="auto"/>
      </w:divBdr>
    </w:div>
    <w:div w:id="523790618">
      <w:bodyDiv w:val="1"/>
      <w:marLeft w:val="0"/>
      <w:marRight w:val="0"/>
      <w:marTop w:val="0"/>
      <w:marBottom w:val="0"/>
      <w:divBdr>
        <w:top w:val="none" w:sz="0" w:space="0" w:color="auto"/>
        <w:left w:val="none" w:sz="0" w:space="0" w:color="auto"/>
        <w:bottom w:val="none" w:sz="0" w:space="0" w:color="auto"/>
        <w:right w:val="none" w:sz="0" w:space="0" w:color="auto"/>
      </w:divBdr>
    </w:div>
    <w:div w:id="534541954">
      <w:bodyDiv w:val="1"/>
      <w:marLeft w:val="0"/>
      <w:marRight w:val="0"/>
      <w:marTop w:val="0"/>
      <w:marBottom w:val="0"/>
      <w:divBdr>
        <w:top w:val="none" w:sz="0" w:space="0" w:color="auto"/>
        <w:left w:val="none" w:sz="0" w:space="0" w:color="auto"/>
        <w:bottom w:val="none" w:sz="0" w:space="0" w:color="auto"/>
        <w:right w:val="none" w:sz="0" w:space="0" w:color="auto"/>
      </w:divBdr>
    </w:div>
    <w:div w:id="581068245">
      <w:bodyDiv w:val="1"/>
      <w:marLeft w:val="0"/>
      <w:marRight w:val="0"/>
      <w:marTop w:val="0"/>
      <w:marBottom w:val="0"/>
      <w:divBdr>
        <w:top w:val="none" w:sz="0" w:space="0" w:color="auto"/>
        <w:left w:val="none" w:sz="0" w:space="0" w:color="auto"/>
        <w:bottom w:val="none" w:sz="0" w:space="0" w:color="auto"/>
        <w:right w:val="none" w:sz="0" w:space="0" w:color="auto"/>
      </w:divBdr>
    </w:div>
    <w:div w:id="584146710">
      <w:bodyDiv w:val="1"/>
      <w:marLeft w:val="0"/>
      <w:marRight w:val="0"/>
      <w:marTop w:val="0"/>
      <w:marBottom w:val="0"/>
      <w:divBdr>
        <w:top w:val="none" w:sz="0" w:space="0" w:color="auto"/>
        <w:left w:val="none" w:sz="0" w:space="0" w:color="auto"/>
        <w:bottom w:val="none" w:sz="0" w:space="0" w:color="auto"/>
        <w:right w:val="none" w:sz="0" w:space="0" w:color="auto"/>
      </w:divBdr>
    </w:div>
    <w:div w:id="584925829">
      <w:bodyDiv w:val="1"/>
      <w:marLeft w:val="0"/>
      <w:marRight w:val="0"/>
      <w:marTop w:val="0"/>
      <w:marBottom w:val="0"/>
      <w:divBdr>
        <w:top w:val="none" w:sz="0" w:space="0" w:color="auto"/>
        <w:left w:val="none" w:sz="0" w:space="0" w:color="auto"/>
        <w:bottom w:val="none" w:sz="0" w:space="0" w:color="auto"/>
        <w:right w:val="none" w:sz="0" w:space="0" w:color="auto"/>
      </w:divBdr>
    </w:div>
    <w:div w:id="592204346">
      <w:bodyDiv w:val="1"/>
      <w:marLeft w:val="0"/>
      <w:marRight w:val="0"/>
      <w:marTop w:val="0"/>
      <w:marBottom w:val="0"/>
      <w:divBdr>
        <w:top w:val="none" w:sz="0" w:space="0" w:color="auto"/>
        <w:left w:val="none" w:sz="0" w:space="0" w:color="auto"/>
        <w:bottom w:val="none" w:sz="0" w:space="0" w:color="auto"/>
        <w:right w:val="none" w:sz="0" w:space="0" w:color="auto"/>
      </w:divBdr>
    </w:div>
    <w:div w:id="640890296">
      <w:bodyDiv w:val="1"/>
      <w:marLeft w:val="0"/>
      <w:marRight w:val="0"/>
      <w:marTop w:val="0"/>
      <w:marBottom w:val="0"/>
      <w:divBdr>
        <w:top w:val="none" w:sz="0" w:space="0" w:color="auto"/>
        <w:left w:val="none" w:sz="0" w:space="0" w:color="auto"/>
        <w:bottom w:val="none" w:sz="0" w:space="0" w:color="auto"/>
        <w:right w:val="none" w:sz="0" w:space="0" w:color="auto"/>
      </w:divBdr>
    </w:div>
    <w:div w:id="660542431">
      <w:bodyDiv w:val="1"/>
      <w:marLeft w:val="0"/>
      <w:marRight w:val="0"/>
      <w:marTop w:val="0"/>
      <w:marBottom w:val="0"/>
      <w:divBdr>
        <w:top w:val="none" w:sz="0" w:space="0" w:color="auto"/>
        <w:left w:val="none" w:sz="0" w:space="0" w:color="auto"/>
        <w:bottom w:val="none" w:sz="0" w:space="0" w:color="auto"/>
        <w:right w:val="none" w:sz="0" w:space="0" w:color="auto"/>
      </w:divBdr>
    </w:div>
    <w:div w:id="673414328">
      <w:bodyDiv w:val="1"/>
      <w:marLeft w:val="0"/>
      <w:marRight w:val="0"/>
      <w:marTop w:val="0"/>
      <w:marBottom w:val="0"/>
      <w:divBdr>
        <w:top w:val="none" w:sz="0" w:space="0" w:color="auto"/>
        <w:left w:val="none" w:sz="0" w:space="0" w:color="auto"/>
        <w:bottom w:val="none" w:sz="0" w:space="0" w:color="auto"/>
        <w:right w:val="none" w:sz="0" w:space="0" w:color="auto"/>
      </w:divBdr>
    </w:div>
    <w:div w:id="675813384">
      <w:bodyDiv w:val="1"/>
      <w:marLeft w:val="0"/>
      <w:marRight w:val="0"/>
      <w:marTop w:val="0"/>
      <w:marBottom w:val="0"/>
      <w:divBdr>
        <w:top w:val="none" w:sz="0" w:space="0" w:color="auto"/>
        <w:left w:val="none" w:sz="0" w:space="0" w:color="auto"/>
        <w:bottom w:val="none" w:sz="0" w:space="0" w:color="auto"/>
        <w:right w:val="none" w:sz="0" w:space="0" w:color="auto"/>
      </w:divBdr>
    </w:div>
    <w:div w:id="688798774">
      <w:bodyDiv w:val="1"/>
      <w:marLeft w:val="0"/>
      <w:marRight w:val="0"/>
      <w:marTop w:val="0"/>
      <w:marBottom w:val="0"/>
      <w:divBdr>
        <w:top w:val="none" w:sz="0" w:space="0" w:color="auto"/>
        <w:left w:val="none" w:sz="0" w:space="0" w:color="auto"/>
        <w:bottom w:val="none" w:sz="0" w:space="0" w:color="auto"/>
        <w:right w:val="none" w:sz="0" w:space="0" w:color="auto"/>
      </w:divBdr>
    </w:div>
    <w:div w:id="691996328">
      <w:bodyDiv w:val="1"/>
      <w:marLeft w:val="0"/>
      <w:marRight w:val="0"/>
      <w:marTop w:val="0"/>
      <w:marBottom w:val="0"/>
      <w:divBdr>
        <w:top w:val="none" w:sz="0" w:space="0" w:color="auto"/>
        <w:left w:val="none" w:sz="0" w:space="0" w:color="auto"/>
        <w:bottom w:val="none" w:sz="0" w:space="0" w:color="auto"/>
        <w:right w:val="none" w:sz="0" w:space="0" w:color="auto"/>
      </w:divBdr>
      <w:divsChild>
        <w:div w:id="44987358">
          <w:marLeft w:val="0"/>
          <w:marRight w:val="0"/>
          <w:marTop w:val="0"/>
          <w:marBottom w:val="0"/>
          <w:divBdr>
            <w:top w:val="none" w:sz="0" w:space="0" w:color="auto"/>
            <w:left w:val="none" w:sz="0" w:space="0" w:color="auto"/>
            <w:bottom w:val="none" w:sz="0" w:space="0" w:color="auto"/>
            <w:right w:val="none" w:sz="0" w:space="0" w:color="auto"/>
          </w:divBdr>
          <w:divsChild>
            <w:div w:id="953365581">
              <w:marLeft w:val="0"/>
              <w:marRight w:val="0"/>
              <w:marTop w:val="0"/>
              <w:marBottom w:val="0"/>
              <w:divBdr>
                <w:top w:val="none" w:sz="0" w:space="0" w:color="auto"/>
                <w:left w:val="none" w:sz="0" w:space="0" w:color="auto"/>
                <w:bottom w:val="none" w:sz="0" w:space="0" w:color="auto"/>
                <w:right w:val="none" w:sz="0" w:space="0" w:color="auto"/>
              </w:divBdr>
            </w:div>
            <w:div w:id="65953650">
              <w:marLeft w:val="0"/>
              <w:marRight w:val="0"/>
              <w:marTop w:val="0"/>
              <w:marBottom w:val="0"/>
              <w:divBdr>
                <w:top w:val="none" w:sz="0" w:space="0" w:color="auto"/>
                <w:left w:val="none" w:sz="0" w:space="0" w:color="auto"/>
                <w:bottom w:val="none" w:sz="0" w:space="0" w:color="auto"/>
                <w:right w:val="none" w:sz="0" w:space="0" w:color="auto"/>
              </w:divBdr>
            </w:div>
            <w:div w:id="1300189119">
              <w:marLeft w:val="0"/>
              <w:marRight w:val="0"/>
              <w:marTop w:val="0"/>
              <w:marBottom w:val="0"/>
              <w:divBdr>
                <w:top w:val="none" w:sz="0" w:space="0" w:color="auto"/>
                <w:left w:val="none" w:sz="0" w:space="0" w:color="auto"/>
                <w:bottom w:val="none" w:sz="0" w:space="0" w:color="auto"/>
                <w:right w:val="none" w:sz="0" w:space="0" w:color="auto"/>
              </w:divBdr>
            </w:div>
            <w:div w:id="17045755">
              <w:marLeft w:val="0"/>
              <w:marRight w:val="0"/>
              <w:marTop w:val="0"/>
              <w:marBottom w:val="0"/>
              <w:divBdr>
                <w:top w:val="none" w:sz="0" w:space="0" w:color="auto"/>
                <w:left w:val="none" w:sz="0" w:space="0" w:color="auto"/>
                <w:bottom w:val="none" w:sz="0" w:space="0" w:color="auto"/>
                <w:right w:val="none" w:sz="0" w:space="0" w:color="auto"/>
              </w:divBdr>
            </w:div>
            <w:div w:id="1617757728">
              <w:marLeft w:val="0"/>
              <w:marRight w:val="0"/>
              <w:marTop w:val="0"/>
              <w:marBottom w:val="0"/>
              <w:divBdr>
                <w:top w:val="none" w:sz="0" w:space="0" w:color="auto"/>
                <w:left w:val="none" w:sz="0" w:space="0" w:color="auto"/>
                <w:bottom w:val="none" w:sz="0" w:space="0" w:color="auto"/>
                <w:right w:val="none" w:sz="0" w:space="0" w:color="auto"/>
              </w:divBdr>
            </w:div>
            <w:div w:id="1918317525">
              <w:marLeft w:val="0"/>
              <w:marRight w:val="0"/>
              <w:marTop w:val="0"/>
              <w:marBottom w:val="0"/>
              <w:divBdr>
                <w:top w:val="none" w:sz="0" w:space="0" w:color="auto"/>
                <w:left w:val="none" w:sz="0" w:space="0" w:color="auto"/>
                <w:bottom w:val="none" w:sz="0" w:space="0" w:color="auto"/>
                <w:right w:val="none" w:sz="0" w:space="0" w:color="auto"/>
              </w:divBdr>
            </w:div>
            <w:div w:id="2092267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154617">
      <w:bodyDiv w:val="1"/>
      <w:marLeft w:val="0"/>
      <w:marRight w:val="0"/>
      <w:marTop w:val="0"/>
      <w:marBottom w:val="0"/>
      <w:divBdr>
        <w:top w:val="none" w:sz="0" w:space="0" w:color="auto"/>
        <w:left w:val="none" w:sz="0" w:space="0" w:color="auto"/>
        <w:bottom w:val="none" w:sz="0" w:space="0" w:color="auto"/>
        <w:right w:val="none" w:sz="0" w:space="0" w:color="auto"/>
      </w:divBdr>
    </w:div>
    <w:div w:id="707678666">
      <w:bodyDiv w:val="1"/>
      <w:marLeft w:val="0"/>
      <w:marRight w:val="0"/>
      <w:marTop w:val="0"/>
      <w:marBottom w:val="0"/>
      <w:divBdr>
        <w:top w:val="none" w:sz="0" w:space="0" w:color="auto"/>
        <w:left w:val="none" w:sz="0" w:space="0" w:color="auto"/>
        <w:bottom w:val="none" w:sz="0" w:space="0" w:color="auto"/>
        <w:right w:val="none" w:sz="0" w:space="0" w:color="auto"/>
      </w:divBdr>
    </w:div>
    <w:div w:id="716392902">
      <w:bodyDiv w:val="1"/>
      <w:marLeft w:val="0"/>
      <w:marRight w:val="0"/>
      <w:marTop w:val="0"/>
      <w:marBottom w:val="0"/>
      <w:divBdr>
        <w:top w:val="none" w:sz="0" w:space="0" w:color="auto"/>
        <w:left w:val="none" w:sz="0" w:space="0" w:color="auto"/>
        <w:bottom w:val="none" w:sz="0" w:space="0" w:color="auto"/>
        <w:right w:val="none" w:sz="0" w:space="0" w:color="auto"/>
      </w:divBdr>
    </w:div>
    <w:div w:id="732851331">
      <w:bodyDiv w:val="1"/>
      <w:marLeft w:val="0"/>
      <w:marRight w:val="0"/>
      <w:marTop w:val="0"/>
      <w:marBottom w:val="0"/>
      <w:divBdr>
        <w:top w:val="none" w:sz="0" w:space="0" w:color="auto"/>
        <w:left w:val="none" w:sz="0" w:space="0" w:color="auto"/>
        <w:bottom w:val="none" w:sz="0" w:space="0" w:color="auto"/>
        <w:right w:val="none" w:sz="0" w:space="0" w:color="auto"/>
      </w:divBdr>
    </w:div>
    <w:div w:id="733821003">
      <w:bodyDiv w:val="1"/>
      <w:marLeft w:val="0"/>
      <w:marRight w:val="0"/>
      <w:marTop w:val="0"/>
      <w:marBottom w:val="0"/>
      <w:divBdr>
        <w:top w:val="none" w:sz="0" w:space="0" w:color="auto"/>
        <w:left w:val="none" w:sz="0" w:space="0" w:color="auto"/>
        <w:bottom w:val="none" w:sz="0" w:space="0" w:color="auto"/>
        <w:right w:val="none" w:sz="0" w:space="0" w:color="auto"/>
      </w:divBdr>
    </w:div>
    <w:div w:id="772750702">
      <w:bodyDiv w:val="1"/>
      <w:marLeft w:val="0"/>
      <w:marRight w:val="0"/>
      <w:marTop w:val="0"/>
      <w:marBottom w:val="0"/>
      <w:divBdr>
        <w:top w:val="none" w:sz="0" w:space="0" w:color="auto"/>
        <w:left w:val="none" w:sz="0" w:space="0" w:color="auto"/>
        <w:bottom w:val="none" w:sz="0" w:space="0" w:color="auto"/>
        <w:right w:val="none" w:sz="0" w:space="0" w:color="auto"/>
      </w:divBdr>
    </w:div>
    <w:div w:id="780564580">
      <w:bodyDiv w:val="1"/>
      <w:marLeft w:val="0"/>
      <w:marRight w:val="0"/>
      <w:marTop w:val="0"/>
      <w:marBottom w:val="0"/>
      <w:divBdr>
        <w:top w:val="none" w:sz="0" w:space="0" w:color="auto"/>
        <w:left w:val="none" w:sz="0" w:space="0" w:color="auto"/>
        <w:bottom w:val="none" w:sz="0" w:space="0" w:color="auto"/>
        <w:right w:val="none" w:sz="0" w:space="0" w:color="auto"/>
      </w:divBdr>
    </w:div>
    <w:div w:id="784232034">
      <w:bodyDiv w:val="1"/>
      <w:marLeft w:val="0"/>
      <w:marRight w:val="0"/>
      <w:marTop w:val="0"/>
      <w:marBottom w:val="0"/>
      <w:divBdr>
        <w:top w:val="none" w:sz="0" w:space="0" w:color="auto"/>
        <w:left w:val="none" w:sz="0" w:space="0" w:color="auto"/>
        <w:bottom w:val="none" w:sz="0" w:space="0" w:color="auto"/>
        <w:right w:val="none" w:sz="0" w:space="0" w:color="auto"/>
      </w:divBdr>
    </w:div>
    <w:div w:id="797257228">
      <w:bodyDiv w:val="1"/>
      <w:marLeft w:val="0"/>
      <w:marRight w:val="0"/>
      <w:marTop w:val="0"/>
      <w:marBottom w:val="0"/>
      <w:divBdr>
        <w:top w:val="none" w:sz="0" w:space="0" w:color="auto"/>
        <w:left w:val="none" w:sz="0" w:space="0" w:color="auto"/>
        <w:bottom w:val="none" w:sz="0" w:space="0" w:color="auto"/>
        <w:right w:val="none" w:sz="0" w:space="0" w:color="auto"/>
      </w:divBdr>
    </w:div>
    <w:div w:id="827674942">
      <w:bodyDiv w:val="1"/>
      <w:marLeft w:val="0"/>
      <w:marRight w:val="0"/>
      <w:marTop w:val="0"/>
      <w:marBottom w:val="0"/>
      <w:divBdr>
        <w:top w:val="none" w:sz="0" w:space="0" w:color="auto"/>
        <w:left w:val="none" w:sz="0" w:space="0" w:color="auto"/>
        <w:bottom w:val="none" w:sz="0" w:space="0" w:color="auto"/>
        <w:right w:val="none" w:sz="0" w:space="0" w:color="auto"/>
      </w:divBdr>
      <w:divsChild>
        <w:div w:id="2046826100">
          <w:marLeft w:val="0"/>
          <w:marRight w:val="0"/>
          <w:marTop w:val="0"/>
          <w:marBottom w:val="0"/>
          <w:divBdr>
            <w:top w:val="none" w:sz="0" w:space="0" w:color="auto"/>
            <w:left w:val="none" w:sz="0" w:space="0" w:color="auto"/>
            <w:bottom w:val="none" w:sz="0" w:space="0" w:color="auto"/>
            <w:right w:val="none" w:sz="0" w:space="0" w:color="auto"/>
          </w:divBdr>
        </w:div>
        <w:div w:id="2067025906">
          <w:marLeft w:val="0"/>
          <w:marRight w:val="0"/>
          <w:marTop w:val="0"/>
          <w:marBottom w:val="0"/>
          <w:divBdr>
            <w:top w:val="none" w:sz="0" w:space="0" w:color="auto"/>
            <w:left w:val="none" w:sz="0" w:space="0" w:color="auto"/>
            <w:bottom w:val="none" w:sz="0" w:space="0" w:color="auto"/>
            <w:right w:val="none" w:sz="0" w:space="0" w:color="auto"/>
          </w:divBdr>
        </w:div>
        <w:div w:id="320886855">
          <w:marLeft w:val="0"/>
          <w:marRight w:val="0"/>
          <w:marTop w:val="0"/>
          <w:marBottom w:val="0"/>
          <w:divBdr>
            <w:top w:val="none" w:sz="0" w:space="0" w:color="auto"/>
            <w:left w:val="none" w:sz="0" w:space="0" w:color="auto"/>
            <w:bottom w:val="none" w:sz="0" w:space="0" w:color="auto"/>
            <w:right w:val="none" w:sz="0" w:space="0" w:color="auto"/>
          </w:divBdr>
        </w:div>
        <w:div w:id="1251696031">
          <w:marLeft w:val="0"/>
          <w:marRight w:val="0"/>
          <w:marTop w:val="0"/>
          <w:marBottom w:val="0"/>
          <w:divBdr>
            <w:top w:val="none" w:sz="0" w:space="0" w:color="auto"/>
            <w:left w:val="none" w:sz="0" w:space="0" w:color="auto"/>
            <w:bottom w:val="none" w:sz="0" w:space="0" w:color="auto"/>
            <w:right w:val="none" w:sz="0" w:space="0" w:color="auto"/>
          </w:divBdr>
        </w:div>
      </w:divsChild>
    </w:div>
    <w:div w:id="837693223">
      <w:bodyDiv w:val="1"/>
      <w:marLeft w:val="0"/>
      <w:marRight w:val="0"/>
      <w:marTop w:val="0"/>
      <w:marBottom w:val="0"/>
      <w:divBdr>
        <w:top w:val="none" w:sz="0" w:space="0" w:color="auto"/>
        <w:left w:val="none" w:sz="0" w:space="0" w:color="auto"/>
        <w:bottom w:val="none" w:sz="0" w:space="0" w:color="auto"/>
        <w:right w:val="none" w:sz="0" w:space="0" w:color="auto"/>
      </w:divBdr>
    </w:div>
    <w:div w:id="849484828">
      <w:bodyDiv w:val="1"/>
      <w:marLeft w:val="0"/>
      <w:marRight w:val="0"/>
      <w:marTop w:val="0"/>
      <w:marBottom w:val="0"/>
      <w:divBdr>
        <w:top w:val="none" w:sz="0" w:space="0" w:color="auto"/>
        <w:left w:val="none" w:sz="0" w:space="0" w:color="auto"/>
        <w:bottom w:val="none" w:sz="0" w:space="0" w:color="auto"/>
        <w:right w:val="none" w:sz="0" w:space="0" w:color="auto"/>
      </w:divBdr>
      <w:divsChild>
        <w:div w:id="573009212">
          <w:marLeft w:val="0"/>
          <w:marRight w:val="0"/>
          <w:marTop w:val="0"/>
          <w:marBottom w:val="0"/>
          <w:divBdr>
            <w:top w:val="none" w:sz="0" w:space="0" w:color="auto"/>
            <w:left w:val="none" w:sz="0" w:space="0" w:color="auto"/>
            <w:bottom w:val="none" w:sz="0" w:space="0" w:color="auto"/>
            <w:right w:val="none" w:sz="0" w:space="0" w:color="auto"/>
          </w:divBdr>
        </w:div>
        <w:div w:id="1261645100">
          <w:marLeft w:val="0"/>
          <w:marRight w:val="0"/>
          <w:marTop w:val="0"/>
          <w:marBottom w:val="0"/>
          <w:divBdr>
            <w:top w:val="none" w:sz="0" w:space="0" w:color="auto"/>
            <w:left w:val="none" w:sz="0" w:space="0" w:color="auto"/>
            <w:bottom w:val="none" w:sz="0" w:space="0" w:color="auto"/>
            <w:right w:val="none" w:sz="0" w:space="0" w:color="auto"/>
          </w:divBdr>
        </w:div>
        <w:div w:id="1984192570">
          <w:marLeft w:val="0"/>
          <w:marRight w:val="0"/>
          <w:marTop w:val="0"/>
          <w:marBottom w:val="0"/>
          <w:divBdr>
            <w:top w:val="none" w:sz="0" w:space="0" w:color="auto"/>
            <w:left w:val="none" w:sz="0" w:space="0" w:color="auto"/>
            <w:bottom w:val="none" w:sz="0" w:space="0" w:color="auto"/>
            <w:right w:val="none" w:sz="0" w:space="0" w:color="auto"/>
          </w:divBdr>
        </w:div>
        <w:div w:id="906846700">
          <w:marLeft w:val="0"/>
          <w:marRight w:val="0"/>
          <w:marTop w:val="0"/>
          <w:marBottom w:val="0"/>
          <w:divBdr>
            <w:top w:val="none" w:sz="0" w:space="0" w:color="auto"/>
            <w:left w:val="none" w:sz="0" w:space="0" w:color="auto"/>
            <w:bottom w:val="none" w:sz="0" w:space="0" w:color="auto"/>
            <w:right w:val="none" w:sz="0" w:space="0" w:color="auto"/>
          </w:divBdr>
        </w:div>
        <w:div w:id="1189686296">
          <w:marLeft w:val="0"/>
          <w:marRight w:val="0"/>
          <w:marTop w:val="0"/>
          <w:marBottom w:val="0"/>
          <w:divBdr>
            <w:top w:val="none" w:sz="0" w:space="0" w:color="auto"/>
            <w:left w:val="none" w:sz="0" w:space="0" w:color="auto"/>
            <w:bottom w:val="none" w:sz="0" w:space="0" w:color="auto"/>
            <w:right w:val="none" w:sz="0" w:space="0" w:color="auto"/>
          </w:divBdr>
        </w:div>
        <w:div w:id="680400498">
          <w:marLeft w:val="0"/>
          <w:marRight w:val="0"/>
          <w:marTop w:val="0"/>
          <w:marBottom w:val="0"/>
          <w:divBdr>
            <w:top w:val="none" w:sz="0" w:space="0" w:color="auto"/>
            <w:left w:val="none" w:sz="0" w:space="0" w:color="auto"/>
            <w:bottom w:val="none" w:sz="0" w:space="0" w:color="auto"/>
            <w:right w:val="none" w:sz="0" w:space="0" w:color="auto"/>
          </w:divBdr>
        </w:div>
        <w:div w:id="654186367">
          <w:marLeft w:val="0"/>
          <w:marRight w:val="0"/>
          <w:marTop w:val="0"/>
          <w:marBottom w:val="0"/>
          <w:divBdr>
            <w:top w:val="none" w:sz="0" w:space="0" w:color="auto"/>
            <w:left w:val="none" w:sz="0" w:space="0" w:color="auto"/>
            <w:bottom w:val="none" w:sz="0" w:space="0" w:color="auto"/>
            <w:right w:val="none" w:sz="0" w:space="0" w:color="auto"/>
          </w:divBdr>
        </w:div>
        <w:div w:id="23945470">
          <w:marLeft w:val="0"/>
          <w:marRight w:val="0"/>
          <w:marTop w:val="0"/>
          <w:marBottom w:val="0"/>
          <w:divBdr>
            <w:top w:val="none" w:sz="0" w:space="0" w:color="auto"/>
            <w:left w:val="none" w:sz="0" w:space="0" w:color="auto"/>
            <w:bottom w:val="none" w:sz="0" w:space="0" w:color="auto"/>
            <w:right w:val="none" w:sz="0" w:space="0" w:color="auto"/>
          </w:divBdr>
        </w:div>
        <w:div w:id="603419281">
          <w:marLeft w:val="0"/>
          <w:marRight w:val="0"/>
          <w:marTop w:val="0"/>
          <w:marBottom w:val="0"/>
          <w:divBdr>
            <w:top w:val="none" w:sz="0" w:space="0" w:color="auto"/>
            <w:left w:val="none" w:sz="0" w:space="0" w:color="auto"/>
            <w:bottom w:val="none" w:sz="0" w:space="0" w:color="auto"/>
            <w:right w:val="none" w:sz="0" w:space="0" w:color="auto"/>
          </w:divBdr>
        </w:div>
        <w:div w:id="1251934533">
          <w:marLeft w:val="0"/>
          <w:marRight w:val="0"/>
          <w:marTop w:val="0"/>
          <w:marBottom w:val="0"/>
          <w:divBdr>
            <w:top w:val="none" w:sz="0" w:space="0" w:color="auto"/>
            <w:left w:val="none" w:sz="0" w:space="0" w:color="auto"/>
            <w:bottom w:val="none" w:sz="0" w:space="0" w:color="auto"/>
            <w:right w:val="none" w:sz="0" w:space="0" w:color="auto"/>
          </w:divBdr>
        </w:div>
      </w:divsChild>
    </w:div>
    <w:div w:id="853301115">
      <w:bodyDiv w:val="1"/>
      <w:marLeft w:val="0"/>
      <w:marRight w:val="0"/>
      <w:marTop w:val="0"/>
      <w:marBottom w:val="0"/>
      <w:divBdr>
        <w:top w:val="none" w:sz="0" w:space="0" w:color="auto"/>
        <w:left w:val="none" w:sz="0" w:space="0" w:color="auto"/>
        <w:bottom w:val="none" w:sz="0" w:space="0" w:color="auto"/>
        <w:right w:val="none" w:sz="0" w:space="0" w:color="auto"/>
      </w:divBdr>
    </w:div>
    <w:div w:id="876544888">
      <w:bodyDiv w:val="1"/>
      <w:marLeft w:val="0"/>
      <w:marRight w:val="0"/>
      <w:marTop w:val="0"/>
      <w:marBottom w:val="0"/>
      <w:divBdr>
        <w:top w:val="none" w:sz="0" w:space="0" w:color="auto"/>
        <w:left w:val="none" w:sz="0" w:space="0" w:color="auto"/>
        <w:bottom w:val="none" w:sz="0" w:space="0" w:color="auto"/>
        <w:right w:val="none" w:sz="0" w:space="0" w:color="auto"/>
      </w:divBdr>
    </w:div>
    <w:div w:id="883172198">
      <w:bodyDiv w:val="1"/>
      <w:marLeft w:val="0"/>
      <w:marRight w:val="0"/>
      <w:marTop w:val="0"/>
      <w:marBottom w:val="0"/>
      <w:divBdr>
        <w:top w:val="none" w:sz="0" w:space="0" w:color="auto"/>
        <w:left w:val="none" w:sz="0" w:space="0" w:color="auto"/>
        <w:bottom w:val="none" w:sz="0" w:space="0" w:color="auto"/>
        <w:right w:val="none" w:sz="0" w:space="0" w:color="auto"/>
      </w:divBdr>
    </w:div>
    <w:div w:id="886066112">
      <w:bodyDiv w:val="1"/>
      <w:marLeft w:val="0"/>
      <w:marRight w:val="0"/>
      <w:marTop w:val="0"/>
      <w:marBottom w:val="0"/>
      <w:divBdr>
        <w:top w:val="none" w:sz="0" w:space="0" w:color="auto"/>
        <w:left w:val="none" w:sz="0" w:space="0" w:color="auto"/>
        <w:bottom w:val="none" w:sz="0" w:space="0" w:color="auto"/>
        <w:right w:val="none" w:sz="0" w:space="0" w:color="auto"/>
      </w:divBdr>
    </w:div>
    <w:div w:id="904146674">
      <w:bodyDiv w:val="1"/>
      <w:marLeft w:val="0"/>
      <w:marRight w:val="0"/>
      <w:marTop w:val="0"/>
      <w:marBottom w:val="0"/>
      <w:divBdr>
        <w:top w:val="none" w:sz="0" w:space="0" w:color="auto"/>
        <w:left w:val="none" w:sz="0" w:space="0" w:color="auto"/>
        <w:bottom w:val="none" w:sz="0" w:space="0" w:color="auto"/>
        <w:right w:val="none" w:sz="0" w:space="0" w:color="auto"/>
      </w:divBdr>
    </w:div>
    <w:div w:id="921790913">
      <w:bodyDiv w:val="1"/>
      <w:marLeft w:val="0"/>
      <w:marRight w:val="0"/>
      <w:marTop w:val="0"/>
      <w:marBottom w:val="0"/>
      <w:divBdr>
        <w:top w:val="none" w:sz="0" w:space="0" w:color="auto"/>
        <w:left w:val="none" w:sz="0" w:space="0" w:color="auto"/>
        <w:bottom w:val="none" w:sz="0" w:space="0" w:color="auto"/>
        <w:right w:val="none" w:sz="0" w:space="0" w:color="auto"/>
      </w:divBdr>
    </w:div>
    <w:div w:id="930745266">
      <w:bodyDiv w:val="1"/>
      <w:marLeft w:val="0"/>
      <w:marRight w:val="0"/>
      <w:marTop w:val="0"/>
      <w:marBottom w:val="0"/>
      <w:divBdr>
        <w:top w:val="none" w:sz="0" w:space="0" w:color="auto"/>
        <w:left w:val="none" w:sz="0" w:space="0" w:color="auto"/>
        <w:bottom w:val="none" w:sz="0" w:space="0" w:color="auto"/>
        <w:right w:val="none" w:sz="0" w:space="0" w:color="auto"/>
      </w:divBdr>
    </w:div>
    <w:div w:id="980113466">
      <w:bodyDiv w:val="1"/>
      <w:marLeft w:val="0"/>
      <w:marRight w:val="0"/>
      <w:marTop w:val="0"/>
      <w:marBottom w:val="0"/>
      <w:divBdr>
        <w:top w:val="none" w:sz="0" w:space="0" w:color="auto"/>
        <w:left w:val="none" w:sz="0" w:space="0" w:color="auto"/>
        <w:bottom w:val="none" w:sz="0" w:space="0" w:color="auto"/>
        <w:right w:val="none" w:sz="0" w:space="0" w:color="auto"/>
      </w:divBdr>
    </w:div>
    <w:div w:id="989679348">
      <w:bodyDiv w:val="1"/>
      <w:marLeft w:val="0"/>
      <w:marRight w:val="0"/>
      <w:marTop w:val="0"/>
      <w:marBottom w:val="0"/>
      <w:divBdr>
        <w:top w:val="none" w:sz="0" w:space="0" w:color="auto"/>
        <w:left w:val="none" w:sz="0" w:space="0" w:color="auto"/>
        <w:bottom w:val="none" w:sz="0" w:space="0" w:color="auto"/>
        <w:right w:val="none" w:sz="0" w:space="0" w:color="auto"/>
      </w:divBdr>
    </w:div>
    <w:div w:id="1021786864">
      <w:bodyDiv w:val="1"/>
      <w:marLeft w:val="0"/>
      <w:marRight w:val="0"/>
      <w:marTop w:val="0"/>
      <w:marBottom w:val="0"/>
      <w:divBdr>
        <w:top w:val="none" w:sz="0" w:space="0" w:color="auto"/>
        <w:left w:val="none" w:sz="0" w:space="0" w:color="auto"/>
        <w:bottom w:val="none" w:sz="0" w:space="0" w:color="auto"/>
        <w:right w:val="none" w:sz="0" w:space="0" w:color="auto"/>
      </w:divBdr>
    </w:div>
    <w:div w:id="1071851172">
      <w:bodyDiv w:val="1"/>
      <w:marLeft w:val="0"/>
      <w:marRight w:val="0"/>
      <w:marTop w:val="0"/>
      <w:marBottom w:val="0"/>
      <w:divBdr>
        <w:top w:val="none" w:sz="0" w:space="0" w:color="auto"/>
        <w:left w:val="none" w:sz="0" w:space="0" w:color="auto"/>
        <w:bottom w:val="none" w:sz="0" w:space="0" w:color="auto"/>
        <w:right w:val="none" w:sz="0" w:space="0" w:color="auto"/>
      </w:divBdr>
    </w:div>
    <w:div w:id="1073743085">
      <w:bodyDiv w:val="1"/>
      <w:marLeft w:val="0"/>
      <w:marRight w:val="0"/>
      <w:marTop w:val="0"/>
      <w:marBottom w:val="0"/>
      <w:divBdr>
        <w:top w:val="none" w:sz="0" w:space="0" w:color="auto"/>
        <w:left w:val="none" w:sz="0" w:space="0" w:color="auto"/>
        <w:bottom w:val="none" w:sz="0" w:space="0" w:color="auto"/>
        <w:right w:val="none" w:sz="0" w:space="0" w:color="auto"/>
      </w:divBdr>
    </w:div>
    <w:div w:id="1076710771">
      <w:bodyDiv w:val="1"/>
      <w:marLeft w:val="0"/>
      <w:marRight w:val="0"/>
      <w:marTop w:val="0"/>
      <w:marBottom w:val="0"/>
      <w:divBdr>
        <w:top w:val="none" w:sz="0" w:space="0" w:color="auto"/>
        <w:left w:val="none" w:sz="0" w:space="0" w:color="auto"/>
        <w:bottom w:val="none" w:sz="0" w:space="0" w:color="auto"/>
        <w:right w:val="none" w:sz="0" w:space="0" w:color="auto"/>
      </w:divBdr>
    </w:div>
    <w:div w:id="1094862145">
      <w:bodyDiv w:val="1"/>
      <w:marLeft w:val="0"/>
      <w:marRight w:val="0"/>
      <w:marTop w:val="0"/>
      <w:marBottom w:val="0"/>
      <w:divBdr>
        <w:top w:val="none" w:sz="0" w:space="0" w:color="auto"/>
        <w:left w:val="none" w:sz="0" w:space="0" w:color="auto"/>
        <w:bottom w:val="none" w:sz="0" w:space="0" w:color="auto"/>
        <w:right w:val="none" w:sz="0" w:space="0" w:color="auto"/>
      </w:divBdr>
    </w:div>
    <w:div w:id="1095444368">
      <w:bodyDiv w:val="1"/>
      <w:marLeft w:val="0"/>
      <w:marRight w:val="0"/>
      <w:marTop w:val="0"/>
      <w:marBottom w:val="0"/>
      <w:divBdr>
        <w:top w:val="none" w:sz="0" w:space="0" w:color="auto"/>
        <w:left w:val="none" w:sz="0" w:space="0" w:color="auto"/>
        <w:bottom w:val="none" w:sz="0" w:space="0" w:color="auto"/>
        <w:right w:val="none" w:sz="0" w:space="0" w:color="auto"/>
      </w:divBdr>
    </w:div>
    <w:div w:id="1096442772">
      <w:bodyDiv w:val="1"/>
      <w:marLeft w:val="0"/>
      <w:marRight w:val="0"/>
      <w:marTop w:val="0"/>
      <w:marBottom w:val="0"/>
      <w:divBdr>
        <w:top w:val="none" w:sz="0" w:space="0" w:color="auto"/>
        <w:left w:val="none" w:sz="0" w:space="0" w:color="auto"/>
        <w:bottom w:val="none" w:sz="0" w:space="0" w:color="auto"/>
        <w:right w:val="none" w:sz="0" w:space="0" w:color="auto"/>
      </w:divBdr>
      <w:divsChild>
        <w:div w:id="2032338873">
          <w:marLeft w:val="0"/>
          <w:marRight w:val="0"/>
          <w:marTop w:val="0"/>
          <w:marBottom w:val="0"/>
          <w:divBdr>
            <w:top w:val="none" w:sz="0" w:space="0" w:color="auto"/>
            <w:left w:val="none" w:sz="0" w:space="0" w:color="auto"/>
            <w:bottom w:val="none" w:sz="0" w:space="0" w:color="auto"/>
            <w:right w:val="none" w:sz="0" w:space="0" w:color="auto"/>
          </w:divBdr>
        </w:div>
      </w:divsChild>
    </w:div>
    <w:div w:id="1101754811">
      <w:bodyDiv w:val="1"/>
      <w:marLeft w:val="0"/>
      <w:marRight w:val="0"/>
      <w:marTop w:val="0"/>
      <w:marBottom w:val="0"/>
      <w:divBdr>
        <w:top w:val="none" w:sz="0" w:space="0" w:color="auto"/>
        <w:left w:val="none" w:sz="0" w:space="0" w:color="auto"/>
        <w:bottom w:val="none" w:sz="0" w:space="0" w:color="auto"/>
        <w:right w:val="none" w:sz="0" w:space="0" w:color="auto"/>
      </w:divBdr>
    </w:div>
    <w:div w:id="1112046301">
      <w:bodyDiv w:val="1"/>
      <w:marLeft w:val="0"/>
      <w:marRight w:val="0"/>
      <w:marTop w:val="0"/>
      <w:marBottom w:val="0"/>
      <w:divBdr>
        <w:top w:val="none" w:sz="0" w:space="0" w:color="auto"/>
        <w:left w:val="none" w:sz="0" w:space="0" w:color="auto"/>
        <w:bottom w:val="none" w:sz="0" w:space="0" w:color="auto"/>
        <w:right w:val="none" w:sz="0" w:space="0" w:color="auto"/>
      </w:divBdr>
    </w:div>
    <w:div w:id="1120996565">
      <w:bodyDiv w:val="1"/>
      <w:marLeft w:val="0"/>
      <w:marRight w:val="0"/>
      <w:marTop w:val="0"/>
      <w:marBottom w:val="0"/>
      <w:divBdr>
        <w:top w:val="none" w:sz="0" w:space="0" w:color="auto"/>
        <w:left w:val="none" w:sz="0" w:space="0" w:color="auto"/>
        <w:bottom w:val="none" w:sz="0" w:space="0" w:color="auto"/>
        <w:right w:val="none" w:sz="0" w:space="0" w:color="auto"/>
      </w:divBdr>
    </w:div>
    <w:div w:id="1181817318">
      <w:bodyDiv w:val="1"/>
      <w:marLeft w:val="0"/>
      <w:marRight w:val="0"/>
      <w:marTop w:val="0"/>
      <w:marBottom w:val="0"/>
      <w:divBdr>
        <w:top w:val="none" w:sz="0" w:space="0" w:color="auto"/>
        <w:left w:val="none" w:sz="0" w:space="0" w:color="auto"/>
        <w:bottom w:val="none" w:sz="0" w:space="0" w:color="auto"/>
        <w:right w:val="none" w:sz="0" w:space="0" w:color="auto"/>
      </w:divBdr>
    </w:div>
    <w:div w:id="1192962179">
      <w:bodyDiv w:val="1"/>
      <w:marLeft w:val="0"/>
      <w:marRight w:val="0"/>
      <w:marTop w:val="0"/>
      <w:marBottom w:val="0"/>
      <w:divBdr>
        <w:top w:val="none" w:sz="0" w:space="0" w:color="auto"/>
        <w:left w:val="none" w:sz="0" w:space="0" w:color="auto"/>
        <w:bottom w:val="none" w:sz="0" w:space="0" w:color="auto"/>
        <w:right w:val="none" w:sz="0" w:space="0" w:color="auto"/>
      </w:divBdr>
    </w:div>
    <w:div w:id="1228417135">
      <w:bodyDiv w:val="1"/>
      <w:marLeft w:val="0"/>
      <w:marRight w:val="0"/>
      <w:marTop w:val="0"/>
      <w:marBottom w:val="0"/>
      <w:divBdr>
        <w:top w:val="none" w:sz="0" w:space="0" w:color="auto"/>
        <w:left w:val="none" w:sz="0" w:space="0" w:color="auto"/>
        <w:bottom w:val="none" w:sz="0" w:space="0" w:color="auto"/>
        <w:right w:val="none" w:sz="0" w:space="0" w:color="auto"/>
      </w:divBdr>
      <w:divsChild>
        <w:div w:id="376855924">
          <w:marLeft w:val="0"/>
          <w:marRight w:val="0"/>
          <w:marTop w:val="0"/>
          <w:marBottom w:val="0"/>
          <w:divBdr>
            <w:top w:val="none" w:sz="0" w:space="0" w:color="auto"/>
            <w:left w:val="none" w:sz="0" w:space="0" w:color="auto"/>
            <w:bottom w:val="none" w:sz="0" w:space="0" w:color="auto"/>
            <w:right w:val="none" w:sz="0" w:space="0" w:color="auto"/>
          </w:divBdr>
          <w:divsChild>
            <w:div w:id="1263147644">
              <w:marLeft w:val="0"/>
              <w:marRight w:val="0"/>
              <w:marTop w:val="0"/>
              <w:marBottom w:val="0"/>
              <w:divBdr>
                <w:top w:val="none" w:sz="0" w:space="0" w:color="auto"/>
                <w:left w:val="none" w:sz="0" w:space="0" w:color="auto"/>
                <w:bottom w:val="none" w:sz="0" w:space="0" w:color="auto"/>
                <w:right w:val="none" w:sz="0" w:space="0" w:color="auto"/>
              </w:divBdr>
            </w:div>
            <w:div w:id="322394067">
              <w:marLeft w:val="0"/>
              <w:marRight w:val="0"/>
              <w:marTop w:val="0"/>
              <w:marBottom w:val="0"/>
              <w:divBdr>
                <w:top w:val="none" w:sz="0" w:space="0" w:color="auto"/>
                <w:left w:val="none" w:sz="0" w:space="0" w:color="auto"/>
                <w:bottom w:val="none" w:sz="0" w:space="0" w:color="auto"/>
                <w:right w:val="none" w:sz="0" w:space="0" w:color="auto"/>
              </w:divBdr>
            </w:div>
            <w:div w:id="1395007434">
              <w:marLeft w:val="0"/>
              <w:marRight w:val="0"/>
              <w:marTop w:val="0"/>
              <w:marBottom w:val="0"/>
              <w:divBdr>
                <w:top w:val="none" w:sz="0" w:space="0" w:color="auto"/>
                <w:left w:val="none" w:sz="0" w:space="0" w:color="auto"/>
                <w:bottom w:val="none" w:sz="0" w:space="0" w:color="auto"/>
                <w:right w:val="none" w:sz="0" w:space="0" w:color="auto"/>
              </w:divBdr>
            </w:div>
            <w:div w:id="406154866">
              <w:marLeft w:val="0"/>
              <w:marRight w:val="0"/>
              <w:marTop w:val="0"/>
              <w:marBottom w:val="0"/>
              <w:divBdr>
                <w:top w:val="none" w:sz="0" w:space="0" w:color="auto"/>
                <w:left w:val="none" w:sz="0" w:space="0" w:color="auto"/>
                <w:bottom w:val="none" w:sz="0" w:space="0" w:color="auto"/>
                <w:right w:val="none" w:sz="0" w:space="0" w:color="auto"/>
              </w:divBdr>
            </w:div>
            <w:div w:id="711266057">
              <w:marLeft w:val="0"/>
              <w:marRight w:val="0"/>
              <w:marTop w:val="0"/>
              <w:marBottom w:val="0"/>
              <w:divBdr>
                <w:top w:val="none" w:sz="0" w:space="0" w:color="auto"/>
                <w:left w:val="none" w:sz="0" w:space="0" w:color="auto"/>
                <w:bottom w:val="none" w:sz="0" w:space="0" w:color="auto"/>
                <w:right w:val="none" w:sz="0" w:space="0" w:color="auto"/>
              </w:divBdr>
            </w:div>
            <w:div w:id="1218011023">
              <w:marLeft w:val="0"/>
              <w:marRight w:val="0"/>
              <w:marTop w:val="0"/>
              <w:marBottom w:val="0"/>
              <w:divBdr>
                <w:top w:val="none" w:sz="0" w:space="0" w:color="auto"/>
                <w:left w:val="none" w:sz="0" w:space="0" w:color="auto"/>
                <w:bottom w:val="none" w:sz="0" w:space="0" w:color="auto"/>
                <w:right w:val="none" w:sz="0" w:space="0" w:color="auto"/>
              </w:divBdr>
            </w:div>
            <w:div w:id="574434214">
              <w:marLeft w:val="0"/>
              <w:marRight w:val="0"/>
              <w:marTop w:val="0"/>
              <w:marBottom w:val="0"/>
              <w:divBdr>
                <w:top w:val="none" w:sz="0" w:space="0" w:color="auto"/>
                <w:left w:val="none" w:sz="0" w:space="0" w:color="auto"/>
                <w:bottom w:val="none" w:sz="0" w:space="0" w:color="auto"/>
                <w:right w:val="none" w:sz="0" w:space="0" w:color="auto"/>
              </w:divBdr>
            </w:div>
            <w:div w:id="163518679">
              <w:marLeft w:val="0"/>
              <w:marRight w:val="0"/>
              <w:marTop w:val="0"/>
              <w:marBottom w:val="0"/>
              <w:divBdr>
                <w:top w:val="none" w:sz="0" w:space="0" w:color="auto"/>
                <w:left w:val="none" w:sz="0" w:space="0" w:color="auto"/>
                <w:bottom w:val="none" w:sz="0" w:space="0" w:color="auto"/>
                <w:right w:val="none" w:sz="0" w:space="0" w:color="auto"/>
              </w:divBdr>
            </w:div>
            <w:div w:id="204635054">
              <w:marLeft w:val="0"/>
              <w:marRight w:val="0"/>
              <w:marTop w:val="0"/>
              <w:marBottom w:val="0"/>
              <w:divBdr>
                <w:top w:val="none" w:sz="0" w:space="0" w:color="auto"/>
                <w:left w:val="none" w:sz="0" w:space="0" w:color="auto"/>
                <w:bottom w:val="none" w:sz="0" w:space="0" w:color="auto"/>
                <w:right w:val="none" w:sz="0" w:space="0" w:color="auto"/>
              </w:divBdr>
            </w:div>
            <w:div w:id="1939292094">
              <w:marLeft w:val="0"/>
              <w:marRight w:val="0"/>
              <w:marTop w:val="0"/>
              <w:marBottom w:val="0"/>
              <w:divBdr>
                <w:top w:val="none" w:sz="0" w:space="0" w:color="auto"/>
                <w:left w:val="none" w:sz="0" w:space="0" w:color="auto"/>
                <w:bottom w:val="none" w:sz="0" w:space="0" w:color="auto"/>
                <w:right w:val="none" w:sz="0" w:space="0" w:color="auto"/>
              </w:divBdr>
            </w:div>
            <w:div w:id="2134207623">
              <w:marLeft w:val="0"/>
              <w:marRight w:val="0"/>
              <w:marTop w:val="0"/>
              <w:marBottom w:val="0"/>
              <w:divBdr>
                <w:top w:val="none" w:sz="0" w:space="0" w:color="auto"/>
                <w:left w:val="none" w:sz="0" w:space="0" w:color="auto"/>
                <w:bottom w:val="none" w:sz="0" w:space="0" w:color="auto"/>
                <w:right w:val="none" w:sz="0" w:space="0" w:color="auto"/>
              </w:divBdr>
            </w:div>
            <w:div w:id="841625058">
              <w:marLeft w:val="0"/>
              <w:marRight w:val="0"/>
              <w:marTop w:val="0"/>
              <w:marBottom w:val="0"/>
              <w:divBdr>
                <w:top w:val="none" w:sz="0" w:space="0" w:color="auto"/>
                <w:left w:val="none" w:sz="0" w:space="0" w:color="auto"/>
                <w:bottom w:val="none" w:sz="0" w:space="0" w:color="auto"/>
                <w:right w:val="none" w:sz="0" w:space="0" w:color="auto"/>
              </w:divBdr>
            </w:div>
            <w:div w:id="1288851365">
              <w:marLeft w:val="0"/>
              <w:marRight w:val="0"/>
              <w:marTop w:val="0"/>
              <w:marBottom w:val="0"/>
              <w:divBdr>
                <w:top w:val="none" w:sz="0" w:space="0" w:color="auto"/>
                <w:left w:val="none" w:sz="0" w:space="0" w:color="auto"/>
                <w:bottom w:val="none" w:sz="0" w:space="0" w:color="auto"/>
                <w:right w:val="none" w:sz="0" w:space="0" w:color="auto"/>
              </w:divBdr>
            </w:div>
            <w:div w:id="306590350">
              <w:marLeft w:val="0"/>
              <w:marRight w:val="0"/>
              <w:marTop w:val="0"/>
              <w:marBottom w:val="0"/>
              <w:divBdr>
                <w:top w:val="none" w:sz="0" w:space="0" w:color="auto"/>
                <w:left w:val="none" w:sz="0" w:space="0" w:color="auto"/>
                <w:bottom w:val="none" w:sz="0" w:space="0" w:color="auto"/>
                <w:right w:val="none" w:sz="0" w:space="0" w:color="auto"/>
              </w:divBdr>
            </w:div>
            <w:div w:id="176619824">
              <w:marLeft w:val="0"/>
              <w:marRight w:val="0"/>
              <w:marTop w:val="0"/>
              <w:marBottom w:val="0"/>
              <w:divBdr>
                <w:top w:val="none" w:sz="0" w:space="0" w:color="auto"/>
                <w:left w:val="none" w:sz="0" w:space="0" w:color="auto"/>
                <w:bottom w:val="none" w:sz="0" w:space="0" w:color="auto"/>
                <w:right w:val="none" w:sz="0" w:space="0" w:color="auto"/>
              </w:divBdr>
            </w:div>
            <w:div w:id="60996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4564">
      <w:bodyDiv w:val="1"/>
      <w:marLeft w:val="0"/>
      <w:marRight w:val="0"/>
      <w:marTop w:val="0"/>
      <w:marBottom w:val="0"/>
      <w:divBdr>
        <w:top w:val="none" w:sz="0" w:space="0" w:color="auto"/>
        <w:left w:val="none" w:sz="0" w:space="0" w:color="auto"/>
        <w:bottom w:val="none" w:sz="0" w:space="0" w:color="auto"/>
        <w:right w:val="none" w:sz="0" w:space="0" w:color="auto"/>
      </w:divBdr>
    </w:div>
    <w:div w:id="1317345989">
      <w:bodyDiv w:val="1"/>
      <w:marLeft w:val="0"/>
      <w:marRight w:val="0"/>
      <w:marTop w:val="0"/>
      <w:marBottom w:val="0"/>
      <w:divBdr>
        <w:top w:val="none" w:sz="0" w:space="0" w:color="auto"/>
        <w:left w:val="none" w:sz="0" w:space="0" w:color="auto"/>
        <w:bottom w:val="none" w:sz="0" w:space="0" w:color="auto"/>
        <w:right w:val="none" w:sz="0" w:space="0" w:color="auto"/>
      </w:divBdr>
      <w:divsChild>
        <w:div w:id="366565677">
          <w:marLeft w:val="0"/>
          <w:marRight w:val="0"/>
          <w:marTop w:val="0"/>
          <w:marBottom w:val="0"/>
          <w:divBdr>
            <w:top w:val="none" w:sz="0" w:space="0" w:color="auto"/>
            <w:left w:val="none" w:sz="0" w:space="0" w:color="auto"/>
            <w:bottom w:val="none" w:sz="0" w:space="0" w:color="auto"/>
            <w:right w:val="none" w:sz="0" w:space="0" w:color="auto"/>
          </w:divBdr>
        </w:div>
        <w:div w:id="1095858698">
          <w:marLeft w:val="0"/>
          <w:marRight w:val="0"/>
          <w:marTop w:val="0"/>
          <w:marBottom w:val="0"/>
          <w:divBdr>
            <w:top w:val="none" w:sz="0" w:space="0" w:color="auto"/>
            <w:left w:val="none" w:sz="0" w:space="0" w:color="auto"/>
            <w:bottom w:val="none" w:sz="0" w:space="0" w:color="auto"/>
            <w:right w:val="none" w:sz="0" w:space="0" w:color="auto"/>
          </w:divBdr>
        </w:div>
        <w:div w:id="234169621">
          <w:marLeft w:val="0"/>
          <w:marRight w:val="0"/>
          <w:marTop w:val="0"/>
          <w:marBottom w:val="0"/>
          <w:divBdr>
            <w:top w:val="none" w:sz="0" w:space="0" w:color="auto"/>
            <w:left w:val="none" w:sz="0" w:space="0" w:color="auto"/>
            <w:bottom w:val="none" w:sz="0" w:space="0" w:color="auto"/>
            <w:right w:val="none" w:sz="0" w:space="0" w:color="auto"/>
          </w:divBdr>
        </w:div>
        <w:div w:id="697513052">
          <w:marLeft w:val="0"/>
          <w:marRight w:val="0"/>
          <w:marTop w:val="0"/>
          <w:marBottom w:val="0"/>
          <w:divBdr>
            <w:top w:val="none" w:sz="0" w:space="0" w:color="auto"/>
            <w:left w:val="none" w:sz="0" w:space="0" w:color="auto"/>
            <w:bottom w:val="none" w:sz="0" w:space="0" w:color="auto"/>
            <w:right w:val="none" w:sz="0" w:space="0" w:color="auto"/>
          </w:divBdr>
        </w:div>
      </w:divsChild>
    </w:div>
    <w:div w:id="1318221228">
      <w:bodyDiv w:val="1"/>
      <w:marLeft w:val="0"/>
      <w:marRight w:val="0"/>
      <w:marTop w:val="0"/>
      <w:marBottom w:val="0"/>
      <w:divBdr>
        <w:top w:val="none" w:sz="0" w:space="0" w:color="auto"/>
        <w:left w:val="none" w:sz="0" w:space="0" w:color="auto"/>
        <w:bottom w:val="none" w:sz="0" w:space="0" w:color="auto"/>
        <w:right w:val="none" w:sz="0" w:space="0" w:color="auto"/>
      </w:divBdr>
    </w:div>
    <w:div w:id="1328246831">
      <w:bodyDiv w:val="1"/>
      <w:marLeft w:val="0"/>
      <w:marRight w:val="0"/>
      <w:marTop w:val="0"/>
      <w:marBottom w:val="0"/>
      <w:divBdr>
        <w:top w:val="none" w:sz="0" w:space="0" w:color="auto"/>
        <w:left w:val="none" w:sz="0" w:space="0" w:color="auto"/>
        <w:bottom w:val="none" w:sz="0" w:space="0" w:color="auto"/>
        <w:right w:val="none" w:sz="0" w:space="0" w:color="auto"/>
      </w:divBdr>
    </w:div>
    <w:div w:id="1329595079">
      <w:bodyDiv w:val="1"/>
      <w:marLeft w:val="0"/>
      <w:marRight w:val="0"/>
      <w:marTop w:val="0"/>
      <w:marBottom w:val="0"/>
      <w:divBdr>
        <w:top w:val="none" w:sz="0" w:space="0" w:color="auto"/>
        <w:left w:val="none" w:sz="0" w:space="0" w:color="auto"/>
        <w:bottom w:val="none" w:sz="0" w:space="0" w:color="auto"/>
        <w:right w:val="none" w:sz="0" w:space="0" w:color="auto"/>
      </w:divBdr>
    </w:div>
    <w:div w:id="1349600005">
      <w:bodyDiv w:val="1"/>
      <w:marLeft w:val="0"/>
      <w:marRight w:val="0"/>
      <w:marTop w:val="0"/>
      <w:marBottom w:val="0"/>
      <w:divBdr>
        <w:top w:val="none" w:sz="0" w:space="0" w:color="auto"/>
        <w:left w:val="none" w:sz="0" w:space="0" w:color="auto"/>
        <w:bottom w:val="none" w:sz="0" w:space="0" w:color="auto"/>
        <w:right w:val="none" w:sz="0" w:space="0" w:color="auto"/>
      </w:divBdr>
    </w:div>
    <w:div w:id="1377580209">
      <w:bodyDiv w:val="1"/>
      <w:marLeft w:val="0"/>
      <w:marRight w:val="0"/>
      <w:marTop w:val="0"/>
      <w:marBottom w:val="0"/>
      <w:divBdr>
        <w:top w:val="none" w:sz="0" w:space="0" w:color="auto"/>
        <w:left w:val="none" w:sz="0" w:space="0" w:color="auto"/>
        <w:bottom w:val="none" w:sz="0" w:space="0" w:color="auto"/>
        <w:right w:val="none" w:sz="0" w:space="0" w:color="auto"/>
      </w:divBdr>
      <w:divsChild>
        <w:div w:id="1746298782">
          <w:marLeft w:val="0"/>
          <w:marRight w:val="0"/>
          <w:marTop w:val="0"/>
          <w:marBottom w:val="0"/>
          <w:divBdr>
            <w:top w:val="none" w:sz="0" w:space="0" w:color="auto"/>
            <w:left w:val="none" w:sz="0" w:space="0" w:color="auto"/>
            <w:bottom w:val="none" w:sz="0" w:space="0" w:color="auto"/>
            <w:right w:val="none" w:sz="0" w:space="0" w:color="auto"/>
          </w:divBdr>
          <w:divsChild>
            <w:div w:id="1265574654">
              <w:marLeft w:val="0"/>
              <w:marRight w:val="0"/>
              <w:marTop w:val="0"/>
              <w:marBottom w:val="0"/>
              <w:divBdr>
                <w:top w:val="none" w:sz="0" w:space="0" w:color="auto"/>
                <w:left w:val="none" w:sz="0" w:space="0" w:color="auto"/>
                <w:bottom w:val="none" w:sz="0" w:space="0" w:color="auto"/>
                <w:right w:val="none" w:sz="0" w:space="0" w:color="auto"/>
              </w:divBdr>
            </w:div>
            <w:div w:id="1920749475">
              <w:marLeft w:val="0"/>
              <w:marRight w:val="0"/>
              <w:marTop w:val="0"/>
              <w:marBottom w:val="0"/>
              <w:divBdr>
                <w:top w:val="none" w:sz="0" w:space="0" w:color="auto"/>
                <w:left w:val="none" w:sz="0" w:space="0" w:color="auto"/>
                <w:bottom w:val="none" w:sz="0" w:space="0" w:color="auto"/>
                <w:right w:val="none" w:sz="0" w:space="0" w:color="auto"/>
              </w:divBdr>
            </w:div>
            <w:div w:id="948898785">
              <w:marLeft w:val="0"/>
              <w:marRight w:val="0"/>
              <w:marTop w:val="0"/>
              <w:marBottom w:val="0"/>
              <w:divBdr>
                <w:top w:val="none" w:sz="0" w:space="0" w:color="auto"/>
                <w:left w:val="none" w:sz="0" w:space="0" w:color="auto"/>
                <w:bottom w:val="none" w:sz="0" w:space="0" w:color="auto"/>
                <w:right w:val="none" w:sz="0" w:space="0" w:color="auto"/>
              </w:divBdr>
            </w:div>
            <w:div w:id="1242450266">
              <w:marLeft w:val="0"/>
              <w:marRight w:val="0"/>
              <w:marTop w:val="0"/>
              <w:marBottom w:val="0"/>
              <w:divBdr>
                <w:top w:val="none" w:sz="0" w:space="0" w:color="auto"/>
                <w:left w:val="none" w:sz="0" w:space="0" w:color="auto"/>
                <w:bottom w:val="none" w:sz="0" w:space="0" w:color="auto"/>
                <w:right w:val="none" w:sz="0" w:space="0" w:color="auto"/>
              </w:divBdr>
            </w:div>
            <w:div w:id="822964188">
              <w:marLeft w:val="0"/>
              <w:marRight w:val="0"/>
              <w:marTop w:val="0"/>
              <w:marBottom w:val="0"/>
              <w:divBdr>
                <w:top w:val="none" w:sz="0" w:space="0" w:color="auto"/>
                <w:left w:val="none" w:sz="0" w:space="0" w:color="auto"/>
                <w:bottom w:val="none" w:sz="0" w:space="0" w:color="auto"/>
                <w:right w:val="none" w:sz="0" w:space="0" w:color="auto"/>
              </w:divBdr>
            </w:div>
            <w:div w:id="1994286635">
              <w:marLeft w:val="0"/>
              <w:marRight w:val="0"/>
              <w:marTop w:val="0"/>
              <w:marBottom w:val="0"/>
              <w:divBdr>
                <w:top w:val="none" w:sz="0" w:space="0" w:color="auto"/>
                <w:left w:val="none" w:sz="0" w:space="0" w:color="auto"/>
                <w:bottom w:val="none" w:sz="0" w:space="0" w:color="auto"/>
                <w:right w:val="none" w:sz="0" w:space="0" w:color="auto"/>
              </w:divBdr>
            </w:div>
            <w:div w:id="519975478">
              <w:marLeft w:val="0"/>
              <w:marRight w:val="0"/>
              <w:marTop w:val="0"/>
              <w:marBottom w:val="0"/>
              <w:divBdr>
                <w:top w:val="none" w:sz="0" w:space="0" w:color="auto"/>
                <w:left w:val="none" w:sz="0" w:space="0" w:color="auto"/>
                <w:bottom w:val="none" w:sz="0" w:space="0" w:color="auto"/>
                <w:right w:val="none" w:sz="0" w:space="0" w:color="auto"/>
              </w:divBdr>
            </w:div>
            <w:div w:id="1189416090">
              <w:marLeft w:val="0"/>
              <w:marRight w:val="0"/>
              <w:marTop w:val="0"/>
              <w:marBottom w:val="0"/>
              <w:divBdr>
                <w:top w:val="none" w:sz="0" w:space="0" w:color="auto"/>
                <w:left w:val="none" w:sz="0" w:space="0" w:color="auto"/>
                <w:bottom w:val="none" w:sz="0" w:space="0" w:color="auto"/>
                <w:right w:val="none" w:sz="0" w:space="0" w:color="auto"/>
              </w:divBdr>
            </w:div>
            <w:div w:id="21346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972003">
      <w:bodyDiv w:val="1"/>
      <w:marLeft w:val="0"/>
      <w:marRight w:val="0"/>
      <w:marTop w:val="0"/>
      <w:marBottom w:val="0"/>
      <w:divBdr>
        <w:top w:val="none" w:sz="0" w:space="0" w:color="auto"/>
        <w:left w:val="none" w:sz="0" w:space="0" w:color="auto"/>
        <w:bottom w:val="none" w:sz="0" w:space="0" w:color="auto"/>
        <w:right w:val="none" w:sz="0" w:space="0" w:color="auto"/>
      </w:divBdr>
    </w:div>
    <w:div w:id="1401251694">
      <w:bodyDiv w:val="1"/>
      <w:marLeft w:val="0"/>
      <w:marRight w:val="0"/>
      <w:marTop w:val="0"/>
      <w:marBottom w:val="0"/>
      <w:divBdr>
        <w:top w:val="none" w:sz="0" w:space="0" w:color="auto"/>
        <w:left w:val="none" w:sz="0" w:space="0" w:color="auto"/>
        <w:bottom w:val="none" w:sz="0" w:space="0" w:color="auto"/>
        <w:right w:val="none" w:sz="0" w:space="0" w:color="auto"/>
      </w:divBdr>
    </w:div>
    <w:div w:id="1407997040">
      <w:bodyDiv w:val="1"/>
      <w:marLeft w:val="0"/>
      <w:marRight w:val="0"/>
      <w:marTop w:val="0"/>
      <w:marBottom w:val="0"/>
      <w:divBdr>
        <w:top w:val="none" w:sz="0" w:space="0" w:color="auto"/>
        <w:left w:val="none" w:sz="0" w:space="0" w:color="auto"/>
        <w:bottom w:val="none" w:sz="0" w:space="0" w:color="auto"/>
        <w:right w:val="none" w:sz="0" w:space="0" w:color="auto"/>
      </w:divBdr>
    </w:div>
    <w:div w:id="1446577932">
      <w:bodyDiv w:val="1"/>
      <w:marLeft w:val="0"/>
      <w:marRight w:val="0"/>
      <w:marTop w:val="0"/>
      <w:marBottom w:val="0"/>
      <w:divBdr>
        <w:top w:val="none" w:sz="0" w:space="0" w:color="auto"/>
        <w:left w:val="none" w:sz="0" w:space="0" w:color="auto"/>
        <w:bottom w:val="none" w:sz="0" w:space="0" w:color="auto"/>
        <w:right w:val="none" w:sz="0" w:space="0" w:color="auto"/>
      </w:divBdr>
    </w:div>
    <w:div w:id="1457799298">
      <w:bodyDiv w:val="1"/>
      <w:marLeft w:val="0"/>
      <w:marRight w:val="0"/>
      <w:marTop w:val="0"/>
      <w:marBottom w:val="0"/>
      <w:divBdr>
        <w:top w:val="none" w:sz="0" w:space="0" w:color="auto"/>
        <w:left w:val="none" w:sz="0" w:space="0" w:color="auto"/>
        <w:bottom w:val="none" w:sz="0" w:space="0" w:color="auto"/>
        <w:right w:val="none" w:sz="0" w:space="0" w:color="auto"/>
      </w:divBdr>
    </w:div>
    <w:div w:id="1501315180">
      <w:bodyDiv w:val="1"/>
      <w:marLeft w:val="0"/>
      <w:marRight w:val="0"/>
      <w:marTop w:val="0"/>
      <w:marBottom w:val="0"/>
      <w:divBdr>
        <w:top w:val="none" w:sz="0" w:space="0" w:color="auto"/>
        <w:left w:val="none" w:sz="0" w:space="0" w:color="auto"/>
        <w:bottom w:val="none" w:sz="0" w:space="0" w:color="auto"/>
        <w:right w:val="none" w:sz="0" w:space="0" w:color="auto"/>
      </w:divBdr>
    </w:div>
    <w:div w:id="1502308935">
      <w:bodyDiv w:val="1"/>
      <w:marLeft w:val="0"/>
      <w:marRight w:val="0"/>
      <w:marTop w:val="0"/>
      <w:marBottom w:val="0"/>
      <w:divBdr>
        <w:top w:val="none" w:sz="0" w:space="0" w:color="auto"/>
        <w:left w:val="none" w:sz="0" w:space="0" w:color="auto"/>
        <w:bottom w:val="none" w:sz="0" w:space="0" w:color="auto"/>
        <w:right w:val="none" w:sz="0" w:space="0" w:color="auto"/>
      </w:divBdr>
    </w:div>
    <w:div w:id="1541161805">
      <w:bodyDiv w:val="1"/>
      <w:marLeft w:val="0"/>
      <w:marRight w:val="0"/>
      <w:marTop w:val="0"/>
      <w:marBottom w:val="0"/>
      <w:divBdr>
        <w:top w:val="none" w:sz="0" w:space="0" w:color="auto"/>
        <w:left w:val="none" w:sz="0" w:space="0" w:color="auto"/>
        <w:bottom w:val="none" w:sz="0" w:space="0" w:color="auto"/>
        <w:right w:val="none" w:sz="0" w:space="0" w:color="auto"/>
      </w:divBdr>
    </w:div>
    <w:div w:id="1541363401">
      <w:bodyDiv w:val="1"/>
      <w:marLeft w:val="0"/>
      <w:marRight w:val="0"/>
      <w:marTop w:val="0"/>
      <w:marBottom w:val="0"/>
      <w:divBdr>
        <w:top w:val="none" w:sz="0" w:space="0" w:color="auto"/>
        <w:left w:val="none" w:sz="0" w:space="0" w:color="auto"/>
        <w:bottom w:val="none" w:sz="0" w:space="0" w:color="auto"/>
        <w:right w:val="none" w:sz="0" w:space="0" w:color="auto"/>
      </w:divBdr>
    </w:div>
    <w:div w:id="1581791362">
      <w:bodyDiv w:val="1"/>
      <w:marLeft w:val="0"/>
      <w:marRight w:val="0"/>
      <w:marTop w:val="0"/>
      <w:marBottom w:val="0"/>
      <w:divBdr>
        <w:top w:val="none" w:sz="0" w:space="0" w:color="auto"/>
        <w:left w:val="none" w:sz="0" w:space="0" w:color="auto"/>
        <w:bottom w:val="none" w:sz="0" w:space="0" w:color="auto"/>
        <w:right w:val="none" w:sz="0" w:space="0" w:color="auto"/>
      </w:divBdr>
    </w:div>
    <w:div w:id="1588223929">
      <w:bodyDiv w:val="1"/>
      <w:marLeft w:val="0"/>
      <w:marRight w:val="0"/>
      <w:marTop w:val="0"/>
      <w:marBottom w:val="0"/>
      <w:divBdr>
        <w:top w:val="none" w:sz="0" w:space="0" w:color="auto"/>
        <w:left w:val="none" w:sz="0" w:space="0" w:color="auto"/>
        <w:bottom w:val="none" w:sz="0" w:space="0" w:color="auto"/>
        <w:right w:val="none" w:sz="0" w:space="0" w:color="auto"/>
      </w:divBdr>
    </w:div>
    <w:div w:id="1598826523">
      <w:bodyDiv w:val="1"/>
      <w:marLeft w:val="0"/>
      <w:marRight w:val="0"/>
      <w:marTop w:val="0"/>
      <w:marBottom w:val="0"/>
      <w:divBdr>
        <w:top w:val="none" w:sz="0" w:space="0" w:color="auto"/>
        <w:left w:val="none" w:sz="0" w:space="0" w:color="auto"/>
        <w:bottom w:val="none" w:sz="0" w:space="0" w:color="auto"/>
        <w:right w:val="none" w:sz="0" w:space="0" w:color="auto"/>
      </w:divBdr>
    </w:div>
    <w:div w:id="1607075920">
      <w:bodyDiv w:val="1"/>
      <w:marLeft w:val="0"/>
      <w:marRight w:val="0"/>
      <w:marTop w:val="0"/>
      <w:marBottom w:val="0"/>
      <w:divBdr>
        <w:top w:val="none" w:sz="0" w:space="0" w:color="auto"/>
        <w:left w:val="none" w:sz="0" w:space="0" w:color="auto"/>
        <w:bottom w:val="none" w:sz="0" w:space="0" w:color="auto"/>
        <w:right w:val="none" w:sz="0" w:space="0" w:color="auto"/>
      </w:divBdr>
    </w:div>
    <w:div w:id="1610310783">
      <w:bodyDiv w:val="1"/>
      <w:marLeft w:val="0"/>
      <w:marRight w:val="0"/>
      <w:marTop w:val="0"/>
      <w:marBottom w:val="0"/>
      <w:divBdr>
        <w:top w:val="none" w:sz="0" w:space="0" w:color="auto"/>
        <w:left w:val="none" w:sz="0" w:space="0" w:color="auto"/>
        <w:bottom w:val="none" w:sz="0" w:space="0" w:color="auto"/>
        <w:right w:val="none" w:sz="0" w:space="0" w:color="auto"/>
      </w:divBdr>
    </w:div>
    <w:div w:id="1690138335">
      <w:bodyDiv w:val="1"/>
      <w:marLeft w:val="0"/>
      <w:marRight w:val="0"/>
      <w:marTop w:val="0"/>
      <w:marBottom w:val="0"/>
      <w:divBdr>
        <w:top w:val="none" w:sz="0" w:space="0" w:color="auto"/>
        <w:left w:val="none" w:sz="0" w:space="0" w:color="auto"/>
        <w:bottom w:val="none" w:sz="0" w:space="0" w:color="auto"/>
        <w:right w:val="none" w:sz="0" w:space="0" w:color="auto"/>
      </w:divBdr>
    </w:div>
    <w:div w:id="1691105544">
      <w:bodyDiv w:val="1"/>
      <w:marLeft w:val="0"/>
      <w:marRight w:val="0"/>
      <w:marTop w:val="0"/>
      <w:marBottom w:val="0"/>
      <w:divBdr>
        <w:top w:val="none" w:sz="0" w:space="0" w:color="auto"/>
        <w:left w:val="none" w:sz="0" w:space="0" w:color="auto"/>
        <w:bottom w:val="none" w:sz="0" w:space="0" w:color="auto"/>
        <w:right w:val="none" w:sz="0" w:space="0" w:color="auto"/>
      </w:divBdr>
    </w:div>
    <w:div w:id="1723364684">
      <w:bodyDiv w:val="1"/>
      <w:marLeft w:val="0"/>
      <w:marRight w:val="0"/>
      <w:marTop w:val="0"/>
      <w:marBottom w:val="0"/>
      <w:divBdr>
        <w:top w:val="none" w:sz="0" w:space="0" w:color="auto"/>
        <w:left w:val="none" w:sz="0" w:space="0" w:color="auto"/>
        <w:bottom w:val="none" w:sz="0" w:space="0" w:color="auto"/>
        <w:right w:val="none" w:sz="0" w:space="0" w:color="auto"/>
      </w:divBdr>
    </w:div>
    <w:div w:id="1724719917">
      <w:bodyDiv w:val="1"/>
      <w:marLeft w:val="0"/>
      <w:marRight w:val="0"/>
      <w:marTop w:val="0"/>
      <w:marBottom w:val="0"/>
      <w:divBdr>
        <w:top w:val="none" w:sz="0" w:space="0" w:color="auto"/>
        <w:left w:val="none" w:sz="0" w:space="0" w:color="auto"/>
        <w:bottom w:val="none" w:sz="0" w:space="0" w:color="auto"/>
        <w:right w:val="none" w:sz="0" w:space="0" w:color="auto"/>
      </w:divBdr>
    </w:div>
    <w:div w:id="1790314229">
      <w:bodyDiv w:val="1"/>
      <w:marLeft w:val="0"/>
      <w:marRight w:val="0"/>
      <w:marTop w:val="0"/>
      <w:marBottom w:val="0"/>
      <w:divBdr>
        <w:top w:val="none" w:sz="0" w:space="0" w:color="auto"/>
        <w:left w:val="none" w:sz="0" w:space="0" w:color="auto"/>
        <w:bottom w:val="none" w:sz="0" w:space="0" w:color="auto"/>
        <w:right w:val="none" w:sz="0" w:space="0" w:color="auto"/>
      </w:divBdr>
    </w:div>
    <w:div w:id="1840076571">
      <w:bodyDiv w:val="1"/>
      <w:marLeft w:val="0"/>
      <w:marRight w:val="0"/>
      <w:marTop w:val="0"/>
      <w:marBottom w:val="0"/>
      <w:divBdr>
        <w:top w:val="none" w:sz="0" w:space="0" w:color="auto"/>
        <w:left w:val="none" w:sz="0" w:space="0" w:color="auto"/>
        <w:bottom w:val="none" w:sz="0" w:space="0" w:color="auto"/>
        <w:right w:val="none" w:sz="0" w:space="0" w:color="auto"/>
      </w:divBdr>
    </w:div>
    <w:div w:id="1873298539">
      <w:bodyDiv w:val="1"/>
      <w:marLeft w:val="0"/>
      <w:marRight w:val="0"/>
      <w:marTop w:val="0"/>
      <w:marBottom w:val="0"/>
      <w:divBdr>
        <w:top w:val="none" w:sz="0" w:space="0" w:color="auto"/>
        <w:left w:val="none" w:sz="0" w:space="0" w:color="auto"/>
        <w:bottom w:val="none" w:sz="0" w:space="0" w:color="auto"/>
        <w:right w:val="none" w:sz="0" w:space="0" w:color="auto"/>
      </w:divBdr>
    </w:div>
    <w:div w:id="1878736307">
      <w:bodyDiv w:val="1"/>
      <w:marLeft w:val="0"/>
      <w:marRight w:val="0"/>
      <w:marTop w:val="0"/>
      <w:marBottom w:val="0"/>
      <w:divBdr>
        <w:top w:val="none" w:sz="0" w:space="0" w:color="auto"/>
        <w:left w:val="none" w:sz="0" w:space="0" w:color="auto"/>
        <w:bottom w:val="none" w:sz="0" w:space="0" w:color="auto"/>
        <w:right w:val="none" w:sz="0" w:space="0" w:color="auto"/>
      </w:divBdr>
    </w:div>
    <w:div w:id="1887063373">
      <w:bodyDiv w:val="1"/>
      <w:marLeft w:val="0"/>
      <w:marRight w:val="0"/>
      <w:marTop w:val="0"/>
      <w:marBottom w:val="0"/>
      <w:divBdr>
        <w:top w:val="none" w:sz="0" w:space="0" w:color="auto"/>
        <w:left w:val="none" w:sz="0" w:space="0" w:color="auto"/>
        <w:bottom w:val="none" w:sz="0" w:space="0" w:color="auto"/>
        <w:right w:val="none" w:sz="0" w:space="0" w:color="auto"/>
      </w:divBdr>
      <w:divsChild>
        <w:div w:id="1859078928">
          <w:marLeft w:val="0"/>
          <w:marRight w:val="0"/>
          <w:marTop w:val="0"/>
          <w:marBottom w:val="0"/>
          <w:divBdr>
            <w:top w:val="none" w:sz="0" w:space="0" w:color="auto"/>
            <w:left w:val="none" w:sz="0" w:space="0" w:color="auto"/>
            <w:bottom w:val="none" w:sz="0" w:space="0" w:color="auto"/>
            <w:right w:val="none" w:sz="0" w:space="0" w:color="auto"/>
          </w:divBdr>
          <w:divsChild>
            <w:div w:id="592783738">
              <w:marLeft w:val="0"/>
              <w:marRight w:val="0"/>
              <w:marTop w:val="0"/>
              <w:marBottom w:val="0"/>
              <w:divBdr>
                <w:top w:val="none" w:sz="0" w:space="0" w:color="auto"/>
                <w:left w:val="none" w:sz="0" w:space="0" w:color="auto"/>
                <w:bottom w:val="none" w:sz="0" w:space="0" w:color="auto"/>
                <w:right w:val="none" w:sz="0" w:space="0" w:color="auto"/>
              </w:divBdr>
            </w:div>
            <w:div w:id="1307126228">
              <w:marLeft w:val="0"/>
              <w:marRight w:val="0"/>
              <w:marTop w:val="0"/>
              <w:marBottom w:val="0"/>
              <w:divBdr>
                <w:top w:val="none" w:sz="0" w:space="0" w:color="auto"/>
                <w:left w:val="none" w:sz="0" w:space="0" w:color="auto"/>
                <w:bottom w:val="none" w:sz="0" w:space="0" w:color="auto"/>
                <w:right w:val="none" w:sz="0" w:space="0" w:color="auto"/>
              </w:divBdr>
            </w:div>
            <w:div w:id="1133593682">
              <w:marLeft w:val="0"/>
              <w:marRight w:val="0"/>
              <w:marTop w:val="0"/>
              <w:marBottom w:val="0"/>
              <w:divBdr>
                <w:top w:val="none" w:sz="0" w:space="0" w:color="auto"/>
                <w:left w:val="none" w:sz="0" w:space="0" w:color="auto"/>
                <w:bottom w:val="none" w:sz="0" w:space="0" w:color="auto"/>
                <w:right w:val="none" w:sz="0" w:space="0" w:color="auto"/>
              </w:divBdr>
            </w:div>
            <w:div w:id="309603857">
              <w:marLeft w:val="0"/>
              <w:marRight w:val="0"/>
              <w:marTop w:val="0"/>
              <w:marBottom w:val="0"/>
              <w:divBdr>
                <w:top w:val="none" w:sz="0" w:space="0" w:color="auto"/>
                <w:left w:val="none" w:sz="0" w:space="0" w:color="auto"/>
                <w:bottom w:val="none" w:sz="0" w:space="0" w:color="auto"/>
                <w:right w:val="none" w:sz="0" w:space="0" w:color="auto"/>
              </w:divBdr>
            </w:div>
            <w:div w:id="1638799515">
              <w:marLeft w:val="0"/>
              <w:marRight w:val="0"/>
              <w:marTop w:val="0"/>
              <w:marBottom w:val="0"/>
              <w:divBdr>
                <w:top w:val="none" w:sz="0" w:space="0" w:color="auto"/>
                <w:left w:val="none" w:sz="0" w:space="0" w:color="auto"/>
                <w:bottom w:val="none" w:sz="0" w:space="0" w:color="auto"/>
                <w:right w:val="none" w:sz="0" w:space="0" w:color="auto"/>
              </w:divBdr>
            </w:div>
            <w:div w:id="184297117">
              <w:marLeft w:val="0"/>
              <w:marRight w:val="0"/>
              <w:marTop w:val="0"/>
              <w:marBottom w:val="0"/>
              <w:divBdr>
                <w:top w:val="none" w:sz="0" w:space="0" w:color="auto"/>
                <w:left w:val="none" w:sz="0" w:space="0" w:color="auto"/>
                <w:bottom w:val="none" w:sz="0" w:space="0" w:color="auto"/>
                <w:right w:val="none" w:sz="0" w:space="0" w:color="auto"/>
              </w:divBdr>
            </w:div>
            <w:div w:id="1917549546">
              <w:marLeft w:val="0"/>
              <w:marRight w:val="0"/>
              <w:marTop w:val="0"/>
              <w:marBottom w:val="0"/>
              <w:divBdr>
                <w:top w:val="none" w:sz="0" w:space="0" w:color="auto"/>
                <w:left w:val="none" w:sz="0" w:space="0" w:color="auto"/>
                <w:bottom w:val="none" w:sz="0" w:space="0" w:color="auto"/>
                <w:right w:val="none" w:sz="0" w:space="0" w:color="auto"/>
              </w:divBdr>
            </w:div>
            <w:div w:id="1742101057">
              <w:marLeft w:val="0"/>
              <w:marRight w:val="0"/>
              <w:marTop w:val="0"/>
              <w:marBottom w:val="0"/>
              <w:divBdr>
                <w:top w:val="none" w:sz="0" w:space="0" w:color="auto"/>
                <w:left w:val="none" w:sz="0" w:space="0" w:color="auto"/>
                <w:bottom w:val="none" w:sz="0" w:space="0" w:color="auto"/>
                <w:right w:val="none" w:sz="0" w:space="0" w:color="auto"/>
              </w:divBdr>
            </w:div>
            <w:div w:id="109664523">
              <w:marLeft w:val="0"/>
              <w:marRight w:val="0"/>
              <w:marTop w:val="0"/>
              <w:marBottom w:val="0"/>
              <w:divBdr>
                <w:top w:val="none" w:sz="0" w:space="0" w:color="auto"/>
                <w:left w:val="none" w:sz="0" w:space="0" w:color="auto"/>
                <w:bottom w:val="none" w:sz="0" w:space="0" w:color="auto"/>
                <w:right w:val="none" w:sz="0" w:space="0" w:color="auto"/>
              </w:divBdr>
            </w:div>
            <w:div w:id="205728494">
              <w:marLeft w:val="0"/>
              <w:marRight w:val="0"/>
              <w:marTop w:val="0"/>
              <w:marBottom w:val="0"/>
              <w:divBdr>
                <w:top w:val="none" w:sz="0" w:space="0" w:color="auto"/>
                <w:left w:val="none" w:sz="0" w:space="0" w:color="auto"/>
                <w:bottom w:val="none" w:sz="0" w:space="0" w:color="auto"/>
                <w:right w:val="none" w:sz="0" w:space="0" w:color="auto"/>
              </w:divBdr>
            </w:div>
            <w:div w:id="278687975">
              <w:marLeft w:val="0"/>
              <w:marRight w:val="0"/>
              <w:marTop w:val="0"/>
              <w:marBottom w:val="0"/>
              <w:divBdr>
                <w:top w:val="none" w:sz="0" w:space="0" w:color="auto"/>
                <w:left w:val="none" w:sz="0" w:space="0" w:color="auto"/>
                <w:bottom w:val="none" w:sz="0" w:space="0" w:color="auto"/>
                <w:right w:val="none" w:sz="0" w:space="0" w:color="auto"/>
              </w:divBdr>
            </w:div>
            <w:div w:id="78253157">
              <w:marLeft w:val="0"/>
              <w:marRight w:val="0"/>
              <w:marTop w:val="0"/>
              <w:marBottom w:val="0"/>
              <w:divBdr>
                <w:top w:val="none" w:sz="0" w:space="0" w:color="auto"/>
                <w:left w:val="none" w:sz="0" w:space="0" w:color="auto"/>
                <w:bottom w:val="none" w:sz="0" w:space="0" w:color="auto"/>
                <w:right w:val="none" w:sz="0" w:space="0" w:color="auto"/>
              </w:divBdr>
            </w:div>
            <w:div w:id="122815021">
              <w:marLeft w:val="0"/>
              <w:marRight w:val="0"/>
              <w:marTop w:val="0"/>
              <w:marBottom w:val="0"/>
              <w:divBdr>
                <w:top w:val="none" w:sz="0" w:space="0" w:color="auto"/>
                <w:left w:val="none" w:sz="0" w:space="0" w:color="auto"/>
                <w:bottom w:val="none" w:sz="0" w:space="0" w:color="auto"/>
                <w:right w:val="none" w:sz="0" w:space="0" w:color="auto"/>
              </w:divBdr>
            </w:div>
            <w:div w:id="136802353">
              <w:marLeft w:val="0"/>
              <w:marRight w:val="0"/>
              <w:marTop w:val="0"/>
              <w:marBottom w:val="0"/>
              <w:divBdr>
                <w:top w:val="none" w:sz="0" w:space="0" w:color="auto"/>
                <w:left w:val="none" w:sz="0" w:space="0" w:color="auto"/>
                <w:bottom w:val="none" w:sz="0" w:space="0" w:color="auto"/>
                <w:right w:val="none" w:sz="0" w:space="0" w:color="auto"/>
              </w:divBdr>
            </w:div>
            <w:div w:id="1025399799">
              <w:marLeft w:val="0"/>
              <w:marRight w:val="0"/>
              <w:marTop w:val="0"/>
              <w:marBottom w:val="0"/>
              <w:divBdr>
                <w:top w:val="none" w:sz="0" w:space="0" w:color="auto"/>
                <w:left w:val="none" w:sz="0" w:space="0" w:color="auto"/>
                <w:bottom w:val="none" w:sz="0" w:space="0" w:color="auto"/>
                <w:right w:val="none" w:sz="0" w:space="0" w:color="auto"/>
              </w:divBdr>
            </w:div>
            <w:div w:id="1176263848">
              <w:marLeft w:val="0"/>
              <w:marRight w:val="0"/>
              <w:marTop w:val="0"/>
              <w:marBottom w:val="0"/>
              <w:divBdr>
                <w:top w:val="none" w:sz="0" w:space="0" w:color="auto"/>
                <w:left w:val="none" w:sz="0" w:space="0" w:color="auto"/>
                <w:bottom w:val="none" w:sz="0" w:space="0" w:color="auto"/>
                <w:right w:val="none" w:sz="0" w:space="0" w:color="auto"/>
              </w:divBdr>
            </w:div>
            <w:div w:id="1570769336">
              <w:marLeft w:val="0"/>
              <w:marRight w:val="0"/>
              <w:marTop w:val="0"/>
              <w:marBottom w:val="0"/>
              <w:divBdr>
                <w:top w:val="none" w:sz="0" w:space="0" w:color="auto"/>
                <w:left w:val="none" w:sz="0" w:space="0" w:color="auto"/>
                <w:bottom w:val="none" w:sz="0" w:space="0" w:color="auto"/>
                <w:right w:val="none" w:sz="0" w:space="0" w:color="auto"/>
              </w:divBdr>
            </w:div>
          </w:divsChild>
        </w:div>
        <w:div w:id="862744356">
          <w:marLeft w:val="0"/>
          <w:marRight w:val="0"/>
          <w:marTop w:val="0"/>
          <w:marBottom w:val="0"/>
          <w:divBdr>
            <w:top w:val="none" w:sz="0" w:space="0" w:color="auto"/>
            <w:left w:val="none" w:sz="0" w:space="0" w:color="auto"/>
            <w:bottom w:val="none" w:sz="0" w:space="0" w:color="auto"/>
            <w:right w:val="none" w:sz="0" w:space="0" w:color="auto"/>
          </w:divBdr>
          <w:divsChild>
            <w:div w:id="1856916952">
              <w:marLeft w:val="0"/>
              <w:marRight w:val="0"/>
              <w:marTop w:val="0"/>
              <w:marBottom w:val="0"/>
              <w:divBdr>
                <w:top w:val="none" w:sz="0" w:space="0" w:color="auto"/>
                <w:left w:val="none" w:sz="0" w:space="0" w:color="auto"/>
                <w:bottom w:val="none" w:sz="0" w:space="0" w:color="auto"/>
                <w:right w:val="none" w:sz="0" w:space="0" w:color="auto"/>
              </w:divBdr>
            </w:div>
            <w:div w:id="1465543895">
              <w:marLeft w:val="0"/>
              <w:marRight w:val="0"/>
              <w:marTop w:val="0"/>
              <w:marBottom w:val="0"/>
              <w:divBdr>
                <w:top w:val="none" w:sz="0" w:space="0" w:color="auto"/>
                <w:left w:val="none" w:sz="0" w:space="0" w:color="auto"/>
                <w:bottom w:val="none" w:sz="0" w:space="0" w:color="auto"/>
                <w:right w:val="none" w:sz="0" w:space="0" w:color="auto"/>
              </w:divBdr>
            </w:div>
            <w:div w:id="390735985">
              <w:marLeft w:val="0"/>
              <w:marRight w:val="0"/>
              <w:marTop w:val="0"/>
              <w:marBottom w:val="0"/>
              <w:divBdr>
                <w:top w:val="none" w:sz="0" w:space="0" w:color="auto"/>
                <w:left w:val="none" w:sz="0" w:space="0" w:color="auto"/>
                <w:bottom w:val="none" w:sz="0" w:space="0" w:color="auto"/>
                <w:right w:val="none" w:sz="0" w:space="0" w:color="auto"/>
              </w:divBdr>
            </w:div>
            <w:div w:id="654840634">
              <w:marLeft w:val="0"/>
              <w:marRight w:val="0"/>
              <w:marTop w:val="0"/>
              <w:marBottom w:val="0"/>
              <w:divBdr>
                <w:top w:val="none" w:sz="0" w:space="0" w:color="auto"/>
                <w:left w:val="none" w:sz="0" w:space="0" w:color="auto"/>
                <w:bottom w:val="none" w:sz="0" w:space="0" w:color="auto"/>
                <w:right w:val="none" w:sz="0" w:space="0" w:color="auto"/>
              </w:divBdr>
            </w:div>
            <w:div w:id="536283479">
              <w:marLeft w:val="0"/>
              <w:marRight w:val="0"/>
              <w:marTop w:val="0"/>
              <w:marBottom w:val="0"/>
              <w:divBdr>
                <w:top w:val="none" w:sz="0" w:space="0" w:color="auto"/>
                <w:left w:val="none" w:sz="0" w:space="0" w:color="auto"/>
                <w:bottom w:val="none" w:sz="0" w:space="0" w:color="auto"/>
                <w:right w:val="none" w:sz="0" w:space="0" w:color="auto"/>
              </w:divBdr>
            </w:div>
            <w:div w:id="1202547296">
              <w:marLeft w:val="0"/>
              <w:marRight w:val="0"/>
              <w:marTop w:val="0"/>
              <w:marBottom w:val="0"/>
              <w:divBdr>
                <w:top w:val="none" w:sz="0" w:space="0" w:color="auto"/>
                <w:left w:val="none" w:sz="0" w:space="0" w:color="auto"/>
                <w:bottom w:val="none" w:sz="0" w:space="0" w:color="auto"/>
                <w:right w:val="none" w:sz="0" w:space="0" w:color="auto"/>
              </w:divBdr>
            </w:div>
            <w:div w:id="474876357">
              <w:marLeft w:val="0"/>
              <w:marRight w:val="0"/>
              <w:marTop w:val="0"/>
              <w:marBottom w:val="0"/>
              <w:divBdr>
                <w:top w:val="none" w:sz="0" w:space="0" w:color="auto"/>
                <w:left w:val="none" w:sz="0" w:space="0" w:color="auto"/>
                <w:bottom w:val="none" w:sz="0" w:space="0" w:color="auto"/>
                <w:right w:val="none" w:sz="0" w:space="0" w:color="auto"/>
              </w:divBdr>
            </w:div>
            <w:div w:id="736173705">
              <w:marLeft w:val="0"/>
              <w:marRight w:val="0"/>
              <w:marTop w:val="0"/>
              <w:marBottom w:val="0"/>
              <w:divBdr>
                <w:top w:val="none" w:sz="0" w:space="0" w:color="auto"/>
                <w:left w:val="none" w:sz="0" w:space="0" w:color="auto"/>
                <w:bottom w:val="none" w:sz="0" w:space="0" w:color="auto"/>
                <w:right w:val="none" w:sz="0" w:space="0" w:color="auto"/>
              </w:divBdr>
            </w:div>
            <w:div w:id="722173581">
              <w:marLeft w:val="0"/>
              <w:marRight w:val="0"/>
              <w:marTop w:val="0"/>
              <w:marBottom w:val="0"/>
              <w:divBdr>
                <w:top w:val="none" w:sz="0" w:space="0" w:color="auto"/>
                <w:left w:val="none" w:sz="0" w:space="0" w:color="auto"/>
                <w:bottom w:val="none" w:sz="0" w:space="0" w:color="auto"/>
                <w:right w:val="none" w:sz="0" w:space="0" w:color="auto"/>
              </w:divBdr>
            </w:div>
            <w:div w:id="1650986419">
              <w:marLeft w:val="0"/>
              <w:marRight w:val="0"/>
              <w:marTop w:val="0"/>
              <w:marBottom w:val="0"/>
              <w:divBdr>
                <w:top w:val="none" w:sz="0" w:space="0" w:color="auto"/>
                <w:left w:val="none" w:sz="0" w:space="0" w:color="auto"/>
                <w:bottom w:val="none" w:sz="0" w:space="0" w:color="auto"/>
                <w:right w:val="none" w:sz="0" w:space="0" w:color="auto"/>
              </w:divBdr>
            </w:div>
            <w:div w:id="506944940">
              <w:marLeft w:val="0"/>
              <w:marRight w:val="0"/>
              <w:marTop w:val="0"/>
              <w:marBottom w:val="0"/>
              <w:divBdr>
                <w:top w:val="none" w:sz="0" w:space="0" w:color="auto"/>
                <w:left w:val="none" w:sz="0" w:space="0" w:color="auto"/>
                <w:bottom w:val="none" w:sz="0" w:space="0" w:color="auto"/>
                <w:right w:val="none" w:sz="0" w:space="0" w:color="auto"/>
              </w:divBdr>
            </w:div>
            <w:div w:id="724989960">
              <w:marLeft w:val="0"/>
              <w:marRight w:val="0"/>
              <w:marTop w:val="0"/>
              <w:marBottom w:val="0"/>
              <w:divBdr>
                <w:top w:val="none" w:sz="0" w:space="0" w:color="auto"/>
                <w:left w:val="none" w:sz="0" w:space="0" w:color="auto"/>
                <w:bottom w:val="none" w:sz="0" w:space="0" w:color="auto"/>
                <w:right w:val="none" w:sz="0" w:space="0" w:color="auto"/>
              </w:divBdr>
            </w:div>
            <w:div w:id="2057777007">
              <w:marLeft w:val="0"/>
              <w:marRight w:val="0"/>
              <w:marTop w:val="0"/>
              <w:marBottom w:val="0"/>
              <w:divBdr>
                <w:top w:val="none" w:sz="0" w:space="0" w:color="auto"/>
                <w:left w:val="none" w:sz="0" w:space="0" w:color="auto"/>
                <w:bottom w:val="none" w:sz="0" w:space="0" w:color="auto"/>
                <w:right w:val="none" w:sz="0" w:space="0" w:color="auto"/>
              </w:divBdr>
            </w:div>
            <w:div w:id="1093169255">
              <w:marLeft w:val="0"/>
              <w:marRight w:val="0"/>
              <w:marTop w:val="0"/>
              <w:marBottom w:val="0"/>
              <w:divBdr>
                <w:top w:val="none" w:sz="0" w:space="0" w:color="auto"/>
                <w:left w:val="none" w:sz="0" w:space="0" w:color="auto"/>
                <w:bottom w:val="none" w:sz="0" w:space="0" w:color="auto"/>
                <w:right w:val="none" w:sz="0" w:space="0" w:color="auto"/>
              </w:divBdr>
            </w:div>
            <w:div w:id="129571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56577">
      <w:bodyDiv w:val="1"/>
      <w:marLeft w:val="0"/>
      <w:marRight w:val="0"/>
      <w:marTop w:val="0"/>
      <w:marBottom w:val="0"/>
      <w:divBdr>
        <w:top w:val="none" w:sz="0" w:space="0" w:color="auto"/>
        <w:left w:val="none" w:sz="0" w:space="0" w:color="auto"/>
        <w:bottom w:val="none" w:sz="0" w:space="0" w:color="auto"/>
        <w:right w:val="none" w:sz="0" w:space="0" w:color="auto"/>
      </w:divBdr>
    </w:div>
    <w:div w:id="1892032222">
      <w:bodyDiv w:val="1"/>
      <w:marLeft w:val="0"/>
      <w:marRight w:val="0"/>
      <w:marTop w:val="0"/>
      <w:marBottom w:val="0"/>
      <w:divBdr>
        <w:top w:val="none" w:sz="0" w:space="0" w:color="auto"/>
        <w:left w:val="none" w:sz="0" w:space="0" w:color="auto"/>
        <w:bottom w:val="none" w:sz="0" w:space="0" w:color="auto"/>
        <w:right w:val="none" w:sz="0" w:space="0" w:color="auto"/>
      </w:divBdr>
    </w:div>
    <w:div w:id="1929384170">
      <w:bodyDiv w:val="1"/>
      <w:marLeft w:val="0"/>
      <w:marRight w:val="0"/>
      <w:marTop w:val="0"/>
      <w:marBottom w:val="0"/>
      <w:divBdr>
        <w:top w:val="none" w:sz="0" w:space="0" w:color="auto"/>
        <w:left w:val="none" w:sz="0" w:space="0" w:color="auto"/>
        <w:bottom w:val="none" w:sz="0" w:space="0" w:color="auto"/>
        <w:right w:val="none" w:sz="0" w:space="0" w:color="auto"/>
      </w:divBdr>
      <w:divsChild>
        <w:div w:id="588730426">
          <w:marLeft w:val="0"/>
          <w:marRight w:val="0"/>
          <w:marTop w:val="0"/>
          <w:marBottom w:val="0"/>
          <w:divBdr>
            <w:top w:val="none" w:sz="0" w:space="0" w:color="auto"/>
            <w:left w:val="none" w:sz="0" w:space="0" w:color="auto"/>
            <w:bottom w:val="none" w:sz="0" w:space="0" w:color="auto"/>
            <w:right w:val="none" w:sz="0" w:space="0" w:color="auto"/>
          </w:divBdr>
        </w:div>
      </w:divsChild>
    </w:div>
    <w:div w:id="1940023620">
      <w:bodyDiv w:val="1"/>
      <w:marLeft w:val="0"/>
      <w:marRight w:val="0"/>
      <w:marTop w:val="0"/>
      <w:marBottom w:val="0"/>
      <w:divBdr>
        <w:top w:val="none" w:sz="0" w:space="0" w:color="auto"/>
        <w:left w:val="none" w:sz="0" w:space="0" w:color="auto"/>
        <w:bottom w:val="none" w:sz="0" w:space="0" w:color="auto"/>
        <w:right w:val="none" w:sz="0" w:space="0" w:color="auto"/>
      </w:divBdr>
    </w:div>
    <w:div w:id="1956015899">
      <w:bodyDiv w:val="1"/>
      <w:marLeft w:val="0"/>
      <w:marRight w:val="0"/>
      <w:marTop w:val="0"/>
      <w:marBottom w:val="0"/>
      <w:divBdr>
        <w:top w:val="none" w:sz="0" w:space="0" w:color="auto"/>
        <w:left w:val="none" w:sz="0" w:space="0" w:color="auto"/>
        <w:bottom w:val="none" w:sz="0" w:space="0" w:color="auto"/>
        <w:right w:val="none" w:sz="0" w:space="0" w:color="auto"/>
      </w:divBdr>
    </w:div>
    <w:div w:id="1967466458">
      <w:bodyDiv w:val="1"/>
      <w:marLeft w:val="0"/>
      <w:marRight w:val="0"/>
      <w:marTop w:val="0"/>
      <w:marBottom w:val="0"/>
      <w:divBdr>
        <w:top w:val="none" w:sz="0" w:space="0" w:color="auto"/>
        <w:left w:val="none" w:sz="0" w:space="0" w:color="auto"/>
        <w:bottom w:val="none" w:sz="0" w:space="0" w:color="auto"/>
        <w:right w:val="none" w:sz="0" w:space="0" w:color="auto"/>
      </w:divBdr>
    </w:div>
    <w:div w:id="1968243294">
      <w:bodyDiv w:val="1"/>
      <w:marLeft w:val="0"/>
      <w:marRight w:val="0"/>
      <w:marTop w:val="0"/>
      <w:marBottom w:val="0"/>
      <w:divBdr>
        <w:top w:val="none" w:sz="0" w:space="0" w:color="auto"/>
        <w:left w:val="none" w:sz="0" w:space="0" w:color="auto"/>
        <w:bottom w:val="none" w:sz="0" w:space="0" w:color="auto"/>
        <w:right w:val="none" w:sz="0" w:space="0" w:color="auto"/>
      </w:divBdr>
    </w:div>
    <w:div w:id="1976567607">
      <w:bodyDiv w:val="1"/>
      <w:marLeft w:val="0"/>
      <w:marRight w:val="0"/>
      <w:marTop w:val="0"/>
      <w:marBottom w:val="0"/>
      <w:divBdr>
        <w:top w:val="none" w:sz="0" w:space="0" w:color="auto"/>
        <w:left w:val="none" w:sz="0" w:space="0" w:color="auto"/>
        <w:bottom w:val="none" w:sz="0" w:space="0" w:color="auto"/>
        <w:right w:val="none" w:sz="0" w:space="0" w:color="auto"/>
      </w:divBdr>
    </w:div>
    <w:div w:id="2009403539">
      <w:bodyDiv w:val="1"/>
      <w:marLeft w:val="0"/>
      <w:marRight w:val="0"/>
      <w:marTop w:val="0"/>
      <w:marBottom w:val="0"/>
      <w:divBdr>
        <w:top w:val="none" w:sz="0" w:space="0" w:color="auto"/>
        <w:left w:val="none" w:sz="0" w:space="0" w:color="auto"/>
        <w:bottom w:val="none" w:sz="0" w:space="0" w:color="auto"/>
        <w:right w:val="none" w:sz="0" w:space="0" w:color="auto"/>
      </w:divBdr>
      <w:divsChild>
        <w:div w:id="1130250561">
          <w:marLeft w:val="0"/>
          <w:marRight w:val="0"/>
          <w:marTop w:val="0"/>
          <w:marBottom w:val="0"/>
          <w:divBdr>
            <w:top w:val="none" w:sz="0" w:space="0" w:color="auto"/>
            <w:left w:val="none" w:sz="0" w:space="0" w:color="auto"/>
            <w:bottom w:val="none" w:sz="0" w:space="0" w:color="auto"/>
            <w:right w:val="none" w:sz="0" w:space="0" w:color="auto"/>
          </w:divBdr>
        </w:div>
      </w:divsChild>
    </w:div>
    <w:div w:id="2096513107">
      <w:bodyDiv w:val="1"/>
      <w:marLeft w:val="0"/>
      <w:marRight w:val="0"/>
      <w:marTop w:val="0"/>
      <w:marBottom w:val="0"/>
      <w:divBdr>
        <w:top w:val="none" w:sz="0" w:space="0" w:color="auto"/>
        <w:left w:val="none" w:sz="0" w:space="0" w:color="auto"/>
        <w:bottom w:val="none" w:sz="0" w:space="0" w:color="auto"/>
        <w:right w:val="none" w:sz="0" w:space="0" w:color="auto"/>
      </w:divBdr>
    </w:div>
    <w:div w:id="2096971704">
      <w:bodyDiv w:val="1"/>
      <w:marLeft w:val="0"/>
      <w:marRight w:val="0"/>
      <w:marTop w:val="0"/>
      <w:marBottom w:val="0"/>
      <w:divBdr>
        <w:top w:val="none" w:sz="0" w:space="0" w:color="auto"/>
        <w:left w:val="none" w:sz="0" w:space="0" w:color="auto"/>
        <w:bottom w:val="none" w:sz="0" w:space="0" w:color="auto"/>
        <w:right w:val="none" w:sz="0" w:space="0" w:color="auto"/>
      </w:divBdr>
    </w:div>
    <w:div w:id="2138714278">
      <w:bodyDiv w:val="1"/>
      <w:marLeft w:val="0"/>
      <w:marRight w:val="0"/>
      <w:marTop w:val="0"/>
      <w:marBottom w:val="0"/>
      <w:divBdr>
        <w:top w:val="none" w:sz="0" w:space="0" w:color="auto"/>
        <w:left w:val="none" w:sz="0" w:space="0" w:color="auto"/>
        <w:bottom w:val="none" w:sz="0" w:space="0" w:color="auto"/>
        <w:right w:val="none" w:sz="0" w:space="0" w:color="auto"/>
      </w:divBdr>
    </w:div>
    <w:div w:id="2146968228">
      <w:bodyDiv w:val="1"/>
      <w:marLeft w:val="0"/>
      <w:marRight w:val="0"/>
      <w:marTop w:val="0"/>
      <w:marBottom w:val="0"/>
      <w:divBdr>
        <w:top w:val="none" w:sz="0" w:space="0" w:color="auto"/>
        <w:left w:val="none" w:sz="0" w:space="0" w:color="auto"/>
        <w:bottom w:val="none" w:sz="0" w:space="0" w:color="auto"/>
        <w:right w:val="none" w:sz="0" w:space="0" w:color="auto"/>
      </w:divBdr>
      <w:divsChild>
        <w:div w:id="947279981">
          <w:marLeft w:val="0"/>
          <w:marRight w:val="0"/>
          <w:marTop w:val="0"/>
          <w:marBottom w:val="0"/>
          <w:divBdr>
            <w:top w:val="none" w:sz="0" w:space="0" w:color="auto"/>
            <w:left w:val="none" w:sz="0" w:space="0" w:color="auto"/>
            <w:bottom w:val="none" w:sz="0" w:space="0" w:color="auto"/>
            <w:right w:val="none" w:sz="0" w:space="0" w:color="auto"/>
          </w:divBdr>
          <w:divsChild>
            <w:div w:id="29487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9.jpeg"/><Relationship Id="rId21" Type="http://schemas.openxmlformats.org/officeDocument/2006/relationships/hyperlink" Target="https://nodejs.org/" TargetMode="External"/><Relationship Id="rId42" Type="http://schemas.openxmlformats.org/officeDocument/2006/relationships/hyperlink" Target="https://m5stack.oss-cn-shenzhen.aliyuncs.com/resource/docs/datasheet/core/esp32_datasheet_cn.pdf" TargetMode="External"/><Relationship Id="rId47" Type="http://schemas.openxmlformats.org/officeDocument/2006/relationships/image" Target="media/image26.png"/><Relationship Id="rId63" Type="http://schemas.openxmlformats.org/officeDocument/2006/relationships/image" Target="media/image37.jpeg"/><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1.jpeg"/><Relationship Id="rId112" Type="http://schemas.openxmlformats.org/officeDocument/2006/relationships/image" Target="media/image84.jpeg"/><Relationship Id="rId16" Type="http://schemas.openxmlformats.org/officeDocument/2006/relationships/image" Target="media/image6.png"/><Relationship Id="rId107" Type="http://schemas.openxmlformats.org/officeDocument/2006/relationships/image" Target="media/image79.jpeg"/><Relationship Id="rId11" Type="http://schemas.openxmlformats.org/officeDocument/2006/relationships/image" Target="media/image1.png"/><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hyperlink" Target="https://homotix_it.e-mind.it/upld/catalogo/doc/TB6600.pdf" TargetMode="External"/><Relationship Id="rId58" Type="http://schemas.openxmlformats.org/officeDocument/2006/relationships/image" Target="media/image35.jpeg"/><Relationship Id="rId74" Type="http://schemas.openxmlformats.org/officeDocument/2006/relationships/image" Target="media/image46.png"/><Relationship Id="rId79" Type="http://schemas.openxmlformats.org/officeDocument/2006/relationships/image" Target="media/image51.png"/><Relationship Id="rId102" Type="http://schemas.openxmlformats.org/officeDocument/2006/relationships/image" Target="media/image74.jpeg"/><Relationship Id="rId123" Type="http://schemas.openxmlformats.org/officeDocument/2006/relationships/header" Target="header1.xml"/><Relationship Id="rId128"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62.jpeg"/><Relationship Id="rId95" Type="http://schemas.openxmlformats.org/officeDocument/2006/relationships/image" Target="media/image67.jpeg"/><Relationship Id="rId19" Type="http://schemas.openxmlformats.org/officeDocument/2006/relationships/hyperlink" Target="https://www.arduino.cc/en/software" TargetMode="External"/><Relationship Id="rId14" Type="http://schemas.openxmlformats.org/officeDocument/2006/relationships/image" Target="media/image4.png"/><Relationship Id="rId22" Type="http://schemas.openxmlformats.org/officeDocument/2006/relationships/hyperlink" Target="https://flutter.dev/" TargetMode="External"/><Relationship Id="rId27" Type="http://schemas.openxmlformats.org/officeDocument/2006/relationships/image" Target="media/image12.jpe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hyperlink" Target="https://m5stack.oss-cn-shenzhen.aliyuncs.com/resource/docs/datasheet/core/ILI9342C-ILITEK.pdf"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image" Target="media/image38.jpeg"/><Relationship Id="rId69" Type="http://schemas.openxmlformats.org/officeDocument/2006/relationships/image" Target="media/image43.jpeg"/><Relationship Id="rId77" Type="http://schemas.openxmlformats.org/officeDocument/2006/relationships/image" Target="media/image49.png"/><Relationship Id="rId100" Type="http://schemas.openxmlformats.org/officeDocument/2006/relationships/image" Target="media/image72.jpeg"/><Relationship Id="rId105" Type="http://schemas.openxmlformats.org/officeDocument/2006/relationships/image" Target="media/image77.jpeg"/><Relationship Id="rId113" Type="http://schemas.openxmlformats.org/officeDocument/2006/relationships/image" Target="media/image85.jpeg"/><Relationship Id="rId118" Type="http://schemas.openxmlformats.org/officeDocument/2006/relationships/image" Target="media/image90.jpeg"/><Relationship Id="rId12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30.jpeg"/><Relationship Id="rId72" Type="http://schemas.openxmlformats.org/officeDocument/2006/relationships/image" Target="media/image44.png"/><Relationship Id="rId80" Type="http://schemas.openxmlformats.org/officeDocument/2006/relationships/image" Target="media/image52.jpeg"/><Relationship Id="rId85" Type="http://schemas.openxmlformats.org/officeDocument/2006/relationships/image" Target="media/image57.png"/><Relationship Id="rId93" Type="http://schemas.openxmlformats.org/officeDocument/2006/relationships/image" Target="media/image65.jpeg"/><Relationship Id="rId98" Type="http://schemas.openxmlformats.org/officeDocument/2006/relationships/image" Target="media/image70.jpeg"/><Relationship Id="rId121" Type="http://schemas.openxmlformats.org/officeDocument/2006/relationships/image" Target="media/image93.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cs.rs-online.com/26d8/A700000010377841.pdf" TargetMode="External"/><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5.png"/><Relationship Id="rId59" Type="http://schemas.openxmlformats.org/officeDocument/2006/relationships/hyperlink" Target="https://docs.rs-online.com/70bd/0900766b816fb6df.pdf" TargetMode="External"/><Relationship Id="rId67" Type="http://schemas.openxmlformats.org/officeDocument/2006/relationships/image" Target="media/image41.png"/><Relationship Id="rId103" Type="http://schemas.openxmlformats.org/officeDocument/2006/relationships/image" Target="media/image75.jpeg"/><Relationship Id="rId108" Type="http://schemas.openxmlformats.org/officeDocument/2006/relationships/image" Target="media/image80.jpeg"/><Relationship Id="rId116" Type="http://schemas.openxmlformats.org/officeDocument/2006/relationships/image" Target="media/image88.jpeg"/><Relationship Id="rId124" Type="http://schemas.openxmlformats.org/officeDocument/2006/relationships/footer" Target="footer1.xml"/><Relationship Id="rId129" Type="http://schemas.openxmlformats.org/officeDocument/2006/relationships/theme" Target="theme/theme1.xml"/><Relationship Id="rId20" Type="http://schemas.openxmlformats.org/officeDocument/2006/relationships/hyperlink" Target="https://code.visualstudio.com/" TargetMode="External"/><Relationship Id="rId41" Type="http://schemas.openxmlformats.org/officeDocument/2006/relationships/image" Target="media/image23.jpeg"/><Relationship Id="rId54" Type="http://schemas.openxmlformats.org/officeDocument/2006/relationships/image" Target="media/image31.jpg"/><Relationship Id="rId62" Type="http://schemas.openxmlformats.org/officeDocument/2006/relationships/image" Target="media/image36.jpeg"/><Relationship Id="rId70" Type="http://schemas.openxmlformats.org/officeDocument/2006/relationships/hyperlink" Target="https://docs.rs-online.com/5a0f/0900766b8137fde5.pdf" TargetMode="External"/><Relationship Id="rId75" Type="http://schemas.openxmlformats.org/officeDocument/2006/relationships/image" Target="media/image47.jpeg"/><Relationship Id="rId83" Type="http://schemas.openxmlformats.org/officeDocument/2006/relationships/image" Target="media/image55.png"/><Relationship Id="rId88" Type="http://schemas.openxmlformats.org/officeDocument/2006/relationships/image" Target="media/image60.jpeg"/><Relationship Id="rId91" Type="http://schemas.openxmlformats.org/officeDocument/2006/relationships/image" Target="media/image63.jpeg"/><Relationship Id="rId96" Type="http://schemas.openxmlformats.org/officeDocument/2006/relationships/image" Target="media/image68.jpeg"/><Relationship Id="rId111" Type="http://schemas.openxmlformats.org/officeDocument/2006/relationships/image" Target="media/image83.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9.jpeg"/><Relationship Id="rId28" Type="http://schemas.openxmlformats.org/officeDocument/2006/relationships/hyperlink" Target="https://docs.rs-online.com/94f8/A700000009253635.pdf" TargetMode="External"/><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4.png"/><Relationship Id="rId106" Type="http://schemas.openxmlformats.org/officeDocument/2006/relationships/image" Target="media/image78.jpeg"/><Relationship Id="rId114" Type="http://schemas.openxmlformats.org/officeDocument/2006/relationships/image" Target="media/image86.jpeg"/><Relationship Id="rId119" Type="http://schemas.openxmlformats.org/officeDocument/2006/relationships/image" Target="media/image91.jpeg"/><Relationship Id="rId12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hyperlink" Target="https://m5stack.oss-cn-shenzhen.aliyuncs.com/resource/docs/datasheet/core/IIC_IP5306_REG_V1.4_cn.pdf" TargetMode="External"/><Relationship Id="rId52" Type="http://schemas.openxmlformats.org/officeDocument/2006/relationships/hyperlink" Target="https://homotix_it.e-mind.it/upld/catalogo/doc/TB6600HG.pdf" TargetMode="External"/><Relationship Id="rId60" Type="http://schemas.openxmlformats.org/officeDocument/2006/relationships/hyperlink" Target="https://docs.rs-online.com/1563/0900766b816fb6d5.pdf" TargetMode="External"/><Relationship Id="rId65" Type="http://schemas.openxmlformats.org/officeDocument/2006/relationships/image" Target="media/image39.png"/><Relationship Id="rId73" Type="http://schemas.openxmlformats.org/officeDocument/2006/relationships/image" Target="media/image45.jpe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jpeg"/><Relationship Id="rId99" Type="http://schemas.openxmlformats.org/officeDocument/2006/relationships/image" Target="media/image71.jpeg"/><Relationship Id="rId101" Type="http://schemas.openxmlformats.org/officeDocument/2006/relationships/image" Target="media/image73.jpeg"/><Relationship Id="rId122" Type="http://schemas.openxmlformats.org/officeDocument/2006/relationships/image" Target="media/image94.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svg"/><Relationship Id="rId18" Type="http://schemas.openxmlformats.org/officeDocument/2006/relationships/image" Target="media/image8.svg"/><Relationship Id="rId39" Type="http://schemas.openxmlformats.org/officeDocument/2006/relationships/hyperlink" Target="https://docs.rs-online.com/75d2/A700000007993904.pdf" TargetMode="External"/><Relationship Id="rId109" Type="http://schemas.openxmlformats.org/officeDocument/2006/relationships/image" Target="media/image81.jpeg"/><Relationship Id="rId34" Type="http://schemas.openxmlformats.org/officeDocument/2006/relationships/image" Target="media/image17.jpeg"/><Relationship Id="rId50" Type="http://schemas.openxmlformats.org/officeDocument/2006/relationships/image" Target="media/image29.png"/><Relationship Id="rId55" Type="http://schemas.openxmlformats.org/officeDocument/2006/relationships/image" Target="media/image32.png"/><Relationship Id="rId76" Type="http://schemas.openxmlformats.org/officeDocument/2006/relationships/image" Target="media/image48.jpeg"/><Relationship Id="rId97" Type="http://schemas.openxmlformats.org/officeDocument/2006/relationships/image" Target="media/image69.jpeg"/><Relationship Id="rId104" Type="http://schemas.openxmlformats.org/officeDocument/2006/relationships/image" Target="media/image76.jpeg"/><Relationship Id="rId120" Type="http://schemas.openxmlformats.org/officeDocument/2006/relationships/image" Target="media/image92.jpeg"/><Relationship Id="rId125"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hyperlink" Target="https://docs.rs-online.com/b904/A700000010195895.pdf" TargetMode="External"/><Relationship Id="rId92" Type="http://schemas.openxmlformats.org/officeDocument/2006/relationships/image" Target="media/image64.jpeg"/><Relationship Id="rId2" Type="http://schemas.openxmlformats.org/officeDocument/2006/relationships/customXml" Target="../customXml/item2.xml"/><Relationship Id="rId29" Type="http://schemas.openxmlformats.org/officeDocument/2006/relationships/hyperlink" Target="https://docs.rs-online.com/e356/A700000012854865.pdf" TargetMode="External"/><Relationship Id="rId24" Type="http://schemas.openxmlformats.org/officeDocument/2006/relationships/image" Target="media/image10.jpeg"/><Relationship Id="rId40" Type="http://schemas.openxmlformats.org/officeDocument/2006/relationships/image" Target="media/image22.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jpeg"/><Relationship Id="rId115" Type="http://schemas.openxmlformats.org/officeDocument/2006/relationships/image" Target="media/image87.jpeg"/><Relationship Id="rId61" Type="http://schemas.openxmlformats.org/officeDocument/2006/relationships/hyperlink" Target="https://docs.rs-online.com/17a2/A700000008879839.pdf" TargetMode="External"/><Relationship Id="rId82" Type="http://schemas.openxmlformats.org/officeDocument/2006/relationships/image" Target="media/image5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TENTE\AppData\Roaming\Microsoft\Templates\Tesina%20a%20tema%20jazz.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0BB2375-1330-4716-9D1F-0E527E72E8F9}">
  <ds:schemaRefs>
    <ds:schemaRef ds:uri="http://schemas.openxmlformats.org/officeDocument/2006/bibliography"/>
  </ds:schemaRefs>
</ds:datastoreItem>
</file>

<file path=customXml/itemProps3.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4.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Tesina a tema jazz.dotx</Template>
  <TotalTime>57</TotalTime>
  <Pages>118</Pages>
  <Words>15015</Words>
  <Characters>85588</Characters>
  <Application>Microsoft Office Word</Application>
  <DocSecurity>0</DocSecurity>
  <Lines>713</Lines>
  <Paragraphs>200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100403</CharactersWithSpaces>
  <SharedDoc>false</SharedDoc>
  <HLinks>
    <vt:vector size="108" baseType="variant">
      <vt:variant>
        <vt:i4>5636099</vt:i4>
      </vt:variant>
      <vt:variant>
        <vt:i4>51</vt:i4>
      </vt:variant>
      <vt:variant>
        <vt:i4>0</vt:i4>
      </vt:variant>
      <vt:variant>
        <vt:i4>5</vt:i4>
      </vt:variant>
      <vt:variant>
        <vt:lpwstr>https://docs.rs-online.com/b904/A700000010195895.pdf</vt:lpwstr>
      </vt:variant>
      <vt:variant>
        <vt:lpwstr/>
      </vt:variant>
      <vt:variant>
        <vt:i4>524381</vt:i4>
      </vt:variant>
      <vt:variant>
        <vt:i4>48</vt:i4>
      </vt:variant>
      <vt:variant>
        <vt:i4>0</vt:i4>
      </vt:variant>
      <vt:variant>
        <vt:i4>5</vt:i4>
      </vt:variant>
      <vt:variant>
        <vt:lpwstr>https://docs.rs-online.com/5a0f/0900766b8137fde5.pdf</vt:lpwstr>
      </vt:variant>
      <vt:variant>
        <vt:lpwstr/>
      </vt:variant>
      <vt:variant>
        <vt:i4>6160389</vt:i4>
      </vt:variant>
      <vt:variant>
        <vt:i4>45</vt:i4>
      </vt:variant>
      <vt:variant>
        <vt:i4>0</vt:i4>
      </vt:variant>
      <vt:variant>
        <vt:i4>5</vt:i4>
      </vt:variant>
      <vt:variant>
        <vt:lpwstr>https://docs.rs-online.com/17a2/A700000008879839.pdf</vt:lpwstr>
      </vt:variant>
      <vt:variant>
        <vt:lpwstr/>
      </vt:variant>
      <vt:variant>
        <vt:i4>589916</vt:i4>
      </vt:variant>
      <vt:variant>
        <vt:i4>42</vt:i4>
      </vt:variant>
      <vt:variant>
        <vt:i4>0</vt:i4>
      </vt:variant>
      <vt:variant>
        <vt:i4>5</vt:i4>
      </vt:variant>
      <vt:variant>
        <vt:lpwstr>https://docs.rs-online.com/1563/0900766b816fb6d5.pdf</vt:lpwstr>
      </vt:variant>
      <vt:variant>
        <vt:lpwstr/>
      </vt:variant>
      <vt:variant>
        <vt:i4>524302</vt:i4>
      </vt:variant>
      <vt:variant>
        <vt:i4>39</vt:i4>
      </vt:variant>
      <vt:variant>
        <vt:i4>0</vt:i4>
      </vt:variant>
      <vt:variant>
        <vt:i4>5</vt:i4>
      </vt:variant>
      <vt:variant>
        <vt:lpwstr>https://docs.rs-online.com/70bd/0900766b816fb6df.pdf</vt:lpwstr>
      </vt:variant>
      <vt:variant>
        <vt:lpwstr/>
      </vt:variant>
      <vt:variant>
        <vt:i4>6684699</vt:i4>
      </vt:variant>
      <vt:variant>
        <vt:i4>36</vt:i4>
      </vt:variant>
      <vt:variant>
        <vt:i4>0</vt:i4>
      </vt:variant>
      <vt:variant>
        <vt:i4>5</vt:i4>
      </vt:variant>
      <vt:variant>
        <vt:lpwstr>https://homotix_it.e-mind.it/upld/catalogo/doc/TB6600.pdf</vt:lpwstr>
      </vt:variant>
      <vt:variant>
        <vt:lpwstr/>
      </vt:variant>
      <vt:variant>
        <vt:i4>917628</vt:i4>
      </vt:variant>
      <vt:variant>
        <vt:i4>33</vt:i4>
      </vt:variant>
      <vt:variant>
        <vt:i4>0</vt:i4>
      </vt:variant>
      <vt:variant>
        <vt:i4>5</vt:i4>
      </vt:variant>
      <vt:variant>
        <vt:lpwstr>https://homotix_it.e-mind.it/upld/catalogo/doc/TB6600HG.pdf</vt:lpwstr>
      </vt:variant>
      <vt:variant>
        <vt:lpwstr/>
      </vt:variant>
      <vt:variant>
        <vt:i4>5046340</vt:i4>
      </vt:variant>
      <vt:variant>
        <vt:i4>30</vt:i4>
      </vt:variant>
      <vt:variant>
        <vt:i4>0</vt:i4>
      </vt:variant>
      <vt:variant>
        <vt:i4>5</vt:i4>
      </vt:variant>
      <vt:variant>
        <vt:lpwstr>https://m5stack.oss-cn-shenzhen.aliyuncs.com/resource/docs/datasheet/core/IIC_IP5306_REG_V1.4_cn.pdf</vt:lpwstr>
      </vt:variant>
      <vt:variant>
        <vt:lpwstr/>
      </vt:variant>
      <vt:variant>
        <vt:i4>4784196</vt:i4>
      </vt:variant>
      <vt:variant>
        <vt:i4>27</vt:i4>
      </vt:variant>
      <vt:variant>
        <vt:i4>0</vt:i4>
      </vt:variant>
      <vt:variant>
        <vt:i4>5</vt:i4>
      </vt:variant>
      <vt:variant>
        <vt:lpwstr>https://m5stack.oss-cn-shenzhen.aliyuncs.com/resource/docs/datasheet/core/ILI9342C-ILITEK.pdf</vt:lpwstr>
      </vt:variant>
      <vt:variant>
        <vt:lpwstr/>
      </vt:variant>
      <vt:variant>
        <vt:i4>5308439</vt:i4>
      </vt:variant>
      <vt:variant>
        <vt:i4>24</vt:i4>
      </vt:variant>
      <vt:variant>
        <vt:i4>0</vt:i4>
      </vt:variant>
      <vt:variant>
        <vt:i4>5</vt:i4>
      </vt:variant>
      <vt:variant>
        <vt:lpwstr>https://m5stack.oss-cn-shenzhen.aliyuncs.com/resource/docs/datasheet/core/esp32_datasheet_cn.pdf</vt:lpwstr>
      </vt:variant>
      <vt:variant>
        <vt:lpwstr/>
      </vt:variant>
      <vt:variant>
        <vt:i4>5242895</vt:i4>
      </vt:variant>
      <vt:variant>
        <vt:i4>21</vt:i4>
      </vt:variant>
      <vt:variant>
        <vt:i4>0</vt:i4>
      </vt:variant>
      <vt:variant>
        <vt:i4>5</vt:i4>
      </vt:variant>
      <vt:variant>
        <vt:lpwstr>https://docs.rs-online.com/75d2/A700000007993904.pdf</vt:lpwstr>
      </vt:variant>
      <vt:variant>
        <vt:lpwstr/>
      </vt:variant>
      <vt:variant>
        <vt:i4>5898252</vt:i4>
      </vt:variant>
      <vt:variant>
        <vt:i4>18</vt:i4>
      </vt:variant>
      <vt:variant>
        <vt:i4>0</vt:i4>
      </vt:variant>
      <vt:variant>
        <vt:i4>5</vt:i4>
      </vt:variant>
      <vt:variant>
        <vt:lpwstr>https://docs.rs-online.com/e356/A700000012854865.pdf</vt:lpwstr>
      </vt:variant>
      <vt:variant>
        <vt:lpwstr/>
      </vt:variant>
      <vt:variant>
        <vt:i4>5242892</vt:i4>
      </vt:variant>
      <vt:variant>
        <vt:i4>15</vt:i4>
      </vt:variant>
      <vt:variant>
        <vt:i4>0</vt:i4>
      </vt:variant>
      <vt:variant>
        <vt:i4>5</vt:i4>
      </vt:variant>
      <vt:variant>
        <vt:lpwstr>https://docs.rs-online.com/94f8/A700000009253635.pdf</vt:lpwstr>
      </vt:variant>
      <vt:variant>
        <vt:lpwstr/>
      </vt:variant>
      <vt:variant>
        <vt:i4>5767181</vt:i4>
      </vt:variant>
      <vt:variant>
        <vt:i4>12</vt:i4>
      </vt:variant>
      <vt:variant>
        <vt:i4>0</vt:i4>
      </vt:variant>
      <vt:variant>
        <vt:i4>5</vt:i4>
      </vt:variant>
      <vt:variant>
        <vt:lpwstr>https://docs.rs-online.com/26d8/A700000010377841.pdf</vt:lpwstr>
      </vt:variant>
      <vt:variant>
        <vt:lpwstr/>
      </vt:variant>
      <vt:variant>
        <vt:i4>524359</vt:i4>
      </vt:variant>
      <vt:variant>
        <vt:i4>9</vt:i4>
      </vt:variant>
      <vt:variant>
        <vt:i4>0</vt:i4>
      </vt:variant>
      <vt:variant>
        <vt:i4>5</vt:i4>
      </vt:variant>
      <vt:variant>
        <vt:lpwstr>https://flutter.dev/</vt:lpwstr>
      </vt:variant>
      <vt:variant>
        <vt:lpwstr/>
      </vt:variant>
      <vt:variant>
        <vt:i4>6291580</vt:i4>
      </vt:variant>
      <vt:variant>
        <vt:i4>6</vt:i4>
      </vt:variant>
      <vt:variant>
        <vt:i4>0</vt:i4>
      </vt:variant>
      <vt:variant>
        <vt:i4>5</vt:i4>
      </vt:variant>
      <vt:variant>
        <vt:lpwstr>https://nodejs.org/</vt:lpwstr>
      </vt:variant>
      <vt:variant>
        <vt:lpwstr/>
      </vt:variant>
      <vt:variant>
        <vt:i4>8257640</vt:i4>
      </vt:variant>
      <vt:variant>
        <vt:i4>3</vt:i4>
      </vt:variant>
      <vt:variant>
        <vt:i4>0</vt:i4>
      </vt:variant>
      <vt:variant>
        <vt:i4>5</vt:i4>
      </vt:variant>
      <vt:variant>
        <vt:lpwstr>https://code.visualstudio.com/</vt:lpwstr>
      </vt:variant>
      <vt:variant>
        <vt:lpwstr/>
      </vt:variant>
      <vt:variant>
        <vt:i4>3735665</vt:i4>
      </vt:variant>
      <vt:variant>
        <vt:i4>0</vt:i4>
      </vt:variant>
      <vt:variant>
        <vt:i4>0</vt:i4>
      </vt:variant>
      <vt:variant>
        <vt:i4>5</vt:i4>
      </vt:variant>
      <vt:variant>
        <vt:lpwstr>https://www.arduino.cc/en/software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UTENTE</dc:creator>
  <cp:keywords/>
  <dc:description/>
  <cp:lastModifiedBy>Norcen Wei Ye</cp:lastModifiedBy>
  <cp:revision>4</cp:revision>
  <dcterms:created xsi:type="dcterms:W3CDTF">2025-06-25T01:07:00Z</dcterms:created>
  <dcterms:modified xsi:type="dcterms:W3CDTF">2025-06-25T20:53:00Z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