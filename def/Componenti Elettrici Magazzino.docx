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1A17A6">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415664B6" w:rsidR="00EB108F" w:rsidRPr="00EB108F" w:rsidRDefault="00A1205B" w:rsidP="00F77A9C">
            <w:pPr>
              <w:jc w:val="both"/>
            </w:pPr>
            <w:r>
              <w:rPr>
                <w:sz w:val="36"/>
              </w:rPr>
              <w:t>Componenti Elettrici</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lastRenderedPageBreak/>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720007D6" w:rsidR="00DA710A" w:rsidRPr="005B4867" w:rsidRDefault="00D7472C" w:rsidP="00F77A9C">
      <w:pPr>
        <w:jc w:val="both"/>
      </w:pPr>
      <w:r>
        <w:t>COMPONENTI ELETTRICI</w:t>
      </w:r>
    </w:p>
    <w:p w14:paraId="387A2E00" w14:textId="77777777" w:rsidR="00DA710A" w:rsidRDefault="00DA710A" w:rsidP="00F77A9C">
      <w:pPr>
        <w:jc w:val="both"/>
      </w:pPr>
    </w:p>
    <w:p w14:paraId="32515B0A" w14:textId="08EE4037" w:rsidR="00DA710A" w:rsidRDefault="000B548B" w:rsidP="00F77A9C">
      <w:pPr>
        <w:jc w:val="both"/>
      </w:pPr>
      <w:r>
        <w:t>M</w:t>
      </w:r>
      <w:r w:rsidR="001B3FB9">
        <w:t xml:space="preserve">otore </w:t>
      </w:r>
      <w:proofErr w:type="spellStart"/>
      <w:r w:rsidR="001B3FB9">
        <w:t>stepper</w:t>
      </w:r>
      <w:proofErr w:type="spellEnd"/>
      <w:r w:rsidR="00DA710A">
        <w:t>…………………………………………………………………………</w:t>
      </w:r>
      <w:r w:rsidR="00925B87">
        <w:t xml:space="preserve">…………………………………………………. </w:t>
      </w:r>
      <w:r w:rsidR="001B3FB9">
        <w:t xml:space="preserve">                       </w:t>
      </w:r>
      <w:r w:rsidR="00925B87">
        <w:t xml:space="preserve">3 </w:t>
      </w:r>
    </w:p>
    <w:p w14:paraId="3D89D97B" w14:textId="77777777" w:rsidR="00925B87" w:rsidRDefault="00925B87" w:rsidP="00F77A9C">
      <w:pPr>
        <w:jc w:val="both"/>
      </w:pPr>
    </w:p>
    <w:p w14:paraId="20AB6CDB" w14:textId="0D5FDD19" w:rsidR="00DA710A" w:rsidRDefault="000B548B" w:rsidP="00F77A9C">
      <w:pPr>
        <w:jc w:val="both"/>
      </w:pPr>
      <w:r>
        <w:t>Arduino</w:t>
      </w:r>
      <w:r w:rsidR="00DA710A">
        <w:t>……………………………………………………………………………………</w:t>
      </w:r>
      <w:r w:rsidR="00925B87">
        <w:t>…………………………………………………….</w:t>
      </w:r>
      <w:r w:rsidR="001B3FB9">
        <w:t xml:space="preserve">                          </w:t>
      </w:r>
      <w:r w:rsidR="00925B87">
        <w:t>4</w:t>
      </w:r>
    </w:p>
    <w:p w14:paraId="3A2999A8" w14:textId="77777777" w:rsidR="00D7472C" w:rsidRDefault="00D7472C" w:rsidP="00F77A9C">
      <w:pPr>
        <w:jc w:val="both"/>
      </w:pPr>
    </w:p>
    <w:p w14:paraId="01389AB0" w14:textId="338001D1" w:rsidR="00DA710A" w:rsidRDefault="000B548B" w:rsidP="00F77A9C">
      <w:pPr>
        <w:jc w:val="both"/>
      </w:pPr>
      <w:r>
        <w:t>C</w:t>
      </w:r>
      <w:r w:rsidR="001B3FB9">
        <w:t xml:space="preserve">amera 5 </w:t>
      </w:r>
      <w:proofErr w:type="spellStart"/>
      <w:r w:rsidR="001B3FB9">
        <w:t>mpx</w:t>
      </w:r>
      <w:proofErr w:type="spellEnd"/>
      <w:r w:rsidR="00DA710A">
        <w:t>……………………………………………………………………………………………………………………</w:t>
      </w:r>
      <w:r w:rsidR="00925B87">
        <w:t>……</w:t>
      </w:r>
      <w:r w:rsidR="001B3FB9">
        <w:t>……</w:t>
      </w:r>
      <w:r w:rsidR="00320011">
        <w:t>.</w:t>
      </w:r>
      <w:r w:rsidR="00925B87">
        <w:t xml:space="preserve"> </w:t>
      </w:r>
      <w:r w:rsidR="001B3FB9">
        <w:t xml:space="preserve">                         </w:t>
      </w:r>
      <w:r w:rsidR="00925B87">
        <w:t>5</w:t>
      </w:r>
    </w:p>
    <w:p w14:paraId="7392F3E1" w14:textId="77777777" w:rsidR="00DA710A" w:rsidRDefault="00DA710A" w:rsidP="00F77A9C">
      <w:pPr>
        <w:jc w:val="both"/>
      </w:pPr>
    </w:p>
    <w:p w14:paraId="67A2E371" w14:textId="3882111E" w:rsidR="00DA710A" w:rsidRPr="005B4867" w:rsidRDefault="000B548B" w:rsidP="00F77A9C">
      <w:pPr>
        <w:jc w:val="both"/>
      </w:pPr>
      <w:r>
        <w:t>A</w:t>
      </w:r>
      <w:r w:rsidR="001B3FB9">
        <w:t>limentatore cc 12 v</w:t>
      </w:r>
      <w:r w:rsidR="00DA710A">
        <w:t>………………………………………………………………………………………</w:t>
      </w:r>
      <w:r w:rsidR="00925B87">
        <w:t>……………………</w:t>
      </w:r>
      <w:r w:rsidR="001B3FB9">
        <w:t>……</w:t>
      </w:r>
      <w:r w:rsidR="00D7472C">
        <w:t>.</w:t>
      </w:r>
      <w:r w:rsidR="00925B87">
        <w:t xml:space="preserve"> </w:t>
      </w:r>
      <w:r w:rsidR="001B3FB9">
        <w:t xml:space="preserve">                             </w:t>
      </w:r>
      <w:r w:rsidR="00925B87">
        <w:t>6</w:t>
      </w:r>
    </w:p>
    <w:p w14:paraId="6EFC5039" w14:textId="77777777" w:rsidR="00DA710A" w:rsidRDefault="00DA710A" w:rsidP="00F77A9C">
      <w:pPr>
        <w:jc w:val="both"/>
      </w:pPr>
    </w:p>
    <w:p w14:paraId="609E834E" w14:textId="1491D399" w:rsidR="00DA710A" w:rsidRDefault="000B548B" w:rsidP="00F77A9C">
      <w:pPr>
        <w:jc w:val="both"/>
      </w:pPr>
      <w:r>
        <w:t>D</w:t>
      </w:r>
      <w:r w:rsidR="001B3FB9">
        <w:t xml:space="preserve">rive </w:t>
      </w:r>
      <w:proofErr w:type="spellStart"/>
      <w:r w:rsidR="001B3FB9">
        <w:t>tb</w:t>
      </w:r>
      <w:proofErr w:type="spellEnd"/>
      <w:r w:rsidR="001B3FB9">
        <w:t xml:space="preserve"> 6600</w:t>
      </w:r>
      <w:r w:rsidR="00DA710A">
        <w:t>……………………………………………………………………………………………………………</w:t>
      </w:r>
      <w:r w:rsidR="006D4A82">
        <w:t>……………………</w:t>
      </w:r>
      <w:r w:rsidR="008D6E1D">
        <w:t>.</w:t>
      </w:r>
      <w:r w:rsidR="006D4A82">
        <w:t xml:space="preserve"> </w:t>
      </w:r>
      <w:r w:rsidR="001B3FB9">
        <w:t xml:space="preserve">                         </w:t>
      </w:r>
      <w:r w:rsidR="006D4A82">
        <w:t>7</w:t>
      </w:r>
    </w:p>
    <w:p w14:paraId="37D82A95" w14:textId="77777777" w:rsidR="00A1205B" w:rsidRDefault="00A1205B" w:rsidP="00A1205B">
      <w:pPr>
        <w:jc w:val="both"/>
      </w:pPr>
    </w:p>
    <w:p w14:paraId="21ECC742" w14:textId="7DE430D7" w:rsidR="00A1205B" w:rsidRPr="005B4867" w:rsidRDefault="000B548B" w:rsidP="00A1205B">
      <w:pPr>
        <w:jc w:val="both"/>
      </w:pPr>
      <w:r>
        <w:t>M</w:t>
      </w:r>
      <w:r w:rsidR="001B3FB9">
        <w:t xml:space="preserve">5 </w:t>
      </w:r>
      <w:proofErr w:type="spellStart"/>
      <w:r w:rsidR="001B3FB9">
        <w:t>stack</w:t>
      </w:r>
      <w:proofErr w:type="spellEnd"/>
      <w:r w:rsidR="001B3FB9">
        <w:t xml:space="preserve"> </w:t>
      </w:r>
      <w:r w:rsidR="00A1205B">
        <w:t>………………………………………………………………………………………………………………………………………</w:t>
      </w:r>
      <w:r w:rsidR="00927FCD">
        <w:t>.</w:t>
      </w:r>
      <w:r w:rsidR="006D4A82">
        <w:t xml:space="preserve"> </w:t>
      </w:r>
      <w:r w:rsidR="001B3FB9">
        <w:t xml:space="preserve">                     </w:t>
      </w:r>
      <w:r w:rsidR="006D4A82">
        <w:t>8</w:t>
      </w:r>
    </w:p>
    <w:p w14:paraId="108C98FD" w14:textId="5460D589" w:rsidR="00A1205B" w:rsidRPr="005B4867" w:rsidRDefault="00A1205B" w:rsidP="00F77A9C">
      <w:pPr>
        <w:jc w:val="both"/>
      </w:pPr>
    </w:p>
    <w:p w14:paraId="16B96C82" w14:textId="3622C0CD" w:rsidR="00A1205B" w:rsidRDefault="00A1205B" w:rsidP="00F77A9C">
      <w:pPr>
        <w:jc w:val="both"/>
      </w:pPr>
    </w:p>
    <w:p w14:paraId="6E4B3B4E" w14:textId="572F2070" w:rsidR="00BF5574" w:rsidRDefault="00BF5574" w:rsidP="00F77A9C">
      <w:pPr>
        <w:jc w:val="both"/>
      </w:pPr>
    </w:p>
    <w:p w14:paraId="45FC4154" w14:textId="796308C8" w:rsidR="00BF5574" w:rsidRDefault="00BF5574" w:rsidP="00F77A9C">
      <w:pPr>
        <w:jc w:val="both"/>
      </w:pPr>
    </w:p>
    <w:p w14:paraId="6754D59E" w14:textId="3C93FD11" w:rsidR="00BF5574" w:rsidRDefault="00BF5574" w:rsidP="00F77A9C">
      <w:pPr>
        <w:jc w:val="both"/>
      </w:pPr>
    </w:p>
    <w:p w14:paraId="146059E2" w14:textId="4F64EB5F" w:rsidR="00BF5574" w:rsidRDefault="00BF5574" w:rsidP="00F77A9C">
      <w:pPr>
        <w:jc w:val="both"/>
      </w:pPr>
    </w:p>
    <w:p w14:paraId="6DA68528" w14:textId="284F5415" w:rsidR="00BF5574" w:rsidRDefault="00BF5574" w:rsidP="00F77A9C">
      <w:pPr>
        <w:jc w:val="both"/>
      </w:pPr>
    </w:p>
    <w:p w14:paraId="0659698C" w14:textId="2F32D104" w:rsidR="00BF5574" w:rsidRDefault="00BF5574" w:rsidP="00F77A9C">
      <w:pPr>
        <w:jc w:val="both"/>
      </w:pPr>
    </w:p>
    <w:p w14:paraId="4B893FEC" w14:textId="6B6626C9" w:rsidR="00BF5574" w:rsidRDefault="00BF5574" w:rsidP="00F77A9C">
      <w:pPr>
        <w:jc w:val="both"/>
      </w:pPr>
    </w:p>
    <w:p w14:paraId="48EAD5FE" w14:textId="74205D8B" w:rsidR="00BF5574" w:rsidRDefault="00BF5574" w:rsidP="00F77A9C">
      <w:pPr>
        <w:jc w:val="both"/>
      </w:pPr>
    </w:p>
    <w:p w14:paraId="18B18965" w14:textId="6DF0B0BE" w:rsidR="00BF5574" w:rsidRDefault="00BF5574" w:rsidP="00F77A9C">
      <w:pPr>
        <w:jc w:val="both"/>
      </w:pPr>
    </w:p>
    <w:p w14:paraId="45B96D0C" w14:textId="7599414B" w:rsidR="00BF5574" w:rsidRDefault="00BF5574" w:rsidP="00F77A9C">
      <w:pPr>
        <w:jc w:val="both"/>
      </w:pPr>
    </w:p>
    <w:p w14:paraId="136AD595" w14:textId="04906802" w:rsidR="00BF5574" w:rsidRDefault="00BF5574" w:rsidP="00F77A9C">
      <w:pPr>
        <w:jc w:val="both"/>
      </w:pPr>
    </w:p>
    <w:p w14:paraId="32F2D504" w14:textId="28E2CE73" w:rsidR="00BF5574" w:rsidRDefault="00BF5574" w:rsidP="00F77A9C">
      <w:pPr>
        <w:jc w:val="both"/>
      </w:pPr>
    </w:p>
    <w:p w14:paraId="2016DD02" w14:textId="2829574A" w:rsidR="00BF5574" w:rsidRDefault="00BF5574" w:rsidP="00F77A9C">
      <w:pPr>
        <w:jc w:val="both"/>
      </w:pPr>
    </w:p>
    <w:p w14:paraId="55068940" w14:textId="76CC2E25" w:rsidR="00BF5574" w:rsidRDefault="00BF5574" w:rsidP="00F77A9C">
      <w:pPr>
        <w:jc w:val="both"/>
      </w:pPr>
    </w:p>
    <w:p w14:paraId="12132FBD" w14:textId="051B2787" w:rsidR="00BF5574" w:rsidRDefault="00BF5574" w:rsidP="00F77A9C">
      <w:pPr>
        <w:jc w:val="both"/>
      </w:pPr>
    </w:p>
    <w:p w14:paraId="7DC80C8D" w14:textId="7E968B5C" w:rsidR="00BF5574" w:rsidRDefault="00BF5574" w:rsidP="00F77A9C">
      <w:pPr>
        <w:jc w:val="both"/>
      </w:pPr>
    </w:p>
    <w:p w14:paraId="706D384A" w14:textId="29155011" w:rsidR="00BF5574" w:rsidRDefault="00BF5574" w:rsidP="00F77A9C">
      <w:pPr>
        <w:jc w:val="both"/>
      </w:pPr>
    </w:p>
    <w:p w14:paraId="31AD6648" w14:textId="6439A448" w:rsidR="00BF5574" w:rsidRDefault="00BF5574" w:rsidP="00F77A9C">
      <w:pPr>
        <w:jc w:val="both"/>
      </w:pPr>
    </w:p>
    <w:p w14:paraId="12604CFA" w14:textId="1375DF1A" w:rsidR="00BF5574" w:rsidRDefault="00BF5574" w:rsidP="00F77A9C">
      <w:pPr>
        <w:jc w:val="both"/>
      </w:pPr>
    </w:p>
    <w:p w14:paraId="2BFC987A" w14:textId="1472445C" w:rsidR="00BF5574" w:rsidRDefault="00BF5574" w:rsidP="00F77A9C">
      <w:pPr>
        <w:jc w:val="both"/>
      </w:pPr>
    </w:p>
    <w:p w14:paraId="7EB52E32" w14:textId="07BA3DE3" w:rsidR="00BF5574" w:rsidRDefault="00BF5574" w:rsidP="00F77A9C">
      <w:pPr>
        <w:jc w:val="both"/>
      </w:pPr>
    </w:p>
    <w:p w14:paraId="0EE4DB8D" w14:textId="7CC75888" w:rsidR="00BF5574" w:rsidRDefault="00BF5574" w:rsidP="00F77A9C">
      <w:pPr>
        <w:jc w:val="both"/>
      </w:pPr>
    </w:p>
    <w:p w14:paraId="069C4EF9" w14:textId="77777777" w:rsidR="00BF5574" w:rsidRDefault="00BF5574" w:rsidP="00F77A9C">
      <w:pPr>
        <w:jc w:val="both"/>
      </w:pPr>
    </w:p>
    <w:p w14:paraId="4FF37A1A" w14:textId="503E50BE" w:rsidR="00606427" w:rsidRDefault="00606427" w:rsidP="00F77A9C">
      <w:pPr>
        <w:jc w:val="both"/>
      </w:pPr>
    </w:p>
    <w:p w14:paraId="01AC6C4F" w14:textId="4EC3B9A9" w:rsidR="00854FB8" w:rsidRDefault="00854FB8" w:rsidP="00F77A9C">
      <w:pPr>
        <w:jc w:val="both"/>
      </w:pPr>
    </w:p>
    <w:p w14:paraId="45B6739F" w14:textId="091AB962" w:rsidR="00854FB8" w:rsidRDefault="0090367D" w:rsidP="00F77A9C">
      <w:pPr>
        <w:jc w:val="both"/>
      </w:pPr>
      <w:r>
        <w:t xml:space="preserve"> </w:t>
      </w:r>
    </w:p>
    <w:p w14:paraId="61469F92" w14:textId="3A58848D" w:rsidR="0090367D" w:rsidRDefault="0090367D" w:rsidP="00F77A9C">
      <w:pPr>
        <w:jc w:val="both"/>
      </w:pPr>
    </w:p>
    <w:p w14:paraId="70E1ECF6" w14:textId="77777777" w:rsidR="0035690A" w:rsidRDefault="0035690A" w:rsidP="00F77A9C">
      <w:pPr>
        <w:jc w:val="both"/>
      </w:pPr>
    </w:p>
    <w:p w14:paraId="42F615A5" w14:textId="77777777" w:rsidR="0090367D" w:rsidRDefault="0090367D" w:rsidP="00F77A9C">
      <w:pPr>
        <w:jc w:val="both"/>
      </w:pPr>
    </w:p>
    <w:p w14:paraId="229468EB" w14:textId="3289B240" w:rsidR="00854FB8" w:rsidRDefault="00854FB8" w:rsidP="00F77A9C">
      <w:pPr>
        <w:jc w:val="both"/>
      </w:pPr>
    </w:p>
    <w:p w14:paraId="67880189" w14:textId="7796FECE" w:rsidR="00854FB8" w:rsidRPr="00D31ADB" w:rsidRDefault="00A1205B" w:rsidP="00044BC9">
      <w:pPr>
        <w:pStyle w:val="Titolo2"/>
      </w:pPr>
      <w:r w:rsidRPr="00D31ADB">
        <w:lastRenderedPageBreak/>
        <w:t>M</w:t>
      </w:r>
      <w:r w:rsidR="007A3967">
        <w:t>OTORE STEPPER</w:t>
      </w:r>
      <w:r w:rsidRPr="00D31ADB">
        <w:t xml:space="preserve"> </w:t>
      </w:r>
    </w:p>
    <w:p w14:paraId="19A7E89C" w14:textId="77777777" w:rsidR="004C4356" w:rsidRPr="00A1205B" w:rsidRDefault="004C4356" w:rsidP="00F77A9C">
      <w:pPr>
        <w:jc w:val="both"/>
        <w:rPr>
          <w:b/>
          <w:sz w:val="36"/>
          <w:szCs w:val="36"/>
        </w:rPr>
      </w:pPr>
    </w:p>
    <w:p w14:paraId="6230D676" w14:textId="23CF117C" w:rsidR="00E50F06" w:rsidRDefault="00E50F06" w:rsidP="00044BC9">
      <w:pPr>
        <w:pStyle w:val="Titolo4"/>
        <w:rPr>
          <w:i w:val="0"/>
        </w:rPr>
      </w:pPr>
      <w:r w:rsidRPr="00044BC9">
        <w:rPr>
          <w:i w:val="0"/>
        </w:rPr>
        <w:t xml:space="preserve">Cos’è un motore passo </w:t>
      </w:r>
      <w:proofErr w:type="spellStart"/>
      <w:r w:rsidRPr="00044BC9">
        <w:rPr>
          <w:i w:val="0"/>
        </w:rPr>
        <w:t>passo</w:t>
      </w:r>
      <w:proofErr w:type="spellEnd"/>
      <w:r w:rsidRPr="00044BC9">
        <w:rPr>
          <w:i w:val="0"/>
        </w:rPr>
        <w:t>?</w:t>
      </w:r>
    </w:p>
    <w:p w14:paraId="59DE79DE" w14:textId="77777777" w:rsidR="00792F44" w:rsidRPr="00792F44" w:rsidRDefault="00792F44" w:rsidP="00792F44"/>
    <w:p w14:paraId="06A04E6D" w14:textId="77777777" w:rsidR="00E50F06" w:rsidRPr="00E50F06" w:rsidRDefault="00E50F06" w:rsidP="00E50F06">
      <w:r w:rsidRPr="00E50F06">
        <w:t>Il motore passo paso è un tipo di motore a Corrente Continua sincrono senza spazzole che, diversamente dagli altri tipi standard di motori elettrici, non ruota in continuazione per un numero arbitrario di giri fino a che non viene interrotto il flusso di corrente continua.</w:t>
      </w:r>
    </w:p>
    <w:p w14:paraId="4EED721B" w14:textId="77777777" w:rsidR="00E50F06" w:rsidRPr="00E50F06" w:rsidRDefault="00E50F06" w:rsidP="00E50F06">
      <w:r w:rsidRPr="00E50F06">
        <w:t xml:space="preserve">Al contrario, i motori passo </w:t>
      </w:r>
      <w:proofErr w:type="spellStart"/>
      <w:r w:rsidRPr="00E50F06">
        <w:t>passo</w:t>
      </w:r>
      <w:proofErr w:type="spellEnd"/>
      <w:r w:rsidRPr="00E50F06">
        <w:t xml:space="preserve"> sono dispositivi con controllo digitale delle sorgenti in input e in output, per l'avvio e l'arresto di precisione. Sono costruiti in modo tale che la corrente che li attraversa passi in una serie di bobine disposte in fase, che possono essere attivate o disattivate in rapida sequenza.</w:t>
      </w:r>
    </w:p>
    <w:p w14:paraId="54627B29" w14:textId="59936F07" w:rsidR="00244717" w:rsidRPr="00E50F06" w:rsidRDefault="00244717" w:rsidP="00207F05"/>
    <w:p w14:paraId="5729E074" w14:textId="0D3A44A4" w:rsidR="00E50F06" w:rsidRDefault="00E50F06" w:rsidP="00044BC9">
      <w:pPr>
        <w:pStyle w:val="Titolo4"/>
        <w:rPr>
          <w:i w:val="0"/>
        </w:rPr>
      </w:pPr>
      <w:r w:rsidRPr="00044BC9">
        <w:rPr>
          <w:i w:val="0"/>
        </w:rPr>
        <w:t xml:space="preserve">Come funziona un motore passo </w:t>
      </w:r>
      <w:proofErr w:type="spellStart"/>
      <w:r w:rsidRPr="00044BC9">
        <w:rPr>
          <w:i w:val="0"/>
        </w:rPr>
        <w:t>passo</w:t>
      </w:r>
      <w:proofErr w:type="spellEnd"/>
      <w:r w:rsidRPr="00044BC9">
        <w:rPr>
          <w:i w:val="0"/>
        </w:rPr>
        <w:t>?</w:t>
      </w:r>
    </w:p>
    <w:p w14:paraId="0F67FFDA" w14:textId="77777777" w:rsidR="00792F44" w:rsidRPr="00792F44" w:rsidRDefault="00792F44" w:rsidP="00792F44"/>
    <w:p w14:paraId="7C949AC7" w14:textId="77777777" w:rsidR="00E50F06" w:rsidRPr="00E50F06" w:rsidRDefault="00E50F06" w:rsidP="00E50F06">
      <w:r w:rsidRPr="00E50F06">
        <w:t>In un normale motore a spazzole a corrente continua, il voltaggio viene applicato ai terminali, che, a turno, provocano la rotazione di una bobina all’interno dello statore, un alloggiamento magnetico fisso.</w:t>
      </w:r>
    </w:p>
    <w:p w14:paraId="6C02BFEC" w14:textId="77777777" w:rsidR="00E50F06" w:rsidRPr="00E50F06" w:rsidRDefault="00E50F06" w:rsidP="00E50F06">
      <w:r w:rsidRPr="00E50F06">
        <w:t>In questo meccanismo, il rotore, ovvero la bobina che ruota, diventa a tutti gli effetti un elettromagnete e gira rapidamente al centro del motore secondo il famoso principio dell’attrazione/repulsione magnetica.</w:t>
      </w:r>
    </w:p>
    <w:p w14:paraId="4089B5D9" w14:textId="77777777" w:rsidR="00E50F06" w:rsidRPr="00E50F06" w:rsidRDefault="00E50F06" w:rsidP="00E50F06">
      <w:r w:rsidRPr="00E50F06">
        <w:t>Una combinazione di spazzole (contatti elettrici) e commutatore (un interruttore elettrico rotante) permettono una veloce alternanza della corrente che attraversa la bobina. Questo crea una rotazione continua unidirezionale del rotore che prosegue fino a che il motore viene alimentato con corrente sufficiente.</w:t>
      </w:r>
    </w:p>
    <w:p w14:paraId="5B6FB762" w14:textId="45AB4A21" w:rsidR="00061823" w:rsidRDefault="00E50F06" w:rsidP="00E50F06">
      <w:pPr>
        <w:rPr>
          <w:sz w:val="27"/>
          <w:szCs w:val="27"/>
        </w:rPr>
      </w:pPr>
      <w:r w:rsidRPr="00E50F06">
        <w:t>Un potenziale svantaggio di questa tipologia di motori è che ruota continuamente e per un numero arbitrario di rotazioni fintantoché viene alimentato. Questo rende molto difficile controllare l’esatto punto in cui si fermerà il motore, rendendolo, di fatto, inadatto a tutte quelle applicazioni che richiedono maggior precisione dei controlli</w:t>
      </w:r>
      <w:r>
        <w:rPr>
          <w:sz w:val="27"/>
          <w:szCs w:val="27"/>
        </w:rPr>
        <w:t>.</w:t>
      </w:r>
    </w:p>
    <w:p w14:paraId="57479ACB" w14:textId="77777777" w:rsidR="00061823" w:rsidRDefault="00061823" w:rsidP="00E50F06">
      <w:pPr>
        <w:rPr>
          <w:sz w:val="27"/>
          <w:szCs w:val="27"/>
        </w:rPr>
      </w:pPr>
    </w:p>
    <w:p w14:paraId="255E7EDE" w14:textId="5FAC8864" w:rsidR="00061823" w:rsidRDefault="00061823" w:rsidP="00044BC9">
      <w:pPr>
        <w:pStyle w:val="Titolo4"/>
        <w:rPr>
          <w:i w:val="0"/>
        </w:rPr>
      </w:pPr>
      <w:r w:rsidRPr="00044BC9">
        <w:rPr>
          <w:i w:val="0"/>
        </w:rPr>
        <w:t xml:space="preserve">Tipi di motore passo </w:t>
      </w:r>
      <w:proofErr w:type="spellStart"/>
      <w:r w:rsidRPr="00044BC9">
        <w:rPr>
          <w:i w:val="0"/>
        </w:rPr>
        <w:t>passo</w:t>
      </w:r>
      <w:proofErr w:type="spellEnd"/>
    </w:p>
    <w:p w14:paraId="78F940DD" w14:textId="77777777" w:rsidR="00792F44" w:rsidRPr="00792F44" w:rsidRDefault="00792F44" w:rsidP="00792F44"/>
    <w:p w14:paraId="043E8F26" w14:textId="6F064C5D" w:rsidR="00792F44" w:rsidRPr="00061823" w:rsidRDefault="00061823" w:rsidP="00061823">
      <w:r>
        <w:t>-</w:t>
      </w:r>
      <w:r w:rsidRPr="00061823">
        <w:t xml:space="preserve">Motori passo </w:t>
      </w:r>
      <w:proofErr w:type="spellStart"/>
      <w:r w:rsidRPr="00061823">
        <w:t>passo</w:t>
      </w:r>
      <w:proofErr w:type="spellEnd"/>
      <w:r w:rsidRPr="00061823">
        <w:t xml:space="preserve"> bipolari</w:t>
      </w:r>
    </w:p>
    <w:p w14:paraId="5242EE95" w14:textId="2F8947FD" w:rsidR="00061823" w:rsidRDefault="00061823" w:rsidP="00061823">
      <w:pPr>
        <w:rPr>
          <w:rFonts w:ascii="Arial" w:hAnsi="Arial" w:cs="Arial"/>
        </w:rPr>
      </w:pPr>
      <w:r>
        <w:t>-</w:t>
      </w:r>
      <w:r w:rsidRPr="001C6180">
        <w:rPr>
          <w:rFonts w:cs="Red Hat Display SemiBold"/>
        </w:rPr>
        <w:t xml:space="preserve">Motori passo </w:t>
      </w:r>
      <w:proofErr w:type="spellStart"/>
      <w:r w:rsidRPr="001C6180">
        <w:rPr>
          <w:rFonts w:cs="Red Hat Display SemiBold"/>
        </w:rPr>
        <w:t>passo</w:t>
      </w:r>
      <w:proofErr w:type="spellEnd"/>
      <w:r w:rsidRPr="001C6180">
        <w:rPr>
          <w:rFonts w:cs="Red Hat Display SemiBold"/>
        </w:rPr>
        <w:t xml:space="preserve"> ibridi</w:t>
      </w:r>
    </w:p>
    <w:p w14:paraId="40E7FDA0" w14:textId="575670D3" w:rsidR="00061823" w:rsidRPr="001C6180" w:rsidRDefault="00061823" w:rsidP="00061823">
      <w:pPr>
        <w:rPr>
          <w:rFonts w:cs="Red Hat Display SemiBold"/>
        </w:rPr>
      </w:pPr>
      <w:r w:rsidRPr="001C6180">
        <w:rPr>
          <w:rFonts w:cs="Red Hat Display SemiBold"/>
        </w:rPr>
        <w:t xml:space="preserve">-Motori passo </w:t>
      </w:r>
      <w:proofErr w:type="spellStart"/>
      <w:r w:rsidRPr="001C6180">
        <w:rPr>
          <w:rFonts w:cs="Red Hat Display SemiBold"/>
        </w:rPr>
        <w:t>passo</w:t>
      </w:r>
      <w:proofErr w:type="spellEnd"/>
      <w:r w:rsidRPr="001C6180">
        <w:rPr>
          <w:rFonts w:cs="Red Hat Display SemiBold"/>
        </w:rPr>
        <w:t xml:space="preserve"> per stampanti 3D</w:t>
      </w:r>
    </w:p>
    <w:p w14:paraId="2A3339CD" w14:textId="0C34BAED" w:rsidR="00061823" w:rsidRPr="001C6180" w:rsidRDefault="00061823" w:rsidP="00061823">
      <w:pPr>
        <w:rPr>
          <w:rFonts w:cs="Red Hat Display SemiBold"/>
        </w:rPr>
      </w:pPr>
      <w:r>
        <w:rPr>
          <w:rFonts w:ascii="Arial" w:hAnsi="Arial" w:cs="Arial"/>
        </w:rPr>
        <w:t>-</w:t>
      </w:r>
      <w:r w:rsidRPr="001C6180">
        <w:rPr>
          <w:rFonts w:cs="Red Hat Display SemiBold"/>
        </w:rPr>
        <w:t xml:space="preserve">Motori passo </w:t>
      </w:r>
      <w:proofErr w:type="spellStart"/>
      <w:r w:rsidRPr="001C6180">
        <w:rPr>
          <w:rFonts w:cs="Red Hat Display SemiBold"/>
        </w:rPr>
        <w:t>passo</w:t>
      </w:r>
      <w:proofErr w:type="spellEnd"/>
      <w:r w:rsidRPr="001C6180">
        <w:rPr>
          <w:rFonts w:cs="Red Hat Display SemiBold"/>
        </w:rPr>
        <w:t xml:space="preserve"> per macchine a controllo numerico (CNC)</w:t>
      </w:r>
    </w:p>
    <w:p w14:paraId="08174EE4" w14:textId="73B19292" w:rsidR="004C4356" w:rsidRDefault="004C4356" w:rsidP="00207F05"/>
    <w:p w14:paraId="5A3D4FAB" w14:textId="161B0BF5" w:rsidR="00061823" w:rsidRDefault="00061823" w:rsidP="00044BC9">
      <w:pPr>
        <w:pStyle w:val="Titolo4"/>
      </w:pPr>
      <w:r w:rsidRPr="00044BC9">
        <w:t xml:space="preserve">Per cosa sono impiegati i motori passo </w:t>
      </w:r>
      <w:proofErr w:type="spellStart"/>
      <w:r w:rsidRPr="00044BC9">
        <w:t>passo</w:t>
      </w:r>
      <w:proofErr w:type="spellEnd"/>
      <w:r w:rsidRPr="00044BC9">
        <w:t>?</w:t>
      </w:r>
    </w:p>
    <w:p w14:paraId="26A678C4" w14:textId="77777777" w:rsidR="00792F44" w:rsidRPr="00792F44" w:rsidRDefault="00792F44" w:rsidP="00792F44"/>
    <w:p w14:paraId="7D26314D" w14:textId="77777777" w:rsidR="00061823" w:rsidRPr="00061823" w:rsidRDefault="00061823" w:rsidP="00061823">
      <w:r w:rsidRPr="00061823">
        <w:t xml:space="preserve">I motori passo </w:t>
      </w:r>
      <w:proofErr w:type="spellStart"/>
      <w:r w:rsidRPr="00061823">
        <w:t>passo</w:t>
      </w:r>
      <w:proofErr w:type="spellEnd"/>
      <w:r w:rsidRPr="00061823">
        <w:t xml:space="preserve"> hanno una ampia gamma di applicazioni in numerosi campi industriali e discipline. Gli usi più comuni sono i seguenti:</w:t>
      </w:r>
    </w:p>
    <w:p w14:paraId="3D3E638A" w14:textId="77777777" w:rsidR="00061823" w:rsidRPr="00061823" w:rsidRDefault="00061823" w:rsidP="006C41A7">
      <w:pPr>
        <w:pStyle w:val="Paragrafoelenco"/>
        <w:numPr>
          <w:ilvl w:val="0"/>
          <w:numId w:val="24"/>
        </w:numPr>
      </w:pPr>
      <w:r w:rsidRPr="00061823">
        <w:t>Elaborazione dati</w:t>
      </w:r>
    </w:p>
    <w:p w14:paraId="1D7D75AF" w14:textId="77777777" w:rsidR="00061823" w:rsidRPr="00061823" w:rsidRDefault="00061823" w:rsidP="006C41A7">
      <w:pPr>
        <w:pStyle w:val="Paragrafoelenco"/>
        <w:numPr>
          <w:ilvl w:val="0"/>
          <w:numId w:val="24"/>
        </w:numPr>
      </w:pPr>
      <w:r w:rsidRPr="00061823">
        <w:t>Robotica</w:t>
      </w:r>
    </w:p>
    <w:p w14:paraId="7118782A" w14:textId="77777777" w:rsidR="00061823" w:rsidRPr="00061823" w:rsidRDefault="00061823" w:rsidP="006C41A7">
      <w:pPr>
        <w:pStyle w:val="Paragrafoelenco"/>
        <w:numPr>
          <w:ilvl w:val="0"/>
          <w:numId w:val="24"/>
        </w:numPr>
      </w:pPr>
      <w:r w:rsidRPr="00061823">
        <w:t>Foto e videocamere</w:t>
      </w:r>
    </w:p>
    <w:p w14:paraId="52C6C8EF" w14:textId="77777777" w:rsidR="00061823" w:rsidRPr="00061823" w:rsidRDefault="00061823" w:rsidP="006C41A7">
      <w:pPr>
        <w:pStyle w:val="Paragrafoelenco"/>
        <w:numPr>
          <w:ilvl w:val="0"/>
          <w:numId w:val="24"/>
        </w:numPr>
      </w:pPr>
      <w:r w:rsidRPr="00061823">
        <w:t>Stampanti e scanner, incluse stampanti 3D</w:t>
      </w:r>
    </w:p>
    <w:p w14:paraId="2F176566" w14:textId="77777777" w:rsidR="00061823" w:rsidRPr="00061823" w:rsidRDefault="00061823" w:rsidP="006C41A7">
      <w:pPr>
        <w:pStyle w:val="Paragrafoelenco"/>
        <w:numPr>
          <w:ilvl w:val="0"/>
          <w:numId w:val="24"/>
        </w:numPr>
      </w:pPr>
      <w:r w:rsidRPr="00061823">
        <w:t>Automazione di vari processi e macchinari per l’imballaggio</w:t>
      </w:r>
    </w:p>
    <w:p w14:paraId="2F99B519" w14:textId="77777777" w:rsidR="00061823" w:rsidRPr="00061823" w:rsidRDefault="00061823" w:rsidP="006C41A7">
      <w:pPr>
        <w:pStyle w:val="Paragrafoelenco"/>
        <w:numPr>
          <w:ilvl w:val="0"/>
          <w:numId w:val="24"/>
        </w:numPr>
      </w:pPr>
      <w:r w:rsidRPr="00061823">
        <w:t>Posizionamento di stadi delle valvole pilota nei sistemi di controllo dei fluidi</w:t>
      </w:r>
    </w:p>
    <w:p w14:paraId="5D47D361" w14:textId="6D98407E" w:rsidR="00061823" w:rsidRDefault="00061823" w:rsidP="006C41A7">
      <w:pPr>
        <w:pStyle w:val="Paragrafoelenco"/>
        <w:numPr>
          <w:ilvl w:val="0"/>
          <w:numId w:val="24"/>
        </w:numPr>
      </w:pPr>
      <w:r w:rsidRPr="00061823">
        <w:t>Attrezzature di posizionamento di precisione</w:t>
      </w:r>
    </w:p>
    <w:p w14:paraId="44EAE35F" w14:textId="358E59C9" w:rsidR="0090367D" w:rsidRDefault="0090367D" w:rsidP="00044BC9"/>
    <w:p w14:paraId="311737C2" w14:textId="62C2C8BE" w:rsidR="00BF5574" w:rsidRDefault="00BF5574" w:rsidP="00044BC9"/>
    <w:p w14:paraId="659C14DC" w14:textId="2FD93515" w:rsidR="00BF5574" w:rsidRDefault="00BF5574" w:rsidP="00044BC9"/>
    <w:p w14:paraId="3AD63574" w14:textId="46CD8047" w:rsidR="00BF5574" w:rsidRDefault="00BF5574" w:rsidP="00044BC9"/>
    <w:p w14:paraId="54BEF52A" w14:textId="3CD03023" w:rsidR="00BF5574" w:rsidRDefault="00BF5574" w:rsidP="00044BC9"/>
    <w:p w14:paraId="19D38D6D" w14:textId="77777777" w:rsidR="00BF5574" w:rsidRDefault="00BF5574" w:rsidP="00044BC9"/>
    <w:p w14:paraId="3D6C4410" w14:textId="251E81D1" w:rsidR="004C4356" w:rsidRPr="00B33135" w:rsidRDefault="004C4356" w:rsidP="00044BC9">
      <w:pPr>
        <w:pStyle w:val="Titolo2"/>
      </w:pPr>
      <w:r w:rsidRPr="00B33135">
        <w:t>A</w:t>
      </w:r>
      <w:r w:rsidR="007A3967">
        <w:t>RDUINO REV4 WI</w:t>
      </w:r>
      <w:r w:rsidR="00AE79F3">
        <w:t>-</w:t>
      </w:r>
      <w:r w:rsidR="007A3967">
        <w:t>FI</w:t>
      </w:r>
    </w:p>
    <w:p w14:paraId="42930D51" w14:textId="77777777" w:rsidR="004C4356" w:rsidRDefault="004C4356" w:rsidP="00207F05">
      <w:pPr>
        <w:rPr>
          <w:sz w:val="36"/>
          <w:szCs w:val="36"/>
        </w:rPr>
      </w:pPr>
    </w:p>
    <w:p w14:paraId="54C5E409" w14:textId="46F61FDA" w:rsidR="000721A7" w:rsidRDefault="000721A7" w:rsidP="00044BC9">
      <w:pPr>
        <w:pStyle w:val="Titolo4"/>
        <w:rPr>
          <w:i w:val="0"/>
        </w:rPr>
      </w:pPr>
      <w:r w:rsidRPr="00044BC9">
        <w:rPr>
          <w:i w:val="0"/>
        </w:rPr>
        <w:t>Cos’è un Arduino?</w:t>
      </w:r>
    </w:p>
    <w:p w14:paraId="6B30BEBE" w14:textId="77777777" w:rsidR="00792F44" w:rsidRPr="00792F44" w:rsidRDefault="00792F44" w:rsidP="00792F44"/>
    <w:p w14:paraId="2FD5D6C0" w14:textId="504A0AE5" w:rsidR="004C4356" w:rsidRDefault="000721A7" w:rsidP="000721A7">
      <w:pPr>
        <w:rPr>
          <w:shd w:val="clear" w:color="auto" w:fill="FFFFFF"/>
        </w:rPr>
      </w:pPr>
      <w:r>
        <w:rPr>
          <w:shd w:val="clear" w:color="auto" w:fill="FFFFFF"/>
        </w:rPr>
        <w:t>Arduino è una scheda open-source cioè con licenza libera, utilizzata per costruire progetti di robotica, elettronica e automazione.</w:t>
      </w:r>
      <w:r>
        <w:br/>
      </w:r>
      <w:r>
        <w:rPr>
          <w:shd w:val="clear" w:color="auto" w:fill="FFFFFF"/>
        </w:rPr>
        <w:t>Arduino è una scheda programmabile con microcontrollore e compresa di una parte software, o IDE, che eseguita su un computer, viene usata per scrivere e caricare codice informatico (in linguaggio “C”) nella scheda stessa. </w:t>
      </w:r>
    </w:p>
    <w:p w14:paraId="4390E216" w14:textId="77777777" w:rsidR="001C0A69" w:rsidRDefault="001C0A69" w:rsidP="000721A7">
      <w:pPr>
        <w:rPr>
          <w:sz w:val="36"/>
          <w:szCs w:val="36"/>
        </w:rPr>
      </w:pPr>
    </w:p>
    <w:p w14:paraId="3C49B7DA" w14:textId="481262FA" w:rsidR="004C4356" w:rsidRDefault="001C0A69" w:rsidP="00044BC9">
      <w:pPr>
        <w:pStyle w:val="Titolo4"/>
        <w:rPr>
          <w:i w:val="0"/>
        </w:rPr>
      </w:pPr>
      <w:r w:rsidRPr="00044BC9">
        <w:rPr>
          <w:i w:val="0"/>
        </w:rPr>
        <w:t>Come funziona Arduino?</w:t>
      </w:r>
    </w:p>
    <w:p w14:paraId="046BF6A7" w14:textId="77777777" w:rsidR="00792F44" w:rsidRPr="00792F44" w:rsidRDefault="00792F44" w:rsidP="00792F44"/>
    <w:p w14:paraId="001C1479" w14:textId="73DE16A1" w:rsidR="001C0A69" w:rsidRPr="001C0A69" w:rsidRDefault="001C0A69" w:rsidP="001C0A69">
      <w:r w:rsidRPr="001C0A69">
        <w:rPr>
          <w:shd w:val="clear" w:color="auto" w:fill="FFFFFF"/>
        </w:rPr>
        <w:t xml:space="preserve">Arduino, in sostanza, è una scheda che mette in correlazione degli stimoli che possono derivare da fonti tra le più disparate, captati e trasmessi da sensori, i quali vengono poi associati a un effetto (output). Le fonti di input possono comprendere luce, grado di umidità, movimenti, suoni, accensione/spegnimento di pulsanti o altro, e il sistema le traduce in azioni secondo le istruzioni che sono state codificate e impartite. Il tutto è reso possibile tramite il linguaggio di programmazione di Arduino, basato sul framework di programmazione open source </w:t>
      </w:r>
      <w:proofErr w:type="spellStart"/>
      <w:r w:rsidRPr="001C0A69">
        <w:rPr>
          <w:shd w:val="clear" w:color="auto" w:fill="FFFFFF"/>
        </w:rPr>
        <w:t>Wiring</w:t>
      </w:r>
      <w:proofErr w:type="spellEnd"/>
      <w:r w:rsidRPr="001C0A69">
        <w:rPr>
          <w:shd w:val="clear" w:color="auto" w:fill="FFFFFF"/>
        </w:rPr>
        <w:t xml:space="preserve"> e il software Arduino, basato sul linguaggio per la codifica Processing, sempre open source.</w:t>
      </w:r>
    </w:p>
    <w:p w14:paraId="04856B26" w14:textId="0D6C3A3E" w:rsidR="004C4356" w:rsidRDefault="004C4356" w:rsidP="00207F05">
      <w:pPr>
        <w:rPr>
          <w:sz w:val="36"/>
          <w:szCs w:val="36"/>
        </w:rPr>
      </w:pPr>
    </w:p>
    <w:p w14:paraId="0C032129" w14:textId="6B0A935E" w:rsidR="004C4356" w:rsidRDefault="0090367D" w:rsidP="00207F05">
      <w:pPr>
        <w:rPr>
          <w:sz w:val="36"/>
          <w:szCs w:val="36"/>
        </w:rPr>
      </w:pPr>
      <w:r>
        <w:rPr>
          <w:noProof/>
        </w:rPr>
        <w:drawing>
          <wp:inline distT="0" distB="0" distL="0" distR="0" wp14:anchorId="0FC469F3" wp14:editId="47EEB292">
            <wp:extent cx="4595879" cy="3608102"/>
            <wp:effectExtent l="0" t="0" r="0" b="0"/>
            <wp:docPr id="8" name="Immagine 8" descr="Acquista Scheda Arduino Uno 65139 ATMega328 da Con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quista Scheda Arduino Uno 65139 ATMega328 da Conr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0137" cy="3611445"/>
                    </a:xfrm>
                    <a:prstGeom prst="rect">
                      <a:avLst/>
                    </a:prstGeom>
                    <a:noFill/>
                    <a:ln>
                      <a:noFill/>
                    </a:ln>
                  </pic:spPr>
                </pic:pic>
              </a:graphicData>
            </a:graphic>
          </wp:inline>
        </w:drawing>
      </w:r>
    </w:p>
    <w:p w14:paraId="1C08D5D7" w14:textId="1A004A30" w:rsidR="004C4356" w:rsidRDefault="004C4356" w:rsidP="00207F05">
      <w:pPr>
        <w:rPr>
          <w:sz w:val="36"/>
          <w:szCs w:val="36"/>
        </w:rPr>
      </w:pPr>
    </w:p>
    <w:p w14:paraId="182AC5F1" w14:textId="3BF8725D" w:rsidR="004C4356" w:rsidRDefault="004C4356" w:rsidP="00207F05">
      <w:pPr>
        <w:rPr>
          <w:sz w:val="36"/>
          <w:szCs w:val="36"/>
        </w:rPr>
      </w:pPr>
    </w:p>
    <w:p w14:paraId="45481C06" w14:textId="2741B86D" w:rsidR="004C4356" w:rsidRDefault="004C4356" w:rsidP="00207F05">
      <w:pPr>
        <w:rPr>
          <w:sz w:val="36"/>
          <w:szCs w:val="36"/>
        </w:rPr>
      </w:pPr>
    </w:p>
    <w:p w14:paraId="1F4CFC5A" w14:textId="6779B87F" w:rsidR="00044BC9" w:rsidRDefault="00044BC9" w:rsidP="00207F05">
      <w:pPr>
        <w:rPr>
          <w:sz w:val="36"/>
          <w:szCs w:val="36"/>
        </w:rPr>
      </w:pPr>
    </w:p>
    <w:p w14:paraId="43A7DBFE" w14:textId="77777777" w:rsidR="00044BC9" w:rsidRDefault="00044BC9" w:rsidP="00207F05">
      <w:pPr>
        <w:rPr>
          <w:sz w:val="36"/>
          <w:szCs w:val="36"/>
        </w:rPr>
      </w:pPr>
    </w:p>
    <w:p w14:paraId="14F1442F" w14:textId="77777777" w:rsidR="00565BB2" w:rsidRDefault="00565BB2" w:rsidP="00207F05">
      <w:pPr>
        <w:rPr>
          <w:sz w:val="36"/>
          <w:szCs w:val="36"/>
        </w:rPr>
      </w:pPr>
    </w:p>
    <w:p w14:paraId="5BB0E1D2" w14:textId="237E537B" w:rsidR="004C4356" w:rsidRDefault="004C4356" w:rsidP="00B13A0F">
      <w:pPr>
        <w:pStyle w:val="Titolo2"/>
      </w:pPr>
      <w:r w:rsidRPr="00B13A0F">
        <w:t>C</w:t>
      </w:r>
      <w:r w:rsidR="007A3967">
        <w:t>AMERA 5 MPX PER RASPBERRY PI</w:t>
      </w:r>
    </w:p>
    <w:p w14:paraId="33FD145D" w14:textId="77777777" w:rsidR="00B13A0F" w:rsidRPr="00B13A0F" w:rsidRDefault="00B13A0F" w:rsidP="00B13A0F"/>
    <w:p w14:paraId="7A739CBE" w14:textId="49C01545" w:rsidR="004C4356" w:rsidRDefault="004B163D" w:rsidP="00044BC9">
      <w:pPr>
        <w:pStyle w:val="Titolo4"/>
      </w:pPr>
      <w:r w:rsidRPr="00044BC9">
        <w:t xml:space="preserve">Che cos’è la Camera 5 </w:t>
      </w:r>
      <w:proofErr w:type="spellStart"/>
      <w:r w:rsidRPr="00044BC9">
        <w:t>Mpx</w:t>
      </w:r>
      <w:proofErr w:type="spellEnd"/>
      <w:r w:rsidRPr="00044BC9">
        <w:t>?</w:t>
      </w:r>
    </w:p>
    <w:p w14:paraId="68FCCA8F" w14:textId="77777777" w:rsidR="00792F44" w:rsidRPr="00792F44" w:rsidRDefault="00792F44" w:rsidP="00792F44"/>
    <w:p w14:paraId="3F654277" w14:textId="4B77F18B" w:rsidR="00990C0C" w:rsidRDefault="004C4356" w:rsidP="004C4356">
      <w:pPr>
        <w:rPr>
          <w:shd w:val="clear" w:color="auto" w:fill="FFFFFF"/>
        </w:rPr>
      </w:pPr>
      <w:r w:rsidRPr="004C4356">
        <w:rPr>
          <w:shd w:val="clear" w:color="auto" w:fill="FFFFFF"/>
        </w:rPr>
        <w:t xml:space="preserve">Piccolo modulo per </w:t>
      </w:r>
      <w:proofErr w:type="spellStart"/>
      <w:r w:rsidRPr="004C4356">
        <w:rPr>
          <w:shd w:val="clear" w:color="auto" w:fill="FFFFFF"/>
        </w:rPr>
        <w:t>Raspberry</w:t>
      </w:r>
      <w:proofErr w:type="spellEnd"/>
      <w:r w:rsidRPr="004C4356">
        <w:rPr>
          <w:shd w:val="clear" w:color="auto" w:fill="FFFFFF"/>
        </w:rPr>
        <w:t xml:space="preserve"> </w:t>
      </w:r>
      <w:proofErr w:type="spellStart"/>
      <w:r w:rsidRPr="004C4356">
        <w:rPr>
          <w:shd w:val="clear" w:color="auto" w:fill="FFFFFF"/>
        </w:rPr>
        <w:t>Pi</w:t>
      </w:r>
      <w:proofErr w:type="spellEnd"/>
      <w:r w:rsidRPr="004C4356">
        <w:rPr>
          <w:shd w:val="clear" w:color="auto" w:fill="FFFFFF"/>
        </w:rPr>
        <w:t xml:space="preserve"> dotato di fotocamera da 5 megapixel (</w:t>
      </w:r>
      <w:proofErr w:type="spellStart"/>
      <w:r w:rsidRPr="004C4356">
        <w:rPr>
          <w:shd w:val="clear" w:color="auto" w:fill="FFFFFF"/>
        </w:rPr>
        <w:t>Omnivision</w:t>
      </w:r>
      <w:proofErr w:type="spellEnd"/>
      <w:r w:rsidRPr="004C4356">
        <w:rPr>
          <w:shd w:val="clear" w:color="auto" w:fill="FFFFFF"/>
        </w:rPr>
        <w:t xml:space="preserve"> 5647). È in grado di scattare foto con una risoluzione di 2592×1944 pixel. Il piccolo modulo, che ha dimensioni di soli 25x24x9 mm e pesa 3 grammi, può anche effettuare riprese video HD in formato 1080p a 30 fps, dando la possibilità agli utilizzatori delle schede </w:t>
      </w:r>
      <w:proofErr w:type="spellStart"/>
      <w:r w:rsidRPr="004C4356">
        <w:rPr>
          <w:shd w:val="clear" w:color="auto" w:fill="FFFFFF"/>
        </w:rPr>
        <w:t>Raspberry</w:t>
      </w:r>
      <w:proofErr w:type="spellEnd"/>
      <w:r w:rsidRPr="004C4356">
        <w:rPr>
          <w:shd w:val="clear" w:color="auto" w:fill="FFFFFF"/>
        </w:rPr>
        <w:t xml:space="preserve"> </w:t>
      </w:r>
      <w:proofErr w:type="spellStart"/>
      <w:r w:rsidRPr="004C4356">
        <w:rPr>
          <w:shd w:val="clear" w:color="auto" w:fill="FFFFFF"/>
        </w:rPr>
        <w:t>Pi</w:t>
      </w:r>
      <w:proofErr w:type="spellEnd"/>
      <w:r w:rsidRPr="004C4356">
        <w:rPr>
          <w:shd w:val="clear" w:color="auto" w:fill="FFFFFF"/>
        </w:rPr>
        <w:t xml:space="preserve"> di realizzare applicazioni video. Il modulo si innesta sul connettore CSI e si controlla tramite il bus I²C.</w:t>
      </w:r>
    </w:p>
    <w:p w14:paraId="5E4188EB" w14:textId="77777777" w:rsidR="00990C0C" w:rsidRPr="00990C0C" w:rsidRDefault="00990C0C" w:rsidP="004C4356">
      <w:pPr>
        <w:rPr>
          <w:shd w:val="clear" w:color="auto" w:fill="FFFFFF"/>
        </w:rPr>
      </w:pPr>
    </w:p>
    <w:p w14:paraId="2BE24FD7" w14:textId="241DC0D3" w:rsidR="00B33135" w:rsidRDefault="00B33135" w:rsidP="004C4356"/>
    <w:p w14:paraId="247B30B3" w14:textId="377D1310" w:rsidR="00B33135" w:rsidRDefault="00990C0C" w:rsidP="00044BC9">
      <w:pPr>
        <w:pStyle w:val="Titolo4"/>
      </w:pPr>
      <w:r w:rsidRPr="00044BC9">
        <w:t>C</w:t>
      </w:r>
      <w:r w:rsidR="007A3967">
        <w:t>osa fa</w:t>
      </w:r>
      <w:r w:rsidRPr="00044BC9">
        <w:t>?</w:t>
      </w:r>
    </w:p>
    <w:p w14:paraId="5451308B" w14:textId="77777777" w:rsidR="00792F44" w:rsidRPr="00792F44" w:rsidRDefault="00792F44" w:rsidP="00792F44"/>
    <w:p w14:paraId="113CC904" w14:textId="477B29A6" w:rsidR="004B163D" w:rsidRPr="004B163D" w:rsidRDefault="004B163D" w:rsidP="004B163D">
      <w:pPr>
        <w:rPr>
          <w:b/>
        </w:rPr>
      </w:pPr>
      <w:r w:rsidRPr="004B163D">
        <w:rPr>
          <w:shd w:val="clear" w:color="auto" w:fill="FFFFFF"/>
        </w:rPr>
        <w:t xml:space="preserve">Il modulo della macchina fotografica </w:t>
      </w:r>
      <w:proofErr w:type="spellStart"/>
      <w:r w:rsidRPr="004B163D">
        <w:rPr>
          <w:shd w:val="clear" w:color="auto" w:fill="FFFFFF"/>
        </w:rPr>
        <w:t>Raspberry</w:t>
      </w:r>
      <w:proofErr w:type="spellEnd"/>
      <w:r w:rsidRPr="004B163D">
        <w:rPr>
          <w:shd w:val="clear" w:color="auto" w:fill="FFFFFF"/>
        </w:rPr>
        <w:t xml:space="preserve"> </w:t>
      </w:r>
      <w:proofErr w:type="spellStart"/>
      <w:r w:rsidRPr="004B163D">
        <w:rPr>
          <w:shd w:val="clear" w:color="auto" w:fill="FFFFFF"/>
        </w:rPr>
        <w:t>Pi</w:t>
      </w:r>
      <w:proofErr w:type="spellEnd"/>
      <w:r w:rsidRPr="004B163D">
        <w:rPr>
          <w:shd w:val="clear" w:color="auto" w:fill="FFFFFF"/>
        </w:rPr>
        <w:t xml:space="preserve"> è ideale per la realizzazione di video e fotografie HD. È inoltre possibile provare le funzioni time-</w:t>
      </w:r>
      <w:proofErr w:type="spellStart"/>
      <w:r w:rsidRPr="004B163D">
        <w:rPr>
          <w:shd w:val="clear" w:color="auto" w:fill="FFFFFF"/>
        </w:rPr>
        <w:t>lapse</w:t>
      </w:r>
      <w:proofErr w:type="spellEnd"/>
      <w:r w:rsidRPr="004B163D">
        <w:rPr>
          <w:shd w:val="clear" w:color="auto" w:fill="FFFFFF"/>
        </w:rPr>
        <w:t xml:space="preserve"> e slow </w:t>
      </w:r>
      <w:proofErr w:type="spellStart"/>
      <w:r w:rsidRPr="004B163D">
        <w:rPr>
          <w:shd w:val="clear" w:color="auto" w:fill="FFFFFF"/>
        </w:rPr>
        <w:t>motion</w:t>
      </w:r>
      <w:proofErr w:type="spellEnd"/>
      <w:r w:rsidRPr="004B163D">
        <w:rPr>
          <w:shd w:val="clear" w:color="auto" w:fill="FFFFFF"/>
        </w:rPr>
        <w:t>.</w:t>
      </w:r>
      <w:r w:rsidRPr="004B163D">
        <w:br/>
      </w:r>
      <w:r w:rsidRPr="004B163D">
        <w:rPr>
          <w:shd w:val="clear" w:color="auto" w:fill="FFFFFF"/>
        </w:rPr>
        <w:t>Altri usi includono applicazioni botaniche, naturalistiche e di sicurezza domestica.</w:t>
      </w:r>
    </w:p>
    <w:p w14:paraId="42AFE92D" w14:textId="719130F8" w:rsidR="00B33135" w:rsidRDefault="00B33135" w:rsidP="004C4356"/>
    <w:p w14:paraId="7E16DEAB" w14:textId="6D961017" w:rsidR="001C0A69" w:rsidRDefault="0090367D" w:rsidP="004C4356">
      <w:r w:rsidRPr="004B163D">
        <w:rPr>
          <w:noProof/>
        </w:rPr>
        <w:drawing>
          <wp:inline distT="0" distB="0" distL="0" distR="0" wp14:anchorId="30F425C9" wp14:editId="257585BB">
            <wp:extent cx="4743450" cy="4743450"/>
            <wp:effectExtent l="0" t="0" r="0" b="0"/>
            <wp:docPr id="1" name="Immagine 1" descr="Camera 5 Mpx pe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 5 Mpx per Raspberry 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14:paraId="189A430F" w14:textId="28981F17" w:rsidR="00990C0C" w:rsidRDefault="00990C0C" w:rsidP="004C4356"/>
    <w:p w14:paraId="6EED8C1F" w14:textId="6FB01F22" w:rsidR="0090367D" w:rsidRDefault="0090367D" w:rsidP="004C4356"/>
    <w:p w14:paraId="52A74047" w14:textId="75A92857" w:rsidR="0090367D" w:rsidRDefault="0090367D" w:rsidP="004C4356"/>
    <w:p w14:paraId="757D83CB" w14:textId="6B35FC0D" w:rsidR="0090367D" w:rsidRDefault="0090367D" w:rsidP="004C4356"/>
    <w:p w14:paraId="111381ED" w14:textId="39AF08B8" w:rsidR="0090367D" w:rsidRDefault="0090367D" w:rsidP="004C4356"/>
    <w:p w14:paraId="0AEE5D9A" w14:textId="77777777" w:rsidR="002C7BDA" w:rsidRDefault="002C7BDA" w:rsidP="004C4356"/>
    <w:p w14:paraId="70586EEE" w14:textId="0BA484A5" w:rsidR="00B33135" w:rsidRDefault="00B33135" w:rsidP="004C4356"/>
    <w:p w14:paraId="62988BED" w14:textId="16FE65C0" w:rsidR="00B33135" w:rsidRPr="00BF5574" w:rsidRDefault="00B33135" w:rsidP="00BF5574">
      <w:pPr>
        <w:pStyle w:val="Titolo2"/>
      </w:pPr>
      <w:r w:rsidRPr="00BF5574">
        <w:rPr>
          <w:rStyle w:val="Titolo2Carattere"/>
        </w:rPr>
        <w:t>A</w:t>
      </w:r>
      <w:r w:rsidR="007A3967">
        <w:rPr>
          <w:rStyle w:val="Titolo2Carattere"/>
        </w:rPr>
        <w:t>LIMENTATORE CORRENTE CONTINUA</w:t>
      </w:r>
      <w:r w:rsidRPr="00BF5574">
        <w:rPr>
          <w:rStyle w:val="Titolo2Carattere"/>
        </w:rPr>
        <w:t xml:space="preserve"> 12</w:t>
      </w:r>
      <w:r w:rsidRPr="00BF5574">
        <w:t>V</w:t>
      </w:r>
    </w:p>
    <w:p w14:paraId="41AA69E2" w14:textId="77777777" w:rsidR="00392131" w:rsidRPr="00392131" w:rsidRDefault="00392131" w:rsidP="00392131"/>
    <w:p w14:paraId="072712CD" w14:textId="5017BD2C" w:rsidR="002C37BE" w:rsidRDefault="00C751ED" w:rsidP="00C751ED">
      <w:pPr>
        <w:rPr>
          <w:shd w:val="clear" w:color="auto" w:fill="FFFFFF"/>
        </w:rPr>
      </w:pPr>
      <w:r w:rsidRPr="00C751ED">
        <w:rPr>
          <w:shd w:val="clear" w:color="auto" w:fill="FFFFFF"/>
        </w:rPr>
        <w:t>Gli </w:t>
      </w:r>
      <w:r w:rsidRPr="00C751ED">
        <w:rPr>
          <w:rStyle w:val="Enfasigrassetto"/>
          <w:b w:val="0"/>
        </w:rPr>
        <w:t>alimentatori</w:t>
      </w:r>
      <w:r w:rsidRPr="00C751ED">
        <w:rPr>
          <w:shd w:val="clear" w:color="auto" w:fill="FFFFFF"/>
        </w:rPr>
        <w:t> sono dispositivi integrati di frequente nei macchinari che sono chiamati ad alimentare. Un </w:t>
      </w:r>
      <w:r w:rsidRPr="00C751ED">
        <w:t>alimentatore </w:t>
      </w:r>
      <w:r w:rsidRPr="00C751ED">
        <w:rPr>
          <w:shd w:val="clear" w:color="auto" w:fill="FFFFFF"/>
        </w:rPr>
        <w:t>è, schematicamente, un circuito composto da un raddrizzatore e da un filtro elettrico, a cui viene affidato il compito di fornire in uscita una tensione costante in corrente continua.</w:t>
      </w:r>
    </w:p>
    <w:p w14:paraId="39C12AB5" w14:textId="77777777" w:rsidR="00B13A0F" w:rsidRDefault="00B13A0F" w:rsidP="00C751ED">
      <w:pPr>
        <w:rPr>
          <w:shd w:val="clear" w:color="auto" w:fill="FFFFFF"/>
        </w:rPr>
      </w:pPr>
    </w:p>
    <w:p w14:paraId="3A1DCA10" w14:textId="44F3CFA1" w:rsidR="00E50F06" w:rsidRDefault="00E50F06" w:rsidP="00044BC9">
      <w:pPr>
        <w:pStyle w:val="Titolo4"/>
      </w:pPr>
      <w:r w:rsidRPr="00044BC9">
        <w:t>Cosa sono e come funzionano gli alimentatori?</w:t>
      </w:r>
    </w:p>
    <w:p w14:paraId="58711ABE" w14:textId="77777777" w:rsidR="00792F44" w:rsidRPr="00792F44" w:rsidRDefault="00792F44" w:rsidP="00792F44"/>
    <w:p w14:paraId="23DD9EF5" w14:textId="00A77BFF" w:rsidR="00E50F06" w:rsidRDefault="00E50F06" w:rsidP="00E50F06">
      <w:r w:rsidRPr="00E50F06">
        <w:t>L’alimentatore</w:t>
      </w:r>
      <w:r>
        <w:t> è un elemento essenziale dei dispositivi tecnologici, perché fornisce loro l’energia elettrica necessaria al funzionamento e alla giusta tensione di esercizio. Il compito di un </w:t>
      </w:r>
      <w:r w:rsidRPr="00E50F06">
        <w:t>alimentatore </w:t>
      </w:r>
      <w:r>
        <w:t>è di convertire la corrente sorgente in ingresso alla giusta frequenza, corrente e tensione di uscita.</w:t>
      </w:r>
    </w:p>
    <w:p w14:paraId="47F2C60C" w14:textId="77777777" w:rsidR="00E50F06" w:rsidRPr="00E50F06" w:rsidRDefault="00E50F06" w:rsidP="00E50F06">
      <w:pPr>
        <w:rPr>
          <w:lang w:eastAsia="it-IT"/>
        </w:rPr>
      </w:pPr>
      <w:r w:rsidRPr="00E50F06">
        <w:rPr>
          <w:lang w:eastAsia="it-IT"/>
        </w:rPr>
        <w:t>Ad esempio, un </w:t>
      </w:r>
      <w:r w:rsidRPr="00E50F06">
        <w:t>alimentatore</w:t>
      </w:r>
      <w:r w:rsidRPr="00E50F06">
        <w:rPr>
          <w:lang w:eastAsia="it-IT"/>
        </w:rPr>
        <w:t> può convertire la corrente alternata proveniente dalla rete elettrica in corrente continua e abbassare la tensione da 220 Volt a 24 Volt, affinché l’apparecchio possa alimentarsi correttamente.</w:t>
      </w:r>
    </w:p>
    <w:p w14:paraId="47A4830A" w14:textId="77777777" w:rsidR="00E50F06" w:rsidRPr="00E50F06" w:rsidRDefault="00E50F06" w:rsidP="00E50F06">
      <w:pPr>
        <w:rPr>
          <w:lang w:eastAsia="it-IT"/>
        </w:rPr>
      </w:pPr>
      <w:r w:rsidRPr="00E50F06">
        <w:rPr>
          <w:lang w:eastAsia="it-IT"/>
        </w:rPr>
        <w:t xml:space="preserve">In </w:t>
      </w:r>
      <w:r w:rsidRPr="00E50F06">
        <w:t>un alimentatore</w:t>
      </w:r>
      <w:r w:rsidRPr="00E50F06">
        <w:rPr>
          <w:lang w:eastAsia="it-IT"/>
        </w:rPr>
        <w:t> è importante anche l’efficienza, cioè la quantità di potenza realmente distribuita ai circuiti. Minore è la quantità di potenza assorbita </w:t>
      </w:r>
      <w:r w:rsidRPr="00E50F06">
        <w:t>dall’alimentatore</w:t>
      </w:r>
      <w:r w:rsidRPr="00E50F06">
        <w:rPr>
          <w:lang w:eastAsia="it-IT"/>
        </w:rPr>
        <w:t> e maggiore sarà la sua efficienza. Un</w:t>
      </w:r>
      <w:r w:rsidRPr="00E50F06">
        <w:t> alimentatore </w:t>
      </w:r>
      <w:r w:rsidRPr="00E50F06">
        <w:rPr>
          <w:lang w:eastAsia="it-IT"/>
        </w:rPr>
        <w:t>con alte percentuali di efficienza è da preferire, poiché riduce i consumi.</w:t>
      </w:r>
    </w:p>
    <w:p w14:paraId="0D43F7D1" w14:textId="77777777" w:rsidR="00E50F06" w:rsidRPr="00E50F06" w:rsidRDefault="00E50F06" w:rsidP="00E50F06">
      <w:pPr>
        <w:rPr>
          <w:lang w:eastAsia="it-IT"/>
        </w:rPr>
      </w:pPr>
      <w:r w:rsidRPr="00E50F06">
        <w:rPr>
          <w:lang w:eastAsia="it-IT"/>
        </w:rPr>
        <w:t>Gli </w:t>
      </w:r>
      <w:r w:rsidRPr="00E50F06">
        <w:t>alimentatori </w:t>
      </w:r>
      <w:r w:rsidRPr="00E50F06">
        <w:rPr>
          <w:lang w:eastAsia="it-IT"/>
        </w:rPr>
        <w:t xml:space="preserve">si dividono </w:t>
      </w:r>
      <w:r w:rsidRPr="00E50F06">
        <w:t>in statici</w:t>
      </w:r>
      <w:r w:rsidRPr="00E50F06">
        <w:rPr>
          <w:lang w:eastAsia="it-IT"/>
        </w:rPr>
        <w:t> </w:t>
      </w:r>
      <w:r w:rsidRPr="00E50F06">
        <w:t>e variabili. Gli alimentatori</w:t>
      </w:r>
      <w:r w:rsidRPr="00E50F06">
        <w:rPr>
          <w:lang w:eastAsia="it-IT"/>
        </w:rPr>
        <w:t> statici garantiscono in uscita corrente e tensione costanti, mentre gli </w:t>
      </w:r>
      <w:r w:rsidRPr="00E50F06">
        <w:t>alimentatori</w:t>
      </w:r>
      <w:r w:rsidRPr="00E50F06">
        <w:rPr>
          <w:lang w:eastAsia="it-IT"/>
        </w:rPr>
        <w:t> variabili offrono la possibilità di modificare la corrente e la tensione in uscita.</w:t>
      </w:r>
    </w:p>
    <w:p w14:paraId="0386D6F5" w14:textId="77777777" w:rsidR="00E50F06" w:rsidRPr="00E50F06" w:rsidRDefault="00E50F06" w:rsidP="00E50F06">
      <w:pPr>
        <w:rPr>
          <w:lang w:eastAsia="it-IT"/>
        </w:rPr>
      </w:pPr>
      <w:r w:rsidRPr="00E50F06">
        <w:rPr>
          <w:lang w:eastAsia="it-IT"/>
        </w:rPr>
        <w:t xml:space="preserve">Quando l’apparecchiatura da alimentare non può accettare variazioni di tensione, si introduce uno stabilizzatore </w:t>
      </w:r>
      <w:r w:rsidRPr="00E50F06">
        <w:t>(alimentatori stabilizzati</w:t>
      </w:r>
      <w:r w:rsidRPr="00E50F06">
        <w:rPr>
          <w:lang w:eastAsia="it-IT"/>
        </w:rPr>
        <w:t>) o un regolatore di tensione, che restituisce in uscita una tensione con ridotte variazioni di ampiezza.</w:t>
      </w:r>
    </w:p>
    <w:p w14:paraId="344CA7F3" w14:textId="77777777" w:rsidR="00E50F06" w:rsidRDefault="00E50F06" w:rsidP="00E50F06"/>
    <w:p w14:paraId="53E90E89" w14:textId="061BE144" w:rsidR="00061823" w:rsidRDefault="00061823" w:rsidP="00044BC9">
      <w:pPr>
        <w:pStyle w:val="Titolo4"/>
      </w:pPr>
      <w:r w:rsidRPr="00061823">
        <w:t>Dove vengono utilizzati gli alimentatori?</w:t>
      </w:r>
    </w:p>
    <w:p w14:paraId="769D92F1" w14:textId="77777777" w:rsidR="00792F44" w:rsidRPr="00792F44" w:rsidRDefault="00792F44" w:rsidP="00792F44"/>
    <w:p w14:paraId="6BD7814D" w14:textId="77777777" w:rsidR="00061823" w:rsidRPr="00061823" w:rsidRDefault="00061823" w:rsidP="00061823">
      <w:pPr>
        <w:rPr>
          <w:lang w:eastAsia="it-IT"/>
        </w:rPr>
      </w:pPr>
      <w:r w:rsidRPr="00061823">
        <w:rPr>
          <w:lang w:eastAsia="it-IT"/>
        </w:rPr>
        <w:t>Questi sono solo alcuni casi d’uso in cui troviamo impiegati gli </w:t>
      </w:r>
      <w:r w:rsidRPr="00061823">
        <w:t>alimentatori.</w:t>
      </w:r>
      <w:r w:rsidRPr="00061823">
        <w:rPr>
          <w:lang w:eastAsia="it-IT"/>
        </w:rPr>
        <w:t xml:space="preserve"> Più in generale, un </w:t>
      </w:r>
      <w:r w:rsidRPr="00061823">
        <w:t>alimentatore</w:t>
      </w:r>
      <w:r w:rsidRPr="00061823">
        <w:rPr>
          <w:lang w:eastAsia="it-IT"/>
        </w:rPr>
        <w:t> è presente nei seguenti settori:</w:t>
      </w:r>
    </w:p>
    <w:p w14:paraId="4588587D" w14:textId="77777777" w:rsidR="00061823" w:rsidRPr="00061823" w:rsidRDefault="00061823" w:rsidP="00851C93">
      <w:pPr>
        <w:pStyle w:val="Paragrafoelenco"/>
        <w:numPr>
          <w:ilvl w:val="0"/>
          <w:numId w:val="19"/>
        </w:numPr>
        <w:rPr>
          <w:lang w:eastAsia="it-IT"/>
        </w:rPr>
      </w:pPr>
      <w:r w:rsidRPr="00061823">
        <w:rPr>
          <w:lang w:eastAsia="it-IT"/>
        </w:rPr>
        <w:t>navale;</w:t>
      </w:r>
    </w:p>
    <w:p w14:paraId="1AB79472" w14:textId="77777777" w:rsidR="00061823" w:rsidRPr="00061823" w:rsidRDefault="00061823" w:rsidP="00851C93">
      <w:pPr>
        <w:pStyle w:val="Paragrafoelenco"/>
        <w:numPr>
          <w:ilvl w:val="0"/>
          <w:numId w:val="19"/>
        </w:numPr>
        <w:rPr>
          <w:lang w:eastAsia="it-IT"/>
        </w:rPr>
      </w:pPr>
      <w:r w:rsidRPr="00061823">
        <w:rPr>
          <w:lang w:eastAsia="it-IT"/>
        </w:rPr>
        <w:t>automobilistico;</w:t>
      </w:r>
    </w:p>
    <w:p w14:paraId="0FC69583" w14:textId="77777777" w:rsidR="00061823" w:rsidRPr="00061823" w:rsidRDefault="00061823" w:rsidP="00851C93">
      <w:pPr>
        <w:pStyle w:val="Paragrafoelenco"/>
        <w:numPr>
          <w:ilvl w:val="0"/>
          <w:numId w:val="19"/>
        </w:numPr>
        <w:rPr>
          <w:lang w:eastAsia="it-IT"/>
        </w:rPr>
      </w:pPr>
      <w:r w:rsidRPr="00061823">
        <w:rPr>
          <w:lang w:eastAsia="it-IT"/>
        </w:rPr>
        <w:t>costruzione di macchine;</w:t>
      </w:r>
    </w:p>
    <w:p w14:paraId="506269A0" w14:textId="77777777" w:rsidR="00061823" w:rsidRPr="00061823" w:rsidRDefault="00061823" w:rsidP="00851C93">
      <w:pPr>
        <w:pStyle w:val="Paragrafoelenco"/>
        <w:numPr>
          <w:ilvl w:val="0"/>
          <w:numId w:val="19"/>
        </w:numPr>
        <w:rPr>
          <w:lang w:eastAsia="it-IT"/>
        </w:rPr>
      </w:pPr>
      <w:r w:rsidRPr="00061823">
        <w:rPr>
          <w:lang w:eastAsia="it-IT"/>
        </w:rPr>
        <w:t>cablaggio elettrico;</w:t>
      </w:r>
    </w:p>
    <w:p w14:paraId="6A7B1150" w14:textId="77777777" w:rsidR="00061823" w:rsidRPr="00061823" w:rsidRDefault="00061823" w:rsidP="00851C93">
      <w:pPr>
        <w:pStyle w:val="Paragrafoelenco"/>
        <w:numPr>
          <w:ilvl w:val="0"/>
          <w:numId w:val="19"/>
        </w:numPr>
        <w:rPr>
          <w:lang w:eastAsia="it-IT"/>
        </w:rPr>
      </w:pPr>
      <w:r w:rsidRPr="00061823">
        <w:rPr>
          <w:lang w:eastAsia="it-IT"/>
        </w:rPr>
        <w:t>manutenzione;</w:t>
      </w:r>
    </w:p>
    <w:p w14:paraId="0E542360" w14:textId="77777777" w:rsidR="00061823" w:rsidRPr="00061823" w:rsidRDefault="00061823" w:rsidP="00851C93">
      <w:pPr>
        <w:pStyle w:val="Paragrafoelenco"/>
        <w:numPr>
          <w:ilvl w:val="0"/>
          <w:numId w:val="19"/>
        </w:numPr>
        <w:rPr>
          <w:lang w:eastAsia="it-IT"/>
        </w:rPr>
      </w:pPr>
      <w:r w:rsidRPr="00061823">
        <w:rPr>
          <w:lang w:eastAsia="it-IT"/>
        </w:rPr>
        <w:t>produzione industriale.</w:t>
      </w:r>
    </w:p>
    <w:p w14:paraId="232D8EB2" w14:textId="77777777" w:rsidR="00061823" w:rsidRPr="00061823" w:rsidRDefault="00061823" w:rsidP="00061823">
      <w:pPr>
        <w:rPr>
          <w:b/>
          <w:sz w:val="28"/>
          <w:szCs w:val="28"/>
        </w:rPr>
      </w:pPr>
    </w:p>
    <w:p w14:paraId="7B207BD1" w14:textId="1970F242" w:rsidR="00E50F06" w:rsidRDefault="00E50F06" w:rsidP="00E50F06"/>
    <w:p w14:paraId="1D0A7CF6" w14:textId="36689893" w:rsidR="00D31ADB" w:rsidRDefault="00D31ADB" w:rsidP="00E50F06"/>
    <w:p w14:paraId="65B20383" w14:textId="793D96B2" w:rsidR="00D31ADB" w:rsidRDefault="00D31ADB" w:rsidP="00E50F06"/>
    <w:p w14:paraId="4ACB3043" w14:textId="70074F15" w:rsidR="00D31ADB" w:rsidRDefault="00D31ADB" w:rsidP="00E50F06"/>
    <w:p w14:paraId="6371C32D" w14:textId="1E597A94" w:rsidR="00D31ADB" w:rsidRDefault="00D31ADB" w:rsidP="00E50F06"/>
    <w:p w14:paraId="69C04273" w14:textId="0FC228F2" w:rsidR="00D31ADB" w:rsidRDefault="00D31ADB" w:rsidP="00E50F06"/>
    <w:p w14:paraId="26A9865C" w14:textId="509444F9" w:rsidR="00D31ADB" w:rsidRDefault="00D31ADB" w:rsidP="00E50F06"/>
    <w:p w14:paraId="6326DE38" w14:textId="6527FB69" w:rsidR="00D31ADB" w:rsidRDefault="00D31ADB" w:rsidP="00E50F06"/>
    <w:p w14:paraId="49E4C8A8" w14:textId="75899FDA" w:rsidR="00D31ADB" w:rsidRDefault="00D31ADB" w:rsidP="00E50F06"/>
    <w:p w14:paraId="3BC67644" w14:textId="47B3E326" w:rsidR="002C7BDA" w:rsidRDefault="002C7BDA" w:rsidP="00E50F06"/>
    <w:p w14:paraId="5B1DF77A" w14:textId="27ABF8E2" w:rsidR="002C7BDA" w:rsidRDefault="002C7BDA" w:rsidP="00E50F06"/>
    <w:p w14:paraId="0B77CFB8" w14:textId="0E68829D" w:rsidR="002C7BDA" w:rsidRDefault="002C7BDA" w:rsidP="00E50F06"/>
    <w:p w14:paraId="5A67806C" w14:textId="77777777" w:rsidR="002C7BDA" w:rsidRDefault="002C7BDA" w:rsidP="00E50F06"/>
    <w:p w14:paraId="01A3BD84" w14:textId="01AA30B9" w:rsidR="00D31ADB" w:rsidRDefault="00D31ADB" w:rsidP="00E50F06"/>
    <w:p w14:paraId="62ED275C" w14:textId="18B916C2" w:rsidR="00D31ADB" w:rsidRDefault="00466FA8" w:rsidP="00044BC9">
      <w:pPr>
        <w:pStyle w:val="Titolo2"/>
      </w:pPr>
      <w:r w:rsidRPr="00044BC9">
        <w:t>D</w:t>
      </w:r>
      <w:r w:rsidR="007A3967">
        <w:t xml:space="preserve">RIVER </w:t>
      </w:r>
      <w:r w:rsidRPr="00044BC9">
        <w:t>TB 6600</w:t>
      </w:r>
    </w:p>
    <w:p w14:paraId="01D87431" w14:textId="77777777" w:rsidR="00B13A0F" w:rsidRPr="00B13A0F" w:rsidRDefault="00B13A0F" w:rsidP="00B13A0F"/>
    <w:p w14:paraId="1DB99739" w14:textId="6CF51C68" w:rsidR="00466FA8" w:rsidRDefault="00466FA8" w:rsidP="00044BC9">
      <w:pPr>
        <w:pStyle w:val="Titolo4"/>
      </w:pPr>
      <w:r w:rsidRPr="00925B87">
        <w:t>Che cos’è il Driver TB 6600?</w:t>
      </w:r>
    </w:p>
    <w:p w14:paraId="124FB4B9" w14:textId="77777777" w:rsidR="00792F44" w:rsidRPr="00792F44" w:rsidRDefault="00792F44" w:rsidP="00792F44"/>
    <w:p w14:paraId="4850F2EA" w14:textId="04CAA1FD" w:rsidR="00466FA8" w:rsidRDefault="00466FA8" w:rsidP="00466FA8">
      <w:pPr>
        <w:rPr>
          <w:shd w:val="clear" w:color="auto" w:fill="FFFFFF"/>
        </w:rPr>
      </w:pPr>
      <w:r w:rsidRPr="00990C0C">
        <w:t xml:space="preserve">TB6600 </w:t>
      </w:r>
      <w:proofErr w:type="spellStart"/>
      <w:r w:rsidRPr="00990C0C">
        <w:t>Stepper</w:t>
      </w:r>
      <w:proofErr w:type="spellEnd"/>
      <w:r w:rsidRPr="00990C0C">
        <w:t xml:space="preserve"> Motor Driver è un driver per motori passo-passo professionale di facile utilizzo che può controllare un motore passo-passo a due fasi. È compatibile con Arduino e altri microcontrollori che possono emettere un segnale digitale a impulsi da 5 V. Il driver del motore passo-passo </w:t>
      </w:r>
      <w:proofErr w:type="spellStart"/>
      <w:r w:rsidRPr="00990C0C">
        <w:t>arduino</w:t>
      </w:r>
      <w:proofErr w:type="spellEnd"/>
      <w:r w:rsidRPr="00990C0C">
        <w:t xml:space="preserve"> TB6600 ha una vasta gamma di alimentazione, 9 ~ 42VDC. Ed è in grado di emettere corrente di picco 4A, che è sufficiente per la maggior parte dei motori passo-passo.</w:t>
      </w:r>
      <w:r w:rsidRPr="00990C0C">
        <w:br/>
        <w:t xml:space="preserve">Il driver </w:t>
      </w:r>
      <w:proofErr w:type="spellStart"/>
      <w:r w:rsidRPr="00990C0C">
        <w:t>stepper</w:t>
      </w:r>
      <w:proofErr w:type="spellEnd"/>
      <w:r w:rsidRPr="00990C0C">
        <w:t xml:space="preserve"> supporta il controllo della velocità e della direzione. È possibile impostare il micro passo e la corrente di uscita con 6 DIP switch</w:t>
      </w:r>
      <w:r w:rsidRPr="00466FA8">
        <w:rPr>
          <w:shd w:val="clear" w:color="auto" w:fill="FFFFFF"/>
        </w:rPr>
        <w:t>.</w:t>
      </w:r>
    </w:p>
    <w:p w14:paraId="6CB521CE" w14:textId="7BDEC3D3" w:rsidR="00466FA8" w:rsidRDefault="00466FA8" w:rsidP="00466FA8"/>
    <w:p w14:paraId="2C0B6B37" w14:textId="6D11FB97" w:rsidR="00466FA8" w:rsidRDefault="00466FA8" w:rsidP="00044BC9">
      <w:pPr>
        <w:pStyle w:val="Titolo4"/>
      </w:pPr>
      <w:r w:rsidRPr="00925B87">
        <w:t>Cosa fa?</w:t>
      </w:r>
    </w:p>
    <w:p w14:paraId="65EDC03F" w14:textId="77777777" w:rsidR="00792F44" w:rsidRPr="00792F44" w:rsidRDefault="00792F44" w:rsidP="00792F44"/>
    <w:p w14:paraId="2F0BB4A0" w14:textId="04BCDE80" w:rsidR="00466FA8" w:rsidRDefault="00990C0C" w:rsidP="00990C0C">
      <w:pPr>
        <w:rPr>
          <w:shd w:val="clear" w:color="auto" w:fill="FFFFFF"/>
        </w:rPr>
      </w:pPr>
      <w:r w:rsidRPr="00990C0C">
        <w:rPr>
          <w:shd w:val="clear" w:color="auto" w:fill="FFFFFF"/>
        </w:rPr>
        <w:t>Il TB6600 riceve segnali di controllo dal sistema di comando, che indicano quando e come muovere il motore. Regolando i jumper e i potenziometri, puoi impostare la corrente massima che il driver fornirà al motore, così da evitare surriscaldamenti o danni. Quando riceve un impulso di passo, il driver muove il motore di un passo, e la direzione viene impostata tramite un segnale di direzione.</w:t>
      </w:r>
    </w:p>
    <w:p w14:paraId="5CB07A0A" w14:textId="7946AB8B" w:rsidR="00241583" w:rsidRDefault="00241583" w:rsidP="00990C0C">
      <w:pPr>
        <w:rPr>
          <w:sz w:val="28"/>
        </w:rPr>
      </w:pPr>
    </w:p>
    <w:p w14:paraId="272FF280" w14:textId="7576EDD7" w:rsidR="00241583" w:rsidRDefault="00241583" w:rsidP="00990C0C">
      <w:pPr>
        <w:rPr>
          <w:sz w:val="28"/>
        </w:rPr>
      </w:pPr>
    </w:p>
    <w:p w14:paraId="6E8F4D09" w14:textId="5D5BF682" w:rsidR="00241583" w:rsidRDefault="0090367D" w:rsidP="00990C0C">
      <w:pPr>
        <w:rPr>
          <w:sz w:val="28"/>
        </w:rPr>
      </w:pPr>
      <w:r>
        <w:rPr>
          <w:noProof/>
        </w:rPr>
        <w:drawing>
          <wp:inline distT="0" distB="0" distL="0" distR="0" wp14:anchorId="2C0CBC95" wp14:editId="050DB3C3">
            <wp:extent cx="3519805" cy="3519805"/>
            <wp:effectExtent l="0" t="0" r="4445" b="4445"/>
            <wp:docPr id="16" name="Immagine 16" descr="ARCELI TB6600 Driver motore passo-passo 32 segmenti DC 9-40V 4.0A Adatto  42, 57, 86 Tipo 2-fase motore passo-passo a 4 fasi : Amazon.it: Commerc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CELI TB6600 Driver motore passo-passo 32 segmenti DC 9-40V 4.0A Adatto  42, 57, 86 Tipo 2-fase motore passo-passo a 4 fasi : Amazon.it: Commerci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9805" cy="3519805"/>
                    </a:xfrm>
                    <a:prstGeom prst="rect">
                      <a:avLst/>
                    </a:prstGeom>
                    <a:noFill/>
                    <a:ln>
                      <a:noFill/>
                    </a:ln>
                  </pic:spPr>
                </pic:pic>
              </a:graphicData>
            </a:graphic>
          </wp:inline>
        </w:drawing>
      </w:r>
    </w:p>
    <w:p w14:paraId="1AABE2F4" w14:textId="4F2E623D" w:rsidR="00241583" w:rsidRDefault="00241583" w:rsidP="00990C0C">
      <w:pPr>
        <w:rPr>
          <w:sz w:val="28"/>
        </w:rPr>
      </w:pPr>
    </w:p>
    <w:p w14:paraId="417B8F75" w14:textId="3C3B586A" w:rsidR="00241583" w:rsidRDefault="00241583" w:rsidP="00990C0C">
      <w:pPr>
        <w:rPr>
          <w:sz w:val="28"/>
        </w:rPr>
      </w:pPr>
    </w:p>
    <w:p w14:paraId="4BBBBD56" w14:textId="7C5B7C7B" w:rsidR="00241583" w:rsidRDefault="00241583" w:rsidP="00990C0C">
      <w:pPr>
        <w:rPr>
          <w:sz w:val="28"/>
        </w:rPr>
      </w:pPr>
    </w:p>
    <w:p w14:paraId="5CC37EA2" w14:textId="52DDE1BF" w:rsidR="00241583" w:rsidRDefault="00241583" w:rsidP="00990C0C">
      <w:pPr>
        <w:rPr>
          <w:sz w:val="28"/>
        </w:rPr>
      </w:pPr>
    </w:p>
    <w:p w14:paraId="252A2E83" w14:textId="4FB6A2B3" w:rsidR="00241583" w:rsidRDefault="00241583" w:rsidP="00990C0C">
      <w:pPr>
        <w:rPr>
          <w:sz w:val="28"/>
        </w:rPr>
      </w:pPr>
    </w:p>
    <w:p w14:paraId="2C8C8359" w14:textId="2597AA67" w:rsidR="002C7BDA" w:rsidRDefault="002C7BDA" w:rsidP="00990C0C">
      <w:pPr>
        <w:rPr>
          <w:sz w:val="28"/>
        </w:rPr>
      </w:pPr>
    </w:p>
    <w:p w14:paraId="4670E651" w14:textId="74409467" w:rsidR="002C7BDA" w:rsidRDefault="002C7BDA" w:rsidP="00990C0C">
      <w:pPr>
        <w:rPr>
          <w:sz w:val="28"/>
        </w:rPr>
      </w:pPr>
    </w:p>
    <w:p w14:paraId="6C8A3198" w14:textId="77777777" w:rsidR="002C7BDA" w:rsidRDefault="002C7BDA" w:rsidP="00990C0C">
      <w:pPr>
        <w:rPr>
          <w:sz w:val="28"/>
        </w:rPr>
      </w:pPr>
    </w:p>
    <w:p w14:paraId="1B1474C4" w14:textId="53AEC2D2" w:rsidR="00241583" w:rsidRDefault="00241583" w:rsidP="00990C0C">
      <w:pPr>
        <w:rPr>
          <w:sz w:val="28"/>
        </w:rPr>
      </w:pPr>
    </w:p>
    <w:p w14:paraId="205C0E00" w14:textId="624D2326" w:rsidR="00925B87" w:rsidRDefault="00925B87" w:rsidP="00044BC9">
      <w:pPr>
        <w:pStyle w:val="Titolo2"/>
        <w:rPr>
          <w:lang w:eastAsia="it-IT"/>
        </w:rPr>
      </w:pPr>
      <w:r>
        <w:rPr>
          <w:lang w:eastAsia="it-IT"/>
        </w:rPr>
        <w:t>M5 STACK</w:t>
      </w:r>
    </w:p>
    <w:p w14:paraId="444A51DB" w14:textId="77777777" w:rsidR="00D40ECB" w:rsidRPr="00D40ECB" w:rsidRDefault="00D40ECB" w:rsidP="00D40ECB">
      <w:pPr>
        <w:rPr>
          <w:lang w:eastAsia="it-IT"/>
        </w:rPr>
      </w:pPr>
    </w:p>
    <w:p w14:paraId="010570D5" w14:textId="77777777" w:rsidR="00792F44" w:rsidRDefault="00925B87" w:rsidP="00925B87">
      <w:pPr>
        <w:rPr>
          <w:rStyle w:val="Titolo4Carattere"/>
        </w:rPr>
      </w:pPr>
      <w:r w:rsidRPr="00044BC9">
        <w:rPr>
          <w:rStyle w:val="Titolo4Carattere"/>
        </w:rPr>
        <w:t xml:space="preserve">Cos'è l'M5 </w:t>
      </w:r>
      <w:proofErr w:type="spellStart"/>
      <w:r w:rsidRPr="00044BC9">
        <w:rPr>
          <w:rStyle w:val="Titolo4Carattere"/>
        </w:rPr>
        <w:t>Stack</w:t>
      </w:r>
      <w:proofErr w:type="spellEnd"/>
      <w:r w:rsidRPr="00044BC9">
        <w:rPr>
          <w:rStyle w:val="Titolo4Carattere"/>
        </w:rPr>
        <w:t>?</w:t>
      </w:r>
    </w:p>
    <w:p w14:paraId="394D8A89" w14:textId="16D4E943" w:rsidR="00925B87" w:rsidRPr="00925B87" w:rsidRDefault="00925B87" w:rsidP="00925B87">
      <w:pPr>
        <w:rPr>
          <w:b/>
          <w:bCs/>
          <w:sz w:val="28"/>
          <w:szCs w:val="28"/>
          <w:lang w:eastAsia="it-IT"/>
        </w:rPr>
      </w:pPr>
      <w:r w:rsidRPr="00925B87">
        <w:rPr>
          <w:lang w:eastAsia="it-IT"/>
        </w:rPr>
        <w:br/>
        <w:t>È un dispositivo tutto-in-uno che include un microcontrollore (tipicamente un ESP32), uno schermo LCD, pulsanti, porte di input/output e altri componenti integrati, il tutto racchiuso in una scatola compatta e resistente. La sua caratteristica principale è la modularità: puoi aggiungere moduli, sensori o altri accessori per personalizzare il tuo progetto.</w:t>
      </w:r>
    </w:p>
    <w:p w14:paraId="7C3117B6" w14:textId="77777777" w:rsidR="00925B87" w:rsidRPr="00925B87" w:rsidRDefault="00925B87" w:rsidP="00925B87">
      <w:pPr>
        <w:rPr>
          <w:lang w:eastAsia="it-IT"/>
        </w:rPr>
      </w:pPr>
    </w:p>
    <w:p w14:paraId="221DC930" w14:textId="48C6456A" w:rsidR="00925B87" w:rsidRDefault="00925B87" w:rsidP="00044BC9">
      <w:pPr>
        <w:pStyle w:val="Titolo4"/>
        <w:rPr>
          <w:lang w:eastAsia="it-IT"/>
        </w:rPr>
      </w:pPr>
      <w:r w:rsidRPr="00925B87">
        <w:rPr>
          <w:lang w:eastAsia="it-IT"/>
        </w:rPr>
        <w:t>Cosa fa l'M5</w:t>
      </w:r>
      <w:r>
        <w:rPr>
          <w:lang w:eastAsia="it-IT"/>
        </w:rPr>
        <w:t xml:space="preserve"> </w:t>
      </w:r>
      <w:proofErr w:type="spellStart"/>
      <w:r w:rsidRPr="00925B87">
        <w:rPr>
          <w:lang w:eastAsia="it-IT"/>
        </w:rPr>
        <w:t>Stack</w:t>
      </w:r>
      <w:proofErr w:type="spellEnd"/>
      <w:r w:rsidRPr="00925B87">
        <w:rPr>
          <w:lang w:eastAsia="it-IT"/>
        </w:rPr>
        <w:t>?</w:t>
      </w:r>
    </w:p>
    <w:p w14:paraId="7961C986" w14:textId="77777777" w:rsidR="00792F44" w:rsidRPr="00792F44" w:rsidRDefault="00792F44" w:rsidP="00792F44">
      <w:pPr>
        <w:rPr>
          <w:lang w:eastAsia="it-IT"/>
        </w:rPr>
      </w:pPr>
    </w:p>
    <w:p w14:paraId="1B3782D3" w14:textId="77777777" w:rsidR="00925B87" w:rsidRPr="00925B87" w:rsidRDefault="00925B87" w:rsidP="00925B87">
      <w:pPr>
        <w:rPr>
          <w:lang w:eastAsia="it-IT"/>
        </w:rPr>
      </w:pPr>
      <w:r w:rsidRPr="00925B87">
        <w:rPr>
          <w:b/>
          <w:bCs/>
          <w:lang w:eastAsia="it-IT"/>
        </w:rPr>
        <w:t>Elaborazione e controllo</w:t>
      </w:r>
      <w:r w:rsidRPr="00925B87">
        <w:rPr>
          <w:lang w:eastAsia="it-IT"/>
        </w:rPr>
        <w:t>: Grazie all'ESP32, può eseguire programmi complessi, gestire sensori, comunicare via Wi-Fi e Bluetooth, e controllare altri dispositivi elettronici.</w:t>
      </w:r>
    </w:p>
    <w:p w14:paraId="18E50A24" w14:textId="77777777" w:rsidR="006D4A82" w:rsidRDefault="006D4A82" w:rsidP="00925B87">
      <w:pPr>
        <w:rPr>
          <w:b/>
          <w:bCs/>
          <w:lang w:eastAsia="it-IT"/>
        </w:rPr>
      </w:pPr>
    </w:p>
    <w:p w14:paraId="3BA291F9" w14:textId="2DCFD32C" w:rsidR="00925B87" w:rsidRPr="00925B87" w:rsidRDefault="00925B87" w:rsidP="00925B87">
      <w:pPr>
        <w:rPr>
          <w:lang w:eastAsia="it-IT"/>
        </w:rPr>
      </w:pPr>
      <w:r w:rsidRPr="00925B87">
        <w:rPr>
          <w:b/>
          <w:bCs/>
          <w:lang w:eastAsia="it-IT"/>
        </w:rPr>
        <w:t>Interfaccia utente</w:t>
      </w:r>
      <w:r w:rsidRPr="00925B87">
        <w:rPr>
          <w:lang w:eastAsia="it-IT"/>
        </w:rPr>
        <w:t>: Lo schermo integrato permette di visualizzare dati, menu, immagini o feedback visivi, rendendo l'interazione più semplice e immediata.</w:t>
      </w:r>
    </w:p>
    <w:p w14:paraId="3B8CBEF9" w14:textId="77777777" w:rsidR="006D4A82" w:rsidRDefault="006D4A82" w:rsidP="00925B87">
      <w:pPr>
        <w:rPr>
          <w:b/>
          <w:bCs/>
          <w:lang w:eastAsia="it-IT"/>
        </w:rPr>
      </w:pPr>
    </w:p>
    <w:p w14:paraId="66C6D592" w14:textId="25C2C1AD" w:rsidR="00925B87" w:rsidRPr="00925B87" w:rsidRDefault="00925B87" w:rsidP="00925B87">
      <w:pPr>
        <w:rPr>
          <w:lang w:eastAsia="it-IT"/>
        </w:rPr>
      </w:pPr>
      <w:r w:rsidRPr="00925B87">
        <w:rPr>
          <w:b/>
          <w:bCs/>
          <w:lang w:eastAsia="it-IT"/>
        </w:rPr>
        <w:t>Input</w:t>
      </w:r>
      <w:r w:rsidRPr="00925B87">
        <w:rPr>
          <w:lang w:eastAsia="it-IT"/>
        </w:rPr>
        <w:t>: Dispone di pulsanti e altri sensori integrati per ricevere comandi dall'utente.</w:t>
      </w:r>
    </w:p>
    <w:p w14:paraId="591593A3" w14:textId="77777777" w:rsidR="006D4A82" w:rsidRDefault="006D4A82" w:rsidP="00925B87">
      <w:pPr>
        <w:rPr>
          <w:b/>
          <w:bCs/>
          <w:lang w:eastAsia="it-IT"/>
        </w:rPr>
      </w:pPr>
    </w:p>
    <w:p w14:paraId="74FC3341" w14:textId="218727FB" w:rsidR="00925B87" w:rsidRPr="00925B87" w:rsidRDefault="00925B87" w:rsidP="00925B87">
      <w:pPr>
        <w:rPr>
          <w:lang w:eastAsia="it-IT"/>
        </w:rPr>
      </w:pPr>
      <w:r w:rsidRPr="00925B87">
        <w:rPr>
          <w:b/>
          <w:bCs/>
          <w:lang w:eastAsia="it-IT"/>
        </w:rPr>
        <w:t>Connessioni</w:t>
      </w:r>
      <w:r w:rsidRPr="00925B87">
        <w:rPr>
          <w:lang w:eastAsia="it-IT"/>
        </w:rPr>
        <w:t>: Può comunicare con altri dispositivi o servizi online tramite Wi-Fi e Bluetooth, rendendo possibile la creazione di progetti IoT come stazioni meteorologiche, controller remoti, robot, e molto altro.</w:t>
      </w:r>
    </w:p>
    <w:p w14:paraId="0C19C695" w14:textId="77777777" w:rsidR="006D4A82" w:rsidRDefault="006D4A82" w:rsidP="00925B87">
      <w:pPr>
        <w:rPr>
          <w:b/>
          <w:bCs/>
          <w:lang w:eastAsia="it-IT"/>
        </w:rPr>
      </w:pPr>
    </w:p>
    <w:p w14:paraId="0A473010" w14:textId="2BCDAAAF" w:rsidR="00925B87" w:rsidRPr="00925B87" w:rsidRDefault="00925B87" w:rsidP="00925B87">
      <w:pPr>
        <w:rPr>
          <w:lang w:eastAsia="it-IT"/>
        </w:rPr>
      </w:pPr>
      <w:r w:rsidRPr="00925B87">
        <w:rPr>
          <w:b/>
          <w:bCs/>
          <w:lang w:eastAsia="it-IT"/>
        </w:rPr>
        <w:t>Facilità d'uso</w:t>
      </w:r>
      <w:r w:rsidRPr="00925B87">
        <w:rPr>
          <w:lang w:eastAsia="it-IT"/>
        </w:rPr>
        <w:t>: È pensato per essere user-</w:t>
      </w:r>
      <w:proofErr w:type="spellStart"/>
      <w:r w:rsidRPr="00925B87">
        <w:rPr>
          <w:lang w:eastAsia="it-IT"/>
        </w:rPr>
        <w:t>friendly</w:t>
      </w:r>
      <w:proofErr w:type="spellEnd"/>
      <w:r w:rsidRPr="00925B87">
        <w:rPr>
          <w:lang w:eastAsia="it-IT"/>
        </w:rPr>
        <w:t>, con un ambiente di sviluppo compatibile con Arduino IDE e altre piattaforme, così anche chi è alle prime armi può iniziare facilmente.</w:t>
      </w:r>
    </w:p>
    <w:p w14:paraId="6023952F" w14:textId="53E3EEC9" w:rsidR="00925B87" w:rsidRDefault="00925B87" w:rsidP="00925B87">
      <w:pPr>
        <w:rPr>
          <w:sz w:val="28"/>
        </w:rPr>
      </w:pPr>
    </w:p>
    <w:p w14:paraId="6A4C78BF" w14:textId="15A745F7" w:rsidR="006D4A82" w:rsidRDefault="008734B7" w:rsidP="00925B87">
      <w:pPr>
        <w:rPr>
          <w:sz w:val="28"/>
        </w:rPr>
      </w:pPr>
      <w:r>
        <w:rPr>
          <w:noProof/>
        </w:rPr>
        <w:drawing>
          <wp:inline distT="0" distB="0" distL="0" distR="0" wp14:anchorId="4D33CB34" wp14:editId="4516D444">
            <wp:extent cx="3804607" cy="3583940"/>
            <wp:effectExtent l="0" t="0" r="5715" b="0"/>
            <wp:docPr id="18" name="Immagine 18" descr="M5 Stack Microcontrollore M5Stack : Amazon.it: Commercio, Industria e  Sci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5 Stack Microcontrollore M5Stack : Amazon.it: Commercio, Industria e  Scienz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6681" cy="3585894"/>
                    </a:xfrm>
                    <a:prstGeom prst="rect">
                      <a:avLst/>
                    </a:prstGeom>
                    <a:noFill/>
                    <a:ln>
                      <a:noFill/>
                    </a:ln>
                  </pic:spPr>
                </pic:pic>
              </a:graphicData>
            </a:graphic>
          </wp:inline>
        </w:drawing>
      </w:r>
    </w:p>
    <w:p w14:paraId="18229D2E" w14:textId="02F4A0AB" w:rsidR="006D4A82" w:rsidRDefault="006D4A82" w:rsidP="00925B87">
      <w:pPr>
        <w:rPr>
          <w:sz w:val="28"/>
        </w:rPr>
      </w:pPr>
    </w:p>
    <w:p w14:paraId="7DC46103" w14:textId="71CAA654" w:rsidR="006D4A82" w:rsidRDefault="006D4A82" w:rsidP="00925B87">
      <w:pPr>
        <w:rPr>
          <w:sz w:val="28"/>
        </w:rPr>
      </w:pPr>
    </w:p>
    <w:p w14:paraId="065BC733" w14:textId="0C9D8FEE" w:rsidR="006D4A82" w:rsidRDefault="006D4A82" w:rsidP="00925B87">
      <w:pPr>
        <w:rPr>
          <w:sz w:val="28"/>
        </w:rPr>
      </w:pPr>
    </w:p>
    <w:p w14:paraId="13A74CBE" w14:textId="1437E01B" w:rsidR="002C7BDA" w:rsidRDefault="002C7BDA" w:rsidP="00925B87">
      <w:pPr>
        <w:rPr>
          <w:sz w:val="28"/>
        </w:rPr>
      </w:pPr>
    </w:p>
    <w:p w14:paraId="3E9D1F6F" w14:textId="77777777" w:rsidR="002C7BDA" w:rsidRDefault="002C7BDA" w:rsidP="00925B87">
      <w:pPr>
        <w:rPr>
          <w:sz w:val="28"/>
        </w:rPr>
      </w:pPr>
    </w:p>
    <w:p w14:paraId="1D76E234" w14:textId="74D09B96" w:rsidR="006D4A82" w:rsidRDefault="006D4A82" w:rsidP="00925B87">
      <w:pPr>
        <w:rPr>
          <w:sz w:val="28"/>
        </w:rPr>
      </w:pPr>
    </w:p>
    <w:p w14:paraId="5FDD12FC" w14:textId="0F2DD268" w:rsidR="00565BB2" w:rsidRDefault="006D4A82" w:rsidP="00044BC9">
      <w:pPr>
        <w:pStyle w:val="Titolo2"/>
      </w:pPr>
      <w:r>
        <w:t>P</w:t>
      </w:r>
      <w:r w:rsidR="007A3967">
        <w:t>ULSANE D’EMERGENZA</w:t>
      </w:r>
    </w:p>
    <w:p w14:paraId="2B47A93B" w14:textId="77777777" w:rsidR="00D40ECB" w:rsidRPr="00D40ECB" w:rsidRDefault="00D40ECB" w:rsidP="00D40ECB"/>
    <w:p w14:paraId="675C0F9A" w14:textId="77777777" w:rsidR="00192FDC" w:rsidRDefault="0090367D" w:rsidP="0090367D">
      <w:pPr>
        <w:rPr>
          <w:rStyle w:val="Titolo4Carattere"/>
        </w:rPr>
      </w:pPr>
      <w:r w:rsidRPr="00044BC9">
        <w:rPr>
          <w:rStyle w:val="Titolo4Carattere"/>
        </w:rPr>
        <w:t>Cosa è il pulsante d'emergenza?</w:t>
      </w:r>
    </w:p>
    <w:p w14:paraId="12CF7947" w14:textId="2CE85044" w:rsidR="0090367D" w:rsidRDefault="0090367D" w:rsidP="0090367D">
      <w:pPr>
        <w:rPr>
          <w:lang w:eastAsia="it-IT"/>
        </w:rPr>
      </w:pPr>
      <w:r w:rsidRPr="0090367D">
        <w:rPr>
          <w:lang w:eastAsia="it-IT"/>
        </w:rPr>
        <w:br/>
        <w:t>È un interruttore manuale che permette di interrompere immediatamente l'operazione o l'alimentazione di un sistema in situazioni di emergenza. Serve come dispositivo di sicurezza per prevenire danni a persone, apparecchiature o ambienti.</w:t>
      </w:r>
    </w:p>
    <w:p w14:paraId="2EDEA8AC" w14:textId="77777777" w:rsidR="0090367D" w:rsidRPr="0090367D" w:rsidRDefault="0090367D" w:rsidP="0090367D">
      <w:pPr>
        <w:rPr>
          <w:lang w:eastAsia="it-IT"/>
        </w:rPr>
      </w:pPr>
    </w:p>
    <w:p w14:paraId="64019CC6" w14:textId="77777777" w:rsidR="00192FDC" w:rsidRDefault="0090367D" w:rsidP="0090367D">
      <w:pPr>
        <w:rPr>
          <w:rStyle w:val="Titolo4Carattere"/>
        </w:rPr>
      </w:pPr>
      <w:r w:rsidRPr="00044BC9">
        <w:rPr>
          <w:rStyle w:val="Titolo4Carattere"/>
        </w:rPr>
        <w:t>Cosa serve?</w:t>
      </w:r>
    </w:p>
    <w:p w14:paraId="3C6C5689" w14:textId="501F836C" w:rsidR="0090367D" w:rsidRDefault="0090367D" w:rsidP="0090367D">
      <w:pPr>
        <w:rPr>
          <w:lang w:eastAsia="it-IT"/>
        </w:rPr>
      </w:pPr>
      <w:r w:rsidRPr="0090367D">
        <w:rPr>
          <w:lang w:eastAsia="it-IT"/>
        </w:rPr>
        <w:br/>
        <w:t>Il pulsante d'emergenza ha lo scopo di:</w:t>
      </w:r>
    </w:p>
    <w:p w14:paraId="36E6C1BF" w14:textId="77777777" w:rsidR="0090367D" w:rsidRPr="0090367D" w:rsidRDefault="0090367D" w:rsidP="0090367D">
      <w:pPr>
        <w:rPr>
          <w:lang w:eastAsia="it-IT"/>
        </w:rPr>
      </w:pPr>
    </w:p>
    <w:p w14:paraId="23409306" w14:textId="4DA39D6B" w:rsidR="0090367D" w:rsidRDefault="0090367D" w:rsidP="00B13A0F">
      <w:pPr>
        <w:rPr>
          <w:lang w:eastAsia="it-IT"/>
        </w:rPr>
      </w:pPr>
      <w:r w:rsidRPr="0090367D">
        <w:rPr>
          <w:b/>
          <w:bCs/>
          <w:lang w:eastAsia="it-IT"/>
        </w:rPr>
        <w:t>Interrompere immediatamente il funzionamento</w:t>
      </w:r>
      <w:r w:rsidRPr="0090367D">
        <w:rPr>
          <w:lang w:eastAsia="it-IT"/>
        </w:rPr>
        <w:t> del dispositivo o del sistema collegato, ad esempio spegnendo un motore, interrompendo un processo o disattivando l'alimentazione.</w:t>
      </w:r>
    </w:p>
    <w:p w14:paraId="18DAF454" w14:textId="77777777" w:rsidR="0090367D" w:rsidRPr="0090367D" w:rsidRDefault="0090367D" w:rsidP="0090367D">
      <w:pPr>
        <w:rPr>
          <w:lang w:eastAsia="it-IT"/>
        </w:rPr>
      </w:pPr>
    </w:p>
    <w:p w14:paraId="7F550B11" w14:textId="22DC07EB" w:rsidR="0090367D" w:rsidRDefault="0090367D" w:rsidP="00B13A0F">
      <w:pPr>
        <w:rPr>
          <w:lang w:eastAsia="it-IT"/>
        </w:rPr>
      </w:pPr>
      <w:r w:rsidRPr="0090367D">
        <w:rPr>
          <w:b/>
          <w:bCs/>
          <w:lang w:eastAsia="it-IT"/>
        </w:rPr>
        <w:t>Garantire la sicurezza dell'utente</w:t>
      </w:r>
      <w:r w:rsidRPr="0090367D">
        <w:rPr>
          <w:lang w:eastAsia="it-IT"/>
        </w:rPr>
        <w:t> in situazioni di rischio, come malfunzionamenti, cortocircuiti, o altre emergenze.</w:t>
      </w:r>
    </w:p>
    <w:p w14:paraId="6E288E32" w14:textId="77777777" w:rsidR="0090367D" w:rsidRPr="0090367D" w:rsidRDefault="0090367D" w:rsidP="0090367D">
      <w:pPr>
        <w:rPr>
          <w:lang w:eastAsia="it-IT"/>
        </w:rPr>
      </w:pPr>
    </w:p>
    <w:p w14:paraId="7C968CB9" w14:textId="24E40D7A" w:rsidR="0090367D" w:rsidRDefault="0090367D" w:rsidP="00B13A0F">
      <w:pPr>
        <w:rPr>
          <w:lang w:eastAsia="it-IT"/>
        </w:rPr>
      </w:pPr>
      <w:r w:rsidRPr="0090367D">
        <w:rPr>
          <w:b/>
          <w:bCs/>
          <w:lang w:eastAsia="it-IT"/>
        </w:rPr>
        <w:t>Permettere un intervento rapido</w:t>
      </w:r>
      <w:r w:rsidRPr="0090367D">
        <w:rPr>
          <w:lang w:eastAsia="it-IT"/>
        </w:rPr>
        <w:t> per evitare danni o incidenti.</w:t>
      </w:r>
    </w:p>
    <w:p w14:paraId="5BE5B7CB" w14:textId="77777777" w:rsidR="0090367D" w:rsidRPr="0090367D" w:rsidRDefault="0090367D" w:rsidP="0090367D">
      <w:pPr>
        <w:rPr>
          <w:lang w:eastAsia="it-IT"/>
        </w:rPr>
      </w:pPr>
    </w:p>
    <w:p w14:paraId="1D4A9EFA" w14:textId="77777777" w:rsidR="00192FDC" w:rsidRDefault="0090367D" w:rsidP="0090367D">
      <w:pPr>
        <w:rPr>
          <w:rStyle w:val="Titolo4Carattere"/>
        </w:rPr>
      </w:pPr>
      <w:r w:rsidRPr="00044BC9">
        <w:rPr>
          <w:rStyle w:val="Titolo4Carattere"/>
        </w:rPr>
        <w:t>Come funziona?</w:t>
      </w:r>
    </w:p>
    <w:p w14:paraId="36A197A8" w14:textId="51CF6B0C" w:rsidR="0090367D" w:rsidRPr="0090367D" w:rsidRDefault="0090367D" w:rsidP="0090367D">
      <w:pPr>
        <w:rPr>
          <w:lang w:eastAsia="it-IT"/>
        </w:rPr>
      </w:pPr>
      <w:r w:rsidRPr="0090367D">
        <w:rPr>
          <w:lang w:eastAsia="it-IT"/>
        </w:rPr>
        <w:br/>
        <w:t>Quando premi il pulsante d'emergenza, esso invia un segnale al sistema (ad esempio, tramite un pin GPIO collegato all'M5Stack). Questo segnale può essere programmato per attivare determinate azioni di sicurezza, come spegnere motori, disattivare luci o inviare allarmi.</w:t>
      </w:r>
    </w:p>
    <w:p w14:paraId="7043EB02" w14:textId="77777777" w:rsidR="0090367D" w:rsidRPr="0090367D" w:rsidRDefault="0090367D" w:rsidP="0090367D">
      <w:pPr>
        <w:rPr>
          <w:lang w:eastAsia="it-IT"/>
        </w:rPr>
      </w:pPr>
      <w:r w:rsidRPr="0090367D">
        <w:rPr>
          <w:lang w:eastAsia="it-IT"/>
        </w:rPr>
        <w:t>Se il pulsante è di tipo normalmente aperto, premendolo si chiude il circuito, permettendo al sistema di rilevare l'evento. Se è normalmente chiuso, premendolo si apre il circuito, interrompendo il segnale.</w:t>
      </w:r>
    </w:p>
    <w:p w14:paraId="43D9601D" w14:textId="0549190C" w:rsidR="001B29F5" w:rsidRDefault="001B29F5" w:rsidP="00925B87">
      <w:pPr>
        <w:rPr>
          <w:sz w:val="28"/>
        </w:rPr>
      </w:pPr>
    </w:p>
    <w:p w14:paraId="60529309" w14:textId="5ADFAA84" w:rsidR="001B29F5" w:rsidRDefault="001B29F5" w:rsidP="00925B87">
      <w:pPr>
        <w:rPr>
          <w:sz w:val="28"/>
        </w:rPr>
      </w:pPr>
    </w:p>
    <w:p w14:paraId="519D7985" w14:textId="44F47AF7" w:rsidR="001B29F5" w:rsidRDefault="0090367D" w:rsidP="00925B87">
      <w:pPr>
        <w:rPr>
          <w:sz w:val="28"/>
        </w:rPr>
      </w:pPr>
      <w:r>
        <w:rPr>
          <w:noProof/>
        </w:rPr>
        <w:drawing>
          <wp:inline distT="0" distB="0" distL="0" distR="0" wp14:anchorId="721E2287" wp14:editId="6EF65C2F">
            <wp:extent cx="3419475" cy="2561305"/>
            <wp:effectExtent l="0" t="0" r="0" b="0"/>
            <wp:docPr id="6" name="Immagine 6" descr="Trovi il suo interruttore di arresto di emergenza su JVD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ovi il suo interruttore di arresto di emergenza su JVD Par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836" cy="2588541"/>
                    </a:xfrm>
                    <a:prstGeom prst="rect">
                      <a:avLst/>
                    </a:prstGeom>
                    <a:noFill/>
                    <a:ln>
                      <a:noFill/>
                    </a:ln>
                  </pic:spPr>
                </pic:pic>
              </a:graphicData>
            </a:graphic>
          </wp:inline>
        </w:drawing>
      </w:r>
      <w:bookmarkStart w:id="0" w:name="_GoBack"/>
      <w:bookmarkEnd w:id="0"/>
    </w:p>
    <w:p w14:paraId="744DBA8D" w14:textId="64FAA15E" w:rsidR="001B29F5" w:rsidRDefault="001B29F5" w:rsidP="00925B87">
      <w:pPr>
        <w:rPr>
          <w:sz w:val="28"/>
        </w:rPr>
      </w:pPr>
    </w:p>
    <w:p w14:paraId="7E0D6D95" w14:textId="6431F68C" w:rsidR="001B29F5" w:rsidRDefault="001B29F5" w:rsidP="00925B87">
      <w:pPr>
        <w:rPr>
          <w:sz w:val="28"/>
        </w:rPr>
      </w:pPr>
    </w:p>
    <w:p w14:paraId="6BCC37CB" w14:textId="148545E8" w:rsidR="001B29F5" w:rsidRDefault="001B29F5" w:rsidP="00925B87">
      <w:pPr>
        <w:rPr>
          <w:sz w:val="28"/>
        </w:rPr>
      </w:pPr>
    </w:p>
    <w:p w14:paraId="57D7A321" w14:textId="22FB8F43" w:rsidR="001B29F5" w:rsidRDefault="001B29F5" w:rsidP="00925B87">
      <w:pPr>
        <w:rPr>
          <w:sz w:val="28"/>
        </w:rPr>
      </w:pPr>
    </w:p>
    <w:p w14:paraId="6195C0B5" w14:textId="445E3260" w:rsidR="001B29F5" w:rsidRDefault="001B29F5" w:rsidP="00925B87">
      <w:pPr>
        <w:rPr>
          <w:sz w:val="28"/>
        </w:rPr>
      </w:pPr>
    </w:p>
    <w:p w14:paraId="55B924F7" w14:textId="48642A1B" w:rsidR="001B29F5" w:rsidRDefault="001B29F5" w:rsidP="00925B87">
      <w:pPr>
        <w:rPr>
          <w:sz w:val="28"/>
        </w:rPr>
      </w:pPr>
    </w:p>
    <w:p w14:paraId="404F398F" w14:textId="3A600841" w:rsidR="001B29F5" w:rsidRDefault="001B29F5" w:rsidP="00925B87">
      <w:pPr>
        <w:rPr>
          <w:sz w:val="28"/>
        </w:rPr>
      </w:pPr>
    </w:p>
    <w:p w14:paraId="11296F45" w14:textId="7D9E72BE" w:rsidR="001B29F5" w:rsidRDefault="001B29F5" w:rsidP="00925B87">
      <w:pPr>
        <w:rPr>
          <w:sz w:val="28"/>
        </w:rPr>
      </w:pPr>
    </w:p>
    <w:p w14:paraId="42A4EA92" w14:textId="4BC7AD25" w:rsidR="001B29F5" w:rsidRDefault="001B29F5" w:rsidP="00925B87">
      <w:pPr>
        <w:rPr>
          <w:sz w:val="28"/>
        </w:rPr>
      </w:pPr>
    </w:p>
    <w:p w14:paraId="464A3092" w14:textId="2736197F" w:rsidR="001B29F5" w:rsidRDefault="001B29F5" w:rsidP="00925B87">
      <w:pPr>
        <w:rPr>
          <w:sz w:val="28"/>
        </w:rPr>
      </w:pPr>
    </w:p>
    <w:p w14:paraId="617CE969" w14:textId="77777777" w:rsidR="001B29F5" w:rsidRPr="001B29F5" w:rsidRDefault="001B29F5" w:rsidP="00925B87">
      <w:pPr>
        <w:rPr>
          <w:sz w:val="28"/>
        </w:rPr>
      </w:pPr>
    </w:p>
    <w:sectPr w:rsidR="001B29F5" w:rsidRPr="001B29F5" w:rsidSect="008E207D">
      <w:footerReference w:type="even" r:id="rId17"/>
      <w:footerReference w:type="default" r:id="rId18"/>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BBA5" w14:textId="77777777" w:rsidR="00DA1743" w:rsidRDefault="00DA1743" w:rsidP="001205A1">
      <w:r>
        <w:separator/>
      </w:r>
    </w:p>
  </w:endnote>
  <w:endnote w:type="continuationSeparator" w:id="0">
    <w:p w14:paraId="13BE439D" w14:textId="77777777" w:rsidR="00DA1743" w:rsidRDefault="00DA174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altName w:val="Calibri"/>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C671E2" w:rsidRDefault="00C671E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C671E2" w:rsidRDefault="00C671E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C671E2" w:rsidRPr="005B4867" w:rsidRDefault="00C671E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C671E2" w:rsidRPr="005B4867" w14:paraId="0507E864" w14:textId="77777777" w:rsidTr="005B4867">
      <w:tc>
        <w:tcPr>
          <w:tcW w:w="5329" w:type="dxa"/>
        </w:tcPr>
        <w:p w14:paraId="2A29A590" w14:textId="5F5AA2C0" w:rsidR="00C671E2" w:rsidRPr="005B4867" w:rsidRDefault="00C671E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C671E2" w:rsidRDefault="00C671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F42C7" w14:textId="77777777" w:rsidR="00DA1743" w:rsidRDefault="00DA1743" w:rsidP="001205A1">
      <w:r>
        <w:separator/>
      </w:r>
    </w:p>
  </w:footnote>
  <w:footnote w:type="continuationSeparator" w:id="0">
    <w:p w14:paraId="31AD2B8E" w14:textId="77777777" w:rsidR="00DA1743" w:rsidRDefault="00DA174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E1A7DBB"/>
    <w:multiLevelType w:val="multilevel"/>
    <w:tmpl w:val="A07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624B0"/>
    <w:multiLevelType w:val="multilevel"/>
    <w:tmpl w:val="7FA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5"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FD244B3"/>
    <w:multiLevelType w:val="hybridMultilevel"/>
    <w:tmpl w:val="AD4A5AB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2D97D32"/>
    <w:multiLevelType w:val="hybridMultilevel"/>
    <w:tmpl w:val="79E25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3FE27FB8"/>
    <w:multiLevelType w:val="hybridMultilevel"/>
    <w:tmpl w:val="1534C4D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9B17FD"/>
    <w:multiLevelType w:val="multilevel"/>
    <w:tmpl w:val="D86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07090"/>
    <w:multiLevelType w:val="hybridMultilevel"/>
    <w:tmpl w:val="238CF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14" w15:restartNumberingAfterBreak="0">
    <w:nsid w:val="6F613D5D"/>
    <w:multiLevelType w:val="multilevel"/>
    <w:tmpl w:val="AC3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647DC8"/>
    <w:multiLevelType w:val="hybridMultilevel"/>
    <w:tmpl w:val="82405B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10933C0"/>
    <w:multiLevelType w:val="hybridMultilevel"/>
    <w:tmpl w:val="F4C853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19"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num w:numId="1">
    <w:abstractNumId w:val="8"/>
  </w:num>
  <w:num w:numId="2">
    <w:abstractNumId w:val="19"/>
  </w:num>
  <w:num w:numId="3">
    <w:abstractNumId w:val="17"/>
  </w:num>
  <w:num w:numId="4">
    <w:abstractNumId w:val="2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3"/>
  </w:num>
  <w:num w:numId="10">
    <w:abstractNumId w:val="9"/>
  </w:num>
  <w:num w:numId="11">
    <w:abstractNumId w:val="0"/>
  </w:num>
  <w:num w:numId="12">
    <w:abstractNumId w:val="17"/>
  </w:num>
  <w:num w:numId="13">
    <w:abstractNumId w:val="21"/>
  </w:num>
  <w:num w:numId="14">
    <w:abstractNumId w:val="5"/>
  </w:num>
  <w:num w:numId="15">
    <w:abstractNumId w:val="14"/>
  </w:num>
  <w:num w:numId="16">
    <w:abstractNumId w:val="16"/>
  </w:num>
  <w:num w:numId="17">
    <w:abstractNumId w:val="6"/>
  </w:num>
  <w:num w:numId="18">
    <w:abstractNumId w:val="3"/>
  </w:num>
  <w:num w:numId="19">
    <w:abstractNumId w:val="12"/>
  </w:num>
  <w:num w:numId="20">
    <w:abstractNumId w:val="11"/>
  </w:num>
  <w:num w:numId="21">
    <w:abstractNumId w:val="2"/>
  </w:num>
  <w:num w:numId="22">
    <w:abstractNumId w:val="15"/>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44BC9"/>
    <w:rsid w:val="00061823"/>
    <w:rsid w:val="000675A3"/>
    <w:rsid w:val="000721A7"/>
    <w:rsid w:val="00084FD3"/>
    <w:rsid w:val="000B1C1F"/>
    <w:rsid w:val="000B548B"/>
    <w:rsid w:val="000C0C73"/>
    <w:rsid w:val="000C1013"/>
    <w:rsid w:val="000C4ED1"/>
    <w:rsid w:val="000D230A"/>
    <w:rsid w:val="001205A1"/>
    <w:rsid w:val="00121E77"/>
    <w:rsid w:val="00136D36"/>
    <w:rsid w:val="00157CAA"/>
    <w:rsid w:val="00192FDC"/>
    <w:rsid w:val="001A17A6"/>
    <w:rsid w:val="001B29F5"/>
    <w:rsid w:val="001B3028"/>
    <w:rsid w:val="001B3FB9"/>
    <w:rsid w:val="001C069F"/>
    <w:rsid w:val="001C0A69"/>
    <w:rsid w:val="001C6180"/>
    <w:rsid w:val="00201A0C"/>
    <w:rsid w:val="00207F05"/>
    <w:rsid w:val="00210FF3"/>
    <w:rsid w:val="0022241F"/>
    <w:rsid w:val="00241583"/>
    <w:rsid w:val="00244717"/>
    <w:rsid w:val="002560A5"/>
    <w:rsid w:val="002877E8"/>
    <w:rsid w:val="00295CF3"/>
    <w:rsid w:val="002B0D15"/>
    <w:rsid w:val="002C30B4"/>
    <w:rsid w:val="002C37BE"/>
    <w:rsid w:val="002C7BDA"/>
    <w:rsid w:val="002E6B80"/>
    <w:rsid w:val="002E7C4E"/>
    <w:rsid w:val="0031055C"/>
    <w:rsid w:val="00320011"/>
    <w:rsid w:val="003319E3"/>
    <w:rsid w:val="00352A36"/>
    <w:rsid w:val="003555AC"/>
    <w:rsid w:val="0035690A"/>
    <w:rsid w:val="00357E23"/>
    <w:rsid w:val="00371EE1"/>
    <w:rsid w:val="00392131"/>
    <w:rsid w:val="003A798E"/>
    <w:rsid w:val="003B75CD"/>
    <w:rsid w:val="003C5474"/>
    <w:rsid w:val="00425A99"/>
    <w:rsid w:val="00461CDD"/>
    <w:rsid w:val="0046486A"/>
    <w:rsid w:val="00466FA8"/>
    <w:rsid w:val="00477B2B"/>
    <w:rsid w:val="00483E41"/>
    <w:rsid w:val="004B163D"/>
    <w:rsid w:val="004C1500"/>
    <w:rsid w:val="004C4356"/>
    <w:rsid w:val="00506C1F"/>
    <w:rsid w:val="00565BB2"/>
    <w:rsid w:val="005869B4"/>
    <w:rsid w:val="00586BDE"/>
    <w:rsid w:val="00591EF3"/>
    <w:rsid w:val="00593708"/>
    <w:rsid w:val="005A70CC"/>
    <w:rsid w:val="005B4867"/>
    <w:rsid w:val="005C7548"/>
    <w:rsid w:val="005E4E6F"/>
    <w:rsid w:val="005E6B25"/>
    <w:rsid w:val="005F4F46"/>
    <w:rsid w:val="00603D33"/>
    <w:rsid w:val="00606427"/>
    <w:rsid w:val="006211D3"/>
    <w:rsid w:val="0062330A"/>
    <w:rsid w:val="00673406"/>
    <w:rsid w:val="00687D78"/>
    <w:rsid w:val="006A2973"/>
    <w:rsid w:val="006C41A7"/>
    <w:rsid w:val="006C60E6"/>
    <w:rsid w:val="006C61A6"/>
    <w:rsid w:val="006D4A82"/>
    <w:rsid w:val="006F0BD4"/>
    <w:rsid w:val="00724DC4"/>
    <w:rsid w:val="00737779"/>
    <w:rsid w:val="00743958"/>
    <w:rsid w:val="00753077"/>
    <w:rsid w:val="007603A0"/>
    <w:rsid w:val="00771333"/>
    <w:rsid w:val="00792F44"/>
    <w:rsid w:val="007A37DA"/>
    <w:rsid w:val="007A38EE"/>
    <w:rsid w:val="007A3967"/>
    <w:rsid w:val="007A7C9B"/>
    <w:rsid w:val="007B0740"/>
    <w:rsid w:val="007C1BAB"/>
    <w:rsid w:val="007C25D6"/>
    <w:rsid w:val="007D5F8A"/>
    <w:rsid w:val="007E345B"/>
    <w:rsid w:val="00832059"/>
    <w:rsid w:val="00833365"/>
    <w:rsid w:val="008429DF"/>
    <w:rsid w:val="00851C93"/>
    <w:rsid w:val="00854FB8"/>
    <w:rsid w:val="008734B7"/>
    <w:rsid w:val="008B7924"/>
    <w:rsid w:val="008C4A6E"/>
    <w:rsid w:val="008D6E1D"/>
    <w:rsid w:val="008E207D"/>
    <w:rsid w:val="00902149"/>
    <w:rsid w:val="0090367D"/>
    <w:rsid w:val="00925B87"/>
    <w:rsid w:val="00927FCD"/>
    <w:rsid w:val="00932392"/>
    <w:rsid w:val="00943F1C"/>
    <w:rsid w:val="0097396D"/>
    <w:rsid w:val="00990C0C"/>
    <w:rsid w:val="009A235A"/>
    <w:rsid w:val="009B4BC0"/>
    <w:rsid w:val="00A04585"/>
    <w:rsid w:val="00A1205B"/>
    <w:rsid w:val="00A15CF7"/>
    <w:rsid w:val="00A23713"/>
    <w:rsid w:val="00A24793"/>
    <w:rsid w:val="00A31A5B"/>
    <w:rsid w:val="00A400D8"/>
    <w:rsid w:val="00A67D21"/>
    <w:rsid w:val="00A70EA7"/>
    <w:rsid w:val="00A800BD"/>
    <w:rsid w:val="00A81248"/>
    <w:rsid w:val="00A84125"/>
    <w:rsid w:val="00A8460C"/>
    <w:rsid w:val="00AA4F28"/>
    <w:rsid w:val="00AC7E4C"/>
    <w:rsid w:val="00AE79F3"/>
    <w:rsid w:val="00AF4AEB"/>
    <w:rsid w:val="00B1322C"/>
    <w:rsid w:val="00B13A0F"/>
    <w:rsid w:val="00B2239F"/>
    <w:rsid w:val="00B33135"/>
    <w:rsid w:val="00B44702"/>
    <w:rsid w:val="00B6153F"/>
    <w:rsid w:val="00B67130"/>
    <w:rsid w:val="00B810C3"/>
    <w:rsid w:val="00B93ED2"/>
    <w:rsid w:val="00BB3DD6"/>
    <w:rsid w:val="00BE5F65"/>
    <w:rsid w:val="00BF5574"/>
    <w:rsid w:val="00C05663"/>
    <w:rsid w:val="00C12C31"/>
    <w:rsid w:val="00C4304D"/>
    <w:rsid w:val="00C66528"/>
    <w:rsid w:val="00C671E2"/>
    <w:rsid w:val="00C673F6"/>
    <w:rsid w:val="00C751ED"/>
    <w:rsid w:val="00C771D5"/>
    <w:rsid w:val="00C915F0"/>
    <w:rsid w:val="00C95B1F"/>
    <w:rsid w:val="00C97671"/>
    <w:rsid w:val="00CC29FF"/>
    <w:rsid w:val="00CF5FC3"/>
    <w:rsid w:val="00D01558"/>
    <w:rsid w:val="00D31ADB"/>
    <w:rsid w:val="00D40ECB"/>
    <w:rsid w:val="00D62A1D"/>
    <w:rsid w:val="00D67BDD"/>
    <w:rsid w:val="00D7472C"/>
    <w:rsid w:val="00D97AAA"/>
    <w:rsid w:val="00DA1743"/>
    <w:rsid w:val="00DA710A"/>
    <w:rsid w:val="00DB38F1"/>
    <w:rsid w:val="00DE2678"/>
    <w:rsid w:val="00E073DC"/>
    <w:rsid w:val="00E1103B"/>
    <w:rsid w:val="00E340A4"/>
    <w:rsid w:val="00E50F06"/>
    <w:rsid w:val="00EB108F"/>
    <w:rsid w:val="00EB2530"/>
    <w:rsid w:val="00EF7627"/>
    <w:rsid w:val="00F23640"/>
    <w:rsid w:val="00F77A9C"/>
    <w:rsid w:val="00F92B12"/>
    <w:rsid w:val="00FB65B8"/>
    <w:rsid w:val="00FB6DC6"/>
    <w:rsid w:val="00FC054B"/>
    <w:rsid w:val="00FC2FEF"/>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1A17A6"/>
    <w:pPr>
      <w:keepNext/>
      <w:keepLines/>
      <w:shd w:val="clear" w:color="auto" w:fill="FFFFFF" w:themeFill="background1"/>
      <w:spacing w:before="240"/>
      <w:outlineLvl w:val="0"/>
    </w:pPr>
    <w:rPr>
      <w:rFonts w:eastAsiaTheme="majorEastAsia" w:cstheme="majorBidi"/>
      <w:b/>
      <w:sz w:val="44"/>
      <w:szCs w:val="40"/>
      <w:shd w:val="clear" w:color="auto" w:fill="FFFFFF"/>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061823"/>
    <w:pPr>
      <w:keepNext/>
      <w:keepLines/>
      <w:pBdr>
        <w:top w:val="single" w:sz="2" w:space="0" w:color="auto"/>
        <w:left w:val="single" w:sz="2" w:space="0" w:color="auto"/>
        <w:bottom w:val="single" w:sz="2" w:space="0" w:color="auto"/>
        <w:right w:val="single" w:sz="2" w:space="0" w:color="auto"/>
      </w:pBdr>
      <w:shd w:val="clear" w:color="auto" w:fill="FFFFFF"/>
      <w:outlineLvl w:val="2"/>
    </w:pPr>
    <w:rPr>
      <w:rFonts w:eastAsiaTheme="majorEastAsia" w:cs="Red Hat Display SemiBold"/>
      <w:b/>
      <w:color w:val="393939"/>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1A17A6"/>
    <w:rPr>
      <w:rFonts w:ascii="Red Hat Display SemiBold" w:eastAsiaTheme="majorEastAsia" w:hAnsi="Red Hat Display SemiBold" w:cstheme="majorBidi"/>
      <w:b/>
      <w:color w:val="000000" w:themeColor="text1"/>
      <w:sz w:val="44"/>
      <w:szCs w:val="40"/>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061823"/>
    <w:rPr>
      <w:rFonts w:ascii="Red Hat Display SemiBold" w:eastAsiaTheme="majorEastAsia" w:hAnsi="Red Hat Display SemiBold" w:cs="Red Hat Display SemiBold"/>
      <w:b/>
      <w:color w:val="393939"/>
      <w:shd w:val="clear" w:color="auto" w:fill="FFFFFF"/>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ellagriglia2">
    <w:name w:val="Grid Table 2"/>
    <w:basedOn w:val="Tabellanormale"/>
    <w:uiPriority w:val="47"/>
    <w:rsid w:val="002C30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v3um">
    <w:name w:val="uv3um"/>
    <w:basedOn w:val="Carpredefinitoparagrafo"/>
    <w:rsid w:val="001B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4044">
      <w:bodyDiv w:val="1"/>
      <w:marLeft w:val="0"/>
      <w:marRight w:val="0"/>
      <w:marTop w:val="0"/>
      <w:marBottom w:val="0"/>
      <w:divBdr>
        <w:top w:val="none" w:sz="0" w:space="0" w:color="auto"/>
        <w:left w:val="none" w:sz="0" w:space="0" w:color="auto"/>
        <w:bottom w:val="none" w:sz="0" w:space="0" w:color="auto"/>
        <w:right w:val="none" w:sz="0" w:space="0" w:color="auto"/>
      </w:divBdr>
      <w:divsChild>
        <w:div w:id="1011026968">
          <w:marLeft w:val="0"/>
          <w:marRight w:val="0"/>
          <w:marTop w:val="0"/>
          <w:marBottom w:val="0"/>
          <w:divBdr>
            <w:top w:val="single" w:sz="2" w:space="0" w:color="auto"/>
            <w:left w:val="single" w:sz="2" w:space="0" w:color="auto"/>
            <w:bottom w:val="single" w:sz="2" w:space="0" w:color="auto"/>
            <w:right w:val="single" w:sz="2" w:space="0" w:color="auto"/>
          </w:divBdr>
          <w:divsChild>
            <w:div w:id="1634821889">
              <w:marLeft w:val="0"/>
              <w:marRight w:val="0"/>
              <w:marTop w:val="0"/>
              <w:marBottom w:val="0"/>
              <w:divBdr>
                <w:top w:val="single" w:sz="2" w:space="0" w:color="auto"/>
                <w:left w:val="single" w:sz="2" w:space="0" w:color="auto"/>
                <w:bottom w:val="single" w:sz="2" w:space="0" w:color="auto"/>
                <w:right w:val="single" w:sz="2" w:space="0" w:color="auto"/>
              </w:divBdr>
              <w:divsChild>
                <w:div w:id="610625019">
                  <w:marLeft w:val="0"/>
                  <w:marRight w:val="0"/>
                  <w:marTop w:val="0"/>
                  <w:marBottom w:val="0"/>
                  <w:divBdr>
                    <w:top w:val="single" w:sz="2" w:space="0" w:color="auto"/>
                    <w:left w:val="single" w:sz="2" w:space="0" w:color="auto"/>
                    <w:bottom w:val="single" w:sz="2" w:space="0" w:color="auto"/>
                    <w:right w:val="single" w:sz="2" w:space="0" w:color="auto"/>
                  </w:divBdr>
                  <w:divsChild>
                    <w:div w:id="1159466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64774737">
      <w:bodyDiv w:val="1"/>
      <w:marLeft w:val="0"/>
      <w:marRight w:val="0"/>
      <w:marTop w:val="0"/>
      <w:marBottom w:val="0"/>
      <w:divBdr>
        <w:top w:val="none" w:sz="0" w:space="0" w:color="auto"/>
        <w:left w:val="none" w:sz="0" w:space="0" w:color="auto"/>
        <w:bottom w:val="none" w:sz="0" w:space="0" w:color="auto"/>
        <w:right w:val="none" w:sz="0" w:space="0" w:color="auto"/>
      </w:divBdr>
      <w:divsChild>
        <w:div w:id="2028481186">
          <w:marLeft w:val="0"/>
          <w:marRight w:val="0"/>
          <w:marTop w:val="0"/>
          <w:marBottom w:val="0"/>
          <w:divBdr>
            <w:top w:val="single" w:sz="2" w:space="0" w:color="auto"/>
            <w:left w:val="single" w:sz="2" w:space="0" w:color="auto"/>
            <w:bottom w:val="single" w:sz="2" w:space="0" w:color="auto"/>
            <w:right w:val="single" w:sz="2" w:space="0" w:color="auto"/>
          </w:divBdr>
          <w:divsChild>
            <w:div w:id="1134176305">
              <w:marLeft w:val="0"/>
              <w:marRight w:val="0"/>
              <w:marTop w:val="0"/>
              <w:marBottom w:val="0"/>
              <w:divBdr>
                <w:top w:val="single" w:sz="2" w:space="0" w:color="auto"/>
                <w:left w:val="single" w:sz="2" w:space="0" w:color="auto"/>
                <w:bottom w:val="single" w:sz="2" w:space="0" w:color="auto"/>
                <w:right w:val="single" w:sz="2" w:space="0" w:color="auto"/>
              </w:divBdr>
              <w:divsChild>
                <w:div w:id="2025814793">
                  <w:marLeft w:val="0"/>
                  <w:marRight w:val="0"/>
                  <w:marTop w:val="0"/>
                  <w:marBottom w:val="0"/>
                  <w:divBdr>
                    <w:top w:val="single" w:sz="2" w:space="0" w:color="auto"/>
                    <w:left w:val="single" w:sz="2" w:space="0" w:color="auto"/>
                    <w:bottom w:val="single" w:sz="2" w:space="0" w:color="auto"/>
                    <w:right w:val="single" w:sz="2" w:space="0" w:color="auto"/>
                  </w:divBdr>
                  <w:divsChild>
                    <w:div w:id="50065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00111500">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471406041">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515657307">
      <w:bodyDiv w:val="1"/>
      <w:marLeft w:val="0"/>
      <w:marRight w:val="0"/>
      <w:marTop w:val="0"/>
      <w:marBottom w:val="0"/>
      <w:divBdr>
        <w:top w:val="none" w:sz="0" w:space="0" w:color="auto"/>
        <w:left w:val="none" w:sz="0" w:space="0" w:color="auto"/>
        <w:bottom w:val="none" w:sz="0" w:space="0" w:color="auto"/>
        <w:right w:val="none" w:sz="0" w:space="0" w:color="auto"/>
      </w:divBdr>
    </w:div>
    <w:div w:id="530147021">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813066585">
      <w:bodyDiv w:val="1"/>
      <w:marLeft w:val="0"/>
      <w:marRight w:val="0"/>
      <w:marTop w:val="0"/>
      <w:marBottom w:val="0"/>
      <w:divBdr>
        <w:top w:val="none" w:sz="0" w:space="0" w:color="auto"/>
        <w:left w:val="none" w:sz="0" w:space="0" w:color="auto"/>
        <w:bottom w:val="none" w:sz="0" w:space="0" w:color="auto"/>
        <w:right w:val="none" w:sz="0" w:space="0" w:color="auto"/>
      </w:divBdr>
      <w:divsChild>
        <w:div w:id="2064330686">
          <w:marLeft w:val="0"/>
          <w:marRight w:val="0"/>
          <w:marTop w:val="0"/>
          <w:marBottom w:val="0"/>
          <w:divBdr>
            <w:top w:val="single" w:sz="2" w:space="0" w:color="auto"/>
            <w:left w:val="single" w:sz="2" w:space="0" w:color="auto"/>
            <w:bottom w:val="single" w:sz="2" w:space="0" w:color="auto"/>
            <w:right w:val="single" w:sz="2" w:space="0" w:color="auto"/>
          </w:divBdr>
          <w:divsChild>
            <w:div w:id="426006704">
              <w:marLeft w:val="0"/>
              <w:marRight w:val="0"/>
              <w:marTop w:val="0"/>
              <w:marBottom w:val="0"/>
              <w:divBdr>
                <w:top w:val="single" w:sz="2" w:space="0" w:color="auto"/>
                <w:left w:val="single" w:sz="2" w:space="0" w:color="auto"/>
                <w:bottom w:val="single" w:sz="2" w:space="0" w:color="auto"/>
                <w:right w:val="single" w:sz="2" w:space="0" w:color="auto"/>
              </w:divBdr>
              <w:divsChild>
                <w:div w:id="799229330">
                  <w:marLeft w:val="0"/>
                  <w:marRight w:val="0"/>
                  <w:marTop w:val="0"/>
                  <w:marBottom w:val="0"/>
                  <w:divBdr>
                    <w:top w:val="single" w:sz="2" w:space="0" w:color="auto"/>
                    <w:left w:val="single" w:sz="2" w:space="0" w:color="auto"/>
                    <w:bottom w:val="single" w:sz="2" w:space="0" w:color="auto"/>
                    <w:right w:val="single" w:sz="2" w:space="0" w:color="auto"/>
                  </w:divBdr>
                  <w:divsChild>
                    <w:div w:id="1822624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5209072">
      <w:bodyDiv w:val="1"/>
      <w:marLeft w:val="0"/>
      <w:marRight w:val="0"/>
      <w:marTop w:val="0"/>
      <w:marBottom w:val="0"/>
      <w:divBdr>
        <w:top w:val="none" w:sz="0" w:space="0" w:color="auto"/>
        <w:left w:val="none" w:sz="0" w:space="0" w:color="auto"/>
        <w:bottom w:val="none" w:sz="0" w:space="0" w:color="auto"/>
        <w:right w:val="none" w:sz="0" w:space="0" w:color="auto"/>
      </w:divBdr>
      <w:divsChild>
        <w:div w:id="1056053031">
          <w:marLeft w:val="0"/>
          <w:marRight w:val="0"/>
          <w:marTop w:val="0"/>
          <w:marBottom w:val="0"/>
          <w:divBdr>
            <w:top w:val="none" w:sz="0" w:space="0" w:color="auto"/>
            <w:left w:val="none" w:sz="0" w:space="0" w:color="auto"/>
            <w:bottom w:val="none" w:sz="0" w:space="0" w:color="auto"/>
            <w:right w:val="none" w:sz="0" w:space="0" w:color="auto"/>
          </w:divBdr>
          <w:divsChild>
            <w:div w:id="1772897797">
              <w:marLeft w:val="0"/>
              <w:marRight w:val="0"/>
              <w:marTop w:val="0"/>
              <w:marBottom w:val="0"/>
              <w:divBdr>
                <w:top w:val="none" w:sz="0" w:space="0" w:color="auto"/>
                <w:left w:val="none" w:sz="0" w:space="0" w:color="auto"/>
                <w:bottom w:val="none" w:sz="0" w:space="0" w:color="auto"/>
                <w:right w:val="none" w:sz="0" w:space="0" w:color="auto"/>
              </w:divBdr>
              <w:divsChild>
                <w:div w:id="8106356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702675">
          <w:marLeft w:val="0"/>
          <w:marRight w:val="0"/>
          <w:marTop w:val="0"/>
          <w:marBottom w:val="0"/>
          <w:divBdr>
            <w:top w:val="none" w:sz="0" w:space="0" w:color="auto"/>
            <w:left w:val="none" w:sz="0" w:space="0" w:color="auto"/>
            <w:bottom w:val="none" w:sz="0" w:space="0" w:color="auto"/>
            <w:right w:val="none" w:sz="0" w:space="0" w:color="auto"/>
          </w:divBdr>
          <w:divsChild>
            <w:div w:id="1187599553">
              <w:marLeft w:val="0"/>
              <w:marRight w:val="0"/>
              <w:marTop w:val="0"/>
              <w:marBottom w:val="0"/>
              <w:divBdr>
                <w:top w:val="none" w:sz="0" w:space="0" w:color="auto"/>
                <w:left w:val="none" w:sz="0" w:space="0" w:color="auto"/>
                <w:bottom w:val="none" w:sz="0" w:space="0" w:color="auto"/>
                <w:right w:val="none" w:sz="0" w:space="0" w:color="auto"/>
              </w:divBdr>
              <w:divsChild>
                <w:div w:id="1076122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54163801">
      <w:bodyDiv w:val="1"/>
      <w:marLeft w:val="0"/>
      <w:marRight w:val="0"/>
      <w:marTop w:val="0"/>
      <w:marBottom w:val="0"/>
      <w:divBdr>
        <w:top w:val="none" w:sz="0" w:space="0" w:color="auto"/>
        <w:left w:val="none" w:sz="0" w:space="0" w:color="auto"/>
        <w:bottom w:val="none" w:sz="0" w:space="0" w:color="auto"/>
        <w:right w:val="none" w:sz="0" w:space="0" w:color="auto"/>
      </w:divBdr>
    </w:div>
    <w:div w:id="1054814797">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357925947">
      <w:bodyDiv w:val="1"/>
      <w:marLeft w:val="0"/>
      <w:marRight w:val="0"/>
      <w:marTop w:val="0"/>
      <w:marBottom w:val="0"/>
      <w:divBdr>
        <w:top w:val="none" w:sz="0" w:space="0" w:color="auto"/>
        <w:left w:val="none" w:sz="0" w:space="0" w:color="auto"/>
        <w:bottom w:val="none" w:sz="0" w:space="0" w:color="auto"/>
        <w:right w:val="none" w:sz="0" w:space="0" w:color="auto"/>
      </w:divBdr>
    </w:div>
    <w:div w:id="1373194440">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564370490">
      <w:bodyDiv w:val="1"/>
      <w:marLeft w:val="0"/>
      <w:marRight w:val="0"/>
      <w:marTop w:val="0"/>
      <w:marBottom w:val="0"/>
      <w:divBdr>
        <w:top w:val="none" w:sz="0" w:space="0" w:color="auto"/>
        <w:left w:val="none" w:sz="0" w:space="0" w:color="auto"/>
        <w:bottom w:val="none" w:sz="0" w:space="0" w:color="auto"/>
        <w:right w:val="none" w:sz="0" w:space="0" w:color="auto"/>
      </w:divBdr>
    </w:div>
    <w:div w:id="1753044444">
      <w:bodyDiv w:val="1"/>
      <w:marLeft w:val="0"/>
      <w:marRight w:val="0"/>
      <w:marTop w:val="0"/>
      <w:marBottom w:val="0"/>
      <w:divBdr>
        <w:top w:val="none" w:sz="0" w:space="0" w:color="auto"/>
        <w:left w:val="none" w:sz="0" w:space="0" w:color="auto"/>
        <w:bottom w:val="none" w:sz="0" w:space="0" w:color="auto"/>
        <w:right w:val="none" w:sz="0" w:space="0" w:color="auto"/>
      </w:divBdr>
    </w:div>
    <w:div w:id="1832134012">
      <w:bodyDiv w:val="1"/>
      <w:marLeft w:val="0"/>
      <w:marRight w:val="0"/>
      <w:marTop w:val="0"/>
      <w:marBottom w:val="0"/>
      <w:divBdr>
        <w:top w:val="none" w:sz="0" w:space="0" w:color="auto"/>
        <w:left w:val="none" w:sz="0" w:space="0" w:color="auto"/>
        <w:bottom w:val="none" w:sz="0" w:space="0" w:color="auto"/>
        <w:right w:val="none" w:sz="0" w:space="0" w:color="auto"/>
      </w:divBdr>
      <w:divsChild>
        <w:div w:id="11034703">
          <w:marLeft w:val="0"/>
          <w:marRight w:val="0"/>
          <w:marTop w:val="0"/>
          <w:marBottom w:val="0"/>
          <w:divBdr>
            <w:top w:val="single" w:sz="2" w:space="0" w:color="auto"/>
            <w:left w:val="single" w:sz="2" w:space="0" w:color="auto"/>
            <w:bottom w:val="single" w:sz="2" w:space="0" w:color="auto"/>
            <w:right w:val="single" w:sz="2" w:space="0" w:color="auto"/>
          </w:divBdr>
          <w:divsChild>
            <w:div w:id="1697121837">
              <w:marLeft w:val="0"/>
              <w:marRight w:val="0"/>
              <w:marTop w:val="0"/>
              <w:marBottom w:val="0"/>
              <w:divBdr>
                <w:top w:val="single" w:sz="2" w:space="0" w:color="auto"/>
                <w:left w:val="single" w:sz="2" w:space="0" w:color="auto"/>
                <w:bottom w:val="single" w:sz="2" w:space="0" w:color="auto"/>
                <w:right w:val="single" w:sz="2" w:space="0" w:color="auto"/>
              </w:divBdr>
              <w:divsChild>
                <w:div w:id="138232069">
                  <w:marLeft w:val="0"/>
                  <w:marRight w:val="0"/>
                  <w:marTop w:val="0"/>
                  <w:marBottom w:val="0"/>
                  <w:divBdr>
                    <w:top w:val="single" w:sz="2" w:space="0" w:color="auto"/>
                    <w:left w:val="single" w:sz="2" w:space="0" w:color="auto"/>
                    <w:bottom w:val="single" w:sz="2" w:space="0" w:color="auto"/>
                    <w:right w:val="single" w:sz="2" w:space="0" w:color="auto"/>
                  </w:divBdr>
                  <w:divsChild>
                    <w:div w:id="710616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636CE4CC-653A-4ABB-BBEC-1A1090AB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1277</TotalTime>
  <Pages>10</Pages>
  <Words>1569</Words>
  <Characters>8949</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115</cp:revision>
  <dcterms:created xsi:type="dcterms:W3CDTF">2025-01-30T19:55:00Z</dcterms:created>
  <dcterms:modified xsi:type="dcterms:W3CDTF">2025-06-17T15:33:00Z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