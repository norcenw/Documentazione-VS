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4996"/>
      </w:tblGrid>
      <w:tr w:rsidR="00A81248" w:rsidRPr="008C4A6E" w14:paraId="21D0AD10" w14:textId="77777777" w:rsidTr="002E6B80">
        <w:tc>
          <w:tcPr>
            <w:tcW w:w="5395" w:type="dxa"/>
          </w:tcPr>
          <w:p w14:paraId="6070629B" w14:textId="77777777" w:rsidR="00A81248" w:rsidRPr="008839E1" w:rsidRDefault="00A81248" w:rsidP="008839E1">
            <w:pPr>
              <w:pStyle w:val="Ancoraggiografico"/>
            </w:pPr>
            <w:bookmarkStart w:id="0" w:name="_GoBack"/>
            <w:bookmarkEnd w:id="0"/>
          </w:p>
        </w:tc>
        <w:tc>
          <w:tcPr>
            <w:tcW w:w="4996" w:type="dxa"/>
          </w:tcPr>
          <w:p w14:paraId="5283B557" w14:textId="77777777" w:rsidR="00A81248" w:rsidRPr="008C4A6E" w:rsidRDefault="00A81248" w:rsidP="00F77A9C">
            <w:pPr>
              <w:pStyle w:val="Ancoraggiografico"/>
              <w:jc w:val="both"/>
            </w:pPr>
          </w:p>
        </w:tc>
      </w:tr>
      <w:tr w:rsidR="00A81248" w:rsidRPr="008C4A6E" w14:paraId="5CF78925" w14:textId="77777777" w:rsidTr="002E6B80">
        <w:trPr>
          <w:trHeight w:val="2719"/>
        </w:trPr>
        <w:tc>
          <w:tcPr>
            <w:tcW w:w="5395" w:type="dxa"/>
          </w:tcPr>
          <w:p w14:paraId="5D8C0C36" w14:textId="73169EAE" w:rsidR="00A81248" w:rsidRPr="008C4A6E" w:rsidRDefault="005C7548" w:rsidP="00AA4F28">
            <w:pPr>
              <w:pStyle w:val="Titolo1"/>
            </w:pPr>
            <w:r>
              <w:rPr>
                <w:noProof/>
              </w:rPr>
              <w:drawing>
                <wp:inline distT="0" distB="0" distL="0" distR="0" wp14:anchorId="45D27957" wp14:editId="6B820FE6">
                  <wp:extent cx="3449649" cy="666750"/>
                  <wp:effectExtent l="0" t="0" r="0" b="0"/>
                  <wp:docPr id="109818330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183304" name="Immagin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566" cy="66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60BD65CE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105C0925" w14:textId="77777777" w:rsidTr="002E6B80">
        <w:trPr>
          <w:trHeight w:val="8865"/>
        </w:trPr>
        <w:tc>
          <w:tcPr>
            <w:tcW w:w="5395" w:type="dxa"/>
          </w:tcPr>
          <w:p w14:paraId="1F552D34" w14:textId="77777777" w:rsidR="00A81248" w:rsidRPr="008C4A6E" w:rsidRDefault="00A81248" w:rsidP="00F77A9C">
            <w:pPr>
              <w:jc w:val="both"/>
            </w:pPr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CEEBDB" wp14:editId="4D64DDDB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254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900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6CD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287E5938" id="Grup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" path="m,10687l,21600r1769,l21600,6148,13712,,,10687xe" fillcolor="#dedede [671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" path="m,21600l21600,10802,,,,21600xe" fillcolor="#ec7900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" path="m,14678r,6922l21600,3032,21600,,17075,,,14678xe" fillcolor="#096cd5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4996" w:type="dxa"/>
          </w:tcPr>
          <w:p w14:paraId="21B3F8C9" w14:textId="77777777" w:rsidR="00A81248" w:rsidRPr="008C4A6E" w:rsidRDefault="00A81248" w:rsidP="00F77A9C">
            <w:pPr>
              <w:jc w:val="both"/>
            </w:pPr>
          </w:p>
        </w:tc>
      </w:tr>
      <w:tr w:rsidR="00A81248" w:rsidRPr="008C4A6E" w14:paraId="050FEF4E" w14:textId="77777777" w:rsidTr="002E6B80">
        <w:trPr>
          <w:trHeight w:val="1299"/>
        </w:trPr>
        <w:tc>
          <w:tcPr>
            <w:tcW w:w="5395" w:type="dxa"/>
          </w:tcPr>
          <w:p w14:paraId="35D786EA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7B471500" w14:textId="2A3680C8" w:rsidR="00EB108F" w:rsidRPr="00EB108F" w:rsidRDefault="00EB108F" w:rsidP="00F77A9C">
            <w:pPr>
              <w:pStyle w:val="Titolo2"/>
              <w:jc w:val="both"/>
            </w:pPr>
            <w:r w:rsidRPr="00EB108F">
              <w:t>DOCUMENTAZIONE</w:t>
            </w:r>
          </w:p>
          <w:p w14:paraId="245DB942" w14:textId="35FCCECE" w:rsidR="00EB108F" w:rsidRPr="00EB108F" w:rsidRDefault="00EB108F" w:rsidP="00F77A9C">
            <w:pPr>
              <w:jc w:val="both"/>
            </w:pPr>
          </w:p>
          <w:p w14:paraId="76C52B02" w14:textId="30870A13" w:rsidR="00EB108F" w:rsidRPr="00EB108F" w:rsidRDefault="0063067A" w:rsidP="00F77A9C">
            <w:pPr>
              <w:jc w:val="both"/>
            </w:pPr>
            <w:r>
              <w:t xml:space="preserve">DIMENSIONAMENTO MECCANICA </w:t>
            </w:r>
          </w:p>
        </w:tc>
      </w:tr>
      <w:tr w:rsidR="00A81248" w:rsidRPr="008C4A6E" w14:paraId="1946899C" w14:textId="77777777" w:rsidTr="002E6B80">
        <w:trPr>
          <w:trHeight w:val="1402"/>
        </w:trPr>
        <w:tc>
          <w:tcPr>
            <w:tcW w:w="5395" w:type="dxa"/>
          </w:tcPr>
          <w:p w14:paraId="4F5C3550" w14:textId="77777777" w:rsidR="00A81248" w:rsidRPr="008C4A6E" w:rsidRDefault="00A81248" w:rsidP="00F77A9C">
            <w:pPr>
              <w:jc w:val="both"/>
            </w:pPr>
          </w:p>
        </w:tc>
        <w:tc>
          <w:tcPr>
            <w:tcW w:w="4996" w:type="dxa"/>
          </w:tcPr>
          <w:p w14:paraId="1162E060" w14:textId="529667DF" w:rsidR="00A81248" w:rsidRPr="008C4A6E" w:rsidRDefault="00A81248" w:rsidP="00F77A9C">
            <w:pPr>
              <w:pStyle w:val="Titolo2"/>
              <w:jc w:val="both"/>
            </w:pPr>
          </w:p>
        </w:tc>
      </w:tr>
    </w:tbl>
    <w:p w14:paraId="4219EB21" w14:textId="77777777" w:rsidR="000C4ED1" w:rsidRDefault="000C4ED1" w:rsidP="00F77A9C">
      <w:pPr>
        <w:jc w:val="both"/>
      </w:pPr>
    </w:p>
    <w:p w14:paraId="012C6FFB" w14:textId="423B843C" w:rsidR="00DA710A" w:rsidRDefault="005B4867" w:rsidP="00B4748F">
      <w:pPr>
        <w:pStyle w:val="Titolo2"/>
        <w:jc w:val="both"/>
      </w:pPr>
      <w:r>
        <w:lastRenderedPageBreak/>
        <w:t>INDICE:</w:t>
      </w:r>
    </w:p>
    <w:p w14:paraId="004CD7A1" w14:textId="77777777" w:rsidR="00B4748F" w:rsidRPr="00B4748F" w:rsidRDefault="00B4748F" w:rsidP="00B4748F"/>
    <w:p w14:paraId="478557DA" w14:textId="5101F77B" w:rsidR="00DA710A" w:rsidRDefault="008D164F" w:rsidP="00F77A9C">
      <w:pPr>
        <w:jc w:val="both"/>
      </w:pPr>
      <w:r>
        <w:t>D</w:t>
      </w:r>
      <w:r w:rsidR="00F26955">
        <w:t>imensionamento cinghia</w:t>
      </w:r>
      <w:r w:rsidR="00DA710A">
        <w:t>…………………………</w:t>
      </w:r>
      <w:r w:rsidR="00210FF3">
        <w:t>……………………………………………………………………</w:t>
      </w:r>
      <w:r w:rsidR="009355DA">
        <w:t>…</w:t>
      </w:r>
      <w:r w:rsidR="00F26955">
        <w:t xml:space="preserve">                                    </w:t>
      </w:r>
      <w:r w:rsidR="00210FF3">
        <w:t>3</w:t>
      </w:r>
    </w:p>
    <w:p w14:paraId="044A81A7" w14:textId="77777777" w:rsidR="00DA710A" w:rsidRDefault="00DA710A" w:rsidP="00F77A9C">
      <w:pPr>
        <w:jc w:val="both"/>
      </w:pPr>
    </w:p>
    <w:p w14:paraId="4C590419" w14:textId="7078C455" w:rsidR="00DA710A" w:rsidRPr="005B4867" w:rsidRDefault="008D164F" w:rsidP="00F77A9C">
      <w:pPr>
        <w:jc w:val="both"/>
      </w:pPr>
      <w:r>
        <w:t>D</w:t>
      </w:r>
      <w:r w:rsidR="00F26955">
        <w:t>imensionamento albero rettificato</w:t>
      </w:r>
      <w:r w:rsidR="00B4748F">
        <w:t xml:space="preserve"> </w:t>
      </w:r>
      <w:r w:rsidR="00DA710A">
        <w:t>…………………………………………</w:t>
      </w:r>
      <w:r w:rsidR="006A2973">
        <w:t>……</w:t>
      </w:r>
      <w:r w:rsidR="00210FF3">
        <w:t>……………………………</w:t>
      </w:r>
      <w:r w:rsidR="00B4748F">
        <w:t>.</w:t>
      </w:r>
      <w:r w:rsidR="00F26955">
        <w:t xml:space="preserve">                                            </w:t>
      </w:r>
      <w:r w:rsidR="00210FF3">
        <w:t xml:space="preserve">4 </w:t>
      </w:r>
    </w:p>
    <w:p w14:paraId="3083D397" w14:textId="77777777" w:rsidR="00DA710A" w:rsidRDefault="00DA710A" w:rsidP="00F77A9C">
      <w:pPr>
        <w:jc w:val="both"/>
      </w:pPr>
    </w:p>
    <w:p w14:paraId="63D1A2BF" w14:textId="77C71257" w:rsidR="00DA710A" w:rsidRPr="005B4867" w:rsidRDefault="008D164F" w:rsidP="00F77A9C">
      <w:pPr>
        <w:jc w:val="both"/>
      </w:pPr>
      <w:r>
        <w:t>D</w:t>
      </w:r>
      <w:r w:rsidR="00F26955">
        <w:t>imensionamento pallet</w:t>
      </w:r>
      <w:r w:rsidR="00DA710A">
        <w:t>………</w:t>
      </w:r>
      <w:r w:rsidR="00210FF3">
        <w:t>……………………………………………………………………………………………</w:t>
      </w:r>
      <w:r w:rsidR="00F26955">
        <w:t xml:space="preserve">                                        </w:t>
      </w:r>
      <w:r w:rsidR="00210FF3">
        <w:t>5</w:t>
      </w:r>
    </w:p>
    <w:p w14:paraId="56BB2044" w14:textId="77777777" w:rsidR="00DA710A" w:rsidRDefault="00DA710A" w:rsidP="00F77A9C">
      <w:pPr>
        <w:jc w:val="both"/>
      </w:pPr>
    </w:p>
    <w:p w14:paraId="32515B0A" w14:textId="3E6AC170" w:rsidR="00DA710A" w:rsidRDefault="00DA710A" w:rsidP="00F77A9C">
      <w:pPr>
        <w:jc w:val="both"/>
      </w:pPr>
    </w:p>
    <w:p w14:paraId="208BCAD8" w14:textId="2DF17C30" w:rsidR="009355DA" w:rsidRDefault="009355DA" w:rsidP="00F77A9C">
      <w:pPr>
        <w:jc w:val="both"/>
      </w:pPr>
    </w:p>
    <w:p w14:paraId="24360E5D" w14:textId="48D1BFDB" w:rsidR="009355DA" w:rsidRDefault="009355DA" w:rsidP="00F77A9C">
      <w:pPr>
        <w:jc w:val="both"/>
      </w:pPr>
    </w:p>
    <w:p w14:paraId="31BA05A2" w14:textId="4876DFDC" w:rsidR="009355DA" w:rsidRDefault="009355DA" w:rsidP="00F77A9C">
      <w:pPr>
        <w:jc w:val="both"/>
      </w:pPr>
    </w:p>
    <w:p w14:paraId="1376C3C1" w14:textId="4E408BDE" w:rsidR="009355DA" w:rsidRDefault="009355DA" w:rsidP="00F77A9C">
      <w:pPr>
        <w:jc w:val="both"/>
      </w:pPr>
    </w:p>
    <w:p w14:paraId="1D42ABCD" w14:textId="21C59D62" w:rsidR="009355DA" w:rsidRDefault="009355DA" w:rsidP="00F77A9C">
      <w:pPr>
        <w:jc w:val="both"/>
      </w:pPr>
    </w:p>
    <w:p w14:paraId="35337E23" w14:textId="137ACDC6" w:rsidR="009355DA" w:rsidRDefault="009355DA" w:rsidP="00F77A9C">
      <w:pPr>
        <w:jc w:val="both"/>
      </w:pPr>
    </w:p>
    <w:p w14:paraId="6934DC39" w14:textId="2BF178DC" w:rsidR="009355DA" w:rsidRDefault="009355DA" w:rsidP="00F77A9C">
      <w:pPr>
        <w:jc w:val="both"/>
      </w:pPr>
    </w:p>
    <w:p w14:paraId="69B656F4" w14:textId="1332AFFA" w:rsidR="009355DA" w:rsidRDefault="009355DA" w:rsidP="00F77A9C">
      <w:pPr>
        <w:jc w:val="both"/>
      </w:pPr>
    </w:p>
    <w:p w14:paraId="1A95BB6D" w14:textId="7D440183" w:rsidR="009355DA" w:rsidRDefault="009355DA" w:rsidP="00F77A9C">
      <w:pPr>
        <w:jc w:val="both"/>
      </w:pPr>
    </w:p>
    <w:p w14:paraId="34FAF248" w14:textId="1A2D7905" w:rsidR="009355DA" w:rsidRDefault="009355DA" w:rsidP="00F77A9C">
      <w:pPr>
        <w:jc w:val="both"/>
      </w:pPr>
    </w:p>
    <w:p w14:paraId="5D886585" w14:textId="54AB7BB4" w:rsidR="009355DA" w:rsidRDefault="009355DA" w:rsidP="00F77A9C">
      <w:pPr>
        <w:jc w:val="both"/>
      </w:pPr>
    </w:p>
    <w:p w14:paraId="51B580CE" w14:textId="3B1B4590" w:rsidR="009355DA" w:rsidRDefault="009355DA" w:rsidP="00F77A9C">
      <w:pPr>
        <w:jc w:val="both"/>
      </w:pPr>
    </w:p>
    <w:p w14:paraId="20488047" w14:textId="186DEAE7" w:rsidR="009355DA" w:rsidRDefault="009355DA" w:rsidP="00F77A9C">
      <w:pPr>
        <w:jc w:val="both"/>
      </w:pPr>
    </w:p>
    <w:p w14:paraId="4BD961DB" w14:textId="6D8BE267" w:rsidR="009355DA" w:rsidRDefault="009355DA" w:rsidP="00F77A9C">
      <w:pPr>
        <w:jc w:val="both"/>
      </w:pPr>
    </w:p>
    <w:p w14:paraId="2A796D13" w14:textId="0F5A3BDC" w:rsidR="009355DA" w:rsidRDefault="009355DA" w:rsidP="00F77A9C">
      <w:pPr>
        <w:jc w:val="both"/>
      </w:pPr>
    </w:p>
    <w:p w14:paraId="13B7251E" w14:textId="74179A3B" w:rsidR="009355DA" w:rsidRDefault="009355DA" w:rsidP="00F77A9C">
      <w:pPr>
        <w:jc w:val="both"/>
      </w:pPr>
    </w:p>
    <w:p w14:paraId="4884BB53" w14:textId="27133C97" w:rsidR="009355DA" w:rsidRDefault="009355DA" w:rsidP="00F77A9C">
      <w:pPr>
        <w:jc w:val="both"/>
      </w:pPr>
    </w:p>
    <w:p w14:paraId="280833BD" w14:textId="5DB5AD0E" w:rsidR="009355DA" w:rsidRDefault="009355DA" w:rsidP="00F77A9C">
      <w:pPr>
        <w:jc w:val="both"/>
      </w:pPr>
    </w:p>
    <w:p w14:paraId="1DBCD24C" w14:textId="6FDC69C6" w:rsidR="009355DA" w:rsidRDefault="009355DA" w:rsidP="00F77A9C">
      <w:pPr>
        <w:jc w:val="both"/>
      </w:pPr>
    </w:p>
    <w:p w14:paraId="75D2CBA9" w14:textId="32DC009D" w:rsidR="009355DA" w:rsidRDefault="009355DA" w:rsidP="00F77A9C">
      <w:pPr>
        <w:jc w:val="both"/>
      </w:pPr>
    </w:p>
    <w:p w14:paraId="3D10685E" w14:textId="3980B61D" w:rsidR="009355DA" w:rsidRDefault="009355DA" w:rsidP="00F77A9C">
      <w:pPr>
        <w:jc w:val="both"/>
      </w:pPr>
    </w:p>
    <w:p w14:paraId="19D759D1" w14:textId="759D7440" w:rsidR="009355DA" w:rsidRDefault="009355DA" w:rsidP="00F77A9C">
      <w:pPr>
        <w:jc w:val="both"/>
      </w:pPr>
    </w:p>
    <w:p w14:paraId="3481A679" w14:textId="6CDC4719" w:rsidR="009355DA" w:rsidRDefault="009355DA" w:rsidP="00F77A9C">
      <w:pPr>
        <w:jc w:val="both"/>
      </w:pPr>
    </w:p>
    <w:p w14:paraId="59A06D70" w14:textId="7A933621" w:rsidR="009355DA" w:rsidRDefault="009355DA" w:rsidP="00F77A9C">
      <w:pPr>
        <w:jc w:val="both"/>
      </w:pPr>
    </w:p>
    <w:p w14:paraId="7C908506" w14:textId="4F4C2CE4" w:rsidR="009355DA" w:rsidRDefault="009355DA" w:rsidP="00F77A9C">
      <w:pPr>
        <w:jc w:val="both"/>
      </w:pPr>
    </w:p>
    <w:p w14:paraId="38630E74" w14:textId="4B2E59FF" w:rsidR="009355DA" w:rsidRDefault="009355DA" w:rsidP="00F77A9C">
      <w:pPr>
        <w:jc w:val="both"/>
      </w:pPr>
    </w:p>
    <w:p w14:paraId="4C3F6E04" w14:textId="386C7C40" w:rsidR="009355DA" w:rsidRDefault="009355DA" w:rsidP="00F77A9C">
      <w:pPr>
        <w:jc w:val="both"/>
      </w:pPr>
    </w:p>
    <w:p w14:paraId="34E77333" w14:textId="2E3B3E1A" w:rsidR="009355DA" w:rsidRDefault="009355DA" w:rsidP="00F77A9C">
      <w:pPr>
        <w:jc w:val="both"/>
      </w:pPr>
    </w:p>
    <w:p w14:paraId="31CA255E" w14:textId="33084A49" w:rsidR="009355DA" w:rsidRDefault="009355DA" w:rsidP="00F77A9C">
      <w:pPr>
        <w:jc w:val="both"/>
      </w:pPr>
    </w:p>
    <w:p w14:paraId="6016A2C4" w14:textId="5F6F27A5" w:rsidR="009355DA" w:rsidRDefault="009355DA" w:rsidP="00F77A9C">
      <w:pPr>
        <w:jc w:val="both"/>
      </w:pPr>
    </w:p>
    <w:p w14:paraId="4650DB1A" w14:textId="26F25F72" w:rsidR="009355DA" w:rsidRDefault="009355DA" w:rsidP="00F77A9C">
      <w:pPr>
        <w:jc w:val="both"/>
      </w:pPr>
    </w:p>
    <w:p w14:paraId="3B445A94" w14:textId="4853A227" w:rsidR="009355DA" w:rsidRDefault="009355DA" w:rsidP="00F77A9C">
      <w:pPr>
        <w:jc w:val="both"/>
      </w:pPr>
    </w:p>
    <w:p w14:paraId="4B808976" w14:textId="1D263ECC" w:rsidR="009355DA" w:rsidRDefault="009355DA" w:rsidP="00F77A9C">
      <w:pPr>
        <w:jc w:val="both"/>
      </w:pPr>
    </w:p>
    <w:p w14:paraId="5F43E429" w14:textId="4A94E0BF" w:rsidR="009355DA" w:rsidRDefault="009355DA" w:rsidP="00F77A9C">
      <w:pPr>
        <w:jc w:val="both"/>
      </w:pPr>
    </w:p>
    <w:p w14:paraId="4C7ECFC9" w14:textId="37F6280A" w:rsidR="009355DA" w:rsidRDefault="009355DA" w:rsidP="00F77A9C">
      <w:pPr>
        <w:jc w:val="both"/>
      </w:pPr>
    </w:p>
    <w:p w14:paraId="796ACF30" w14:textId="119B5030" w:rsidR="009355DA" w:rsidRDefault="009355DA" w:rsidP="00F77A9C">
      <w:pPr>
        <w:jc w:val="both"/>
      </w:pPr>
    </w:p>
    <w:p w14:paraId="0E5FFCB6" w14:textId="77777777" w:rsidR="009355DA" w:rsidRDefault="009355DA" w:rsidP="00F77A9C">
      <w:pPr>
        <w:jc w:val="both"/>
      </w:pPr>
    </w:p>
    <w:p w14:paraId="3C20370E" w14:textId="77777777" w:rsidR="00DA710A" w:rsidRDefault="00DA710A" w:rsidP="00F77A9C">
      <w:pPr>
        <w:jc w:val="both"/>
      </w:pPr>
    </w:p>
    <w:p w14:paraId="4A5C3DCA" w14:textId="113A19DF" w:rsidR="00DA710A" w:rsidRDefault="00B1322C" w:rsidP="00F77A9C">
      <w:pPr>
        <w:pStyle w:val="Titolo2"/>
        <w:jc w:val="both"/>
      </w:pPr>
      <w:r>
        <w:lastRenderedPageBreak/>
        <w:t>DIMENSIONAMENTO CINGHIA SINCRONA</w:t>
      </w:r>
    </w:p>
    <w:p w14:paraId="16B1791B" w14:textId="5FAADC27" w:rsidR="00DA710A" w:rsidRDefault="00DA710A" w:rsidP="00F77A9C">
      <w:pPr>
        <w:jc w:val="both"/>
      </w:pPr>
    </w:p>
    <w:p w14:paraId="4D716773" w14:textId="6C606EF5" w:rsidR="00506C1F" w:rsidRPr="00506C1F" w:rsidRDefault="00D01558" w:rsidP="00506C1F">
      <w:pPr>
        <w:pStyle w:val="Titolo4"/>
      </w:pPr>
      <w:r>
        <w:t>C</w:t>
      </w:r>
      <w:r w:rsidR="00B1322C" w:rsidRPr="00D7512A">
        <w:t>inghia GT2 neoprene H6</w:t>
      </w:r>
      <w:r>
        <w:t xml:space="preserve"> e </w:t>
      </w:r>
      <w:r w:rsidR="00B1322C" w:rsidRPr="00D7512A">
        <w:t>puleggia GT2 36 denti H6</w:t>
      </w:r>
      <w:r w:rsidR="00506C1F" w:rsidRPr="00506C1F">
        <w:rPr>
          <w:rFonts w:ascii="Times New Roman" w:eastAsia="Times New Roman" w:hAnsi="Times New Roman" w:cs="Times New Roman"/>
          <w:lang w:eastAsia="it-IT"/>
        </w:rPr>
        <w:t xml:space="preserve"> </w:t>
      </w:r>
    </w:p>
    <w:p w14:paraId="6C799DDE" w14:textId="5D866505" w:rsidR="00D01558" w:rsidRDefault="00D01558" w:rsidP="00D01558">
      <w:pPr>
        <w:pStyle w:val="Titolo4"/>
      </w:pPr>
    </w:p>
    <w:p w14:paraId="02B9E7B6" w14:textId="7A3D06C8" w:rsidR="00D01558" w:rsidRDefault="00D01558" w:rsidP="00D01558"/>
    <w:p w14:paraId="3DB99FC5" w14:textId="5DDF4C0B" w:rsidR="00D01558" w:rsidRPr="00D01558" w:rsidRDefault="006F0BD4" w:rsidP="002C30B4">
      <w:r w:rsidRPr="00506C1F">
        <w:rPr>
          <w:rFonts w:eastAsiaTheme="majorEastAsia" w:cstheme="majorBidi"/>
          <w:i/>
          <w:iCs/>
          <w:noProof/>
          <w:sz w:val="32"/>
        </w:rPr>
        <w:drawing>
          <wp:anchor distT="0" distB="0" distL="114300" distR="114300" simplePos="0" relativeHeight="251661312" behindDoc="0" locked="0" layoutInCell="1" allowOverlap="1" wp14:anchorId="32965CC3" wp14:editId="5A7536C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301490" cy="2752725"/>
            <wp:effectExtent l="0" t="0" r="3810" b="9525"/>
            <wp:wrapSquare wrapText="bothSides"/>
            <wp:docPr id="8" name="Immagine 8" descr="C:\Users\francesco.gatta\Picture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esco.gatta\Pictures\imag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558" w:rsidRPr="00D01558">
        <w:t>Dati:</w:t>
      </w:r>
    </w:p>
    <w:p w14:paraId="66C19A4F" w14:textId="02A6FB98" w:rsidR="00D01558" w:rsidRPr="00D01558" w:rsidRDefault="00D01558" w:rsidP="002C30B4">
      <w:pPr>
        <w:rPr>
          <w:rFonts w:cs="Red Hat Display SemiBold"/>
          <w:color w:val="000000"/>
        </w:rPr>
      </w:pPr>
    </w:p>
    <w:p w14:paraId="153322B5" w14:textId="47889595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z= 36</w:t>
      </w:r>
    </w:p>
    <w:p w14:paraId="65C740EF" w14:textId="354D27C5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h= 1,3 mm</w:t>
      </w:r>
    </w:p>
    <w:p w14:paraId="28130018" w14:textId="1E01D20B" w:rsidR="00D01558" w:rsidRPr="00D01558" w:rsidRDefault="00D01558" w:rsidP="002C30B4">
      <w:pPr>
        <w:rPr>
          <w:rFonts w:cs="Red Hat Display SemiBold"/>
          <w:color w:val="000000"/>
        </w:rPr>
      </w:pPr>
      <w:proofErr w:type="spellStart"/>
      <w:r w:rsidRPr="00D01558">
        <w:rPr>
          <w:rFonts w:cs="Red Hat Display SemiBold"/>
          <w:color w:val="000000"/>
        </w:rPr>
        <w:t>h</w:t>
      </w:r>
      <w:r w:rsidRPr="00D01558">
        <w:rPr>
          <w:rFonts w:cs="Red Hat Display SemiBold"/>
          <w:color w:val="000000"/>
          <w:vertAlign w:val="subscript"/>
        </w:rPr>
        <w:t>Z</w:t>
      </w:r>
      <w:proofErr w:type="spellEnd"/>
      <w:r w:rsidRPr="00D01558">
        <w:rPr>
          <w:rFonts w:cs="Red Hat Display SemiBold"/>
          <w:color w:val="000000"/>
        </w:rPr>
        <w:t>= 0,7 mm</w:t>
      </w:r>
    </w:p>
    <w:p w14:paraId="7BF76870" w14:textId="6BBC509B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K</w:t>
      </w:r>
      <w:r w:rsidRPr="00D01558">
        <w:rPr>
          <w:rFonts w:cs="Red Hat Display SemiBold"/>
          <w:color w:val="000000"/>
          <w:vertAlign w:val="subscript"/>
        </w:rPr>
        <w:t>Z</w:t>
      </w:r>
      <w:r w:rsidRPr="00D01558">
        <w:rPr>
          <w:rFonts w:cs="Red Hat Display SemiBold"/>
          <w:color w:val="000000"/>
        </w:rPr>
        <w:t>= 1</w:t>
      </w:r>
    </w:p>
    <w:p w14:paraId="5D6E9B14" w14:textId="3655C4CA" w:rsidR="00D01558" w:rsidRPr="00D01558" w:rsidRDefault="00D01558" w:rsidP="002C30B4">
      <w:pPr>
        <w:rPr>
          <w:rFonts w:cs="Red Hat Display SemiBold"/>
          <w:color w:val="000000"/>
        </w:rPr>
      </w:pPr>
      <w:proofErr w:type="spellStart"/>
      <w:r w:rsidRPr="00D01558">
        <w:rPr>
          <w:rFonts w:cs="Red Hat Display SemiBold"/>
          <w:color w:val="000000"/>
        </w:rPr>
        <w:t>K</w:t>
      </w:r>
      <w:r w:rsidRPr="00D01558">
        <w:rPr>
          <w:rFonts w:cs="Red Hat Display SemiBold"/>
          <w:color w:val="000000"/>
          <w:vertAlign w:val="subscript"/>
        </w:rPr>
        <w:t>w</w:t>
      </w:r>
      <w:proofErr w:type="spellEnd"/>
      <w:r w:rsidRPr="00D01558">
        <w:rPr>
          <w:rFonts w:cs="Red Hat Display SemiBold"/>
          <w:color w:val="000000"/>
        </w:rPr>
        <w:t>= 0,18</w:t>
      </w:r>
    </w:p>
    <w:p w14:paraId="77403AFC" w14:textId="3CD6B921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d</w:t>
      </w:r>
      <w:r w:rsidRPr="00D01558">
        <w:rPr>
          <w:rFonts w:cs="Red Hat Display SemiBold"/>
          <w:color w:val="000000"/>
          <w:vertAlign w:val="subscript"/>
        </w:rPr>
        <w:t>e1</w:t>
      </w:r>
      <w:r w:rsidRPr="00D01558">
        <w:rPr>
          <w:rFonts w:cs="Red Hat Display SemiBold"/>
          <w:color w:val="000000"/>
        </w:rPr>
        <w:t>=d</w:t>
      </w:r>
      <w:r w:rsidRPr="00D01558">
        <w:rPr>
          <w:rFonts w:cs="Red Hat Display SemiBold"/>
          <w:color w:val="000000"/>
          <w:vertAlign w:val="subscript"/>
        </w:rPr>
        <w:t>e2</w:t>
      </w:r>
      <w:r w:rsidRPr="00D01558">
        <w:rPr>
          <w:rFonts w:cs="Red Hat Display SemiBold"/>
          <w:color w:val="000000"/>
        </w:rPr>
        <w:t xml:space="preserve"> = 22,5 mm</w:t>
      </w:r>
    </w:p>
    <w:p w14:paraId="7623C4E3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P1= 0,12 kW</w:t>
      </w:r>
    </w:p>
    <w:p w14:paraId="554535AB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P= 5,78 W = 0,00578 kW</w:t>
      </w:r>
    </w:p>
    <w:p w14:paraId="5B28CF0A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Fs= 1,3</w:t>
      </w:r>
    </w:p>
    <w:p w14:paraId="479B9E61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Ft= 1,2</w:t>
      </w:r>
    </w:p>
    <w:p w14:paraId="3817D0B9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I= 568 mm</w:t>
      </w:r>
    </w:p>
    <w:p w14:paraId="04AF08C0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>S</w:t>
      </w:r>
      <w:r w:rsidRPr="00D01558">
        <w:rPr>
          <w:rFonts w:cs="Red Hat Display SemiBold"/>
          <w:color w:val="000000"/>
          <w:vertAlign w:val="subscript"/>
        </w:rPr>
        <w:t>c</w:t>
      </w:r>
      <w:r w:rsidRPr="00D01558">
        <w:rPr>
          <w:rFonts w:cs="Red Hat Display SemiBold"/>
          <w:color w:val="000000"/>
        </w:rPr>
        <w:t>= 6 mm</w:t>
      </w:r>
    </w:p>
    <w:p w14:paraId="49EF626D" w14:textId="77777777" w:rsidR="00D01558" w:rsidRPr="00D01558" w:rsidRDefault="00D01558" w:rsidP="002C30B4">
      <w:pPr>
        <w:rPr>
          <w:rFonts w:ascii="Times New Roman" w:eastAsia="Times New Roman" w:hAnsi="Times New Roman" w:cs="Times New Roman"/>
          <w:lang w:eastAsia="it-IT"/>
        </w:rPr>
      </w:pPr>
    </w:p>
    <w:p w14:paraId="7F9FBDAB" w14:textId="2C49B2CD" w:rsidR="00D01558" w:rsidRPr="00D01558" w:rsidRDefault="00D01558" w:rsidP="002C30B4">
      <w:pPr>
        <w:rPr>
          <w:lang w:eastAsia="it-IT"/>
        </w:rPr>
      </w:pPr>
      <w:r w:rsidRPr="00D01558">
        <w:rPr>
          <w:lang w:eastAsia="it-IT"/>
        </w:rPr>
        <w:t>Calcoli:</w:t>
      </w:r>
    </w:p>
    <w:p w14:paraId="3101711D" w14:textId="77777777" w:rsidR="00D01558" w:rsidRPr="00D01558" w:rsidRDefault="00D01558" w:rsidP="002C30B4">
      <w:pPr>
        <w:rPr>
          <w:rFonts w:eastAsia="Times New Roman" w:cs="Red Hat Display SemiBold"/>
          <w:sz w:val="28"/>
          <w:szCs w:val="28"/>
          <w:lang w:eastAsia="it-IT"/>
        </w:rPr>
      </w:pPr>
    </w:p>
    <w:p w14:paraId="2E3C53AA" w14:textId="7D16F3BD" w:rsidR="00D01558" w:rsidRPr="00D01558" w:rsidRDefault="00D01558" w:rsidP="002C30B4">
      <w:pPr>
        <w:rPr>
          <w:sz w:val="28"/>
          <w:szCs w:val="28"/>
          <w:lang w:eastAsia="it-IT"/>
        </w:rPr>
      </w:pPr>
      <w:r w:rsidRPr="00D01558">
        <w:rPr>
          <w:sz w:val="28"/>
          <w:szCs w:val="28"/>
          <w:lang w:eastAsia="it-IT"/>
        </w:rPr>
        <w:t>L=</w:t>
      </w:r>
      <m:oMath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2</m:t>
        </m:r>
        <m:r>
          <w:rPr>
            <w:rFonts w:ascii="Cambria Math" w:hAnsi="Cambria Math" w:cs="Red Hat Display SemiBold"/>
            <w:sz w:val="28"/>
            <w:szCs w:val="28"/>
            <w:lang w:eastAsia="it-IT"/>
          </w:rPr>
          <m:t>I</m:t>
        </m:r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π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×(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1+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(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1+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2)²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4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I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=2</m:t>
        </m:r>
        <m:r>
          <w:rPr>
            <w:rFonts w:ascii="Cambria Math" w:hAnsi="Cambria Math" w:cs="Red Hat Display SemiBold"/>
            <w:sz w:val="28"/>
            <w:szCs w:val="28"/>
            <w:lang w:eastAsia="it-IT"/>
          </w:rPr>
          <m:t>I</m:t>
        </m:r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π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×(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1+</m:t>
            </m:r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de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>+0=2×568+</m:t>
        </m:r>
        <m:f>
          <m:fPr>
            <m:ctrlPr>
              <w:rPr>
                <w:rFonts w:ascii="Cambria Math" w:hAnsi="Cambria Math" w:cs="Red Hat Display SemiBold"/>
                <w:iCs/>
                <w:sz w:val="28"/>
                <w:szCs w:val="28"/>
                <w:lang w:eastAsia="it-IT"/>
              </w:rPr>
            </m:ctrlPr>
          </m:fPr>
          <m:num>
            <m: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π</m:t>
            </m:r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×(22,5+22,5)</m:t>
            </m:r>
          </m:num>
          <m:den>
            <m:r>
              <m:rPr>
                <m:sty m:val="p"/>
              </m:rPr>
              <w:rPr>
                <w:rFonts w:ascii="Cambria Math" w:hAnsi="Cambria Math" w:cs="Red Hat Display SemiBold"/>
                <w:sz w:val="28"/>
                <w:szCs w:val="28"/>
                <w:lang w:eastAsia="it-IT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Red Hat Display SemiBold"/>
            <w:sz w:val="28"/>
            <w:szCs w:val="28"/>
            <w:lang w:eastAsia="it-IT"/>
          </w:rPr>
          <m:t xml:space="preserve">=1207mm=1,2m  </m:t>
        </m:r>
      </m:oMath>
    </w:p>
    <w:p w14:paraId="5B62750D" w14:textId="04E36DFF" w:rsidR="00D01558" w:rsidRPr="00CF5FC3" w:rsidRDefault="00D01558" w:rsidP="002C30B4">
      <w:pPr>
        <w:rPr>
          <w:sz w:val="28"/>
          <w:szCs w:val="28"/>
        </w:rPr>
      </w:pPr>
      <w:r w:rsidRPr="00CF5FC3">
        <w:rPr>
          <w:sz w:val="28"/>
          <w:szCs w:val="28"/>
        </w:rPr>
        <w:t>Pc</w:t>
      </w:r>
      <w:r w:rsidRPr="00CF5FC3">
        <w:rPr>
          <w:sz w:val="28"/>
          <w:szCs w:val="28"/>
          <w:vertAlign w:val="subscript"/>
        </w:rPr>
        <w:t xml:space="preserve"> </w:t>
      </w:r>
      <w:proofErr w:type="gramStart"/>
      <w:r w:rsidRPr="00CF5FC3">
        <w:rPr>
          <w:rFonts w:ascii="Times New Roman" w:hAnsi="Times New Roman" w:cs="Times New Roman"/>
          <w:sz w:val="28"/>
          <w:szCs w:val="28"/>
          <w:vertAlign w:val="subscript"/>
        </w:rPr>
        <w:t>≤</w:t>
      </w:r>
      <w:r w:rsidRPr="00CF5FC3">
        <w:rPr>
          <w:sz w:val="28"/>
          <w:szCs w:val="28"/>
          <w:vertAlign w:val="subscript"/>
        </w:rPr>
        <w:t xml:space="preserve"> </w:t>
      </w:r>
      <w:r w:rsidR="00506C1F" w:rsidRPr="00CF5FC3">
        <w:rPr>
          <w:sz w:val="28"/>
          <w:szCs w:val="28"/>
          <w:vertAlign w:val="subscript"/>
        </w:rPr>
        <w:t xml:space="preserve"> </w:t>
      </w:r>
      <w:proofErr w:type="spellStart"/>
      <w:r w:rsidRPr="00CF5FC3">
        <w:rPr>
          <w:sz w:val="28"/>
          <w:szCs w:val="28"/>
        </w:rPr>
        <w:t>Pa</w:t>
      </w:r>
      <w:proofErr w:type="spellEnd"/>
      <w:proofErr w:type="gramEnd"/>
    </w:p>
    <w:p w14:paraId="6B315AD2" w14:textId="77777777" w:rsidR="00D01558" w:rsidRPr="00D01558" w:rsidRDefault="00D01558" w:rsidP="002C30B4">
      <w:pPr>
        <w:rPr>
          <w:rFonts w:cs="Red Hat Display SemiBold"/>
        </w:rPr>
      </w:pPr>
    </w:p>
    <w:p w14:paraId="5F762818" w14:textId="77777777" w:rsidR="00D01558" w:rsidRPr="00D01558" w:rsidRDefault="00D01558" w:rsidP="002C30B4">
      <w:pPr>
        <w:rPr>
          <w:rFonts w:cs="Red Hat Display SemiBold"/>
        </w:rPr>
      </w:pPr>
      <w:r w:rsidRPr="00D01558">
        <w:rPr>
          <w:rFonts w:cs="Red Hat Display SemiBold"/>
          <w:color w:val="000000"/>
        </w:rPr>
        <w:t xml:space="preserve">scelgo Fs= 1,3 e Ft= 1,2 dal manuale di meccanica I-156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 xml:space="preserve">. I.100 e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>. I.101</w:t>
      </w:r>
    </w:p>
    <w:p w14:paraId="52ECF9A8" w14:textId="77777777" w:rsidR="00D01558" w:rsidRPr="00D01558" w:rsidRDefault="00D01558" w:rsidP="002C30B4">
      <w:pPr>
        <w:rPr>
          <w:rFonts w:cs="Red Hat Display SemiBold"/>
          <w:color w:val="000000"/>
        </w:rPr>
      </w:pPr>
      <w:r w:rsidRPr="00D01558">
        <w:rPr>
          <w:rFonts w:cs="Red Hat Display SemiBold"/>
          <w:color w:val="000000"/>
        </w:rPr>
        <w:t xml:space="preserve">scelgo </w:t>
      </w:r>
      <w:proofErr w:type="spellStart"/>
      <w:r w:rsidRPr="00D01558">
        <w:rPr>
          <w:rFonts w:cs="Red Hat Display SemiBold"/>
          <w:color w:val="000000"/>
        </w:rPr>
        <w:t>Kw</w:t>
      </w:r>
      <w:proofErr w:type="spellEnd"/>
      <w:r w:rsidRPr="00D01558">
        <w:rPr>
          <w:rFonts w:cs="Red Hat Display SemiBold"/>
          <w:color w:val="000000"/>
        </w:rPr>
        <w:t xml:space="preserve">= 0,18 e </w:t>
      </w:r>
      <w:proofErr w:type="spellStart"/>
      <w:r w:rsidRPr="00D01558">
        <w:rPr>
          <w:rFonts w:cs="Red Hat Display SemiBold"/>
          <w:color w:val="000000"/>
        </w:rPr>
        <w:t>Kz</w:t>
      </w:r>
      <w:proofErr w:type="spellEnd"/>
      <w:r w:rsidRPr="00D01558">
        <w:rPr>
          <w:rFonts w:cs="Red Hat Display SemiBold"/>
          <w:color w:val="000000"/>
        </w:rPr>
        <w:t xml:space="preserve">=1 dal manuale di meccanica I-160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 xml:space="preserve">. I.109 e </w:t>
      </w:r>
      <w:proofErr w:type="spellStart"/>
      <w:r w:rsidRPr="00D01558">
        <w:rPr>
          <w:rFonts w:cs="Red Hat Display SemiBold"/>
          <w:color w:val="000000"/>
        </w:rPr>
        <w:t>tab</w:t>
      </w:r>
      <w:proofErr w:type="spellEnd"/>
      <w:r w:rsidRPr="00D01558">
        <w:rPr>
          <w:rFonts w:cs="Red Hat Display SemiBold"/>
          <w:color w:val="000000"/>
        </w:rPr>
        <w:t>. I.110</w:t>
      </w:r>
    </w:p>
    <w:p w14:paraId="6832932C" w14:textId="77777777" w:rsidR="00D01558" w:rsidRPr="00D01558" w:rsidRDefault="00D01558" w:rsidP="002C30B4">
      <w:pPr>
        <w:rPr>
          <w:rFonts w:cs="Red Hat Display SemiBold"/>
        </w:rPr>
      </w:pPr>
    </w:p>
    <w:p w14:paraId="7744E376" w14:textId="77777777" w:rsidR="00D01558" w:rsidRPr="00D01558" w:rsidRDefault="00D01558" w:rsidP="002C30B4">
      <w:pPr>
        <w:rPr>
          <w:rFonts w:cs="Red Hat Display SemiBold"/>
        </w:rPr>
      </w:pPr>
    </w:p>
    <w:p w14:paraId="28D715F6" w14:textId="2EDF451F" w:rsidR="00D01558" w:rsidRPr="00D01558" w:rsidRDefault="00D01558" w:rsidP="002C30B4">
      <w:pPr>
        <w:rPr>
          <w:rFonts w:cs="Red Hat Display SemiBold"/>
        </w:rPr>
      </w:pPr>
      <w:r w:rsidRPr="00D01558">
        <w:rPr>
          <w:rFonts w:cs="Red Hat Display SemiBold"/>
          <w:color w:val="000000"/>
        </w:rPr>
        <w:t>Pc=</w:t>
      </w:r>
      <w:proofErr w:type="spellStart"/>
      <w:r w:rsidRPr="00D01558">
        <w:rPr>
          <w:rFonts w:cs="Red Hat Display SemiBold"/>
          <w:color w:val="000000"/>
        </w:rPr>
        <w:t>P</w:t>
      </w:r>
      <w:r>
        <w:rPr>
          <w:rFonts w:cs="Red Hat Display SemiBold"/>
          <w:color w:val="000000"/>
        </w:rPr>
        <w:t>x</w:t>
      </w:r>
      <w:r w:rsidRPr="00D01558">
        <w:rPr>
          <w:rFonts w:cs="Red Hat Display SemiBold"/>
          <w:color w:val="000000"/>
        </w:rPr>
        <w:t>Fs</w:t>
      </w:r>
      <w:r>
        <w:rPr>
          <w:rFonts w:cs="Red Hat Display SemiBold"/>
          <w:color w:val="000000"/>
        </w:rPr>
        <w:t>x</w:t>
      </w:r>
      <w:r w:rsidRPr="00D01558">
        <w:rPr>
          <w:rFonts w:cs="Red Hat Display SemiBold"/>
          <w:color w:val="000000"/>
        </w:rPr>
        <w:t>Ft</w:t>
      </w:r>
      <w:proofErr w:type="spellEnd"/>
      <w:r w:rsidRPr="00D01558">
        <w:rPr>
          <w:rFonts w:cs="Red Hat Display SemiBold"/>
          <w:color w:val="000000"/>
        </w:rPr>
        <w:t>= 5,78x1,3x1,2=9,01 W= 0,009 kW</w:t>
      </w:r>
    </w:p>
    <w:p w14:paraId="5E724E04" w14:textId="77777777" w:rsidR="00D01558" w:rsidRPr="00D01558" w:rsidRDefault="00D01558" w:rsidP="002C30B4">
      <w:pPr>
        <w:rPr>
          <w:rFonts w:cs="Red Hat Display SemiBold"/>
          <w:color w:val="000000"/>
        </w:rPr>
      </w:pPr>
      <w:proofErr w:type="spellStart"/>
      <w:r w:rsidRPr="00D01558">
        <w:rPr>
          <w:rFonts w:cs="Red Hat Display SemiBold"/>
          <w:color w:val="000000"/>
        </w:rPr>
        <w:t>Pa</w:t>
      </w:r>
      <w:proofErr w:type="spellEnd"/>
      <w:r w:rsidRPr="00D01558">
        <w:rPr>
          <w:rFonts w:cs="Red Hat Display SemiBold"/>
          <w:color w:val="000000"/>
        </w:rPr>
        <w:t xml:space="preserve">= </w:t>
      </w:r>
      <w:proofErr w:type="spellStart"/>
      <w:r w:rsidRPr="00D01558">
        <w:rPr>
          <w:rFonts w:cs="Red Hat Display SemiBold"/>
          <w:color w:val="000000"/>
        </w:rPr>
        <w:t>Kz</w:t>
      </w:r>
      <w:proofErr w:type="spellEnd"/>
      <w:r w:rsidRPr="00D01558">
        <w:rPr>
          <w:rFonts w:cs="Red Hat Display SemiBold"/>
          <w:color w:val="000000"/>
        </w:rPr>
        <w:t xml:space="preserve"> x </w:t>
      </w:r>
      <w:proofErr w:type="spellStart"/>
      <w:r w:rsidRPr="00D01558">
        <w:rPr>
          <w:rFonts w:cs="Red Hat Display SemiBold"/>
          <w:color w:val="000000"/>
        </w:rPr>
        <w:t>Kw</w:t>
      </w:r>
      <w:proofErr w:type="spellEnd"/>
      <w:r w:rsidRPr="00D01558">
        <w:rPr>
          <w:rFonts w:cs="Red Hat Display SemiBold"/>
          <w:color w:val="000000"/>
        </w:rPr>
        <w:t xml:space="preserve"> x P1 = 1x0,18x0,12=0,0216kW= 21,6W</w:t>
      </w:r>
    </w:p>
    <w:p w14:paraId="6227CC83" w14:textId="77777777" w:rsidR="00D01558" w:rsidRPr="00D01558" w:rsidRDefault="00D01558" w:rsidP="002C30B4"/>
    <w:p w14:paraId="2BDDAE5C" w14:textId="77777777" w:rsidR="00D01558" w:rsidRPr="00D01558" w:rsidRDefault="00D01558" w:rsidP="002C30B4"/>
    <w:p w14:paraId="7276C10E" w14:textId="77777777" w:rsidR="00D01558" w:rsidRPr="00D01558" w:rsidRDefault="00D01558" w:rsidP="002C30B4">
      <w:pPr>
        <w:rPr>
          <w:rFonts w:ascii="Times New Roman" w:hAnsi="Times New Roman"/>
          <w:color w:val="auto"/>
        </w:rPr>
      </w:pPr>
      <w:r w:rsidRPr="00D01558">
        <w:t>Cinghia GT2 in neoprene H6 e puleggia GT2 a 36 denti H6: La scelta della cinghia GT2 in neoprene H6 e della puleggia GT2 a 36 denti H6 è stata effettuata in base alle necessità di precisione e resistenza per il dimensionamento della trasmissione. La cinghia in neoprene offre una bassa deformazione e alta resistenza all'usura, garantendo un funzionamento affidabile anche a lungo termine. La puleggia con profilo a 36 denti H6 permette una corretta compatibilità con la cinghia, assicurando un trasferimento di potenza efficiente e stabile, riducendo il rischio di slittamento e migliorando l'affidabilità del sistema.</w:t>
      </w:r>
    </w:p>
    <w:p w14:paraId="60CD45C6" w14:textId="466B9426" w:rsidR="00D01558" w:rsidRDefault="00D01558" w:rsidP="00D01558"/>
    <w:p w14:paraId="281F4023" w14:textId="51EC3962" w:rsidR="00D01558" w:rsidRDefault="00D01558" w:rsidP="00D01558"/>
    <w:p w14:paraId="6E62470E" w14:textId="4B4CD7DA" w:rsidR="00D01558" w:rsidRDefault="00D01558" w:rsidP="00D01558"/>
    <w:p w14:paraId="5E019219" w14:textId="6B300BB6" w:rsidR="00D01558" w:rsidRDefault="00D01558" w:rsidP="00D01558"/>
    <w:p w14:paraId="2D3E37D5" w14:textId="77777777" w:rsidR="006B2D64" w:rsidRDefault="006B2D64" w:rsidP="00D01558"/>
    <w:p w14:paraId="4CCFE947" w14:textId="5F351E22" w:rsidR="00D01558" w:rsidRDefault="00D01558" w:rsidP="00D01558"/>
    <w:p w14:paraId="13D1FA49" w14:textId="116BDDAF" w:rsidR="00D01558" w:rsidRDefault="00D01558" w:rsidP="00506C1F">
      <w:pPr>
        <w:pStyle w:val="Titolo2"/>
        <w:jc w:val="both"/>
      </w:pPr>
      <w:r>
        <w:lastRenderedPageBreak/>
        <w:t>D</w:t>
      </w:r>
      <w:r w:rsidR="009355DA">
        <w:t>IMEMSIOMANENTO</w:t>
      </w:r>
      <w:r>
        <w:t xml:space="preserve"> </w:t>
      </w:r>
      <w:r w:rsidR="009355DA">
        <w:t>ALBERO RETTIFICATO</w:t>
      </w:r>
    </w:p>
    <w:p w14:paraId="3A82FE42" w14:textId="4E6104CA" w:rsidR="004C1500" w:rsidRDefault="004C1500" w:rsidP="00506C1F">
      <w:pPr>
        <w:jc w:val="both"/>
      </w:pPr>
    </w:p>
    <w:p w14:paraId="7B0198EA" w14:textId="6141D6D6" w:rsidR="004C1500" w:rsidRDefault="00A8460C" w:rsidP="00506C1F">
      <w:pPr>
        <w:pStyle w:val="Titolo4"/>
        <w:jc w:val="both"/>
      </w:pPr>
      <w:r>
        <w:t>Albero Rettificato</w:t>
      </w:r>
    </w:p>
    <w:p w14:paraId="6FB95ECB" w14:textId="305E5039" w:rsidR="00A8460C" w:rsidRPr="00A8460C" w:rsidRDefault="00A8460C" w:rsidP="00A8460C"/>
    <w:p w14:paraId="101AB7CD" w14:textId="5641B603" w:rsidR="00506C1F" w:rsidRPr="002C30B4" w:rsidRDefault="002C30B4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  <w:noProof/>
        </w:rPr>
        <w:drawing>
          <wp:anchor distT="0" distB="0" distL="114300" distR="114300" simplePos="0" relativeHeight="251666432" behindDoc="0" locked="0" layoutInCell="1" allowOverlap="1" wp14:anchorId="1BA55081" wp14:editId="28A33425">
            <wp:simplePos x="0" y="0"/>
            <wp:positionH relativeFrom="margin">
              <wp:align>right</wp:align>
            </wp:positionH>
            <wp:positionV relativeFrom="paragraph">
              <wp:posOffset>7619</wp:posOffset>
            </wp:positionV>
            <wp:extent cx="3128490" cy="3781425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9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60C" w:rsidRPr="002C30B4">
        <w:rPr>
          <w:rFonts w:cs="Red Hat Display SemiBold"/>
        </w:rPr>
        <w:t>Dati</w:t>
      </w:r>
    </w:p>
    <w:p w14:paraId="20AA4A60" w14:textId="0AD2DBAA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F=30N=3 Kg</w:t>
      </w:r>
    </w:p>
    <w:p w14:paraId="0AAC909A" w14:textId="1E787E8D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Rcy</w:t>
      </w:r>
      <w:proofErr w:type="spellEnd"/>
      <w:r w:rsidRPr="002C30B4">
        <w:rPr>
          <w:rFonts w:cs="Red Hat Display SemiBold"/>
        </w:rPr>
        <w:t>=Ray=F÷2=15N</w:t>
      </w:r>
    </w:p>
    <w:p w14:paraId="1934207D" w14:textId="6B7C84A1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MFa</w:t>
      </w:r>
      <w:proofErr w:type="spellEnd"/>
      <w:r w:rsidRPr="002C30B4">
        <w:rPr>
          <w:rFonts w:cs="Red Hat Display SemiBold"/>
        </w:rPr>
        <w:t xml:space="preserve">= 0 </w:t>
      </w:r>
      <w:proofErr w:type="spellStart"/>
      <w:r w:rsidRPr="002C30B4">
        <w:rPr>
          <w:rFonts w:cs="Red Hat Display SemiBold"/>
        </w:rPr>
        <w:t>Nmm</w:t>
      </w:r>
      <w:proofErr w:type="spellEnd"/>
    </w:p>
    <w:p w14:paraId="730921BC" w14:textId="6B828E29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MFe</w:t>
      </w:r>
      <w:proofErr w:type="spellEnd"/>
      <w:r w:rsidRPr="002C30B4">
        <w:rPr>
          <w:rFonts w:cs="Red Hat Display SemiBold"/>
        </w:rPr>
        <w:t xml:space="preserve">=Ray×200= 3000 </w:t>
      </w:r>
      <w:proofErr w:type="spellStart"/>
      <w:r w:rsidRPr="002C30B4">
        <w:rPr>
          <w:rFonts w:cs="Red Hat Display SemiBold"/>
        </w:rPr>
        <w:t>Nmm</w:t>
      </w:r>
      <w:proofErr w:type="spellEnd"/>
    </w:p>
    <w:p w14:paraId="78D343CF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MFc</w:t>
      </w:r>
      <w:proofErr w:type="spellEnd"/>
      <w:r w:rsidRPr="002C30B4">
        <w:rPr>
          <w:rFonts w:cs="Red Hat Display SemiBold"/>
        </w:rPr>
        <w:t xml:space="preserve">=Ray×400-F×200= 0 </w:t>
      </w:r>
      <w:proofErr w:type="spellStart"/>
      <w:r w:rsidRPr="002C30B4">
        <w:rPr>
          <w:rFonts w:cs="Red Hat Display SemiBold"/>
        </w:rPr>
        <w:t>Nmm</w:t>
      </w:r>
      <w:proofErr w:type="spellEnd"/>
    </w:p>
    <w:p w14:paraId="5BDD41A7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Materiale albero rettificato C45</w:t>
      </w:r>
    </w:p>
    <w:p w14:paraId="522C7B69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proofErr w:type="spellStart"/>
      <w:r w:rsidRPr="002C30B4">
        <w:rPr>
          <w:rFonts w:cs="Red Hat Display SemiBold"/>
        </w:rPr>
        <w:t>Rm</w:t>
      </w:r>
      <w:proofErr w:type="spellEnd"/>
      <w:r w:rsidRPr="002C30B4">
        <w:rPr>
          <w:rFonts w:cs="Red Hat Display SemiBold"/>
        </w:rPr>
        <w:t>= 620 N/mm²</w:t>
      </w:r>
    </w:p>
    <w:p w14:paraId="7CF0FC0B" w14:textId="33C68EA6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E = 220000 N/mm²</w:t>
      </w:r>
    </w:p>
    <w:p w14:paraId="635B4713" w14:textId="77777777" w:rsidR="00477B2B" w:rsidRPr="002C30B4" w:rsidRDefault="00477B2B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</w:p>
    <w:p w14:paraId="6EBF3C82" w14:textId="5C9DCA20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Calcoli</w:t>
      </w:r>
    </w:p>
    <w:p w14:paraId="31D0FA07" w14:textId="3FC29CC3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 xml:space="preserve">Dimensionamento Freccia </w:t>
      </w:r>
    </w:p>
    <w:p w14:paraId="2804BE28" w14:textId="77777777" w:rsidR="00477B2B" w:rsidRPr="002C30B4" w:rsidRDefault="00477B2B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</w:p>
    <w:p w14:paraId="60E67976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 xml:space="preserve">I= </w:t>
      </w:r>
      <m:oMath>
        <m:f>
          <m:fPr>
            <m:ctrlPr>
              <w:rPr>
                <w:rFonts w:ascii="Cambria Math" w:hAnsi="Cambria Math" w:cs="Red Hat Display SemiBold"/>
                <w:i/>
              </w:rPr>
            </m:ctrlPr>
          </m:fPr>
          <m:num>
            <m:r>
              <w:rPr>
                <w:rFonts w:ascii="Cambria Math" w:hAnsi="Cambria Math" w:cs="Red Hat Display SemiBold"/>
              </w:rPr>
              <m:t>π×</m:t>
            </m:r>
            <m:sSup>
              <m:sSupPr>
                <m:ctrlPr>
                  <w:rPr>
                    <w:rFonts w:ascii="Cambria Math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hAnsi="Cambria Math" w:cs="Red Hat Display SemiBold"/>
                  </w:rPr>
                  <m:t>d</m:t>
                </m:r>
              </m:e>
              <m:sup>
                <m:r>
                  <w:rPr>
                    <w:rFonts w:ascii="Cambria Math" w:hAnsi="Cambria Math" w:cs="Red Hat Display SemiBold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Red Hat Display SemiBold"/>
              </w:rPr>
              <m:t>64</m:t>
            </m:r>
          </m:den>
        </m:f>
      </m:oMath>
    </w:p>
    <w:p w14:paraId="04CE8581" w14:textId="2B3755CD" w:rsidR="00A8460C" w:rsidRPr="002C30B4" w:rsidRDefault="006B40CF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m:oMath>
        <m:sSub>
          <m:sSubPr>
            <m:ctrlPr>
              <w:rPr>
                <w:rFonts w:ascii="Cambria Math" w:hAnsi="Cambria Math" w:cs="Red Hat Display SemiBold"/>
                <w:i/>
              </w:rPr>
            </m:ctrlPr>
          </m:sSubPr>
          <m:e>
            <m:r>
              <w:rPr>
                <w:rFonts w:ascii="Cambria Math" w:hAnsi="Cambria Math" w:cs="Red Hat Display SemiBold"/>
              </w:rPr>
              <m:t>Fc</m:t>
            </m:r>
          </m:e>
          <m:sub>
            <m:r>
              <w:rPr>
                <w:rFonts w:ascii="Cambria Math" w:hAnsi="Cambria Math" w:cs="Red Hat Display SemiBold"/>
              </w:rPr>
              <m:t>max</m:t>
            </m:r>
          </m:sub>
        </m:sSub>
      </m:oMath>
      <w:r w:rsidR="00A8460C" w:rsidRPr="002C30B4">
        <w:rPr>
          <w:rFonts w:eastAsiaTheme="minorEastAsia" w:cs="Red Hat Display SemiBold"/>
        </w:rPr>
        <w:t>=0,01mm</w:t>
      </w:r>
      <w:r w:rsidR="00506C1F" w:rsidRPr="002C30B4">
        <w:rPr>
          <w:rFonts w:eastAsiaTheme="minorEastAsia" w:cs="Red Hat Display SemiBold"/>
        </w:rPr>
        <w:t xml:space="preserve"> </w:t>
      </w:r>
      <w:r w:rsidR="00A8460C" w:rsidRPr="002C30B4">
        <w:rPr>
          <w:rFonts w:ascii="Times New Roman" w:eastAsiaTheme="minorEastAsia" w:hAnsi="Times New Roman" w:cs="Times New Roman"/>
        </w:rPr>
        <w:t>≥</w:t>
      </w:r>
      <w:r w:rsidR="00506C1F" w:rsidRPr="002C30B4">
        <w:rPr>
          <w:rFonts w:eastAsiaTheme="minorEastAsia" w:cs="Red Hat Display SemiBold"/>
        </w:rPr>
        <w:t xml:space="preserve"> </w:t>
      </w:r>
      <w:proofErr w:type="spellStart"/>
      <w:r w:rsidR="00A8460C" w:rsidRPr="002C30B4">
        <w:rPr>
          <w:rFonts w:eastAsiaTheme="minorEastAsia" w:cs="Red Hat Display SemiBold"/>
        </w:rPr>
        <w:t>Fc</w:t>
      </w:r>
      <w:proofErr w:type="spellEnd"/>
      <w:r w:rsidR="00A8460C" w:rsidRPr="002C30B4">
        <w:rPr>
          <w:rFonts w:eastAsiaTheme="minorEastAsia" w:cs="Red Hat Display SemiBold"/>
        </w:rPr>
        <w:t>=</w:t>
      </w:r>
      <m:oMath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F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E×</m:t>
            </m:r>
            <m:f>
              <m:f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Red Hat Display SemiBold"/>
                  </w:rPr>
                  <m:t>π×</m:t>
                </m:r>
                <m:sSup>
                  <m:sSupPr>
                    <m:ctrlPr>
                      <w:rPr>
                        <w:rFonts w:ascii="Cambria Math" w:eastAsiaTheme="minorEastAsia" w:hAnsi="Cambria Math" w:cs="Red Hat Display SemiBold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Red Hat Display SemiBold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Red Hat Display SemiBold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Red Hat Display SemiBold"/>
                  </w:rPr>
                  <m:t>64</m:t>
                </m:r>
              </m:den>
            </m:f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Red Hat Display SemiBold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BC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Red Hat Display SemiBold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den>
        </m:f>
      </m:oMath>
    </w:p>
    <w:p w14:paraId="01E44CFB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cs="Red Hat Display SemiBold"/>
        </w:rPr>
      </w:pPr>
      <w:r w:rsidRPr="002C30B4">
        <w:rPr>
          <w:rFonts w:cs="Red Hat Display SemiBold"/>
        </w:rPr>
        <w:t>AC= 320 mm</w:t>
      </w:r>
    </w:p>
    <w:p w14:paraId="6A111E6F" w14:textId="32BB4BDD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d=</w:t>
      </w:r>
      <m:oMath>
        <m:rad>
          <m:radPr>
            <m:ctrlPr>
              <w:rPr>
                <w:rFonts w:ascii="Cambria Math" w:hAnsi="Cambria Math" w:cs="Red Hat Display SemiBold"/>
                <w:i/>
              </w:rPr>
            </m:ctrlPr>
          </m:radPr>
          <m:deg>
            <m:r>
              <w:rPr>
                <w:rFonts w:ascii="Cambria Math" w:hAnsi="Cambria Math" w:cs="Red Hat Display SemiBold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hAnsi="Cambria Math" w:cs="Red Hat Display SemiBold"/>
                  </w:rPr>
                  <m:t>1</m:t>
                </m:r>
              </m:num>
              <m:den>
                <m:r>
                  <w:rPr>
                    <w:rFonts w:ascii="Cambria Math" w:hAnsi="Cambria Math" w:cs="Red Hat Display SemiBold"/>
                  </w:rPr>
                  <m:t>Fc</m:t>
                </m:r>
              </m:den>
            </m:f>
          </m:e>
        </m:rad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AB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Red Hat Display SemiBold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BC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Red Hat Display SemiBold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Red Hat Display SemiBold"/>
                  </w:rPr>
                  <m:t>AC</m:t>
                </m:r>
              </m:e>
              <m:sup>
                <m:r>
                  <w:rPr>
                    <w:rFonts w:ascii="Cambria Math" w:eastAsiaTheme="minorEastAsia" w:hAnsi="Cambria Math" w:cs="Red Hat Display SemiBold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F×64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E×π</m:t>
            </m:r>
          </m:den>
        </m:f>
      </m:oMath>
      <w:r w:rsidRPr="002C30B4">
        <w:rPr>
          <w:rFonts w:eastAsiaTheme="minorEastAsia" w:cs="Red Hat Display SemiBold"/>
        </w:rPr>
        <w:t>= 17,44 mm</w:t>
      </w:r>
    </w:p>
    <w:p w14:paraId="2F9AAD3A" w14:textId="73B3D30D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eastAsiaTheme="minorEastAsia" w:cs="Red Hat Display SemiBold"/>
        </w:rPr>
        <w:t>Dimensionamento Flessione semplice</w:t>
      </w:r>
    </w:p>
    <w:p w14:paraId="54B48146" w14:textId="77777777" w:rsidR="00477B2B" w:rsidRPr="002C30B4" w:rsidRDefault="00477B2B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</w:p>
    <w:p w14:paraId="232F06C4" w14:textId="191ABEB9" w:rsidR="00A8460C" w:rsidRPr="002C30B4" w:rsidRDefault="006B40CF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m:oMath>
        <m:sSub>
          <m:sSubPr>
            <m:ctrlPr>
              <w:rPr>
                <w:rFonts w:ascii="Cambria Math" w:eastAsiaTheme="minorEastAsia" w:hAnsi="Cambria Math" w:cs="Red Hat Display SemiBold"/>
                <w:i/>
              </w:rPr>
            </m:ctrlPr>
          </m:sSubPr>
          <m:e>
            <m:r>
              <w:rPr>
                <w:rFonts w:ascii="Cambria Math" w:eastAsiaTheme="minorEastAsia" w:hAnsi="Cambria Math" w:cs="Red Hat Display SemiBold"/>
              </w:rPr>
              <m:t>G</m:t>
            </m:r>
          </m:e>
          <m:sub>
            <m:r>
              <w:rPr>
                <w:rFonts w:ascii="Cambria Math" w:eastAsiaTheme="minorEastAsia" w:hAnsi="Cambria Math" w:cs="Red Hat Display SemiBold"/>
              </w:rPr>
              <m:t>ams</m:t>
            </m:r>
          </m:sub>
        </m:sSub>
      </m:oMath>
      <w:r w:rsidR="00A8460C" w:rsidRPr="002C30B4">
        <w:rPr>
          <w:rFonts w:eastAsiaTheme="minorEastAsia" w:cs="Red Hat Display SemiBold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2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3</m:t>
            </m:r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Rm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gr</m:t>
            </m:r>
          </m:den>
        </m:f>
      </m:oMath>
      <w:r w:rsidR="00A8460C" w:rsidRPr="002C30B4">
        <w:rPr>
          <w:rFonts w:eastAsiaTheme="minorEastAsia" w:cs="Red Hat Display SemiBold"/>
        </w:rPr>
        <w:t>=</w:t>
      </w:r>
      <m:oMath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2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3</m:t>
            </m:r>
          </m:den>
        </m:f>
        <m:r>
          <w:rPr>
            <w:rFonts w:ascii="Cambria Math" w:eastAsiaTheme="minorEastAsia" w:hAnsi="Cambria Math" w:cs="Red Hat Display SemiBold"/>
          </w:rPr>
          <m:t>×</m:t>
        </m:r>
        <m:f>
          <m:fPr>
            <m:ctrlPr>
              <w:rPr>
                <w:rFonts w:ascii="Cambria Math" w:eastAsiaTheme="minorEastAsia" w:hAnsi="Cambria Math" w:cs="Red Hat Display SemiBold"/>
                <w:i/>
              </w:rPr>
            </m:ctrlPr>
          </m:fPr>
          <m:num>
            <m:r>
              <w:rPr>
                <w:rFonts w:ascii="Cambria Math" w:eastAsiaTheme="minorEastAsia" w:hAnsi="Cambria Math" w:cs="Red Hat Display SemiBold"/>
              </w:rPr>
              <m:t>620</m:t>
            </m:r>
          </m:num>
          <m:den>
            <m:r>
              <w:rPr>
                <w:rFonts w:ascii="Cambria Math" w:eastAsiaTheme="minorEastAsia" w:hAnsi="Cambria Math" w:cs="Red Hat Display SemiBold"/>
              </w:rPr>
              <m:t>3</m:t>
            </m:r>
          </m:den>
        </m:f>
      </m:oMath>
      <w:r w:rsidR="00A8460C" w:rsidRPr="002C30B4">
        <w:rPr>
          <w:rFonts w:eastAsiaTheme="minorEastAsia" w:cs="Red Hat Display SemiBold"/>
        </w:rPr>
        <w:t xml:space="preserve"> = 137,78 N/mm²</w:t>
      </w:r>
    </w:p>
    <w:p w14:paraId="0CAE1FC5" w14:textId="32138AA9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eastAsiaTheme="minorEastAsia" w:cs="Red Hat Display SemiBold"/>
        </w:rPr>
        <w:t>d=</w:t>
      </w:r>
      <m:oMath>
        <m:rad>
          <m:radPr>
            <m:ctrlPr>
              <w:rPr>
                <w:rFonts w:ascii="Cambria Math" w:eastAsiaTheme="minorEastAsia" w:hAnsi="Cambria Math" w:cs="Red Hat Display SemiBold"/>
                <w:i/>
              </w:rPr>
            </m:ctrlPr>
          </m:radPr>
          <m:deg>
            <m:r>
              <w:rPr>
                <w:rFonts w:ascii="Cambria Math" w:hAnsi="Cambria Math" w:cs="Red Hat Display SemiBold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Red Hat Display SemiBold"/>
                  </w:rPr>
                  <m:t>32×Mf</m:t>
                </m:r>
              </m:num>
              <m:den>
                <m:r>
                  <w:rPr>
                    <w:rFonts w:ascii="Cambria Math" w:eastAsiaTheme="minorEastAsia" w:hAnsi="Cambria Math" w:cs="Red Hat Display SemiBold"/>
                  </w:rPr>
                  <m:t>π×</m:t>
                </m:r>
                <m:sSub>
                  <m:sSubPr>
                    <m:ctrlPr>
                      <w:rPr>
                        <w:rFonts w:ascii="Cambria Math" w:eastAsiaTheme="minorEastAsia" w:hAnsi="Cambria Math" w:cs="Red Hat Display SemiBol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Red Hat Display SemiBold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Red Hat Display SemiBold"/>
                      </w:rPr>
                      <m:t>ams</m:t>
                    </m:r>
                  </m:sub>
                </m:sSub>
              </m:den>
            </m:f>
          </m:e>
        </m:rad>
      </m:oMath>
      <w:r w:rsidRPr="002C30B4">
        <w:rPr>
          <w:rFonts w:eastAsiaTheme="minorEastAsia" w:cs="Red Hat Display SemiBold"/>
        </w:rPr>
        <w:t>=</w:t>
      </w:r>
      <m:oMath>
        <m:rad>
          <m:radPr>
            <m:ctrlPr>
              <w:rPr>
                <w:rFonts w:ascii="Cambria Math" w:eastAsiaTheme="minorEastAsia" w:hAnsi="Cambria Math" w:cs="Red Hat Display SemiBold"/>
                <w:i/>
              </w:rPr>
            </m:ctrlPr>
          </m:radPr>
          <m:deg>
            <m:r>
              <w:rPr>
                <w:rFonts w:ascii="Cambria Math" w:hAnsi="Cambria Math" w:cs="Red Hat Display SemiBold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Red Hat Display SemiBold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Red Hat Display SemiBold"/>
                  </w:rPr>
                  <m:t>32×3000</m:t>
                </m:r>
              </m:num>
              <m:den>
                <m:r>
                  <w:rPr>
                    <w:rFonts w:ascii="Cambria Math" w:eastAsiaTheme="minorEastAsia" w:hAnsi="Cambria Math" w:cs="Red Hat Display SemiBold"/>
                  </w:rPr>
                  <m:t>π×137,78</m:t>
                </m:r>
              </m:den>
            </m:f>
          </m:e>
        </m:rad>
      </m:oMath>
      <w:r w:rsidRPr="002C30B4">
        <w:rPr>
          <w:rFonts w:eastAsiaTheme="minorEastAsia" w:cs="Red Hat Display SemiBold"/>
        </w:rPr>
        <w:t>= 6 mm</w:t>
      </w:r>
    </w:p>
    <w:p w14:paraId="34086B6B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eastAsiaTheme="minorEastAsia" w:cs="Red Hat Display SemiBold"/>
        </w:rPr>
        <w:t>V=</w:t>
      </w:r>
      <m:oMath>
        <m:r>
          <w:rPr>
            <w:rFonts w:ascii="Cambria Math" w:eastAsiaTheme="minorEastAsia" w:hAnsi="Cambria Math" w:cs="Red Hat Display SemiBold"/>
          </w:rPr>
          <m:t>π×</m:t>
        </m:r>
        <m:sSup>
          <m:sSupPr>
            <m:ctrlPr>
              <w:rPr>
                <w:rFonts w:ascii="Cambria Math" w:eastAsiaTheme="minorEastAsia" w:hAnsi="Cambria Math" w:cs="Red Hat Display SemiBold"/>
                <w:i/>
              </w:rPr>
            </m:ctrlPr>
          </m:sSupPr>
          <m:e>
            <m:r>
              <w:rPr>
                <w:rFonts w:ascii="Cambria Math" w:eastAsiaTheme="minorEastAsia" w:hAnsi="Cambria Math" w:cs="Red Hat Display SemiBold"/>
              </w:rPr>
              <m:t>r</m:t>
            </m:r>
          </m:e>
          <m:sup>
            <m:r>
              <w:rPr>
                <w:rFonts w:ascii="Cambria Math" w:eastAsiaTheme="minorEastAsia" w:hAnsi="Cambria Math" w:cs="Red Hat Display SemiBold"/>
              </w:rPr>
              <m:t>2</m:t>
            </m:r>
          </m:sup>
        </m:sSup>
        <m:r>
          <w:rPr>
            <w:rFonts w:ascii="Cambria Math" w:eastAsiaTheme="minorEastAsia" w:hAnsi="Cambria Math" w:cs="Red Hat Display SemiBold"/>
          </w:rPr>
          <m:t>×L</m:t>
        </m:r>
      </m:oMath>
      <w:r w:rsidRPr="002C30B4">
        <w:rPr>
          <w:rFonts w:eastAsiaTheme="minorEastAsia" w:cs="Red Hat Display SemiBold"/>
        </w:rPr>
        <w:t>=</w:t>
      </w:r>
      <m:oMath>
        <m:r>
          <w:rPr>
            <w:rFonts w:ascii="Cambria Math" w:eastAsiaTheme="minorEastAsia" w:hAnsi="Cambria Math" w:cs="Red Hat Display SemiBold"/>
          </w:rPr>
          <m:t>π×</m:t>
        </m:r>
        <m:sSup>
          <m:sSupPr>
            <m:ctrlPr>
              <w:rPr>
                <w:rFonts w:ascii="Cambria Math" w:eastAsiaTheme="minorEastAsia" w:hAnsi="Cambria Math" w:cs="Red Hat Display SemiBold"/>
                <w:i/>
              </w:rPr>
            </m:ctrlPr>
          </m:sSupPr>
          <m:e>
            <m:r>
              <w:rPr>
                <w:rFonts w:ascii="Cambria Math" w:eastAsiaTheme="minorEastAsia" w:hAnsi="Cambria Math" w:cs="Red Hat Display SemiBold"/>
              </w:rPr>
              <m:t>3</m:t>
            </m:r>
          </m:e>
          <m:sup>
            <m:r>
              <w:rPr>
                <w:rFonts w:ascii="Cambria Math" w:eastAsiaTheme="minorEastAsia" w:hAnsi="Cambria Math" w:cs="Red Hat Display SemiBold"/>
              </w:rPr>
              <m:t>2</m:t>
            </m:r>
          </m:sup>
        </m:sSup>
        <m:r>
          <w:rPr>
            <w:rFonts w:ascii="Cambria Math" w:eastAsiaTheme="minorEastAsia" w:hAnsi="Cambria Math" w:cs="Red Hat Display SemiBold"/>
          </w:rPr>
          <m:t>×400</m:t>
        </m:r>
      </m:oMath>
      <w:r w:rsidRPr="002C30B4">
        <w:rPr>
          <w:rFonts w:eastAsiaTheme="minorEastAsia" w:cs="Red Hat Display SemiBold"/>
        </w:rPr>
        <w:t>= 11309,73 mm³= 1,1303 dm³</w:t>
      </w:r>
    </w:p>
    <w:p w14:paraId="420DC681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Red Hat Display SemiBold"/>
            </w:rPr>
            <m:t>δ=7,85 Kg/dm³</m:t>
          </m:r>
        </m:oMath>
      </m:oMathPara>
    </w:p>
    <w:p w14:paraId="25852C84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m=</w:t>
      </w:r>
      <m:oMath>
        <m:r>
          <w:rPr>
            <w:rFonts w:ascii="Cambria Math" w:eastAsiaTheme="minorEastAsia" w:hAnsi="Cambria Math" w:cs="Red Hat Display SemiBold"/>
          </w:rPr>
          <m:t xml:space="preserve"> δ×V=7,85×1,1303=8,87Kg</m:t>
        </m:r>
      </m:oMath>
    </w:p>
    <w:p w14:paraId="01097BC7" w14:textId="77777777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P=</w:t>
      </w:r>
      <m:oMath>
        <m:r>
          <w:rPr>
            <w:rFonts w:ascii="Cambria Math" w:eastAsiaTheme="minorEastAsia" w:hAnsi="Cambria Math" w:cs="Red Hat Display SemiBold"/>
          </w:rPr>
          <m:t xml:space="preserve"> m×</m:t>
        </m:r>
      </m:oMath>
      <w:r w:rsidRPr="002C30B4">
        <w:rPr>
          <w:rFonts w:eastAsiaTheme="minorEastAsia" w:cs="Red Hat Display SemiBold"/>
        </w:rPr>
        <w:t>g=8,87×9,81= 87N</w:t>
      </w:r>
    </w:p>
    <w:p w14:paraId="3667A03D" w14:textId="6C09DEB4" w:rsidR="00A8460C" w:rsidRPr="002C30B4" w:rsidRDefault="00A8460C" w:rsidP="007C25D6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  <w:r w:rsidRPr="002C30B4">
        <w:rPr>
          <w:rFonts w:cs="Red Hat Display SemiBold"/>
        </w:rPr>
        <w:t>q=</w:t>
      </w:r>
      <m:oMath>
        <m:f>
          <m:fPr>
            <m:ctrlPr>
              <w:rPr>
                <w:rFonts w:ascii="Cambria Math" w:hAnsi="Cambria Math" w:cs="Red Hat Display SemiBold"/>
                <w:i/>
              </w:rPr>
            </m:ctrlPr>
          </m:fPr>
          <m:num>
            <m:r>
              <w:rPr>
                <w:rFonts w:ascii="Cambria Math" w:hAnsi="Cambria Math" w:cs="Red Hat Display SemiBold"/>
              </w:rPr>
              <m:t>P</m:t>
            </m:r>
          </m:num>
          <m:den>
            <m:r>
              <w:rPr>
                <w:rFonts w:ascii="Cambria Math" w:hAnsi="Cambria Math" w:cs="Red Hat Display SemiBold"/>
              </w:rPr>
              <m:t>L</m:t>
            </m:r>
          </m:den>
        </m:f>
        <m:r>
          <w:rPr>
            <w:rFonts w:ascii="Cambria Math" w:hAnsi="Cambria Math" w:cs="Red Hat Display SemiBold"/>
          </w:rPr>
          <m:t>=</m:t>
        </m:r>
        <m:f>
          <m:fPr>
            <m:ctrlPr>
              <w:rPr>
                <w:rFonts w:ascii="Cambria Math" w:hAnsi="Cambria Math" w:cs="Red Hat Display SemiBold"/>
                <w:i/>
              </w:rPr>
            </m:ctrlPr>
          </m:fPr>
          <m:num>
            <m:r>
              <w:rPr>
                <w:rFonts w:ascii="Cambria Math" w:hAnsi="Cambria Math" w:cs="Red Hat Display SemiBold"/>
              </w:rPr>
              <m:t>87</m:t>
            </m:r>
          </m:num>
          <m:den>
            <m:r>
              <w:rPr>
                <w:rFonts w:ascii="Cambria Math" w:hAnsi="Cambria Math" w:cs="Red Hat Display SemiBold"/>
              </w:rPr>
              <m:t>0,4</m:t>
            </m:r>
          </m:den>
        </m:f>
      </m:oMath>
      <w:r w:rsidRPr="002C30B4">
        <w:rPr>
          <w:rFonts w:eastAsiaTheme="minorEastAsia" w:cs="Red Hat Display SemiBold"/>
        </w:rPr>
        <w:t>=217,5 N/m</w:t>
      </w:r>
    </w:p>
    <w:p w14:paraId="51B1982D" w14:textId="77777777" w:rsidR="00506C1F" w:rsidRPr="00506C1F" w:rsidRDefault="00506C1F" w:rsidP="00A8460C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 w:cs="Red Hat Display SemiBold"/>
        </w:rPr>
      </w:pPr>
    </w:p>
    <w:p w14:paraId="6B480CCD" w14:textId="310D6410" w:rsidR="00506C1F" w:rsidRPr="006F0BD4" w:rsidRDefault="00506C1F" w:rsidP="006F0BD4">
      <w:pPr>
        <w:pBdr>
          <w:bottom w:val="single" w:sz="4" w:space="1" w:color="auto"/>
        </w:pBdr>
        <w:shd w:val="clear" w:color="auto" w:fill="D6D5D5" w:themeFill="background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52ACFD4F" w14:textId="3032C2D3" w:rsidR="00506C1F" w:rsidRDefault="00506C1F" w:rsidP="00D01558"/>
    <w:p w14:paraId="2668D605" w14:textId="1EE74E97" w:rsidR="002C30B4" w:rsidRDefault="002C30B4" w:rsidP="00D01558"/>
    <w:p w14:paraId="2ABEC95A" w14:textId="743F5B02" w:rsidR="002C30B4" w:rsidRDefault="002C30B4" w:rsidP="00D01558"/>
    <w:p w14:paraId="3D934959" w14:textId="5671AB48" w:rsidR="002C30B4" w:rsidRDefault="002C30B4" w:rsidP="00D01558"/>
    <w:p w14:paraId="61C4BBBA" w14:textId="5362AEDA" w:rsidR="002C30B4" w:rsidRDefault="002C30B4" w:rsidP="00D01558"/>
    <w:p w14:paraId="0BDACAB3" w14:textId="46F0C3D0" w:rsidR="002C30B4" w:rsidRDefault="002C30B4" w:rsidP="00D01558"/>
    <w:p w14:paraId="1D94EFCF" w14:textId="75C0AB97" w:rsidR="006B2D64" w:rsidRDefault="006B2D64" w:rsidP="00D01558"/>
    <w:p w14:paraId="7B83C66C" w14:textId="09602622" w:rsidR="006B2D64" w:rsidRDefault="006B2D64" w:rsidP="00D01558"/>
    <w:p w14:paraId="48A3946F" w14:textId="77777777" w:rsidR="006B2D64" w:rsidRDefault="006B2D64" w:rsidP="00D01558"/>
    <w:p w14:paraId="60DA7F16" w14:textId="77777777" w:rsidR="002C30B4" w:rsidRDefault="002C30B4" w:rsidP="00D01558"/>
    <w:p w14:paraId="007BF8D1" w14:textId="4F1976AF" w:rsidR="00506C1F" w:rsidRDefault="00506C1F" w:rsidP="00506C1F">
      <w:pPr>
        <w:pStyle w:val="Titolo2"/>
      </w:pPr>
      <w:r>
        <w:lastRenderedPageBreak/>
        <w:t>D</w:t>
      </w:r>
      <w:r w:rsidR="009355DA">
        <w:t>IMENSIONAMENTO PALLLET</w:t>
      </w:r>
    </w:p>
    <w:p w14:paraId="4E9C1E05" w14:textId="77777777" w:rsidR="00506C1F" w:rsidRPr="00506C1F" w:rsidRDefault="00506C1F" w:rsidP="00506C1F"/>
    <w:p w14:paraId="714E224A" w14:textId="5A3F3727" w:rsidR="00506C1F" w:rsidRPr="00506C1F" w:rsidRDefault="00506C1F" w:rsidP="00506C1F">
      <w:pPr>
        <w:pStyle w:val="Titolo4"/>
      </w:pPr>
      <w:r>
        <w:t>Pallet</w:t>
      </w:r>
    </w:p>
    <w:p w14:paraId="741A5502" w14:textId="591EC584" w:rsidR="00506C1F" w:rsidRDefault="00506C1F" w:rsidP="00D01558"/>
    <w:tbl>
      <w:tblPr>
        <w:tblStyle w:val="Grigliatabella"/>
        <w:tblW w:w="10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879"/>
      </w:tblGrid>
      <w:tr w:rsidR="00AC7E4C" w:rsidRPr="008B7924" w14:paraId="75CCEED4" w14:textId="77777777" w:rsidTr="00AC7E4C">
        <w:trPr>
          <w:cantSplit/>
          <w:trHeight w:val="3352"/>
        </w:trPr>
        <w:tc>
          <w:tcPr>
            <w:tcW w:w="10879" w:type="dxa"/>
          </w:tcPr>
          <w:p w14:paraId="7CBB826D" w14:textId="77777777" w:rsidR="00AC7E4C" w:rsidRPr="008B7924" w:rsidRDefault="00AC7E4C" w:rsidP="002C30B4">
            <w:bookmarkStart w:id="1" w:name="_Toc158623027"/>
            <w:r w:rsidRPr="008B7924">
              <w:t>Descrizione</w:t>
            </w:r>
            <w:bookmarkEnd w:id="1"/>
          </w:p>
          <w:p w14:paraId="0BD26057" w14:textId="10FB1AC3" w:rsidR="00AC7E4C" w:rsidRPr="008B7924" w:rsidRDefault="00AC7E4C" w:rsidP="002C30B4">
            <w:r w:rsidRPr="008B7924">
              <w:t>Dimensionamento pallet in scala 1:20 rispetto alle dimensioni reali per le esigenze del magazzino (</w:t>
            </w:r>
            <w:r w:rsidR="0097396D" w:rsidRPr="008B7924">
              <w:t>cioè</w:t>
            </w:r>
            <w:r w:rsidRPr="008B7924">
              <w:t xml:space="preserve"> di resistere ad un determinato carico senza subire deformazioni a livello strutturale).</w:t>
            </w:r>
          </w:p>
          <w:p w14:paraId="61C6F1E6" w14:textId="77777777" w:rsidR="00AC7E4C" w:rsidRPr="008B7924" w:rsidRDefault="00AC7E4C" w:rsidP="00743958">
            <w:pPr>
              <w:shd w:val="clear" w:color="auto" w:fill="FFFFFF" w:themeFill="background1"/>
            </w:pPr>
            <w:r w:rsidRPr="008B7924">
              <w:t xml:space="preserve"> </w:t>
            </w:r>
          </w:p>
          <w:p w14:paraId="64FB17AC" w14:textId="77777777" w:rsidR="0097396D" w:rsidRPr="008B7924" w:rsidRDefault="0097396D" w:rsidP="00743958">
            <w:pPr>
              <w:shd w:val="clear" w:color="auto" w:fill="FFFFFF" w:themeFill="background1"/>
            </w:pPr>
            <w:bookmarkStart w:id="2" w:name="_Toc158623029"/>
            <w:r w:rsidRPr="008B7924">
              <w:t>Informazioni sul modello</w:t>
            </w:r>
            <w:bookmarkEnd w:id="2"/>
          </w:p>
          <w:p w14:paraId="0FC811CE" w14:textId="77777777" w:rsidR="0097396D" w:rsidRPr="008B7924" w:rsidRDefault="0097396D" w:rsidP="0097396D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10542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2622"/>
              <w:gridCol w:w="2293"/>
              <w:gridCol w:w="2999"/>
              <w:gridCol w:w="2628"/>
            </w:tblGrid>
            <w:tr w:rsidR="0097396D" w:rsidRPr="008B7924" w14:paraId="0971B43D" w14:textId="77777777" w:rsidTr="00743958">
              <w:trPr>
                <w:trHeight w:val="104"/>
              </w:trPr>
              <w:tc>
                <w:tcPr>
                  <w:tcW w:w="10542" w:type="dxa"/>
                  <w:gridSpan w:val="4"/>
                  <w:shd w:val="clear" w:color="auto" w:fill="FFFFFF" w:themeFill="background1"/>
                </w:tcPr>
                <w:tbl>
                  <w:tblPr>
                    <w:tblStyle w:val="Grigliatabella"/>
                    <w:tblW w:w="0" w:type="auto"/>
                    <w:tblInd w:w="92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470"/>
                  </w:tblGrid>
                  <w:tr w:rsidR="0097396D" w:rsidRPr="008B7924" w14:paraId="3C8E0B74" w14:textId="77777777" w:rsidTr="0097396D">
                    <w:trPr>
                      <w:trHeight w:val="2987"/>
                    </w:trPr>
                    <w:tc>
                      <w:tcPr>
                        <w:tcW w:w="8470" w:type="dxa"/>
                      </w:tcPr>
                      <w:p w14:paraId="095FD57E" w14:textId="77777777" w:rsidR="0097396D" w:rsidRPr="008B7924" w:rsidRDefault="0097396D" w:rsidP="0097396D">
                        <w:pPr>
                          <w:rPr>
                            <w:rStyle w:val="Enfasigrassetto"/>
                            <w:rFonts w:cs="Red Hat Display SemiBold"/>
                            <w:noProof/>
                          </w:rPr>
                        </w:pPr>
                        <w:r w:rsidRPr="008B7924">
                          <w:rPr>
                            <w:rFonts w:cs="Red Hat Display SemiBold"/>
                            <w:bCs/>
                            <w:noProof/>
                          </w:rPr>
                          <w:drawing>
                            <wp:inline distT="0" distB="0" distL="0" distR="0" wp14:anchorId="0EF3CE46" wp14:editId="3A3D0F26">
                              <wp:extent cx="5349240" cy="2577465"/>
                              <wp:effectExtent l="0" t="0" r="3810" b="0"/>
                              <wp:docPr id="6" name="Immagin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5774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05A4253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Nome del modello: Pallet</w:t>
                  </w:r>
                </w:p>
                <w:p w14:paraId="11AF342F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Configurazione corrente: Default</w:t>
                  </w:r>
                </w:p>
              </w:tc>
            </w:tr>
            <w:tr w:rsidR="0097396D" w:rsidRPr="008B7924" w14:paraId="562BE4C7" w14:textId="77777777" w:rsidTr="00743958">
              <w:trPr>
                <w:trHeight w:val="104"/>
              </w:trPr>
              <w:tc>
                <w:tcPr>
                  <w:tcW w:w="10542" w:type="dxa"/>
                  <w:gridSpan w:val="4"/>
                  <w:shd w:val="clear" w:color="auto" w:fill="FFFFFF" w:themeFill="background1"/>
                </w:tcPr>
                <w:p w14:paraId="6A1C2E5F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Corpi solidi</w:t>
                  </w:r>
                </w:p>
              </w:tc>
            </w:tr>
            <w:tr w:rsidR="0097396D" w:rsidRPr="008B7924" w14:paraId="2DA8B996" w14:textId="77777777" w:rsidTr="00743958">
              <w:trPr>
                <w:trHeight w:val="104"/>
              </w:trPr>
              <w:tc>
                <w:tcPr>
                  <w:tcW w:w="2622" w:type="dxa"/>
                  <w:shd w:val="clear" w:color="auto" w:fill="FFFFFF" w:themeFill="background1"/>
                </w:tcPr>
                <w:p w14:paraId="6CF48034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Nome documento e Riferimento</w:t>
                  </w:r>
                </w:p>
              </w:tc>
              <w:tc>
                <w:tcPr>
                  <w:tcW w:w="2293" w:type="dxa"/>
                  <w:shd w:val="clear" w:color="auto" w:fill="FFFFFF" w:themeFill="background1"/>
                </w:tcPr>
                <w:p w14:paraId="7AE749E4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Trattato come</w:t>
                  </w:r>
                </w:p>
              </w:tc>
              <w:tc>
                <w:tcPr>
                  <w:tcW w:w="2999" w:type="dxa"/>
                  <w:shd w:val="clear" w:color="auto" w:fill="FFFFFF" w:themeFill="background1"/>
                </w:tcPr>
                <w:p w14:paraId="160AAB8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Proprietà volumetriche</w:t>
                  </w:r>
                </w:p>
              </w:tc>
              <w:tc>
                <w:tcPr>
                  <w:tcW w:w="2627" w:type="dxa"/>
                  <w:shd w:val="clear" w:color="auto" w:fill="FFFFFF" w:themeFill="background1"/>
                </w:tcPr>
                <w:p w14:paraId="32637C6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Percorso/Data documento modificati</w:t>
                  </w:r>
                </w:p>
              </w:tc>
            </w:tr>
            <w:tr w:rsidR="0097396D" w:rsidRPr="008B7924" w14:paraId="6099FFB6" w14:textId="77777777" w:rsidTr="00743958">
              <w:trPr>
                <w:trHeight w:val="104"/>
              </w:trPr>
              <w:tc>
                <w:tcPr>
                  <w:tcW w:w="2622" w:type="dxa"/>
                  <w:shd w:val="clear" w:color="auto" w:fill="FFFFFF" w:themeFill="background1"/>
                </w:tcPr>
                <w:p w14:paraId="3CE4897B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Smusso1</w:t>
                  </w:r>
                </w:p>
                <w:p w14:paraId="267B134B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537AF5BA" wp14:editId="460EF3D1">
                        <wp:extent cx="1391285" cy="838200"/>
                        <wp:effectExtent l="0" t="0" r="0" b="0"/>
                        <wp:docPr id="7" name="Immagin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285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3" w:type="dxa"/>
                  <w:shd w:val="clear" w:color="auto" w:fill="FFFFFF" w:themeFill="background1"/>
                </w:tcPr>
                <w:p w14:paraId="5A9FF564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Corpo solido</w:t>
                  </w:r>
                </w:p>
              </w:tc>
              <w:tc>
                <w:tcPr>
                  <w:tcW w:w="2999" w:type="dxa"/>
                  <w:shd w:val="clear" w:color="auto" w:fill="FFFFFF" w:themeFill="background1"/>
                </w:tcPr>
                <w:p w14:paraId="4595F2AA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Massa:0,00733997 kg</w:t>
                  </w:r>
                </w:p>
                <w:p w14:paraId="248B4ED5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Volume:5,64613e-06 m^3</w:t>
                  </w:r>
                </w:p>
                <w:p w14:paraId="0F5C0A83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Densità:1.300 kg/m^3</w:t>
                  </w:r>
                </w:p>
                <w:p w14:paraId="590C01DB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Spessore:0,0719317 N</w:t>
                  </w:r>
                </w:p>
                <w:p w14:paraId="3CB0063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</w:p>
              </w:tc>
              <w:tc>
                <w:tcPr>
                  <w:tcW w:w="2627" w:type="dxa"/>
                  <w:shd w:val="clear" w:color="auto" w:fill="FFFFFF" w:themeFill="background1"/>
                </w:tcPr>
                <w:p w14:paraId="47EBA67A" w14:textId="77777777" w:rsidR="0097396D" w:rsidRPr="008B7924" w:rsidRDefault="0097396D" w:rsidP="0097396D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  <w:noProof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C:\Users\busui\Desktop\VertiStock\Pallet\Pallet.SLDPRT</w:t>
                  </w:r>
                </w:p>
                <w:p w14:paraId="365E7422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Feb 12 09:27:01 2024</w:t>
                  </w:r>
                </w:p>
              </w:tc>
            </w:tr>
          </w:tbl>
          <w:p w14:paraId="408799FE" w14:textId="3FA616D6" w:rsidR="00AC7E4C" w:rsidRPr="008B7924" w:rsidRDefault="00AC7E4C" w:rsidP="0097396D">
            <w:pPr>
              <w:rPr>
                <w:rFonts w:cs="Red Hat Display SemiBold"/>
              </w:rPr>
            </w:pPr>
          </w:p>
        </w:tc>
      </w:tr>
    </w:tbl>
    <w:p w14:paraId="0C8C483A" w14:textId="77777777" w:rsidR="00AC7E4C" w:rsidRPr="008B7924" w:rsidRDefault="00AC7E4C" w:rsidP="0097396D">
      <w:pPr>
        <w:rPr>
          <w:rFonts w:cs="Red Hat Display SemiBold"/>
        </w:rPr>
      </w:pPr>
    </w:p>
    <w:p w14:paraId="360517F8" w14:textId="77777777" w:rsidR="006F0BD4" w:rsidRPr="008B7924" w:rsidRDefault="006F0BD4" w:rsidP="0097396D">
      <w:pPr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58"/>
      </w:tblGrid>
      <w:tr w:rsidR="0097396D" w:rsidRPr="008B7924" w14:paraId="2B81FAB7" w14:textId="77777777" w:rsidTr="00743958">
        <w:tc>
          <w:tcPr>
            <w:tcW w:w="11016" w:type="dxa"/>
            <w:shd w:val="clear" w:color="auto" w:fill="FFFFFF" w:themeFill="background1"/>
          </w:tcPr>
          <w:p w14:paraId="0CD5E4BE" w14:textId="77777777" w:rsidR="0097396D" w:rsidRPr="008B7924" w:rsidRDefault="0097396D" w:rsidP="00743958">
            <w:pPr>
              <w:shd w:val="clear" w:color="auto" w:fill="FFFFFF" w:themeFill="background1"/>
              <w:rPr>
                <w:rFonts w:cs="Red Hat Display SemiBold"/>
                <w:b/>
              </w:rPr>
            </w:pPr>
            <w:bookmarkStart w:id="3" w:name="_Toc158623030"/>
            <w:r w:rsidRPr="008B7924">
              <w:rPr>
                <w:rFonts w:cs="Red Hat Display SemiBold"/>
                <w:b/>
              </w:rPr>
              <w:t>Proprietà studio</w:t>
            </w:r>
            <w:bookmarkEnd w:id="3"/>
          </w:p>
          <w:tbl>
            <w:tblPr>
              <w:tblStyle w:val="Tabellagriglia1chiara"/>
              <w:tblW w:w="0" w:type="auto"/>
              <w:tblLook w:val="0480" w:firstRow="0" w:lastRow="0" w:firstColumn="1" w:lastColumn="0" w:noHBand="0" w:noVBand="1"/>
            </w:tblPr>
            <w:tblGrid>
              <w:gridCol w:w="5143"/>
              <w:gridCol w:w="5289"/>
            </w:tblGrid>
            <w:tr w:rsidR="0097396D" w:rsidRPr="008B7924" w14:paraId="1E57CF9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4B505D3" w14:textId="77777777" w:rsidR="0097396D" w:rsidRPr="008B7924" w:rsidRDefault="0097396D" w:rsidP="002C30B4">
                  <w:r w:rsidRPr="008B7924">
                    <w:t>Nome studio</w:t>
                  </w:r>
                </w:p>
              </w:tc>
              <w:tc>
                <w:tcPr>
                  <w:tcW w:w="5393" w:type="dxa"/>
                </w:tcPr>
                <w:p w14:paraId="2FAD16F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 Pallet</w:t>
                  </w:r>
                </w:p>
              </w:tc>
            </w:tr>
            <w:tr w:rsidR="0097396D" w:rsidRPr="008B7924" w14:paraId="10A7F9D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9C47C80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analisi</w:t>
                  </w:r>
                </w:p>
              </w:tc>
              <w:tc>
                <w:tcPr>
                  <w:tcW w:w="5393" w:type="dxa"/>
                </w:tcPr>
                <w:p w14:paraId="71E8F265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</w:t>
                  </w:r>
                </w:p>
              </w:tc>
            </w:tr>
            <w:tr w:rsidR="0097396D" w:rsidRPr="008B7924" w14:paraId="78D63A75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7295FCA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mesh</w:t>
                  </w:r>
                </w:p>
              </w:tc>
              <w:tc>
                <w:tcPr>
                  <w:tcW w:w="5393" w:type="dxa"/>
                </w:tcPr>
                <w:p w14:paraId="294C8D52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di elementi solidi</w:t>
                  </w:r>
                </w:p>
              </w:tc>
            </w:tr>
            <w:tr w:rsidR="0097396D" w:rsidRPr="008B7924" w14:paraId="2F84B60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D8D9922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termico: </w:t>
                  </w:r>
                </w:p>
              </w:tc>
              <w:tc>
                <w:tcPr>
                  <w:tcW w:w="5393" w:type="dxa"/>
                </w:tcPr>
                <w:p w14:paraId="4C38864B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97396D" w:rsidRPr="008B7924" w14:paraId="5FF54C46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147E8A9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Opzione termica</w:t>
                  </w:r>
                </w:p>
              </w:tc>
              <w:tc>
                <w:tcPr>
                  <w:tcW w:w="5393" w:type="dxa"/>
                </w:tcPr>
                <w:p w14:paraId="0EB56521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carichi di temperatura</w:t>
                  </w:r>
                </w:p>
              </w:tc>
            </w:tr>
            <w:tr w:rsidR="0097396D" w:rsidRPr="008B7924" w14:paraId="790F4858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07BF67D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 di deformazione zero</w:t>
                  </w:r>
                </w:p>
              </w:tc>
              <w:tc>
                <w:tcPr>
                  <w:tcW w:w="5393" w:type="dxa"/>
                </w:tcPr>
                <w:p w14:paraId="0EAC0A2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298 Kelvin</w:t>
                  </w:r>
                </w:p>
              </w:tc>
            </w:tr>
            <w:tr w:rsidR="0097396D" w:rsidRPr="008B7924" w14:paraId="3DD8F4B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A575CAA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effetti della pressione fluida da SOLIDWORKS Flow Simulation</w:t>
                  </w:r>
                </w:p>
              </w:tc>
              <w:tc>
                <w:tcPr>
                  <w:tcW w:w="5393" w:type="dxa"/>
                </w:tcPr>
                <w:p w14:paraId="648AD9F8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3D796B7F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7318A84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solver</w:t>
                  </w:r>
                </w:p>
              </w:tc>
              <w:tc>
                <w:tcPr>
                  <w:tcW w:w="5393" w:type="dxa"/>
                </w:tcPr>
                <w:p w14:paraId="529BC8F6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97396D" w:rsidRPr="008B7924" w14:paraId="6D7FE0F6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61DB0B7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in piano: </w:t>
                  </w:r>
                </w:p>
              </w:tc>
              <w:tc>
                <w:tcPr>
                  <w:tcW w:w="5393" w:type="dxa"/>
                </w:tcPr>
                <w:p w14:paraId="6C11448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477217B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DE6346D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lastRenderedPageBreak/>
                    <w:t xml:space="preserve">Molla morbida: </w:t>
                  </w:r>
                </w:p>
              </w:tc>
              <w:tc>
                <w:tcPr>
                  <w:tcW w:w="5393" w:type="dxa"/>
                </w:tcPr>
                <w:p w14:paraId="63762B90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51DB221A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F04B09A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Sostituzione inerziale: </w:t>
                  </w:r>
                </w:p>
              </w:tc>
              <w:tc>
                <w:tcPr>
                  <w:tcW w:w="5393" w:type="dxa"/>
                </w:tcPr>
                <w:p w14:paraId="71F7FE13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7935E120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EB81B61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Opzioni di unione non congruenti</w:t>
                  </w:r>
                </w:p>
              </w:tc>
              <w:tc>
                <w:tcPr>
                  <w:tcW w:w="5393" w:type="dxa"/>
                </w:tcPr>
                <w:p w14:paraId="57FF5392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97396D" w:rsidRPr="008B7924" w14:paraId="642A4AF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30A87B5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Grande spostamento</w:t>
                  </w:r>
                </w:p>
              </w:tc>
              <w:tc>
                <w:tcPr>
                  <w:tcW w:w="5393" w:type="dxa"/>
                </w:tcPr>
                <w:p w14:paraId="6604E0A0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20B265A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58AD4B3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Computa forze del corpo libero</w:t>
                  </w:r>
                </w:p>
              </w:tc>
              <w:tc>
                <w:tcPr>
                  <w:tcW w:w="5393" w:type="dxa"/>
                </w:tcPr>
                <w:p w14:paraId="7A0EB13D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97396D" w:rsidRPr="008B7924" w14:paraId="19A6A4D4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6F362B4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Attrito</w:t>
                  </w:r>
                </w:p>
              </w:tc>
              <w:tc>
                <w:tcPr>
                  <w:tcW w:w="5393" w:type="dxa"/>
                </w:tcPr>
                <w:p w14:paraId="721E90D1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174CDF70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90E1915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Usa metodo adattivo: </w:t>
                  </w:r>
                </w:p>
              </w:tc>
              <w:tc>
                <w:tcPr>
                  <w:tcW w:w="5393" w:type="dxa"/>
                </w:tcPr>
                <w:p w14:paraId="1CE4F9B9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97396D" w:rsidRPr="008B7924" w14:paraId="2F49F603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B248C1F" w14:textId="77777777" w:rsidR="0097396D" w:rsidRPr="008B7924" w:rsidRDefault="0097396D" w:rsidP="00743958">
                  <w:pPr>
                    <w:shd w:val="clear" w:color="auto" w:fill="FFFFFF" w:themeFill="background1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Cartella Risultato</w:t>
                  </w:r>
                </w:p>
              </w:tc>
              <w:tc>
                <w:tcPr>
                  <w:tcW w:w="5393" w:type="dxa"/>
                </w:tcPr>
                <w:p w14:paraId="4420898E" w14:textId="77777777" w:rsidR="0097396D" w:rsidRPr="008B7924" w:rsidRDefault="0097396D" w:rsidP="00743958">
                  <w:pPr>
                    <w:shd w:val="clear" w:color="auto" w:fill="FFFFFF" w:themeFill="background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Documento SOLIDWORKS (C:\Users\</w:t>
                  </w:r>
                  <w:proofErr w:type="spellStart"/>
                  <w:r w:rsidRPr="008B7924">
                    <w:rPr>
                      <w:rFonts w:cs="Red Hat Display SemiBold"/>
                    </w:rPr>
                    <w:t>busui</w:t>
                  </w:r>
                  <w:proofErr w:type="spellEnd"/>
                  <w:r w:rsidRPr="008B7924">
                    <w:rPr>
                      <w:rFonts w:cs="Red Hat Display SemiBold"/>
                    </w:rPr>
                    <w:t>\Desktop\</w:t>
                  </w:r>
                  <w:proofErr w:type="spellStart"/>
                  <w:r w:rsidRPr="008B7924">
                    <w:rPr>
                      <w:rFonts w:cs="Red Hat Display SemiBold"/>
                    </w:rPr>
                    <w:t>VertiStock</w:t>
                  </w:r>
                  <w:proofErr w:type="spellEnd"/>
                  <w:r w:rsidRPr="008B7924">
                    <w:rPr>
                      <w:rFonts w:cs="Red Hat Display SemiBold"/>
                    </w:rPr>
                    <w:t>)</w:t>
                  </w:r>
                </w:p>
              </w:tc>
            </w:tr>
          </w:tbl>
          <w:p w14:paraId="436F9A5F" w14:textId="77777777" w:rsidR="0097396D" w:rsidRPr="008B7924" w:rsidRDefault="0097396D" w:rsidP="00743958">
            <w:pPr>
              <w:shd w:val="clear" w:color="auto" w:fill="FFFFFF" w:themeFill="background1"/>
              <w:rPr>
                <w:rFonts w:cs="Red Hat Display SemiBold"/>
              </w:rPr>
            </w:pPr>
          </w:p>
        </w:tc>
      </w:tr>
    </w:tbl>
    <w:p w14:paraId="347C0DE8" w14:textId="77777777" w:rsidR="0097396D" w:rsidRPr="008B7924" w:rsidRDefault="0097396D" w:rsidP="00743958">
      <w:pPr>
        <w:shd w:val="clear" w:color="auto" w:fill="FFFFFF" w:themeFill="background1"/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D5D5" w:themeFill="background2"/>
        <w:tblLook w:val="04A0" w:firstRow="1" w:lastRow="0" w:firstColumn="1" w:lastColumn="0" w:noHBand="0" w:noVBand="1"/>
      </w:tblPr>
      <w:tblGrid>
        <w:gridCol w:w="10658"/>
      </w:tblGrid>
      <w:tr w:rsidR="0097396D" w:rsidRPr="008B7924" w14:paraId="2F4CFC0B" w14:textId="77777777" w:rsidTr="00743958">
        <w:tc>
          <w:tcPr>
            <w:tcW w:w="11016" w:type="dxa"/>
            <w:shd w:val="clear" w:color="auto" w:fill="FFFFFF" w:themeFill="background1"/>
          </w:tcPr>
          <w:p w14:paraId="162E4571" w14:textId="77777777" w:rsidR="0097396D" w:rsidRPr="008B7924" w:rsidRDefault="0097396D" w:rsidP="0097396D">
            <w:pPr>
              <w:rPr>
                <w:rFonts w:cs="Red Hat Display SemiBold"/>
              </w:rPr>
            </w:pPr>
            <w:bookmarkStart w:id="4" w:name="_Toc158623031"/>
            <w:r w:rsidRPr="008B7924">
              <w:rPr>
                <w:rFonts w:cs="Red Hat Display SemiBold"/>
              </w:rPr>
              <w:t>Unità</w:t>
            </w:r>
            <w:bookmarkEnd w:id="4"/>
          </w:p>
          <w:tbl>
            <w:tblPr>
              <w:tblStyle w:val="Tabellagriglia1chiara"/>
              <w:tblW w:w="0" w:type="auto"/>
              <w:tblLook w:val="0480" w:firstRow="0" w:lastRow="0" w:firstColumn="1" w:lastColumn="0" w:noHBand="0" w:noVBand="1"/>
            </w:tblPr>
            <w:tblGrid>
              <w:gridCol w:w="5257"/>
              <w:gridCol w:w="5175"/>
            </w:tblGrid>
            <w:tr w:rsidR="0097396D" w:rsidRPr="008B7924" w14:paraId="3158375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82AB075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Sistema di unità:</w:t>
                  </w:r>
                </w:p>
              </w:tc>
              <w:tc>
                <w:tcPr>
                  <w:tcW w:w="5393" w:type="dxa"/>
                </w:tcPr>
                <w:p w14:paraId="68C03904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 (MKS)</w:t>
                  </w:r>
                </w:p>
              </w:tc>
            </w:tr>
            <w:tr w:rsidR="0097396D" w:rsidRPr="008B7924" w14:paraId="7D1C95D1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0505CED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Lunghezza/Spostamento</w:t>
                  </w:r>
                </w:p>
              </w:tc>
              <w:tc>
                <w:tcPr>
                  <w:tcW w:w="5393" w:type="dxa"/>
                </w:tcPr>
                <w:p w14:paraId="4609B2C9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mm</w:t>
                  </w:r>
                </w:p>
              </w:tc>
            </w:tr>
            <w:tr w:rsidR="0097396D" w:rsidRPr="008B7924" w14:paraId="746DC69D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CAC7A19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</w:t>
                  </w:r>
                </w:p>
              </w:tc>
              <w:tc>
                <w:tcPr>
                  <w:tcW w:w="5393" w:type="dxa"/>
                </w:tcPr>
                <w:p w14:paraId="0FD4DEA3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Kelvin</w:t>
                  </w:r>
                </w:p>
              </w:tc>
            </w:tr>
            <w:tr w:rsidR="0097396D" w:rsidRPr="008B7924" w14:paraId="6C25F4B9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3269661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Velocità angolare</w:t>
                  </w:r>
                </w:p>
              </w:tc>
              <w:tc>
                <w:tcPr>
                  <w:tcW w:w="5393" w:type="dxa"/>
                </w:tcPr>
                <w:p w14:paraId="107ED109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Rad/sec</w:t>
                  </w:r>
                </w:p>
              </w:tc>
            </w:tr>
            <w:tr w:rsidR="0097396D" w:rsidRPr="008B7924" w14:paraId="0D7F369F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72A4EBA" w14:textId="77777777" w:rsidR="0097396D" w:rsidRPr="008B7924" w:rsidRDefault="0097396D" w:rsidP="0097396D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Pressione/Sollecitazione</w:t>
                  </w:r>
                </w:p>
              </w:tc>
              <w:tc>
                <w:tcPr>
                  <w:tcW w:w="5393" w:type="dxa"/>
                </w:tcPr>
                <w:p w14:paraId="7D1AF03C" w14:textId="77777777" w:rsidR="0097396D" w:rsidRPr="008B7924" w:rsidRDefault="0097396D" w:rsidP="009739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N/m^2</w:t>
                  </w:r>
                </w:p>
              </w:tc>
            </w:tr>
          </w:tbl>
          <w:p w14:paraId="645F18F3" w14:textId="77777777" w:rsidR="0097396D" w:rsidRPr="008B7924" w:rsidRDefault="0097396D" w:rsidP="0097396D">
            <w:pPr>
              <w:rPr>
                <w:rFonts w:cs="Red Hat Display SemiBold"/>
              </w:rPr>
            </w:pPr>
          </w:p>
        </w:tc>
      </w:tr>
    </w:tbl>
    <w:p w14:paraId="376DFCB3" w14:textId="77777777" w:rsidR="0097396D" w:rsidRPr="008B7924" w:rsidRDefault="0097396D" w:rsidP="0097396D">
      <w:pPr>
        <w:rPr>
          <w:rFonts w:cs="Red Hat Display SemiBold"/>
        </w:rPr>
      </w:pPr>
    </w:p>
    <w:p w14:paraId="12C5807A" w14:textId="08F54CAA" w:rsidR="00506C1F" w:rsidRPr="008B7924" w:rsidRDefault="00506C1F" w:rsidP="00506C1F">
      <w:pPr>
        <w:rPr>
          <w:rFonts w:cs="Red Hat Display SemiBold"/>
        </w:rPr>
      </w:pPr>
    </w:p>
    <w:p w14:paraId="6B7493D9" w14:textId="7258D015" w:rsidR="00506C1F" w:rsidRPr="008B7924" w:rsidRDefault="00506C1F" w:rsidP="00D01558">
      <w:pPr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58"/>
      </w:tblGrid>
      <w:tr w:rsidR="007C25D6" w:rsidRPr="008B7924" w14:paraId="1FD8FD4E" w14:textId="77777777" w:rsidTr="00743958">
        <w:tc>
          <w:tcPr>
            <w:tcW w:w="11016" w:type="dxa"/>
            <w:shd w:val="clear" w:color="auto" w:fill="FFFFFF" w:themeFill="background1"/>
          </w:tcPr>
          <w:p w14:paraId="74AEB398" w14:textId="77777777" w:rsidR="007C25D6" w:rsidRPr="008B7924" w:rsidRDefault="007C25D6" w:rsidP="00AA4F28">
            <w:pPr>
              <w:pStyle w:val="Titolo1"/>
            </w:pPr>
            <w:r w:rsidRPr="008B7924">
              <w:t>Proprietà studio</w:t>
            </w:r>
          </w:p>
          <w:tbl>
            <w:tblPr>
              <w:tblStyle w:val="Tabellagriglia1chiara"/>
              <w:tblW w:w="0" w:type="auto"/>
              <w:tblLook w:val="0480" w:firstRow="0" w:lastRow="0" w:firstColumn="1" w:lastColumn="0" w:noHBand="0" w:noVBand="1"/>
            </w:tblPr>
            <w:tblGrid>
              <w:gridCol w:w="5143"/>
              <w:gridCol w:w="5289"/>
            </w:tblGrid>
            <w:tr w:rsidR="007C25D6" w:rsidRPr="008B7924" w14:paraId="5D1511C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D2CB9B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 studio</w:t>
                  </w:r>
                </w:p>
              </w:tc>
              <w:tc>
                <w:tcPr>
                  <w:tcW w:w="5393" w:type="dxa"/>
                </w:tcPr>
                <w:p w14:paraId="67DE7AAC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 Pallet</w:t>
                  </w:r>
                </w:p>
              </w:tc>
            </w:tr>
            <w:tr w:rsidR="007C25D6" w:rsidRPr="008B7924" w14:paraId="0C836463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C58758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analisi</w:t>
                  </w:r>
                </w:p>
              </w:tc>
              <w:tc>
                <w:tcPr>
                  <w:tcW w:w="5393" w:type="dxa"/>
                </w:tcPr>
                <w:p w14:paraId="38A0D11F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Analisi statica</w:t>
                  </w:r>
                </w:p>
              </w:tc>
            </w:tr>
            <w:tr w:rsidR="007C25D6" w:rsidRPr="008B7924" w14:paraId="3EEC6339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7AEE07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mesh</w:t>
                  </w:r>
                </w:p>
              </w:tc>
              <w:tc>
                <w:tcPr>
                  <w:tcW w:w="5393" w:type="dxa"/>
                </w:tcPr>
                <w:p w14:paraId="7AE5048C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di elementi solidi</w:t>
                  </w:r>
                </w:p>
              </w:tc>
            </w:tr>
            <w:tr w:rsidR="007C25D6" w:rsidRPr="008B7924" w14:paraId="76ECD0C3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DA75EFF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termico: </w:t>
                  </w:r>
                </w:p>
              </w:tc>
              <w:tc>
                <w:tcPr>
                  <w:tcW w:w="5393" w:type="dxa"/>
                </w:tcPr>
                <w:p w14:paraId="68F41594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7C25D6" w:rsidRPr="008B7924" w14:paraId="30144B21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611CEA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Opzione termica</w:t>
                  </w:r>
                </w:p>
              </w:tc>
              <w:tc>
                <w:tcPr>
                  <w:tcW w:w="5393" w:type="dxa"/>
                </w:tcPr>
                <w:p w14:paraId="2432131F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carichi di temperatura</w:t>
                  </w:r>
                </w:p>
              </w:tc>
            </w:tr>
            <w:tr w:rsidR="007C25D6" w:rsidRPr="008B7924" w14:paraId="7274C11C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592F3A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 di deformazione zero</w:t>
                  </w:r>
                </w:p>
              </w:tc>
              <w:tc>
                <w:tcPr>
                  <w:tcW w:w="5393" w:type="dxa"/>
                </w:tcPr>
                <w:p w14:paraId="419B00A6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298 Kelvin</w:t>
                  </w:r>
                </w:p>
              </w:tc>
            </w:tr>
            <w:tr w:rsidR="007C25D6" w:rsidRPr="008B7924" w14:paraId="1F1CC90E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421431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Includi effetti della pressione fluida da SOLIDWORKS Flow Simulation</w:t>
                  </w:r>
                </w:p>
              </w:tc>
              <w:tc>
                <w:tcPr>
                  <w:tcW w:w="5393" w:type="dxa"/>
                </w:tcPr>
                <w:p w14:paraId="0B177CD6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EDAEB98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E59D11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solver</w:t>
                  </w:r>
                </w:p>
              </w:tc>
              <w:tc>
                <w:tcPr>
                  <w:tcW w:w="5393" w:type="dxa"/>
                </w:tcPr>
                <w:p w14:paraId="46B813C3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7C25D6" w:rsidRPr="008B7924" w14:paraId="09E325E2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F8CF23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Effetto in piano: </w:t>
                  </w:r>
                </w:p>
              </w:tc>
              <w:tc>
                <w:tcPr>
                  <w:tcW w:w="5393" w:type="dxa"/>
                </w:tcPr>
                <w:p w14:paraId="6D34490B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63BAD34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A30FE6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Molla morbida: </w:t>
                  </w:r>
                </w:p>
              </w:tc>
              <w:tc>
                <w:tcPr>
                  <w:tcW w:w="5393" w:type="dxa"/>
                </w:tcPr>
                <w:p w14:paraId="749BC0AD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71FCF27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A705D3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Sostituzione inerziale: </w:t>
                  </w:r>
                </w:p>
              </w:tc>
              <w:tc>
                <w:tcPr>
                  <w:tcW w:w="5393" w:type="dxa"/>
                </w:tcPr>
                <w:p w14:paraId="13B4B8BC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569241BB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3A5AD04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Opzioni di unione non congruenti</w:t>
                  </w:r>
                </w:p>
              </w:tc>
              <w:tc>
                <w:tcPr>
                  <w:tcW w:w="5393" w:type="dxa"/>
                </w:tcPr>
                <w:p w14:paraId="48F41339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Automatica</w:t>
                  </w:r>
                </w:p>
              </w:tc>
            </w:tr>
            <w:tr w:rsidR="007C25D6" w:rsidRPr="008B7924" w14:paraId="76650AC5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3F07C7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Grande spostamento</w:t>
                  </w:r>
                </w:p>
              </w:tc>
              <w:tc>
                <w:tcPr>
                  <w:tcW w:w="5393" w:type="dxa"/>
                </w:tcPr>
                <w:p w14:paraId="7BE40A1E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3FE51E72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D5B1AB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Computa forze del corpo libero</w:t>
                  </w:r>
                </w:p>
              </w:tc>
              <w:tc>
                <w:tcPr>
                  <w:tcW w:w="5393" w:type="dxa"/>
                </w:tcPr>
                <w:p w14:paraId="4B1D58D1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Attivo</w:t>
                  </w:r>
                </w:p>
              </w:tc>
            </w:tr>
            <w:tr w:rsidR="007C25D6" w:rsidRPr="008B7924" w14:paraId="59F9D008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3CDD10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Attrito</w:t>
                  </w:r>
                </w:p>
              </w:tc>
              <w:tc>
                <w:tcPr>
                  <w:tcW w:w="5393" w:type="dxa"/>
                </w:tcPr>
                <w:p w14:paraId="19D9F788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38557B6C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FAEA28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Usa metodo adattivo: </w:t>
                  </w:r>
                </w:p>
              </w:tc>
              <w:tc>
                <w:tcPr>
                  <w:tcW w:w="5393" w:type="dxa"/>
                </w:tcPr>
                <w:p w14:paraId="499D731A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7CB3759F" w14:textId="77777777" w:rsidTr="008B792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26CA2F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Cartella Risultato</w:t>
                  </w:r>
                </w:p>
              </w:tc>
              <w:tc>
                <w:tcPr>
                  <w:tcW w:w="5393" w:type="dxa"/>
                </w:tcPr>
                <w:p w14:paraId="5CB3E70B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Documento SOLIDWORKS (C:\Users\</w:t>
                  </w:r>
                  <w:proofErr w:type="spellStart"/>
                  <w:r w:rsidRPr="008B7924">
                    <w:rPr>
                      <w:rFonts w:cs="Red Hat Display SemiBold"/>
                    </w:rPr>
                    <w:t>busui</w:t>
                  </w:r>
                  <w:proofErr w:type="spellEnd"/>
                  <w:r w:rsidRPr="008B7924">
                    <w:rPr>
                      <w:rFonts w:cs="Red Hat Display SemiBold"/>
                    </w:rPr>
                    <w:t>\Desktop\</w:t>
                  </w:r>
                  <w:proofErr w:type="spellStart"/>
                  <w:r w:rsidRPr="008B7924">
                    <w:rPr>
                      <w:rFonts w:cs="Red Hat Display SemiBold"/>
                    </w:rPr>
                    <w:t>VertiStock</w:t>
                  </w:r>
                  <w:proofErr w:type="spellEnd"/>
                  <w:r w:rsidRPr="008B7924">
                    <w:rPr>
                      <w:rFonts w:cs="Red Hat Display SemiBold"/>
                    </w:rPr>
                    <w:t>)</w:t>
                  </w:r>
                </w:p>
              </w:tc>
            </w:tr>
          </w:tbl>
          <w:p w14:paraId="0BB452CB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</w:tbl>
    <w:p w14:paraId="627A5EB8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658"/>
      </w:tblGrid>
      <w:tr w:rsidR="007C25D6" w:rsidRPr="008B7924" w14:paraId="65289708" w14:textId="77777777" w:rsidTr="00743958">
        <w:tc>
          <w:tcPr>
            <w:tcW w:w="11016" w:type="dxa"/>
            <w:shd w:val="clear" w:color="auto" w:fill="FFFFFF" w:themeFill="background1"/>
          </w:tcPr>
          <w:p w14:paraId="0B909A54" w14:textId="77777777" w:rsidR="007C25D6" w:rsidRPr="008B7924" w:rsidRDefault="007C25D6" w:rsidP="00AA4F28">
            <w:pPr>
              <w:pStyle w:val="Titolo1"/>
            </w:pPr>
            <w:r w:rsidRPr="008B7924">
              <w:lastRenderedPageBreak/>
              <w:t>Unità</w:t>
            </w:r>
          </w:p>
          <w:tbl>
            <w:tblPr>
              <w:tblStyle w:val="Tabellagriglia2"/>
              <w:tblW w:w="0" w:type="auto"/>
              <w:tblLook w:val="0480" w:firstRow="0" w:lastRow="0" w:firstColumn="1" w:lastColumn="0" w:noHBand="0" w:noVBand="1"/>
            </w:tblPr>
            <w:tblGrid>
              <w:gridCol w:w="5261"/>
              <w:gridCol w:w="5181"/>
            </w:tblGrid>
            <w:tr w:rsidR="007C25D6" w:rsidRPr="008B7924" w14:paraId="6D3DC5B3" w14:textId="77777777" w:rsidTr="002C30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57D480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Sistema di unità:</w:t>
                  </w:r>
                </w:p>
              </w:tc>
              <w:tc>
                <w:tcPr>
                  <w:tcW w:w="5393" w:type="dxa"/>
                </w:tcPr>
                <w:p w14:paraId="72421C1F" w14:textId="77777777" w:rsidR="007C25D6" w:rsidRPr="008B7924" w:rsidRDefault="007C25D6" w:rsidP="007C2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SI (MKS)</w:t>
                  </w:r>
                </w:p>
              </w:tc>
            </w:tr>
            <w:tr w:rsidR="007C25D6" w:rsidRPr="008B7924" w14:paraId="53DECED1" w14:textId="77777777" w:rsidTr="002C30B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5D6485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Lunghezza/Spostamento</w:t>
                  </w:r>
                </w:p>
              </w:tc>
              <w:tc>
                <w:tcPr>
                  <w:tcW w:w="5393" w:type="dxa"/>
                </w:tcPr>
                <w:p w14:paraId="38A2AD4A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mm</w:t>
                  </w:r>
                </w:p>
              </w:tc>
            </w:tr>
            <w:tr w:rsidR="007C25D6" w:rsidRPr="008B7924" w14:paraId="56E00200" w14:textId="77777777" w:rsidTr="002C30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5B1071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Temperatura</w:t>
                  </w:r>
                </w:p>
              </w:tc>
              <w:tc>
                <w:tcPr>
                  <w:tcW w:w="5393" w:type="dxa"/>
                </w:tcPr>
                <w:p w14:paraId="1369A4B2" w14:textId="77777777" w:rsidR="007C25D6" w:rsidRPr="008B7924" w:rsidRDefault="007C25D6" w:rsidP="007C2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Kelvin</w:t>
                  </w:r>
                </w:p>
              </w:tc>
            </w:tr>
            <w:tr w:rsidR="007C25D6" w:rsidRPr="008B7924" w14:paraId="4B1B15D1" w14:textId="77777777" w:rsidTr="002C30B4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AB9A2D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Velocità angolare</w:t>
                  </w:r>
                </w:p>
              </w:tc>
              <w:tc>
                <w:tcPr>
                  <w:tcW w:w="5393" w:type="dxa"/>
                </w:tcPr>
                <w:p w14:paraId="6EA856E9" w14:textId="77777777" w:rsidR="007C25D6" w:rsidRPr="008B7924" w:rsidRDefault="007C25D6" w:rsidP="007C25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Rad/sec</w:t>
                  </w:r>
                </w:p>
              </w:tc>
            </w:tr>
            <w:tr w:rsidR="007C25D6" w:rsidRPr="008B7924" w14:paraId="0508663B" w14:textId="77777777" w:rsidTr="002C30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920BF6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Pressione/Sollecitazione</w:t>
                  </w:r>
                </w:p>
              </w:tc>
              <w:tc>
                <w:tcPr>
                  <w:tcW w:w="5393" w:type="dxa"/>
                </w:tcPr>
                <w:p w14:paraId="285CA3E6" w14:textId="77777777" w:rsidR="007C25D6" w:rsidRPr="008B7924" w:rsidRDefault="007C25D6" w:rsidP="007C25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N/m^2</w:t>
                  </w:r>
                </w:p>
              </w:tc>
            </w:tr>
          </w:tbl>
          <w:p w14:paraId="2E469756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</w:tbl>
    <w:p w14:paraId="5433B754" w14:textId="6136F11C" w:rsidR="00506C1F" w:rsidRPr="008B7924" w:rsidRDefault="00506C1F" w:rsidP="00D01558">
      <w:pPr>
        <w:rPr>
          <w:rFonts w:cs="Red Hat Display SemiBold"/>
        </w:rPr>
      </w:pPr>
    </w:p>
    <w:p w14:paraId="13CCABE5" w14:textId="2DEB392C" w:rsidR="007C25D6" w:rsidRPr="008B7924" w:rsidRDefault="007C25D6" w:rsidP="00D01558">
      <w:pPr>
        <w:rPr>
          <w:rFonts w:cs="Red Hat Display SemiBold"/>
        </w:rPr>
      </w:pPr>
    </w:p>
    <w:p w14:paraId="33FD23AD" w14:textId="114E83C2" w:rsidR="007C25D6" w:rsidRPr="008B7924" w:rsidRDefault="007C25D6" w:rsidP="00D01558">
      <w:pPr>
        <w:rPr>
          <w:rFonts w:cs="Red Hat Display SemiBold"/>
        </w:rPr>
      </w:pPr>
    </w:p>
    <w:tbl>
      <w:tblPr>
        <w:tblStyle w:val="Grigliatabella"/>
        <w:tblW w:w="11136" w:type="dxa"/>
        <w:tblLayout w:type="fixed"/>
        <w:tblLook w:val="04A0" w:firstRow="1" w:lastRow="0" w:firstColumn="1" w:lastColumn="0" w:noHBand="0" w:noVBand="1"/>
      </w:tblPr>
      <w:tblGrid>
        <w:gridCol w:w="11136"/>
      </w:tblGrid>
      <w:tr w:rsidR="007C25D6" w:rsidRPr="008B7924" w14:paraId="75F8E619" w14:textId="77777777" w:rsidTr="00AA4F28">
        <w:trPr>
          <w:trHeight w:val="4158"/>
        </w:trPr>
        <w:tc>
          <w:tcPr>
            <w:tcW w:w="11136" w:type="dxa"/>
          </w:tcPr>
          <w:p w14:paraId="40599E23" w14:textId="77777777" w:rsidR="007C25D6" w:rsidRPr="008B7924" w:rsidRDefault="007C25D6" w:rsidP="00AA4F28">
            <w:pPr>
              <w:pStyle w:val="Titolo1"/>
            </w:pPr>
            <w:bookmarkStart w:id="5" w:name="_Toc158623032"/>
            <w:bookmarkStart w:id="6" w:name="_Toc243733144"/>
            <w:bookmarkStart w:id="7" w:name="_Toc245020112"/>
            <w:bookmarkStart w:id="8" w:name="_Toc245020144"/>
            <w:r w:rsidRPr="008B7924">
              <w:t>Proprietà materiale</w:t>
            </w:r>
            <w:bookmarkEnd w:id="5"/>
          </w:p>
          <w:tbl>
            <w:tblPr>
              <w:tblStyle w:val="Grigliatabel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7C25D6" w:rsidRPr="008B7924" w14:paraId="1DC1F22A" w14:textId="77777777" w:rsidTr="008B7924">
              <w:trPr>
                <w:trHeight w:val="94"/>
              </w:trPr>
              <w:tc>
                <w:tcPr>
                  <w:tcW w:w="3229" w:type="dxa"/>
                </w:tcPr>
                <w:p w14:paraId="491483A6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 w:val="0"/>
                      <w:color w:val="auto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</w:rPr>
                    <w:t>Riferimento modello</w:t>
                  </w:r>
                </w:p>
              </w:tc>
              <w:tc>
                <w:tcPr>
                  <w:tcW w:w="4741" w:type="dxa"/>
                </w:tcPr>
                <w:p w14:paraId="330B5677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 w:val="0"/>
                      <w:color w:val="auto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</w:rPr>
                    <w:t>Proprietà</w:t>
                  </w:r>
                </w:p>
              </w:tc>
              <w:tc>
                <w:tcPr>
                  <w:tcW w:w="2892" w:type="dxa"/>
                </w:tcPr>
                <w:p w14:paraId="5500E0EE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 w:val="0"/>
                      <w:color w:val="auto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</w:rPr>
                    <w:t>Componenti</w:t>
                  </w:r>
                </w:p>
              </w:tc>
            </w:tr>
            <w:tr w:rsidR="007C25D6" w:rsidRPr="008B7924" w14:paraId="5653EE7F" w14:textId="77777777" w:rsidTr="008B7924">
              <w:trPr>
                <w:trHeight w:val="289"/>
              </w:trPr>
              <w:tc>
                <w:tcPr>
                  <w:tcW w:w="3229" w:type="dxa"/>
                </w:tcPr>
                <w:p w14:paraId="3473F7B8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669F93D6" wp14:editId="12F768D7">
                        <wp:extent cx="1904365" cy="917575"/>
                        <wp:effectExtent l="0" t="0" r="635" b="0"/>
                        <wp:docPr id="10" name="Immagin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17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</w:tcPr>
                <w:tbl>
                  <w:tblPr>
                    <w:tblStyle w:val="Grigliamedia1-Colore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7C25D6" w:rsidRPr="008B7924" w14:paraId="20D64FD4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F32C1A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EFCE9F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PLA</w:t>
                        </w:r>
                      </w:p>
                    </w:tc>
                  </w:tr>
                  <w:tr w:rsidR="007C25D6" w:rsidRPr="008B7924" w14:paraId="5A1FA17F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C135FB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Tipo di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modello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40C058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Isotropico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elastico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lineare</w:t>
                        </w:r>
                        <w:proofErr w:type="spellEnd"/>
                      </w:p>
                    </w:tc>
                  </w:tr>
                  <w:tr w:rsidR="007C25D6" w:rsidRPr="008B7924" w14:paraId="09B2578F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836174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Fallimento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di default: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3E4A39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Sollecitazione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massima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von Mises</w:t>
                        </w:r>
                      </w:p>
                    </w:tc>
                  </w:tr>
                  <w:tr w:rsidR="007C25D6" w:rsidRPr="008B7924" w14:paraId="4C61EE25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D5BD54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Snervamento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CCF1B8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4,95e+07 N/m^2</w:t>
                        </w:r>
                      </w:p>
                    </w:tc>
                  </w:tr>
                  <w:tr w:rsidR="007C25D6" w:rsidRPr="008B7924" w14:paraId="627C94CA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3F9D429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Resistenza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alla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trazione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4D171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3,7e+07 N/m^2</w:t>
                        </w:r>
                      </w:p>
                    </w:tc>
                  </w:tr>
                  <w:tr w:rsidR="007C25D6" w:rsidRPr="008B7924" w14:paraId="61247AD8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6500BF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Resistenza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compressione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DA776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5e+07 N/m^2</w:t>
                        </w:r>
                      </w:p>
                    </w:tc>
                  </w:tr>
                  <w:tr w:rsidR="007C25D6" w:rsidRPr="008B7924" w14:paraId="7BA36C31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89A009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Modulo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elastico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CD64DD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2,3465e+09 N/m^2</w:t>
                        </w:r>
                      </w:p>
                    </w:tc>
                  </w:tr>
                  <w:tr w:rsidR="007C25D6" w:rsidRPr="008B7924" w14:paraId="041618C6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7A8205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Coefficiente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di Poisson: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DADB26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0,331  </w:t>
                        </w:r>
                      </w:p>
                    </w:tc>
                  </w:tr>
                  <w:tr w:rsidR="007C25D6" w:rsidRPr="008B7924" w14:paraId="0EF7D3C2" w14:textId="77777777" w:rsidTr="007C25D6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C120D8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Densità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di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massa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15F229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1.300 kg/m^3</w:t>
                        </w:r>
                      </w:p>
                    </w:tc>
                  </w:tr>
                </w:tbl>
                <w:p w14:paraId="54836A2E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</w:rPr>
                  </w:pPr>
                </w:p>
              </w:tc>
              <w:tc>
                <w:tcPr>
                  <w:tcW w:w="2892" w:type="dxa"/>
                </w:tcPr>
                <w:p w14:paraId="508D4319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  <w:b w:val="0"/>
                      <w:bCs w:val="0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</w:rPr>
                    <w:t>CorpoSolido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</w:rPr>
                    <w:t xml:space="preserve"> 1(Smusso</w:t>
                  </w:r>
                  <w:proofErr w:type="gramStart"/>
                  <w:r w:rsidRPr="008B7924">
                    <w:rPr>
                      <w:rStyle w:val="Enfasigrassetto"/>
                      <w:rFonts w:cs="Red Hat Display SemiBold"/>
                    </w:rPr>
                    <w:t>1)(</w:t>
                  </w:r>
                  <w:proofErr w:type="gramEnd"/>
                  <w:r w:rsidRPr="008B7924">
                    <w:rPr>
                      <w:rStyle w:val="Enfasigrassetto"/>
                      <w:rFonts w:cs="Red Hat Display SemiBold"/>
                    </w:rPr>
                    <w:t>Pallet)</w:t>
                  </w:r>
                </w:p>
              </w:tc>
            </w:tr>
            <w:tr w:rsidR="007C25D6" w:rsidRPr="008B7924" w14:paraId="03B74D41" w14:textId="77777777" w:rsidTr="008B7924">
              <w:trPr>
                <w:trHeight w:val="186"/>
              </w:trPr>
              <w:tc>
                <w:tcPr>
                  <w:tcW w:w="10862" w:type="dxa"/>
                  <w:gridSpan w:val="3"/>
                </w:tcPr>
                <w:p w14:paraId="6CF164DC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</w:rPr>
                    <w:t xml:space="preserve">Dati </w:t>
                  </w:r>
                  <w:proofErr w:type="spellStart"/>
                  <w:proofErr w:type="gramStart"/>
                  <w:r w:rsidRPr="008B7924">
                    <w:rPr>
                      <w:rStyle w:val="Enfasigrassetto"/>
                      <w:rFonts w:cs="Red Hat Display SemiBold"/>
                    </w:rPr>
                    <w:t>curva:N</w:t>
                  </w:r>
                  <w:proofErr w:type="spellEnd"/>
                  <w:proofErr w:type="gramEnd"/>
                  <w:r w:rsidRPr="008B7924">
                    <w:rPr>
                      <w:rStyle w:val="Enfasigrassetto"/>
                      <w:rFonts w:cs="Red Hat Display SemiBold"/>
                    </w:rPr>
                    <w:t>/A</w:t>
                  </w:r>
                </w:p>
              </w:tc>
            </w:tr>
          </w:tbl>
          <w:p w14:paraId="2A1B5782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bookmarkEnd w:id="6"/>
      <w:bookmarkEnd w:id="7"/>
      <w:bookmarkEnd w:id="8"/>
    </w:tbl>
    <w:p w14:paraId="68A03F0C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2"/>
      </w:tblGrid>
      <w:tr w:rsidR="007C25D6" w:rsidRPr="008B7924" w14:paraId="1140EF95" w14:textId="77777777" w:rsidTr="00FD6E43">
        <w:tc>
          <w:tcPr>
            <w:tcW w:w="11016" w:type="dxa"/>
            <w:shd w:val="clear" w:color="auto" w:fill="FFFFFF" w:themeFill="background1"/>
          </w:tcPr>
          <w:p w14:paraId="624E1D1E" w14:textId="77777777" w:rsidR="007C25D6" w:rsidRPr="008B7924" w:rsidRDefault="007C25D6" w:rsidP="00AA4F28">
            <w:pPr>
              <w:pStyle w:val="Titolo1"/>
            </w:pPr>
            <w:bookmarkStart w:id="9" w:name="_Toc158623033"/>
            <w:r w:rsidRPr="008B7924">
              <w:rPr>
                <w:rStyle w:val="Enfasigrassetto"/>
                <w:rFonts w:cs="Red Hat Display SemiBold"/>
              </w:rPr>
              <w:lastRenderedPageBreak/>
              <w:t>Carichi e fissaggi</w:t>
            </w:r>
            <w:bookmarkEnd w:id="9"/>
          </w:p>
          <w:tbl>
            <w:tblPr>
              <w:tblStyle w:val="Elencochiaro-Colore3"/>
              <w:tblW w:w="10909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C25D6" w:rsidRPr="008B7924" w14:paraId="05940FA2" w14:textId="77777777" w:rsidTr="007C25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69C00088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Nome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fissaggio</w:t>
                  </w:r>
                  <w:proofErr w:type="spellEnd"/>
                </w:p>
              </w:tc>
              <w:tc>
                <w:tcPr>
                  <w:tcW w:w="3021" w:type="dxa"/>
                </w:tcPr>
                <w:p w14:paraId="05E14C2F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Immagine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fissaggio</w:t>
                  </w:r>
                  <w:proofErr w:type="spellEnd"/>
                </w:p>
              </w:tc>
              <w:tc>
                <w:tcPr>
                  <w:tcW w:w="6071" w:type="dxa"/>
                </w:tcPr>
                <w:p w14:paraId="2F345455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Dettagli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fissaggio</w:t>
                  </w:r>
                  <w:proofErr w:type="spellEnd"/>
                </w:p>
              </w:tc>
            </w:tr>
            <w:tr w:rsidR="007C25D6" w:rsidRPr="008B7924" w14:paraId="77525344" w14:textId="77777777" w:rsidTr="007C25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14:paraId="1C2869A9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Fisso-1</w:t>
                  </w:r>
                </w:p>
              </w:tc>
              <w:tc>
                <w:tcPr>
                  <w:tcW w:w="3021" w:type="dxa"/>
                </w:tcPr>
                <w:p w14:paraId="556A2786" w14:textId="77777777" w:rsidR="007C25D6" w:rsidRPr="008B7924" w:rsidRDefault="007C25D6" w:rsidP="007C2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792DA8C5" wp14:editId="67B075A4">
                        <wp:extent cx="1772285" cy="854075"/>
                        <wp:effectExtent l="0" t="0" r="0" b="3175"/>
                        <wp:docPr id="12" name="Immagin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54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82"/>
                    <w:gridCol w:w="2673"/>
                  </w:tblGrid>
                  <w:tr w:rsidR="007C25D6" w:rsidRPr="008B7924" w14:paraId="51092332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47B232F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Entità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301A44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3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7C25D6" w:rsidRPr="008B7924" w14:paraId="62FDF810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6980D5A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2452DE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Geometria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fissa</w:t>
                        </w:r>
                        <w:proofErr w:type="spellEnd"/>
                      </w:p>
                    </w:tc>
                  </w:tr>
                </w:tbl>
                <w:p w14:paraId="44226A3C" w14:textId="77777777" w:rsidR="007C25D6" w:rsidRPr="008B7924" w:rsidRDefault="007C25D6" w:rsidP="007C25D6">
                  <w:pPr>
                    <w:pStyle w:val="Sommario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ed Hat Display SemiBold" w:hAnsi="Red Hat Display SemiBold" w:cs="Red Hat Display SemiBold"/>
                      <w:sz w:val="24"/>
                      <w:szCs w:val="24"/>
                    </w:rPr>
                  </w:pPr>
                </w:p>
              </w:tc>
            </w:tr>
            <w:tr w:rsidR="007C25D6" w:rsidRPr="008B7924" w14:paraId="41B8AD3A" w14:textId="77777777" w:rsidTr="007C25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</w:tcPr>
                <w:p w14:paraId="2C513EE2" w14:textId="77777777" w:rsidR="007C25D6" w:rsidRPr="008B7924" w:rsidRDefault="007C25D6" w:rsidP="007C25D6">
                  <w:pPr>
                    <w:rPr>
                      <w:rStyle w:val="Enfasigrassetto"/>
                      <w:rFonts w:cs="Red Hat Display SemiBold"/>
                      <w:bCs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Forze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risultanti</w:t>
                  </w:r>
                  <w:proofErr w:type="spellEnd"/>
                </w:p>
                <w:tbl>
                  <w:tblPr>
                    <w:tblStyle w:val="Grigliatabella"/>
                    <w:tblW w:w="10669" w:type="dxa"/>
                    <w:shd w:val="clear" w:color="auto" w:fill="FFFFFF" w:themeFill="background1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7C25D6" w:rsidRPr="008B7924" w14:paraId="4453171C" w14:textId="77777777" w:rsidTr="00FD6E43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FFFFFF" w:themeFill="background1"/>
                        <w:vAlign w:val="center"/>
                      </w:tcPr>
                      <w:p w14:paraId="43E61C39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Componenti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DD5926B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55EF94D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78EBE24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A212346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Risultante</w:t>
                        </w:r>
                      </w:p>
                    </w:tc>
                  </w:tr>
                  <w:tr w:rsidR="007C25D6" w:rsidRPr="008B7924" w14:paraId="74F10F35" w14:textId="77777777" w:rsidTr="00FD6E43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FFFFFF" w:themeFill="background1"/>
                        <w:vAlign w:val="center"/>
                      </w:tcPr>
                      <w:p w14:paraId="42AA6F7A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Forza di reazione(N)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F838126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-0,00352528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FE62E1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29,5025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423FD92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0,00310119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3C3ADD8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29,5025</w:t>
                        </w:r>
                      </w:p>
                    </w:tc>
                  </w:tr>
                  <w:tr w:rsidR="007C25D6" w:rsidRPr="008B7924" w14:paraId="7E75935F" w14:textId="77777777" w:rsidTr="00FD6E43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FFFFFF" w:themeFill="background1"/>
                        <w:vAlign w:val="center"/>
                      </w:tcPr>
                      <w:p w14:paraId="5EE158FE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 xml:space="preserve">Momento di </w:t>
                        </w:r>
                        <w:proofErr w:type="gramStart"/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reazione(</w:t>
                        </w:r>
                        <w:proofErr w:type="spellStart"/>
                        <w:proofErr w:type="gramEnd"/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N.m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61FE21E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0324436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36F7EA4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75A4E2B" w14:textId="77777777" w:rsidR="007C25D6" w:rsidRPr="008B7924" w:rsidRDefault="007C25D6" w:rsidP="007C25D6">
                        <w:pPr>
                          <w:jc w:val="center"/>
                          <w:rPr>
                            <w:rStyle w:val="Enfasigrassetto"/>
                            <w:rFonts w:cs="Red Hat Display SemiBold"/>
                            <w:b w:val="0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</w:rPr>
                          <w:t>0</w:t>
                        </w:r>
                      </w:p>
                    </w:tc>
                  </w:tr>
                </w:tbl>
                <w:p w14:paraId="7FA395D9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64DA6C99" w14:textId="77777777" w:rsidR="007C25D6" w:rsidRPr="008B7924" w:rsidRDefault="007C25D6" w:rsidP="007C25D6">
            <w:pPr>
              <w:pStyle w:val="Sommario3"/>
              <w:rPr>
                <w:rFonts w:ascii="Red Hat Display SemiBold" w:hAnsi="Red Hat Display SemiBold" w:cs="Red Hat Display SemiBold"/>
                <w:sz w:val="24"/>
                <w:szCs w:val="24"/>
              </w:rPr>
            </w:pPr>
          </w:p>
          <w:tbl>
            <w:tblPr>
              <w:tblStyle w:val="Elencochiaro-Colore2"/>
              <w:tblW w:w="10816" w:type="dxa"/>
              <w:tblBorders>
                <w:top w:val="single" w:sz="18" w:space="0" w:color="00C1C7" w:themeColor="accent2"/>
                <w:left w:val="single" w:sz="8" w:space="0" w:color="000000" w:themeColor="text1"/>
                <w:bottom w:val="single" w:sz="18" w:space="0" w:color="00C1C7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C25D6" w:rsidRPr="008B7924" w14:paraId="1F5435BA" w14:textId="77777777" w:rsidTr="007C25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00C1C7" w:themeColor="accent2"/>
                    <w:right w:val="single" w:sz="18" w:space="0" w:color="00C1C7" w:themeColor="accent2"/>
                  </w:tcBorders>
                  <w:shd w:val="clear" w:color="auto" w:fill="F2E0D2"/>
                  <w:vAlign w:val="center"/>
                </w:tcPr>
                <w:p w14:paraId="2A852451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Nome del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carico</w:t>
                  </w:r>
                  <w:proofErr w:type="spellEnd"/>
                </w:p>
              </w:tc>
              <w:tc>
                <w:tcPr>
                  <w:tcW w:w="3234" w:type="dxa"/>
                  <w:tcBorders>
                    <w:left w:val="single" w:sz="18" w:space="0" w:color="00C1C7" w:themeColor="accent2"/>
                    <w:bottom w:val="single" w:sz="18" w:space="0" w:color="00C1C7" w:themeColor="accent2"/>
                    <w:right w:val="single" w:sz="18" w:space="0" w:color="00C1C7" w:themeColor="accent2"/>
                  </w:tcBorders>
                  <w:shd w:val="clear" w:color="auto" w:fill="F2E0D2"/>
                  <w:vAlign w:val="center"/>
                </w:tcPr>
                <w:p w14:paraId="50CEFF22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Immagine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carico</w:t>
                  </w:r>
                  <w:proofErr w:type="spellEnd"/>
                </w:p>
              </w:tc>
              <w:tc>
                <w:tcPr>
                  <w:tcW w:w="5928" w:type="dxa"/>
                  <w:tcBorders>
                    <w:left w:val="single" w:sz="18" w:space="0" w:color="00C1C7" w:themeColor="accent2"/>
                    <w:bottom w:val="single" w:sz="18" w:space="0" w:color="00C1C7" w:themeColor="accent2"/>
                    <w:right w:val="single" w:sz="18" w:space="0" w:color="00C1C7" w:themeColor="accent2"/>
                  </w:tcBorders>
                  <w:shd w:val="clear" w:color="auto" w:fill="F2E0D2"/>
                  <w:vAlign w:val="center"/>
                </w:tcPr>
                <w:p w14:paraId="301E8EAC" w14:textId="77777777" w:rsidR="007C25D6" w:rsidRPr="008B7924" w:rsidRDefault="007C25D6" w:rsidP="007C25D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/>
                      <w:color w:val="auto"/>
                      <w:sz w:val="24"/>
                      <w:szCs w:val="24"/>
                    </w:rPr>
                  </w:pP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Dettagli</w:t>
                  </w:r>
                  <w:proofErr w:type="spellEnd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7924">
                    <w:rPr>
                      <w:rStyle w:val="Enfasigrassetto"/>
                      <w:rFonts w:cs="Red Hat Display SemiBold"/>
                      <w:color w:val="auto"/>
                      <w:sz w:val="24"/>
                      <w:szCs w:val="24"/>
                    </w:rPr>
                    <w:t>carico</w:t>
                  </w:r>
                  <w:proofErr w:type="spellEnd"/>
                </w:p>
              </w:tc>
            </w:tr>
            <w:tr w:rsidR="007C25D6" w:rsidRPr="008B7924" w14:paraId="07465FCC" w14:textId="77777777" w:rsidTr="007C25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00C1C7" w:themeColor="accent2"/>
                    <w:left w:val="single" w:sz="18" w:space="0" w:color="00C1C7" w:themeColor="accent2"/>
                    <w:bottom w:val="single" w:sz="18" w:space="0" w:color="00C1C7" w:themeColor="accent2"/>
                  </w:tcBorders>
                  <w:vAlign w:val="center"/>
                </w:tcPr>
                <w:p w14:paraId="7C9DE0DB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Gravità-1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00C1C7" w:themeColor="accent2"/>
                    <w:bottom w:val="single" w:sz="18" w:space="0" w:color="00C1C7" w:themeColor="accent2"/>
                  </w:tcBorders>
                </w:tcPr>
                <w:p w14:paraId="4FC82BEA" w14:textId="77777777" w:rsidR="007C25D6" w:rsidRPr="008B7924" w:rsidRDefault="007C25D6" w:rsidP="007C2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 w:val="0"/>
                      <w:sz w:val="24"/>
                      <w:szCs w:val="24"/>
                    </w:rPr>
                  </w:pPr>
                  <w:r w:rsidRPr="008B7924">
                    <w:rPr>
                      <w:rFonts w:cs="Red Hat Display SemiBold"/>
                      <w:bCs/>
                      <w:noProof/>
                    </w:rPr>
                    <w:drawing>
                      <wp:inline distT="0" distB="0" distL="0" distR="0" wp14:anchorId="779E10E2" wp14:editId="05FA950F">
                        <wp:extent cx="1907540" cy="918845"/>
                        <wp:effectExtent l="0" t="0" r="0" b="0"/>
                        <wp:docPr id="13" name="Immagin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00C1C7" w:themeColor="accent2"/>
                    <w:bottom w:val="single" w:sz="18" w:space="0" w:color="00C1C7" w:themeColor="accent2"/>
                    <w:right w:val="single" w:sz="18" w:space="0" w:color="00C1C7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C25D6" w:rsidRPr="008B7924" w14:paraId="60B5867B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D49A1AC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Riferimento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CCC326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Piano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superiore</w:t>
                        </w:r>
                        <w:proofErr w:type="spellEnd"/>
                      </w:p>
                    </w:tc>
                  </w:tr>
                  <w:tr w:rsidR="007C25D6" w:rsidRPr="008B7924" w14:paraId="25310B26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EF51552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Valori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B3FAF34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gram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0  0</w:t>
                        </w:r>
                        <w:proofErr w:type="gram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-9,81</w:t>
                        </w:r>
                      </w:p>
                    </w:tc>
                  </w:tr>
                  <w:tr w:rsidR="007C25D6" w:rsidRPr="008B7924" w14:paraId="0C70019C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5857F8D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Unità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7B40C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m/s^2</w:t>
                        </w:r>
                      </w:p>
                    </w:tc>
                  </w:tr>
                </w:tbl>
                <w:p w14:paraId="3FFA7AD0" w14:textId="77777777" w:rsidR="007C25D6" w:rsidRPr="008B7924" w:rsidRDefault="007C25D6" w:rsidP="007C25D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</w:p>
              </w:tc>
            </w:tr>
            <w:tr w:rsidR="007C25D6" w:rsidRPr="008B7924" w14:paraId="578DDD69" w14:textId="77777777" w:rsidTr="007C25D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00C1C7" w:themeColor="accent2"/>
                    <w:left w:val="single" w:sz="18" w:space="0" w:color="00C1C7" w:themeColor="accent2"/>
                  </w:tcBorders>
                  <w:vAlign w:val="center"/>
                </w:tcPr>
                <w:p w14:paraId="31D5CD9B" w14:textId="77777777" w:rsidR="007C25D6" w:rsidRPr="008B7924" w:rsidRDefault="007C25D6" w:rsidP="007C25D6">
                  <w:pPr>
                    <w:jc w:val="center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  <w:t>Massa distribuita-1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00C1C7" w:themeColor="accent2"/>
                  </w:tcBorders>
                </w:tcPr>
                <w:p w14:paraId="723D8B7F" w14:textId="77777777" w:rsidR="007C25D6" w:rsidRPr="008B7924" w:rsidRDefault="007C25D6" w:rsidP="007C25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b w:val="0"/>
                      <w:sz w:val="24"/>
                      <w:szCs w:val="24"/>
                    </w:rPr>
                  </w:pPr>
                  <w:r w:rsidRPr="008B7924">
                    <w:rPr>
                      <w:rFonts w:cs="Red Hat Display SemiBold"/>
                      <w:bCs/>
                      <w:noProof/>
                    </w:rPr>
                    <w:drawing>
                      <wp:inline distT="0" distB="0" distL="0" distR="0" wp14:anchorId="793503BD" wp14:editId="01DD58B5">
                        <wp:extent cx="1907540" cy="918845"/>
                        <wp:effectExtent l="0" t="0" r="0" b="0"/>
                        <wp:docPr id="11" name="Immagin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1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00C1C7" w:themeColor="accent2"/>
                    <w:right w:val="single" w:sz="18" w:space="0" w:color="00C1C7" w:themeColor="accent2"/>
                  </w:tcBorders>
                </w:tcPr>
                <w:tbl>
                  <w:tblPr>
                    <w:tblStyle w:val="Grigliamedia1-Colore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C25D6" w:rsidRPr="008B7924" w14:paraId="7D69C8E1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E1D7F52" w14:textId="77777777" w:rsidR="007C25D6" w:rsidRPr="008B7924" w:rsidRDefault="007C25D6" w:rsidP="007C25D6">
                        <w:pPr>
                          <w:jc w:val="right"/>
                          <w:rPr>
                            <w:rStyle w:val="Enfasigrassetto"/>
                            <w:rFonts w:cs="Red Hat Display SemiBold"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Entità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CAA541E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5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facce</w:t>
                        </w:r>
                        <w:proofErr w:type="spellEnd"/>
                      </w:p>
                    </w:tc>
                  </w:tr>
                  <w:tr w:rsidR="007C25D6" w:rsidRPr="008B7924" w14:paraId="5F7D0D6D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E4C529A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Tipo: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109C952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Spostamento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trasferimento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diretto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7C25D6" w:rsidRPr="008B7924" w14:paraId="56DA1524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B79091B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Sistema di coordinate: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5F29F9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Coordinate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cartesiane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globali</w:t>
                        </w:r>
                        <w:proofErr w:type="spellEnd"/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7C25D6" w:rsidRPr="008B7924" w14:paraId="114757E7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769DE33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Traslazione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Valori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37DEF05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---; ---; ---   mm</w:t>
                        </w:r>
                      </w:p>
                    </w:tc>
                  </w:tr>
                  <w:tr w:rsidR="007C25D6" w:rsidRPr="008B7924" w14:paraId="565AD2B7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903FE86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Rotazione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Valori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9485111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---; ---; ---   deg</w:t>
                        </w:r>
                      </w:p>
                    </w:tc>
                  </w:tr>
                  <w:tr w:rsidR="007C25D6" w:rsidRPr="008B7924" w14:paraId="09E939F2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55292A4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Coordinate di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riferimento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BD08773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0 0 0   mm</w:t>
                        </w:r>
                      </w:p>
                    </w:tc>
                  </w:tr>
                  <w:tr w:rsidR="007C25D6" w:rsidRPr="008B7924" w14:paraId="3C789D1D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360B36F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Massa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remota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FD07DD8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3 kg</w:t>
                        </w:r>
                      </w:p>
                    </w:tc>
                  </w:tr>
                  <w:tr w:rsidR="007C25D6" w:rsidRPr="008B7924" w14:paraId="31F98EDD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A302C9C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Momento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di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inerzia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52C5D07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0;0;0;0;0;0 kg.m^2</w:t>
                        </w:r>
                      </w:p>
                    </w:tc>
                  </w:tr>
                  <w:tr w:rsidR="007C25D6" w:rsidRPr="008B7924" w14:paraId="6F784083" w14:textId="77777777" w:rsidTr="007C25D6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DEA8C66" w14:textId="77777777" w:rsidR="007C25D6" w:rsidRPr="008B7924" w:rsidRDefault="007C25D6" w:rsidP="007C25D6">
                        <w:pPr>
                          <w:jc w:val="right"/>
                          <w:rPr>
                            <w:rFonts w:cs="Red Hat Display SemiBold"/>
                            <w:sz w:val="24"/>
                            <w:szCs w:val="24"/>
                          </w:rPr>
                        </w:pP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Componenti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trasferiti</w:t>
                        </w:r>
                        <w:proofErr w:type="spellEnd"/>
                        <w:r w:rsidRPr="008B7924">
                          <w:rPr>
                            <w:rFonts w:cs="Red Hat Display SemiBold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A191646" w14:textId="77777777" w:rsidR="007C25D6" w:rsidRPr="008B7924" w:rsidRDefault="007C25D6" w:rsidP="007C25D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Enfasigrassetto"/>
                            <w:rFonts w:cs="Red Hat Display SemiBold"/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r w:rsidRPr="008B7924">
                          <w:rPr>
                            <w:rStyle w:val="Enfasigrassetto"/>
                            <w:rFonts w:cs="Red Hat Display SemiBold"/>
                            <w:sz w:val="24"/>
                            <w:szCs w:val="24"/>
                          </w:rPr>
                          <w:t>NA</w:t>
                        </w:r>
                      </w:p>
                    </w:tc>
                  </w:tr>
                </w:tbl>
                <w:p w14:paraId="734FCD8F" w14:textId="77777777" w:rsidR="007C25D6" w:rsidRPr="008B7924" w:rsidRDefault="007C25D6" w:rsidP="007C25D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Enfasigrassetto"/>
                      <w:rFonts w:cs="Red Hat Display SemiBold"/>
                      <w:sz w:val="24"/>
                      <w:szCs w:val="24"/>
                    </w:rPr>
                  </w:pPr>
                </w:p>
              </w:tc>
            </w:tr>
          </w:tbl>
          <w:p w14:paraId="7873E5B9" w14:textId="77777777" w:rsidR="007C25D6" w:rsidRPr="008B7924" w:rsidRDefault="007C25D6" w:rsidP="007C25D6">
            <w:pPr>
              <w:rPr>
                <w:rStyle w:val="Enfasigrassetto"/>
                <w:rFonts w:cs="Red Hat Display SemiBold"/>
              </w:rPr>
            </w:pPr>
          </w:p>
        </w:tc>
      </w:tr>
    </w:tbl>
    <w:p w14:paraId="0333E6E6" w14:textId="77777777" w:rsidR="007C25D6" w:rsidRPr="008B7924" w:rsidRDefault="007C25D6" w:rsidP="007C25D6">
      <w:pPr>
        <w:rPr>
          <w:rFonts w:cs="Red Hat Display SemiBold"/>
        </w:rPr>
      </w:pPr>
    </w:p>
    <w:p w14:paraId="0C217023" w14:textId="23A0D2B9" w:rsidR="007C25D6" w:rsidRPr="008B7924" w:rsidRDefault="007C25D6" w:rsidP="00D01558">
      <w:pPr>
        <w:rPr>
          <w:rFonts w:cs="Red Hat Display SemiBold"/>
        </w:rPr>
      </w:pPr>
    </w:p>
    <w:tbl>
      <w:tblPr>
        <w:tblStyle w:val="Grigliatabella"/>
        <w:tblW w:w="11016" w:type="dxa"/>
        <w:shd w:val="clear" w:color="auto" w:fill="D6D5D5" w:themeFill="background2"/>
        <w:tblLayout w:type="fixed"/>
        <w:tblLook w:val="04A0" w:firstRow="1" w:lastRow="0" w:firstColumn="1" w:lastColumn="0" w:noHBand="0" w:noVBand="1"/>
      </w:tblPr>
      <w:tblGrid>
        <w:gridCol w:w="11016"/>
      </w:tblGrid>
      <w:tr w:rsidR="007C25D6" w:rsidRPr="008B7924" w14:paraId="74C64EF2" w14:textId="77777777" w:rsidTr="00FD6E4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D95F60" w14:textId="77777777" w:rsidR="007C25D6" w:rsidRPr="008B7924" w:rsidRDefault="007C25D6" w:rsidP="00AA4F28">
            <w:pPr>
              <w:pStyle w:val="Titolo1"/>
            </w:pPr>
            <w:bookmarkStart w:id="10" w:name="_Toc158623036"/>
            <w:r w:rsidRPr="008B7924">
              <w:lastRenderedPageBreak/>
              <w:t>Informazioni relative al mesh</w:t>
            </w:r>
            <w:bookmarkEnd w:id="10"/>
          </w:p>
          <w:tbl>
            <w:tblPr>
              <w:tblStyle w:val="Grigliatabellachiara"/>
              <w:tblW w:w="0" w:type="auto"/>
              <w:shd w:val="clear" w:color="auto" w:fill="FFFFFF" w:themeFill="background1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C25D6" w:rsidRPr="008B7924" w14:paraId="511630E6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3E2CBB5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 di mesh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551CE8A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di elementi solidi</w:t>
                  </w:r>
                </w:p>
              </w:tc>
            </w:tr>
            <w:tr w:rsidR="007C25D6" w:rsidRPr="008B7924" w14:paraId="27CAACDA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5B5EC66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proofErr w:type="spellStart"/>
                  <w:r w:rsidRPr="008B7924">
                    <w:rPr>
                      <w:rFonts w:cs="Red Hat Display SemiBold"/>
                    </w:rPr>
                    <w:t>Mesher</w:t>
                  </w:r>
                  <w:proofErr w:type="spellEnd"/>
                  <w:r w:rsidRPr="008B7924">
                    <w:rPr>
                      <w:rFonts w:cs="Red Hat Display SemiBold"/>
                    </w:rPr>
                    <w:t xml:space="preserve"> usato: 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5DEEA8B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Mesh standard</w:t>
                  </w:r>
                </w:p>
              </w:tc>
            </w:tr>
            <w:tr w:rsidR="007C25D6" w:rsidRPr="008B7924" w14:paraId="1484AE3E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2555E82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Transizione automatica: 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6BB832E0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D832B4B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411D458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Includi loop automatico </w:t>
                  </w:r>
                  <w:proofErr w:type="gramStart"/>
                  <w:r w:rsidRPr="008B7924">
                    <w:rPr>
                      <w:rFonts w:cs="Red Hat Display SemiBold"/>
                    </w:rPr>
                    <w:t>della mesh</w:t>
                  </w:r>
                  <w:proofErr w:type="gramEnd"/>
                  <w:r w:rsidRPr="008B7924">
                    <w:rPr>
                      <w:rFonts w:cs="Red Hat Display SemiBold"/>
                    </w:rPr>
                    <w:t xml:space="preserve">: 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1B01576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Disattivo</w:t>
                  </w:r>
                </w:p>
              </w:tc>
            </w:tr>
            <w:tr w:rsidR="007C25D6" w:rsidRPr="008B7924" w14:paraId="1D0E411D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4C208F0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Punti jacobiani per mesh di alta qualità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181C9F0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16 Punti</w:t>
                  </w:r>
                </w:p>
              </w:tc>
            </w:tr>
            <w:tr w:rsidR="007C25D6" w:rsidRPr="008B7924" w14:paraId="5E32851D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46E4C06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Dimensione elemento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50B5816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3,56253 mm</w:t>
                  </w:r>
                </w:p>
              </w:tc>
            </w:tr>
            <w:tr w:rsidR="007C25D6" w:rsidRPr="008B7924" w14:paraId="4AD62B97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53299FE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Tolleranza</w:t>
                  </w:r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7EE8FA45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0,178126 mm</w:t>
                  </w:r>
                </w:p>
              </w:tc>
            </w:tr>
            <w:tr w:rsidR="007C25D6" w:rsidRPr="008B7924" w14:paraId="1F437C04" w14:textId="77777777" w:rsidTr="00FD6E43">
              <w:trPr>
                <w:trHeight w:val="331"/>
              </w:trPr>
              <w:tc>
                <w:tcPr>
                  <w:tcW w:w="5392" w:type="dxa"/>
                  <w:shd w:val="clear" w:color="auto" w:fill="FFFFFF" w:themeFill="background1"/>
                </w:tcPr>
                <w:p w14:paraId="155329E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Qualità </w:t>
                  </w:r>
                  <w:proofErr w:type="gramStart"/>
                  <w:r w:rsidRPr="008B7924">
                    <w:rPr>
                      <w:rFonts w:cs="Red Hat Display SemiBold"/>
                    </w:rPr>
                    <w:t>della mesh</w:t>
                  </w:r>
                  <w:proofErr w:type="gramEnd"/>
                </w:p>
              </w:tc>
              <w:tc>
                <w:tcPr>
                  <w:tcW w:w="5393" w:type="dxa"/>
                  <w:shd w:val="clear" w:color="auto" w:fill="FFFFFF" w:themeFill="background1"/>
                </w:tcPr>
                <w:p w14:paraId="327A776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Ottima</w:t>
                  </w:r>
                </w:p>
              </w:tc>
            </w:tr>
          </w:tbl>
          <w:p w14:paraId="7AF977DF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  <w:p w14:paraId="4F789EB8" w14:textId="77777777" w:rsidR="007C25D6" w:rsidRPr="008B7924" w:rsidRDefault="007C25D6" w:rsidP="007C25D6">
            <w:pPr>
              <w:pStyle w:val="Titolo2"/>
              <w:rPr>
                <w:rFonts w:cs="Red Hat Display SemiBold"/>
                <w:b/>
                <w:sz w:val="24"/>
                <w:szCs w:val="24"/>
              </w:rPr>
            </w:pPr>
            <w:r w:rsidRPr="008B7924">
              <w:rPr>
                <w:rFonts w:cs="Red Hat Display SemiBold"/>
                <w:b/>
                <w:sz w:val="24"/>
                <w:szCs w:val="24"/>
              </w:rPr>
              <w:t>Informazioni relative al mesh - Dettagli</w:t>
            </w:r>
          </w:p>
          <w:tbl>
            <w:tblPr>
              <w:tblStyle w:val="Grigliatabellachiara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C25D6" w:rsidRPr="008B7924" w14:paraId="5D2F8849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616DEAA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Nodi totali</w:t>
                  </w:r>
                </w:p>
              </w:tc>
              <w:tc>
                <w:tcPr>
                  <w:tcW w:w="5393" w:type="dxa"/>
                </w:tcPr>
                <w:p w14:paraId="50D02BD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4899</w:t>
                  </w:r>
                </w:p>
              </w:tc>
            </w:tr>
            <w:tr w:rsidR="007C25D6" w:rsidRPr="008B7924" w14:paraId="58862714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038C51E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Elementi totali</w:t>
                  </w:r>
                </w:p>
              </w:tc>
              <w:tc>
                <w:tcPr>
                  <w:tcW w:w="5393" w:type="dxa"/>
                </w:tcPr>
                <w:p w14:paraId="392EEEA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2168</w:t>
                  </w:r>
                </w:p>
              </w:tc>
            </w:tr>
            <w:tr w:rsidR="007C25D6" w:rsidRPr="008B7924" w14:paraId="41D62BCA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2D95FCC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Rapporto d'aspetto </w:t>
                  </w:r>
                  <w:proofErr w:type="spellStart"/>
                  <w:r w:rsidRPr="008B7924">
                    <w:rPr>
                      <w:rFonts w:cs="Red Hat Display SemiBold"/>
                    </w:rPr>
                    <w:t>max</w:t>
                  </w:r>
                  <w:proofErr w:type="spellEnd"/>
                </w:p>
              </w:tc>
              <w:tc>
                <w:tcPr>
                  <w:tcW w:w="5393" w:type="dxa"/>
                </w:tcPr>
                <w:p w14:paraId="6E0E9E2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10,377</w:t>
                  </w:r>
                </w:p>
              </w:tc>
            </w:tr>
            <w:tr w:rsidR="007C25D6" w:rsidRPr="008B7924" w14:paraId="18BC6310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505AB455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% di elementi con rapporto d'aspetto &lt; 3</w:t>
                  </w:r>
                </w:p>
              </w:tc>
              <w:tc>
                <w:tcPr>
                  <w:tcW w:w="5393" w:type="dxa"/>
                </w:tcPr>
                <w:p w14:paraId="42C4F37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40,5</w:t>
                  </w:r>
                </w:p>
              </w:tc>
            </w:tr>
            <w:tr w:rsidR="007C25D6" w:rsidRPr="008B7924" w14:paraId="54136C20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0E311FF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Percentuale di elementi con rapporto d'aspetto &gt; 10</w:t>
                  </w:r>
                </w:p>
              </w:tc>
              <w:tc>
                <w:tcPr>
                  <w:tcW w:w="5393" w:type="dxa"/>
                </w:tcPr>
                <w:p w14:paraId="0DA37D87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0,231</w:t>
                  </w:r>
                </w:p>
              </w:tc>
            </w:tr>
            <w:tr w:rsidR="007C25D6" w:rsidRPr="008B7924" w14:paraId="008700F6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0827D76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Percentuale di elementi distorti</w:t>
                  </w:r>
                </w:p>
              </w:tc>
              <w:tc>
                <w:tcPr>
                  <w:tcW w:w="5393" w:type="dxa"/>
                </w:tcPr>
                <w:p w14:paraId="7B80353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</w:tr>
            <w:tr w:rsidR="007C25D6" w:rsidRPr="008B7924" w14:paraId="327C8411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563C9FD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Tempo per completare la mesh(</w:t>
                  </w:r>
                  <w:proofErr w:type="spellStart"/>
                  <w:proofErr w:type="gramStart"/>
                  <w:r w:rsidRPr="008B7924">
                    <w:rPr>
                      <w:rFonts w:cs="Red Hat Display SemiBold"/>
                    </w:rPr>
                    <w:t>hh;mm</w:t>
                  </w:r>
                  <w:proofErr w:type="gramEnd"/>
                  <w:r w:rsidRPr="008B7924">
                    <w:rPr>
                      <w:rFonts w:cs="Red Hat Display SemiBold"/>
                    </w:rPr>
                    <w:t>;ss</w:t>
                  </w:r>
                  <w:proofErr w:type="spellEnd"/>
                  <w:r w:rsidRPr="008B7924">
                    <w:rPr>
                      <w:rFonts w:cs="Red Hat Display SemiBold"/>
                    </w:rPr>
                    <w:t xml:space="preserve">): </w:t>
                  </w:r>
                </w:p>
              </w:tc>
              <w:tc>
                <w:tcPr>
                  <w:tcW w:w="5393" w:type="dxa"/>
                </w:tcPr>
                <w:p w14:paraId="6ECC664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00:00:01</w:t>
                  </w:r>
                </w:p>
              </w:tc>
            </w:tr>
            <w:tr w:rsidR="007C25D6" w:rsidRPr="008B7924" w14:paraId="5DA9B537" w14:textId="77777777" w:rsidTr="007C25D6">
              <w:trPr>
                <w:trHeight w:val="331"/>
              </w:trPr>
              <w:tc>
                <w:tcPr>
                  <w:tcW w:w="5392" w:type="dxa"/>
                </w:tcPr>
                <w:p w14:paraId="6DE344B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Nome del computer: </w:t>
                  </w:r>
                </w:p>
              </w:tc>
              <w:tc>
                <w:tcPr>
                  <w:tcW w:w="5393" w:type="dxa"/>
                </w:tcPr>
                <w:p w14:paraId="42D0C1D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</w:p>
              </w:tc>
            </w:tr>
          </w:tbl>
          <w:p w14:paraId="5299E3D5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</w:tbl>
    <w:p w14:paraId="76CFA1AE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1130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04"/>
      </w:tblGrid>
      <w:tr w:rsidR="007C25D6" w:rsidRPr="008B7924" w14:paraId="5629EF32" w14:textId="77777777" w:rsidTr="00FD6E43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C21442" w14:textId="77777777" w:rsidR="007C25D6" w:rsidRPr="008B7924" w:rsidRDefault="007C25D6" w:rsidP="007C25D6">
            <w:pPr>
              <w:rPr>
                <w:rFonts w:cs="Red Hat Display SemiBold"/>
                <w:b/>
              </w:rPr>
            </w:pPr>
            <w:bookmarkStart w:id="11" w:name="_Toc158623038"/>
            <w:r w:rsidRPr="008B7924">
              <w:rPr>
                <w:rFonts w:cs="Red Hat Display SemiBold"/>
                <w:b/>
              </w:rPr>
              <w:t>Forze risultanti</w:t>
            </w:r>
            <w:bookmarkEnd w:id="11"/>
          </w:p>
          <w:p w14:paraId="128FFDB3" w14:textId="77777777" w:rsidR="007C25D6" w:rsidRPr="008B7924" w:rsidRDefault="007C25D6" w:rsidP="007C25D6">
            <w:pPr>
              <w:rPr>
                <w:rFonts w:cs="Red Hat Display SemiBold"/>
                <w:b/>
              </w:rPr>
            </w:pPr>
            <w:r w:rsidRPr="008B7924">
              <w:rPr>
                <w:rFonts w:cs="Red Hat Display SemiBold"/>
                <w:b/>
              </w:rPr>
              <w:t>Forze di reazione</w:t>
            </w:r>
          </w:p>
          <w:tbl>
            <w:tblPr>
              <w:tblStyle w:val="Grigliatabellachiara"/>
              <w:tblW w:w="4995" w:type="pct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91"/>
              <w:gridCol w:w="1791"/>
              <w:gridCol w:w="1791"/>
              <w:gridCol w:w="1791"/>
              <w:gridCol w:w="2112"/>
            </w:tblGrid>
            <w:tr w:rsidR="007C25D6" w:rsidRPr="008B7924" w14:paraId="14BDFBFC" w14:textId="77777777" w:rsidTr="007C25D6">
              <w:trPr>
                <w:trHeight w:val="24"/>
              </w:trPr>
              <w:tc>
                <w:tcPr>
                  <w:tcW w:w="809" w:type="pct"/>
                </w:tcPr>
                <w:p w14:paraId="390467B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9" w:type="pct"/>
                </w:tcPr>
                <w:p w14:paraId="790B86F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9" w:type="pct"/>
                </w:tcPr>
                <w:p w14:paraId="4A46518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9" w:type="pct"/>
                </w:tcPr>
                <w:p w14:paraId="06B29C1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9" w:type="pct"/>
                </w:tcPr>
                <w:p w14:paraId="0D1B9F8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54" w:type="pct"/>
                </w:tcPr>
                <w:p w14:paraId="77C3270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47B146FD" w14:textId="77777777" w:rsidTr="007C25D6">
              <w:trPr>
                <w:trHeight w:val="40"/>
              </w:trPr>
              <w:tc>
                <w:tcPr>
                  <w:tcW w:w="809" w:type="pct"/>
                </w:tcPr>
                <w:p w14:paraId="5778B981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9" w:type="pct"/>
                </w:tcPr>
                <w:p w14:paraId="4D71643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</w:t>
                  </w:r>
                </w:p>
              </w:tc>
              <w:tc>
                <w:tcPr>
                  <w:tcW w:w="809" w:type="pct"/>
                </w:tcPr>
                <w:p w14:paraId="121EE12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-0,00352528</w:t>
                  </w:r>
                </w:p>
              </w:tc>
              <w:tc>
                <w:tcPr>
                  <w:tcW w:w="809" w:type="pct"/>
                </w:tcPr>
                <w:p w14:paraId="45B09E70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29,5025</w:t>
                  </w:r>
                </w:p>
              </w:tc>
              <w:tc>
                <w:tcPr>
                  <w:tcW w:w="809" w:type="pct"/>
                </w:tcPr>
                <w:p w14:paraId="23BAFF8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0,00310119</w:t>
                  </w:r>
                </w:p>
              </w:tc>
              <w:tc>
                <w:tcPr>
                  <w:tcW w:w="954" w:type="pct"/>
                </w:tcPr>
                <w:p w14:paraId="57EA043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29,5025</w:t>
                  </w:r>
                </w:p>
              </w:tc>
            </w:tr>
          </w:tbl>
          <w:p w14:paraId="76FD45E7" w14:textId="77777777" w:rsidR="007C25D6" w:rsidRPr="008B7924" w:rsidRDefault="007C25D6" w:rsidP="007C25D6">
            <w:pPr>
              <w:rPr>
                <w:rFonts w:cs="Red Hat Display SemiBold"/>
              </w:rPr>
            </w:pPr>
            <w:r w:rsidRPr="008B7924">
              <w:rPr>
                <w:rFonts w:cs="Red Hat Display SemiBold"/>
              </w:rPr>
              <w:t>Momenti di reazione</w:t>
            </w:r>
          </w:p>
          <w:tbl>
            <w:tblPr>
              <w:tblStyle w:val="Grigliatabellachiara"/>
              <w:tblW w:w="4998" w:type="pct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72"/>
              <w:gridCol w:w="1785"/>
              <w:gridCol w:w="1785"/>
              <w:gridCol w:w="1785"/>
              <w:gridCol w:w="2151"/>
            </w:tblGrid>
            <w:tr w:rsidR="007C25D6" w:rsidRPr="008B7924" w14:paraId="7F220AD6" w14:textId="77777777" w:rsidTr="007C25D6">
              <w:trPr>
                <w:trHeight w:val="24"/>
              </w:trPr>
              <w:tc>
                <w:tcPr>
                  <w:tcW w:w="811" w:type="pct"/>
                </w:tcPr>
                <w:p w14:paraId="6D6FA1A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0" w:type="pct"/>
                </w:tcPr>
                <w:p w14:paraId="6E98A149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6" w:type="pct"/>
                </w:tcPr>
                <w:p w14:paraId="70705AD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6" w:type="pct"/>
                </w:tcPr>
                <w:p w14:paraId="2159C48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6" w:type="pct"/>
                </w:tcPr>
                <w:p w14:paraId="0BD5EBA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71" w:type="pct"/>
                </w:tcPr>
                <w:p w14:paraId="28BD3EE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7299F39E" w14:textId="77777777" w:rsidTr="007C25D6">
              <w:trPr>
                <w:trHeight w:val="37"/>
              </w:trPr>
              <w:tc>
                <w:tcPr>
                  <w:tcW w:w="811" w:type="pct"/>
                </w:tcPr>
                <w:p w14:paraId="5806B06C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0" w:type="pct"/>
                </w:tcPr>
                <w:p w14:paraId="13AB02A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proofErr w:type="spellStart"/>
                  <w:r w:rsidRPr="008B7924">
                    <w:rPr>
                      <w:rFonts w:cs="Red Hat Display SemiBold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</w:tcPr>
                <w:p w14:paraId="22920F0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585715C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1FEC0AE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971" w:type="pct"/>
                </w:tcPr>
                <w:p w14:paraId="3D6BFB7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</w:tr>
          </w:tbl>
          <w:p w14:paraId="1723DEE0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tr w:rsidR="007C25D6" w:rsidRPr="008B7924" w14:paraId="1317B503" w14:textId="77777777" w:rsidTr="00FD6E43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CA375E" w14:textId="77777777" w:rsidR="007C25D6" w:rsidRPr="008B7924" w:rsidRDefault="007C25D6" w:rsidP="007C25D6">
            <w:pPr>
              <w:rPr>
                <w:rFonts w:cs="Red Hat Display SemiBold"/>
              </w:rPr>
            </w:pPr>
            <w:bookmarkStart w:id="12" w:name="_Toc243733151"/>
            <w:bookmarkStart w:id="13" w:name="_Toc245020119"/>
            <w:bookmarkStart w:id="14" w:name="_Toc245020151"/>
            <w:r w:rsidRPr="008B7924">
              <w:rPr>
                <w:rFonts w:cs="Red Hat Display SemiBold"/>
              </w:rPr>
              <w:t>Forza su corpo libero</w:t>
            </w:r>
          </w:p>
          <w:tbl>
            <w:tblPr>
              <w:tblStyle w:val="Grigliatabellachiara"/>
              <w:tblW w:w="4995" w:type="pct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791"/>
              <w:gridCol w:w="1791"/>
              <w:gridCol w:w="1791"/>
              <w:gridCol w:w="1791"/>
              <w:gridCol w:w="2112"/>
            </w:tblGrid>
            <w:tr w:rsidR="007C25D6" w:rsidRPr="008B7924" w14:paraId="0D6577CE" w14:textId="77777777" w:rsidTr="007C25D6">
              <w:trPr>
                <w:trHeight w:val="24"/>
              </w:trPr>
              <w:tc>
                <w:tcPr>
                  <w:tcW w:w="809" w:type="pct"/>
                </w:tcPr>
                <w:p w14:paraId="65BAE1B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9" w:type="pct"/>
                </w:tcPr>
                <w:p w14:paraId="4D714D9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9" w:type="pct"/>
                </w:tcPr>
                <w:p w14:paraId="0EBB8C1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9" w:type="pct"/>
                </w:tcPr>
                <w:p w14:paraId="4BF9A166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9" w:type="pct"/>
                </w:tcPr>
                <w:p w14:paraId="42B1A07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54" w:type="pct"/>
                </w:tcPr>
                <w:p w14:paraId="3366E4D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1C3EC34C" w14:textId="77777777" w:rsidTr="007C25D6">
              <w:trPr>
                <w:trHeight w:val="40"/>
              </w:trPr>
              <w:tc>
                <w:tcPr>
                  <w:tcW w:w="809" w:type="pct"/>
                </w:tcPr>
                <w:p w14:paraId="08B1C4B3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9" w:type="pct"/>
                </w:tcPr>
                <w:p w14:paraId="26D3B69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</w:t>
                  </w:r>
                </w:p>
              </w:tc>
              <w:tc>
                <w:tcPr>
                  <w:tcW w:w="809" w:type="pct"/>
                </w:tcPr>
                <w:p w14:paraId="23113F4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-0,0109842</w:t>
                  </w:r>
                </w:p>
              </w:tc>
              <w:tc>
                <w:tcPr>
                  <w:tcW w:w="809" w:type="pct"/>
                </w:tcPr>
                <w:p w14:paraId="67B4B6D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-0,0606585</w:t>
                  </w:r>
                </w:p>
              </w:tc>
              <w:tc>
                <w:tcPr>
                  <w:tcW w:w="809" w:type="pct"/>
                </w:tcPr>
                <w:p w14:paraId="1AD75D94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0,0171544</w:t>
                  </w:r>
                </w:p>
              </w:tc>
              <w:tc>
                <w:tcPr>
                  <w:tcW w:w="954" w:type="pct"/>
                </w:tcPr>
                <w:p w14:paraId="532DB9D3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0,0639873</w:t>
                  </w:r>
                </w:p>
              </w:tc>
            </w:tr>
          </w:tbl>
          <w:p w14:paraId="2ED706D0" w14:textId="77777777" w:rsidR="007C25D6" w:rsidRPr="008B7924" w:rsidRDefault="007C25D6" w:rsidP="007C25D6">
            <w:pPr>
              <w:rPr>
                <w:rFonts w:cs="Red Hat Display SemiBold"/>
                <w:b/>
              </w:rPr>
            </w:pPr>
            <w:r w:rsidRPr="008B7924">
              <w:rPr>
                <w:rFonts w:cs="Red Hat Display SemiBold"/>
                <w:b/>
              </w:rPr>
              <w:t>Momenti del corpo libero</w:t>
            </w:r>
          </w:p>
          <w:tbl>
            <w:tblPr>
              <w:tblStyle w:val="Grigliatabellachiara"/>
              <w:tblW w:w="4998" w:type="pct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72"/>
              <w:gridCol w:w="1785"/>
              <w:gridCol w:w="1785"/>
              <w:gridCol w:w="1785"/>
              <w:gridCol w:w="2151"/>
            </w:tblGrid>
            <w:tr w:rsidR="007C25D6" w:rsidRPr="008B7924" w14:paraId="7776761D" w14:textId="77777777" w:rsidTr="007C25D6">
              <w:trPr>
                <w:trHeight w:val="24"/>
              </w:trPr>
              <w:tc>
                <w:tcPr>
                  <w:tcW w:w="811" w:type="pct"/>
                </w:tcPr>
                <w:p w14:paraId="0A2D28FD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Gruppo selezione</w:t>
                  </w:r>
                </w:p>
              </w:tc>
              <w:tc>
                <w:tcPr>
                  <w:tcW w:w="800" w:type="pct"/>
                </w:tcPr>
                <w:p w14:paraId="018A3A1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Unità</w:t>
                  </w:r>
                </w:p>
              </w:tc>
              <w:tc>
                <w:tcPr>
                  <w:tcW w:w="806" w:type="pct"/>
                </w:tcPr>
                <w:p w14:paraId="2EE274F2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X</w:t>
                  </w:r>
                </w:p>
              </w:tc>
              <w:tc>
                <w:tcPr>
                  <w:tcW w:w="806" w:type="pct"/>
                </w:tcPr>
                <w:p w14:paraId="40AD286E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Y</w:t>
                  </w:r>
                </w:p>
              </w:tc>
              <w:tc>
                <w:tcPr>
                  <w:tcW w:w="806" w:type="pct"/>
                </w:tcPr>
                <w:p w14:paraId="4DF4D200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Somma Z</w:t>
                  </w:r>
                </w:p>
              </w:tc>
              <w:tc>
                <w:tcPr>
                  <w:tcW w:w="971" w:type="pct"/>
                </w:tcPr>
                <w:p w14:paraId="4429177A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Risultante</w:t>
                  </w:r>
                </w:p>
              </w:tc>
            </w:tr>
            <w:tr w:rsidR="007C25D6" w:rsidRPr="008B7924" w14:paraId="4D0699FF" w14:textId="77777777" w:rsidTr="007C25D6">
              <w:trPr>
                <w:trHeight w:val="37"/>
              </w:trPr>
              <w:tc>
                <w:tcPr>
                  <w:tcW w:w="811" w:type="pct"/>
                </w:tcPr>
                <w:p w14:paraId="169E2BBA" w14:textId="77777777" w:rsidR="007C25D6" w:rsidRPr="008B7924" w:rsidRDefault="007C25D6" w:rsidP="007C25D6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Modello intero</w:t>
                  </w:r>
                </w:p>
              </w:tc>
              <w:tc>
                <w:tcPr>
                  <w:tcW w:w="800" w:type="pct"/>
                </w:tcPr>
                <w:p w14:paraId="4D00355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proofErr w:type="spellStart"/>
                  <w:r w:rsidRPr="008B7924">
                    <w:rPr>
                      <w:rFonts w:cs="Red Hat Display SemiBold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</w:tcPr>
                <w:p w14:paraId="1C0B4258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76FCE77B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806" w:type="pct"/>
                </w:tcPr>
                <w:p w14:paraId="5F495EC1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</w:t>
                  </w:r>
                </w:p>
              </w:tc>
              <w:tc>
                <w:tcPr>
                  <w:tcW w:w="971" w:type="pct"/>
                </w:tcPr>
                <w:p w14:paraId="1CC502BC" w14:textId="77777777" w:rsidR="007C25D6" w:rsidRPr="008B7924" w:rsidRDefault="007C25D6" w:rsidP="007C25D6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1e-33</w:t>
                  </w:r>
                </w:p>
              </w:tc>
            </w:tr>
          </w:tbl>
          <w:p w14:paraId="114EB237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bookmarkEnd w:id="12"/>
      <w:bookmarkEnd w:id="13"/>
      <w:bookmarkEnd w:id="14"/>
    </w:tbl>
    <w:p w14:paraId="0F87DD14" w14:textId="77777777" w:rsidR="007C25D6" w:rsidRPr="008B7924" w:rsidRDefault="007C25D6" w:rsidP="007C25D6">
      <w:pPr>
        <w:rPr>
          <w:rFonts w:cs="Red Hat Display SemiBold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658"/>
      </w:tblGrid>
      <w:tr w:rsidR="007C25D6" w:rsidRPr="008B7924" w14:paraId="292C8208" w14:textId="77777777" w:rsidTr="008B7924">
        <w:tc>
          <w:tcPr>
            <w:tcW w:w="10658" w:type="dxa"/>
            <w:tcBorders>
              <w:top w:val="nil"/>
              <w:left w:val="nil"/>
              <w:bottom w:val="nil"/>
              <w:right w:val="nil"/>
            </w:tcBorders>
          </w:tcPr>
          <w:p w14:paraId="6A390973" w14:textId="77777777" w:rsidR="007C25D6" w:rsidRPr="008B7924" w:rsidRDefault="007C25D6" w:rsidP="007C25D6">
            <w:pPr>
              <w:rPr>
                <w:rFonts w:cs="Red Hat Display SemiBold"/>
              </w:rPr>
            </w:pPr>
          </w:p>
        </w:tc>
      </w:tr>
      <w:tr w:rsidR="008B7924" w:rsidRPr="008B7924" w14:paraId="005CCADC" w14:textId="77777777" w:rsidTr="00FD6E43">
        <w:tc>
          <w:tcPr>
            <w:tcW w:w="10658" w:type="dxa"/>
            <w:shd w:val="clear" w:color="auto" w:fill="FFFFFF" w:themeFill="background1"/>
          </w:tcPr>
          <w:p w14:paraId="1B865C75" w14:textId="77777777" w:rsidR="008B7924" w:rsidRPr="008B7924" w:rsidRDefault="008B7924" w:rsidP="00AA4F28">
            <w:pPr>
              <w:pStyle w:val="Titolo1"/>
            </w:pPr>
            <w:bookmarkStart w:id="15" w:name="_Toc158623040"/>
            <w:bookmarkStart w:id="16" w:name="_Toc243733152"/>
            <w:bookmarkStart w:id="17" w:name="_Toc245020120"/>
            <w:bookmarkStart w:id="18" w:name="_Toc245020152"/>
            <w:r w:rsidRPr="008B7924">
              <w:lastRenderedPageBreak/>
              <w:t>Risultati studio</w:t>
            </w:r>
            <w:bookmarkEnd w:id="15"/>
          </w:p>
          <w:p w14:paraId="0C95AE94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25"/>
              <w:gridCol w:w="3360"/>
              <w:gridCol w:w="2289"/>
              <w:gridCol w:w="2258"/>
            </w:tblGrid>
            <w:tr w:rsidR="008B7924" w:rsidRPr="008B7924" w14:paraId="3605CC25" w14:textId="77777777" w:rsidTr="00FD6E43">
              <w:trPr>
                <w:trHeight w:val="144"/>
              </w:trPr>
              <w:tc>
                <w:tcPr>
                  <w:tcW w:w="2587" w:type="dxa"/>
                  <w:shd w:val="clear" w:color="auto" w:fill="FFFFFF" w:themeFill="background1"/>
                </w:tcPr>
                <w:p w14:paraId="65570E79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57D32653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5A722D58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Min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69427816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Max</w:t>
                  </w:r>
                </w:p>
              </w:tc>
            </w:tr>
            <w:tr w:rsidR="008B7924" w:rsidRPr="008B7924" w14:paraId="162F7F32" w14:textId="77777777" w:rsidTr="00FD6E43">
              <w:tc>
                <w:tcPr>
                  <w:tcW w:w="2587" w:type="dxa"/>
                  <w:shd w:val="clear" w:color="auto" w:fill="FFFFFF" w:themeFill="background1"/>
                </w:tcPr>
                <w:p w14:paraId="17756D5A" w14:textId="77777777" w:rsidR="008B7924" w:rsidRPr="008B7924" w:rsidRDefault="008B7924" w:rsidP="00FE2F00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Sollecitazione1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0EF0DB3B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 xml:space="preserve">VON: sollecitazione von </w:t>
                  </w:r>
                  <w:proofErr w:type="spellStart"/>
                  <w:r w:rsidRPr="008B7924">
                    <w:rPr>
                      <w:rFonts w:cs="Red Hat Display SemiBold"/>
                    </w:rPr>
                    <w:t>Mises</w:t>
                  </w:r>
                  <w:proofErr w:type="spellEnd"/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49172F7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4,8e-05N/mm^2 (MPa)</w:t>
                  </w:r>
                </w:p>
                <w:p w14:paraId="1985AC13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2138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38270A54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1,29N/mm^2 (MPa)</w:t>
                  </w:r>
                </w:p>
                <w:p w14:paraId="4CC3FF8C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1913</w:t>
                  </w:r>
                </w:p>
              </w:tc>
            </w:tr>
            <w:tr w:rsidR="008B7924" w:rsidRPr="008B7924" w14:paraId="30F6BE60" w14:textId="77777777" w:rsidTr="00FD6E43">
              <w:tc>
                <w:tcPr>
                  <w:tcW w:w="10754" w:type="dxa"/>
                  <w:gridSpan w:val="4"/>
                  <w:shd w:val="clear" w:color="auto" w:fill="FFFFFF" w:themeFill="background1"/>
                </w:tcPr>
                <w:p w14:paraId="372F52C4" w14:textId="77777777" w:rsidR="008B7924" w:rsidRPr="008B7924" w:rsidRDefault="008B7924" w:rsidP="00FE2F00">
                  <w:pPr>
                    <w:jc w:val="center"/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02DF0742" wp14:editId="41261E55">
                        <wp:extent cx="6646545" cy="3202305"/>
                        <wp:effectExtent l="0" t="0" r="1905" b="0"/>
                        <wp:docPr id="15" name="Immagin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870C7C" w14:textId="77777777" w:rsidR="008B7924" w:rsidRPr="008B7924" w:rsidRDefault="008B7924" w:rsidP="00FE2F00">
                  <w:pPr>
                    <w:jc w:val="center"/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Pallet-Analisi statica Pallet-Sollecitazione-Sollecitazione1</w:t>
                  </w:r>
                </w:p>
              </w:tc>
            </w:tr>
          </w:tbl>
          <w:p w14:paraId="04F22DBD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0" w:type="auto"/>
              <w:shd w:val="clear" w:color="auto" w:fill="D6D5D5" w:themeFill="background2"/>
              <w:tblLook w:val="04A0" w:firstRow="1" w:lastRow="0" w:firstColumn="1" w:lastColumn="0" w:noHBand="0" w:noVBand="1"/>
            </w:tblPr>
            <w:tblGrid>
              <w:gridCol w:w="2525"/>
              <w:gridCol w:w="3426"/>
              <w:gridCol w:w="2223"/>
              <w:gridCol w:w="2258"/>
            </w:tblGrid>
            <w:tr w:rsidR="00201A0C" w:rsidRPr="008B7924" w14:paraId="7A2AEE9E" w14:textId="77777777" w:rsidTr="00FD6E43">
              <w:trPr>
                <w:trHeight w:val="144"/>
              </w:trPr>
              <w:tc>
                <w:tcPr>
                  <w:tcW w:w="2587" w:type="dxa"/>
                  <w:shd w:val="clear" w:color="auto" w:fill="FFFFFF" w:themeFill="background1"/>
                </w:tcPr>
                <w:p w14:paraId="59D15C5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4FD1382C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2864C867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Min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3D68D7C8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Max</w:t>
                  </w:r>
                </w:p>
              </w:tc>
            </w:tr>
            <w:tr w:rsidR="008B7924" w:rsidRPr="008B7924" w14:paraId="63913E93" w14:textId="77777777" w:rsidTr="00FD6E43">
              <w:tc>
                <w:tcPr>
                  <w:tcW w:w="2587" w:type="dxa"/>
                  <w:shd w:val="clear" w:color="auto" w:fill="FFFFFF" w:themeFill="background1"/>
                </w:tcPr>
                <w:p w14:paraId="5C1110DE" w14:textId="77777777" w:rsidR="008B7924" w:rsidRPr="008B7924" w:rsidRDefault="008B7924" w:rsidP="00FE2F00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t>Spostamento1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15C0FD07" w14:textId="0894C88C" w:rsidR="008B7924" w:rsidRPr="008B7924" w:rsidRDefault="007A38EE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URES: spostamento</w:t>
                  </w:r>
                  <w:r w:rsidR="008B7924" w:rsidRPr="008B7924">
                    <w:rPr>
                      <w:rFonts w:cs="Red Hat Display SemiBold"/>
                    </w:rPr>
                    <w:t xml:space="preserve"> risultante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27B7A9FF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0mm</w:t>
                  </w:r>
                </w:p>
                <w:p w14:paraId="4C0154CE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1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6A1F5360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0,0247mm</w:t>
                  </w:r>
                </w:p>
                <w:p w14:paraId="4ECE8355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Nodo: 444</w:t>
                  </w:r>
                </w:p>
              </w:tc>
            </w:tr>
            <w:tr w:rsidR="008B7924" w:rsidRPr="008B7924" w14:paraId="68755DD0" w14:textId="77777777" w:rsidTr="00FD6E43">
              <w:tc>
                <w:tcPr>
                  <w:tcW w:w="10754" w:type="dxa"/>
                  <w:gridSpan w:val="4"/>
                  <w:shd w:val="clear" w:color="auto" w:fill="FFFFFF" w:themeFill="background1"/>
                </w:tcPr>
                <w:p w14:paraId="561A806B" w14:textId="77777777" w:rsidR="008B7924" w:rsidRPr="008B7924" w:rsidRDefault="008B7924" w:rsidP="00FE2F00">
                  <w:pPr>
                    <w:jc w:val="center"/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FD6E43">
                    <w:rPr>
                      <w:rFonts w:cs="Red Hat Display SemiBold"/>
                      <w:noProof/>
                      <w:shd w:val="clear" w:color="auto" w:fill="FFFFFF" w:themeFill="background1"/>
                    </w:rPr>
                    <w:drawing>
                      <wp:inline distT="0" distB="0" distL="0" distR="0" wp14:anchorId="6E66834C" wp14:editId="6DC7F21E">
                        <wp:extent cx="6646545" cy="3202305"/>
                        <wp:effectExtent l="0" t="0" r="1905" b="0"/>
                        <wp:docPr id="16" name="Immagin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BD5BBE" w14:textId="77777777" w:rsidR="008B7924" w:rsidRPr="008B7924" w:rsidRDefault="008B7924" w:rsidP="00FE2F00">
                  <w:pPr>
                    <w:jc w:val="center"/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Pallet-Analisi statica Pallet-Spostamento-Spostamento1</w:t>
                  </w:r>
                </w:p>
              </w:tc>
            </w:tr>
          </w:tbl>
          <w:p w14:paraId="799CF3F0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tbl>
            <w:tblPr>
              <w:tblStyle w:val="Grigliatabella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25"/>
              <w:gridCol w:w="3426"/>
              <w:gridCol w:w="2289"/>
              <w:gridCol w:w="2192"/>
            </w:tblGrid>
            <w:tr w:rsidR="008B7924" w:rsidRPr="008B7924" w14:paraId="3F89EEB1" w14:textId="77777777" w:rsidTr="00FD6E43">
              <w:trPr>
                <w:trHeight w:val="144"/>
              </w:trPr>
              <w:tc>
                <w:tcPr>
                  <w:tcW w:w="2587" w:type="dxa"/>
                  <w:shd w:val="clear" w:color="auto" w:fill="FFFFFF" w:themeFill="background1"/>
                </w:tcPr>
                <w:p w14:paraId="1547364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Nome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67FAE20A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Tipo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1EBE9112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Min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0FD0278C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Max</w:t>
                  </w:r>
                </w:p>
              </w:tc>
            </w:tr>
            <w:tr w:rsidR="008B7924" w:rsidRPr="008B7924" w14:paraId="1BC40E8C" w14:textId="77777777" w:rsidTr="00FD6E43">
              <w:tc>
                <w:tcPr>
                  <w:tcW w:w="2587" w:type="dxa"/>
                  <w:shd w:val="clear" w:color="auto" w:fill="FFFFFF" w:themeFill="background1"/>
                </w:tcPr>
                <w:p w14:paraId="2996C50F" w14:textId="77777777" w:rsidR="008B7924" w:rsidRPr="008B7924" w:rsidRDefault="008B7924" w:rsidP="00FE2F00">
                  <w:pPr>
                    <w:rPr>
                      <w:rFonts w:cs="Red Hat Display SemiBold"/>
                      <w:b/>
                    </w:rPr>
                  </w:pPr>
                  <w:r w:rsidRPr="008B7924">
                    <w:rPr>
                      <w:rFonts w:cs="Red Hat Display SemiBold"/>
                    </w:rPr>
                    <w:lastRenderedPageBreak/>
                    <w:t>Deformazione1</w:t>
                  </w:r>
                </w:p>
              </w:tc>
              <w:tc>
                <w:tcPr>
                  <w:tcW w:w="3511" w:type="dxa"/>
                  <w:shd w:val="clear" w:color="auto" w:fill="FFFFFF" w:themeFill="background1"/>
                </w:tcPr>
                <w:p w14:paraId="1812923D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ESTRN: deformazione equivalente</w:t>
                  </w:r>
                </w:p>
              </w:tc>
              <w:tc>
                <w:tcPr>
                  <w:tcW w:w="2344" w:type="dxa"/>
                  <w:shd w:val="clear" w:color="auto" w:fill="FFFFFF" w:themeFill="background1"/>
                </w:tcPr>
                <w:p w14:paraId="1B80F412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8,77e-09</w:t>
                  </w:r>
                </w:p>
                <w:p w14:paraId="3D201C13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Elemento: 582</w:t>
                  </w:r>
                </w:p>
              </w:tc>
              <w:tc>
                <w:tcPr>
                  <w:tcW w:w="2312" w:type="dxa"/>
                  <w:shd w:val="clear" w:color="auto" w:fill="FFFFFF" w:themeFill="background1"/>
                </w:tcPr>
                <w:p w14:paraId="13E1CDF6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0,000325</w:t>
                  </w:r>
                </w:p>
                <w:p w14:paraId="58A70DAA" w14:textId="77777777" w:rsidR="008B7924" w:rsidRPr="008B7924" w:rsidRDefault="008B7924" w:rsidP="00FE2F00">
                  <w:pPr>
                    <w:rPr>
                      <w:rFonts w:cs="Red Hat Display SemiBold"/>
                    </w:rPr>
                  </w:pPr>
                  <w:r w:rsidRPr="008B7924">
                    <w:rPr>
                      <w:rFonts w:cs="Red Hat Display SemiBold"/>
                    </w:rPr>
                    <w:t>Elemento: 204</w:t>
                  </w:r>
                </w:p>
              </w:tc>
            </w:tr>
            <w:tr w:rsidR="008B7924" w:rsidRPr="008B7924" w14:paraId="6EB427DC" w14:textId="77777777" w:rsidTr="00FD6E43">
              <w:tc>
                <w:tcPr>
                  <w:tcW w:w="10754" w:type="dxa"/>
                  <w:gridSpan w:val="4"/>
                  <w:shd w:val="clear" w:color="auto" w:fill="FFFFFF" w:themeFill="background1"/>
                </w:tcPr>
                <w:p w14:paraId="4B6ED7E4" w14:textId="77777777" w:rsidR="008B7924" w:rsidRPr="008B7924" w:rsidRDefault="008B7924" w:rsidP="00FE2F00">
                  <w:pPr>
                    <w:jc w:val="center"/>
                    <w:rPr>
                      <w:rStyle w:val="Enfasigrassetto"/>
                      <w:rFonts w:cs="Red Hat Display SemiBold"/>
                      <w:noProof/>
                    </w:rPr>
                  </w:pPr>
                  <w:r w:rsidRPr="008B7924">
                    <w:rPr>
                      <w:rFonts w:cs="Red Hat Display SemiBold"/>
                      <w:noProof/>
                    </w:rPr>
                    <w:drawing>
                      <wp:inline distT="0" distB="0" distL="0" distR="0" wp14:anchorId="2AA05E50" wp14:editId="654EEED0">
                        <wp:extent cx="6646545" cy="3202305"/>
                        <wp:effectExtent l="0" t="0" r="1905" b="0"/>
                        <wp:docPr id="14" name="Immagin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202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5D2728" w14:textId="77777777" w:rsidR="008B7924" w:rsidRPr="008B7924" w:rsidRDefault="008B7924" w:rsidP="00FE2F00">
                  <w:pPr>
                    <w:jc w:val="center"/>
                    <w:rPr>
                      <w:rFonts w:cs="Red Hat Display SemiBold"/>
                    </w:rPr>
                  </w:pPr>
                  <w:r w:rsidRPr="008B7924">
                    <w:rPr>
                      <w:rStyle w:val="Enfasigrassetto"/>
                      <w:rFonts w:cs="Red Hat Display SemiBold"/>
                      <w:noProof/>
                    </w:rPr>
                    <w:t>Pallet-Analisi statica Pallet-Deformazione-Deformazione1</w:t>
                  </w:r>
                </w:p>
              </w:tc>
            </w:tr>
          </w:tbl>
          <w:p w14:paraId="106A065B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  <w:bookmarkEnd w:id="16"/>
          <w:bookmarkEnd w:id="17"/>
          <w:bookmarkEnd w:id="18"/>
          <w:p w14:paraId="4E828608" w14:textId="77777777" w:rsidR="008B7924" w:rsidRPr="008B7924" w:rsidRDefault="008B7924" w:rsidP="00FE2F00">
            <w:pPr>
              <w:rPr>
                <w:rFonts w:cs="Red Hat Display SemiBold"/>
              </w:rPr>
            </w:pPr>
          </w:p>
        </w:tc>
      </w:tr>
    </w:tbl>
    <w:p w14:paraId="2B852D0C" w14:textId="77777777" w:rsidR="007C25D6" w:rsidRPr="008B7924" w:rsidRDefault="007C25D6" w:rsidP="007C25D6">
      <w:pPr>
        <w:rPr>
          <w:rFonts w:cs="Red Hat Display SemiBold"/>
        </w:rPr>
      </w:pPr>
    </w:p>
    <w:p w14:paraId="6BC0DB2C" w14:textId="0BB71AB2" w:rsidR="007C25D6" w:rsidRDefault="007C25D6" w:rsidP="00D01558">
      <w:pPr>
        <w:rPr>
          <w:rFonts w:cs="Red Hat Display SemiBold"/>
        </w:rPr>
      </w:pPr>
    </w:p>
    <w:p w14:paraId="0A87D66A" w14:textId="18395962" w:rsidR="00FE2F00" w:rsidRDefault="00FE2F00" w:rsidP="00D01558">
      <w:pPr>
        <w:rPr>
          <w:rFonts w:cs="Red Hat Display SemiBold"/>
        </w:rPr>
      </w:pPr>
    </w:p>
    <w:p w14:paraId="6B26B2E8" w14:textId="46AA51DC" w:rsidR="00FE2F00" w:rsidRDefault="00FE2F00" w:rsidP="00D01558">
      <w:pPr>
        <w:rPr>
          <w:rFonts w:cs="Red Hat Display SemiBold"/>
        </w:rPr>
      </w:pPr>
    </w:p>
    <w:p w14:paraId="0F134E33" w14:textId="72ABB5DE" w:rsidR="00FE2F00" w:rsidRDefault="00FE2F00" w:rsidP="00D01558">
      <w:pPr>
        <w:rPr>
          <w:rFonts w:cs="Red Hat Display SemiBold"/>
        </w:rPr>
      </w:pPr>
    </w:p>
    <w:p w14:paraId="406D0075" w14:textId="30B75741" w:rsidR="00FE2F00" w:rsidRDefault="00FE2F00" w:rsidP="00D01558">
      <w:pPr>
        <w:rPr>
          <w:rFonts w:cs="Red Hat Display SemiBold"/>
        </w:rPr>
      </w:pPr>
    </w:p>
    <w:p w14:paraId="049B2EC9" w14:textId="505E8426" w:rsidR="00FE2F00" w:rsidRDefault="00FE2F00" w:rsidP="00D01558">
      <w:pPr>
        <w:rPr>
          <w:rFonts w:cs="Red Hat Display SemiBold"/>
        </w:rPr>
      </w:pPr>
    </w:p>
    <w:p w14:paraId="5500894F" w14:textId="10A07DEF" w:rsidR="00FE2F00" w:rsidRDefault="00FE2F00" w:rsidP="00D01558">
      <w:pPr>
        <w:rPr>
          <w:rFonts w:cs="Red Hat Display SemiBold"/>
        </w:rPr>
      </w:pPr>
    </w:p>
    <w:p w14:paraId="780BF251" w14:textId="7D5C0BFA" w:rsidR="00FE2F00" w:rsidRDefault="00FE2F00" w:rsidP="00D01558">
      <w:pPr>
        <w:rPr>
          <w:rFonts w:cs="Red Hat Display SemiBold"/>
        </w:rPr>
      </w:pPr>
    </w:p>
    <w:p w14:paraId="4F446E14" w14:textId="0F3FE3A3" w:rsidR="00FE2F00" w:rsidRDefault="00FE2F00" w:rsidP="00D01558">
      <w:pPr>
        <w:rPr>
          <w:rFonts w:cs="Red Hat Display SemiBold"/>
        </w:rPr>
      </w:pPr>
    </w:p>
    <w:p w14:paraId="210CAD0C" w14:textId="7E576E1C" w:rsidR="00FE2F00" w:rsidRDefault="00FE2F00" w:rsidP="00D01558">
      <w:pPr>
        <w:rPr>
          <w:rFonts w:cs="Red Hat Display SemiBold"/>
        </w:rPr>
      </w:pPr>
    </w:p>
    <w:p w14:paraId="7B2836AF" w14:textId="50C6C3FF" w:rsidR="00FE2F00" w:rsidRDefault="00FE2F00" w:rsidP="00D01558">
      <w:pPr>
        <w:rPr>
          <w:rFonts w:cs="Red Hat Display SemiBold"/>
        </w:rPr>
      </w:pPr>
    </w:p>
    <w:p w14:paraId="7459E12E" w14:textId="37208FDB" w:rsidR="00FE2F00" w:rsidRDefault="00FE2F00" w:rsidP="00D01558">
      <w:pPr>
        <w:rPr>
          <w:rFonts w:cs="Red Hat Display SemiBold"/>
        </w:rPr>
      </w:pPr>
    </w:p>
    <w:p w14:paraId="773B9EFE" w14:textId="454F7FB1" w:rsidR="00FE2F00" w:rsidRDefault="00FE2F00" w:rsidP="00D01558">
      <w:pPr>
        <w:rPr>
          <w:rFonts w:cs="Red Hat Display SemiBold"/>
        </w:rPr>
      </w:pPr>
    </w:p>
    <w:p w14:paraId="15E2883D" w14:textId="2E9144F5" w:rsidR="00FE2F00" w:rsidRDefault="00FE2F00" w:rsidP="00D01558">
      <w:pPr>
        <w:rPr>
          <w:rFonts w:cs="Red Hat Display SemiBold"/>
        </w:rPr>
      </w:pPr>
    </w:p>
    <w:p w14:paraId="160F38B5" w14:textId="60FF3917" w:rsidR="00FE2F00" w:rsidRDefault="00FE2F00" w:rsidP="00D01558">
      <w:pPr>
        <w:rPr>
          <w:rFonts w:cs="Red Hat Display SemiBold"/>
        </w:rPr>
      </w:pPr>
    </w:p>
    <w:p w14:paraId="3A3E102E" w14:textId="79FF92F8" w:rsidR="00FE2F00" w:rsidRDefault="00FE2F00" w:rsidP="00D01558">
      <w:pPr>
        <w:rPr>
          <w:rFonts w:cs="Red Hat Display SemiBold"/>
        </w:rPr>
      </w:pPr>
    </w:p>
    <w:p w14:paraId="5CB62143" w14:textId="5226FA34" w:rsidR="00FE2F00" w:rsidRDefault="00FE2F00" w:rsidP="00D01558">
      <w:pPr>
        <w:rPr>
          <w:rFonts w:cs="Red Hat Display SemiBold"/>
        </w:rPr>
      </w:pPr>
    </w:p>
    <w:p w14:paraId="3C598830" w14:textId="51CA7779" w:rsidR="00FE2F00" w:rsidRDefault="00FE2F00" w:rsidP="00D01558">
      <w:pPr>
        <w:rPr>
          <w:rFonts w:cs="Red Hat Display SemiBold"/>
        </w:rPr>
      </w:pPr>
    </w:p>
    <w:p w14:paraId="500B90E0" w14:textId="77777777" w:rsidR="00A67D21" w:rsidRPr="008B7924" w:rsidRDefault="00A67D21" w:rsidP="00743958">
      <w:pPr>
        <w:shd w:val="clear" w:color="auto" w:fill="FFFFFF" w:themeFill="background1"/>
        <w:jc w:val="both"/>
        <w:rPr>
          <w:rFonts w:cs="Red Hat Display SemiBold"/>
        </w:rPr>
      </w:pPr>
    </w:p>
    <w:sectPr w:rsidR="00A67D21" w:rsidRPr="008B7924" w:rsidSect="008E207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37CB" w14:textId="77777777" w:rsidR="006B40CF" w:rsidRDefault="006B40CF" w:rsidP="001205A1">
      <w:r>
        <w:separator/>
      </w:r>
    </w:p>
  </w:endnote>
  <w:endnote w:type="continuationSeparator" w:id="0">
    <w:p w14:paraId="3F562AAF" w14:textId="77777777" w:rsidR="006B40CF" w:rsidRDefault="006B40C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ed Hat Display SemiBold">
    <w:altName w:val="Calibri"/>
    <w:charset w:val="00"/>
    <w:family w:val="auto"/>
    <w:pitch w:val="variable"/>
    <w:sig w:usb0="A000006F" w:usb1="4000006B" w:usb2="00000028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7EC3DF9" w14:textId="77777777" w:rsidR="002C30B4" w:rsidRDefault="002C30B4" w:rsidP="007C25D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6D126E6B" w14:textId="77777777" w:rsidR="002C30B4" w:rsidRDefault="002C30B4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  <w:color w:val="000000" w:themeColor="text1"/>
      </w:rPr>
      <w:id w:val="-1041358343"/>
      <w:docPartObj>
        <w:docPartGallery w:val="Page Numbers (Bottom of Page)"/>
        <w:docPartUnique/>
      </w:docPartObj>
    </w:sdtPr>
    <w:sdtEndPr>
      <w:rPr>
        <w:rStyle w:val="Numeropagina"/>
        <w:rFonts w:ascii="Red Hat Display SemiBold" w:hAnsi="Red Hat Display SemiBold" w:cs="Red Hat Display SemiBold"/>
        <w:b w:val="0"/>
        <w:bCs/>
        <w:sz w:val="24"/>
      </w:rPr>
    </w:sdtEndPr>
    <w:sdtContent>
      <w:p w14:paraId="11FCCBF8" w14:textId="65D865DB" w:rsidR="002C30B4" w:rsidRPr="005B4867" w:rsidRDefault="002C30B4" w:rsidP="007C25D6">
        <w:pPr>
          <w:pStyle w:val="Pidipagina"/>
          <w:framePr w:wrap="none" w:vAnchor="text" w:hAnchor="margin" w:xAlign="right" w:y="1"/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</w:rPr>
        </w:pP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begin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instrText xml:space="preserve"> PAGE </w:instrTex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separate"/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noProof/>
            <w:color w:val="000000" w:themeColor="text1"/>
            <w:sz w:val="24"/>
            <w:lang w:bidi="it-IT"/>
          </w:rPr>
          <w:t>4</w:t>
        </w:r>
        <w:r w:rsidRPr="005B4867">
          <w:rPr>
            <w:rStyle w:val="Numeropagina"/>
            <w:rFonts w:ascii="Red Hat Display SemiBold" w:hAnsi="Red Hat Display SemiBold" w:cs="Red Hat Display SemiBold"/>
            <w:b w:val="0"/>
            <w:bCs/>
            <w:color w:val="000000" w:themeColor="text1"/>
            <w:sz w:val="24"/>
            <w:lang w:bidi="it-IT"/>
          </w:rPr>
          <w:fldChar w:fldCharType="end"/>
        </w:r>
      </w:p>
    </w:sdtContent>
  </w:sdt>
  <w:tbl>
    <w:tblPr>
      <w:tblW w:w="21316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  <w:gridCol w:w="5329"/>
      <w:gridCol w:w="5329"/>
    </w:tblGrid>
    <w:tr w:rsidR="002C30B4" w:rsidRPr="005B4867" w14:paraId="0507E864" w14:textId="77777777" w:rsidTr="005B4867">
      <w:tc>
        <w:tcPr>
          <w:tcW w:w="5329" w:type="dxa"/>
        </w:tcPr>
        <w:p w14:paraId="2A29A590" w14:textId="5F5AA2C0" w:rsidR="002C30B4" w:rsidRPr="005B4867" w:rsidRDefault="002C30B4" w:rsidP="00C66528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22BE4CFB" w14:textId="77777777" w:rsidR="002C30B4" w:rsidRPr="005B4867" w:rsidRDefault="002C30B4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5E1A3F38" w14:textId="33D23815" w:rsidR="002C30B4" w:rsidRPr="005B4867" w:rsidRDefault="002C30B4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  <w:tc>
        <w:tcPr>
          <w:tcW w:w="5329" w:type="dxa"/>
        </w:tcPr>
        <w:p w14:paraId="1AC14F32" w14:textId="16C9FDCC" w:rsidR="002C30B4" w:rsidRPr="005B4867" w:rsidRDefault="002C30B4" w:rsidP="00A31A5B">
          <w:pPr>
            <w:pStyle w:val="Pidipagina"/>
            <w:rPr>
              <w:rFonts w:ascii="Red Hat Display SemiBold" w:hAnsi="Red Hat Display SemiBold" w:cs="Red Hat Display SemiBold"/>
              <w:b w:val="0"/>
              <w:bCs/>
              <w:color w:val="000000" w:themeColor="text1"/>
              <w:sz w:val="24"/>
            </w:rPr>
          </w:pPr>
        </w:p>
      </w:tc>
    </w:tr>
  </w:tbl>
  <w:p w14:paraId="1B6AF2C9" w14:textId="77777777" w:rsidR="002C30B4" w:rsidRDefault="002C30B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9FB9" w14:textId="77777777" w:rsidR="002C30B4" w:rsidRDefault="002C30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B6102" w14:textId="77777777" w:rsidR="006B40CF" w:rsidRDefault="006B40CF" w:rsidP="001205A1">
      <w:r>
        <w:separator/>
      </w:r>
    </w:p>
  </w:footnote>
  <w:footnote w:type="continuationSeparator" w:id="0">
    <w:p w14:paraId="3E1FAAAA" w14:textId="77777777" w:rsidR="006B40CF" w:rsidRDefault="006B40CF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078C6" w14:textId="77777777" w:rsidR="002C30B4" w:rsidRDefault="002C30B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8C328" w14:textId="5DEF2606" w:rsidR="002C30B4" w:rsidRDefault="002C30B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21B3" w14:textId="77777777" w:rsidR="002C30B4" w:rsidRDefault="002C30B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03DC6"/>
    <w:multiLevelType w:val="hybridMultilevel"/>
    <w:tmpl w:val="E4ECD89C"/>
    <w:lvl w:ilvl="0" w:tplc="612E75DC">
      <w:start w:val="1"/>
      <w:numFmt w:val="decimal"/>
      <w:lvlText w:val="%1."/>
      <w:lvlJc w:val="left"/>
      <w:pPr>
        <w:ind w:left="10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2442952">
      <w:start w:val="1"/>
      <w:numFmt w:val="lowerLetter"/>
      <w:lvlText w:val="%2"/>
      <w:lvlJc w:val="left"/>
      <w:pPr>
        <w:ind w:left="13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90F7C6">
      <w:start w:val="1"/>
      <w:numFmt w:val="lowerRoman"/>
      <w:lvlText w:val="%3"/>
      <w:lvlJc w:val="left"/>
      <w:pPr>
        <w:ind w:left="20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12E830">
      <w:start w:val="1"/>
      <w:numFmt w:val="decimal"/>
      <w:lvlText w:val="%4"/>
      <w:lvlJc w:val="left"/>
      <w:pPr>
        <w:ind w:left="27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F6FC76">
      <w:start w:val="1"/>
      <w:numFmt w:val="lowerLetter"/>
      <w:lvlText w:val="%5"/>
      <w:lvlJc w:val="left"/>
      <w:pPr>
        <w:ind w:left="351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564282">
      <w:start w:val="1"/>
      <w:numFmt w:val="lowerRoman"/>
      <w:lvlText w:val="%6"/>
      <w:lvlJc w:val="left"/>
      <w:pPr>
        <w:ind w:left="423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DC335A">
      <w:start w:val="1"/>
      <w:numFmt w:val="decimal"/>
      <w:lvlText w:val="%7"/>
      <w:lvlJc w:val="left"/>
      <w:pPr>
        <w:ind w:left="49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9ADFC0">
      <w:start w:val="1"/>
      <w:numFmt w:val="lowerLetter"/>
      <w:lvlText w:val="%8"/>
      <w:lvlJc w:val="left"/>
      <w:pPr>
        <w:ind w:left="56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664E08">
      <w:start w:val="1"/>
      <w:numFmt w:val="lowerRoman"/>
      <w:lvlText w:val="%9"/>
      <w:lvlJc w:val="left"/>
      <w:pPr>
        <w:ind w:left="63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F74CDA"/>
    <w:multiLevelType w:val="hybridMultilevel"/>
    <w:tmpl w:val="FEEC4B36"/>
    <w:lvl w:ilvl="0" w:tplc="A71093C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57463E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8486A1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E80663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1E647F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55655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232FF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456FE3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27642D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C043D3"/>
    <w:multiLevelType w:val="hybridMultilevel"/>
    <w:tmpl w:val="5E8ED0FE"/>
    <w:lvl w:ilvl="0" w:tplc="D1F8C7B0">
      <w:start w:val="1"/>
      <w:numFmt w:val="lowerLetter"/>
      <w:lvlText w:val="%1)"/>
      <w:lvlJc w:val="left"/>
      <w:pPr>
        <w:ind w:left="345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0741E76">
      <w:start w:val="1"/>
      <w:numFmt w:val="decimal"/>
      <w:lvlText w:val="%2)"/>
      <w:lvlJc w:val="left"/>
      <w:pPr>
        <w:ind w:left="953" w:firstLine="0"/>
      </w:pPr>
      <w:rPr>
        <w:rFonts w:ascii="Red Hat Display SemiBold" w:eastAsia="Arial" w:hAnsi="Red Hat Display SemiBold" w:cs="Red Hat Display SemiBold" w:hint="default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768BE68">
      <w:start w:val="1"/>
      <w:numFmt w:val="lowerRoman"/>
      <w:lvlText w:val="%3"/>
      <w:lvlJc w:val="left"/>
      <w:pPr>
        <w:ind w:left="15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20273F6">
      <w:start w:val="1"/>
      <w:numFmt w:val="decimal"/>
      <w:lvlText w:val="%4"/>
      <w:lvlJc w:val="left"/>
      <w:pPr>
        <w:ind w:left="224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687772">
      <w:start w:val="1"/>
      <w:numFmt w:val="lowerLetter"/>
      <w:lvlText w:val="%5"/>
      <w:lvlJc w:val="left"/>
      <w:pPr>
        <w:ind w:left="296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172EDF8">
      <w:start w:val="1"/>
      <w:numFmt w:val="lowerRoman"/>
      <w:lvlText w:val="%6"/>
      <w:lvlJc w:val="left"/>
      <w:pPr>
        <w:ind w:left="368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3A49A80">
      <w:start w:val="1"/>
      <w:numFmt w:val="decimal"/>
      <w:lvlText w:val="%7"/>
      <w:lvlJc w:val="left"/>
      <w:pPr>
        <w:ind w:left="440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268FC24">
      <w:start w:val="1"/>
      <w:numFmt w:val="lowerLetter"/>
      <w:lvlText w:val="%8"/>
      <w:lvlJc w:val="left"/>
      <w:pPr>
        <w:ind w:left="512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DF6A966">
      <w:start w:val="1"/>
      <w:numFmt w:val="lowerRoman"/>
      <w:lvlText w:val="%9"/>
      <w:lvlJc w:val="left"/>
      <w:pPr>
        <w:ind w:left="5845" w:firstLine="0"/>
      </w:pPr>
      <w:rPr>
        <w:rFonts w:ascii="Arial" w:eastAsia="Arial" w:hAnsi="Arial" w:cs="Arial"/>
        <w:b w:val="0"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DD92A74"/>
    <w:multiLevelType w:val="hybridMultilevel"/>
    <w:tmpl w:val="E0F82E8A"/>
    <w:lvl w:ilvl="0" w:tplc="D6E46284">
      <w:start w:val="1"/>
      <w:numFmt w:val="decimal"/>
      <w:lvlText w:val="%1)"/>
      <w:lvlJc w:val="left"/>
      <w:pPr>
        <w:ind w:left="0" w:firstLine="0"/>
      </w:pPr>
      <w:rPr>
        <w:rFonts w:ascii="Red Hat Display SemiBold" w:eastAsia="Arial" w:hAnsi="Red Hat Display SemiBold" w:cs="Red Hat Display SemiBold" w:hint="default"/>
        <w:b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CA5D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CB0EFC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040E8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8628E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A588C8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E2A6D6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494A0E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287E2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5053364"/>
    <w:multiLevelType w:val="hybridMultilevel"/>
    <w:tmpl w:val="753C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D4F36"/>
    <w:multiLevelType w:val="hybridMultilevel"/>
    <w:tmpl w:val="FC248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01FC6"/>
    <w:multiLevelType w:val="hybridMultilevel"/>
    <w:tmpl w:val="636A3F0E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57646D"/>
    <w:multiLevelType w:val="hybridMultilevel"/>
    <w:tmpl w:val="36EAFAFA"/>
    <w:lvl w:ilvl="0" w:tplc="CF163B3C">
      <w:start w:val="1"/>
      <w:numFmt w:val="decimal"/>
      <w:lvlText w:val="%1)"/>
      <w:lvlJc w:val="left"/>
      <w:pPr>
        <w:ind w:left="0" w:firstLine="0"/>
      </w:pPr>
      <w:rPr>
        <w:rFonts w:ascii="Red Hat Display SemiBold" w:eastAsia="Arial" w:hAnsi="Red Hat Display SemiBold" w:cs="Red Hat Display SemiBold" w:hint="default"/>
        <w:b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8CA5DF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CB0EFC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040E8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8628E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A588C82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E2A6D6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494A0E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C287E2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24355DD"/>
    <w:multiLevelType w:val="hybridMultilevel"/>
    <w:tmpl w:val="4FCCDCAE"/>
    <w:lvl w:ilvl="0" w:tplc="918E5C30">
      <w:start w:val="9"/>
      <w:numFmt w:val="decimal"/>
      <w:lvlText w:val="%1."/>
      <w:lvlJc w:val="left"/>
      <w:pPr>
        <w:ind w:left="10" w:firstLine="0"/>
      </w:pPr>
      <w:rPr>
        <w:rFonts w:ascii="Red Hat Display SemiBold" w:eastAsia="Arial" w:hAnsi="Red Hat Display SemiBold" w:cs="Red Hat Display SemiBold" w:hint="default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8C87B26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FE6589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D63498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08929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0CE097E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AD4BBA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83E2BB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66E8880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/>
        <w:iCs/>
        <w:strike w:val="0"/>
        <w:dstrike w:val="0"/>
        <w:color w:val="0000CC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27C5FDD"/>
    <w:multiLevelType w:val="hybridMultilevel"/>
    <w:tmpl w:val="F042986C"/>
    <w:lvl w:ilvl="0" w:tplc="137CEF7C">
      <w:start w:val="1"/>
      <w:numFmt w:val="bullet"/>
      <w:lvlText w:val="-"/>
      <w:lvlJc w:val="left"/>
      <w:pPr>
        <w:ind w:left="1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B4EC8D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30E1C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1D83EA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B8074E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398DA3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76C760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F8EBB54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576DE6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93128A9"/>
    <w:multiLevelType w:val="hybridMultilevel"/>
    <w:tmpl w:val="40F20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B0D14"/>
    <w:multiLevelType w:val="hybridMultilevel"/>
    <w:tmpl w:val="EF927BBE"/>
    <w:lvl w:ilvl="0" w:tplc="26FA98B8">
      <w:start w:val="1"/>
      <w:numFmt w:val="decimal"/>
      <w:lvlText w:val="%1)"/>
      <w:lvlJc w:val="left"/>
      <w:pPr>
        <w:ind w:left="10" w:firstLine="0"/>
      </w:pPr>
      <w:rPr>
        <w:rFonts w:ascii="Arial" w:eastAsia="Arial" w:hAnsi="Arial" w:cs="Arial" w:hint="default"/>
        <w:b w:val="0"/>
        <w:i w:val="0"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2442952">
      <w:start w:val="1"/>
      <w:numFmt w:val="lowerLetter"/>
      <w:lvlText w:val="%2"/>
      <w:lvlJc w:val="left"/>
      <w:pPr>
        <w:ind w:left="13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B90F7C6">
      <w:start w:val="1"/>
      <w:numFmt w:val="lowerRoman"/>
      <w:lvlText w:val="%3"/>
      <w:lvlJc w:val="left"/>
      <w:pPr>
        <w:ind w:left="20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12E830">
      <w:start w:val="1"/>
      <w:numFmt w:val="decimal"/>
      <w:lvlText w:val="%4"/>
      <w:lvlJc w:val="left"/>
      <w:pPr>
        <w:ind w:left="27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BF6FC76">
      <w:start w:val="1"/>
      <w:numFmt w:val="lowerLetter"/>
      <w:lvlText w:val="%5"/>
      <w:lvlJc w:val="left"/>
      <w:pPr>
        <w:ind w:left="351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564282">
      <w:start w:val="1"/>
      <w:numFmt w:val="lowerRoman"/>
      <w:lvlText w:val="%6"/>
      <w:lvlJc w:val="left"/>
      <w:pPr>
        <w:ind w:left="423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DC335A">
      <w:start w:val="1"/>
      <w:numFmt w:val="decimal"/>
      <w:lvlText w:val="%7"/>
      <w:lvlJc w:val="left"/>
      <w:pPr>
        <w:ind w:left="495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09ADFC0">
      <w:start w:val="1"/>
      <w:numFmt w:val="lowerLetter"/>
      <w:lvlText w:val="%8"/>
      <w:lvlJc w:val="left"/>
      <w:pPr>
        <w:ind w:left="567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C664E08">
      <w:start w:val="1"/>
      <w:numFmt w:val="lowerRoman"/>
      <w:lvlText w:val="%9"/>
      <w:lvlJc w:val="left"/>
      <w:pPr>
        <w:ind w:left="6398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0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48"/>
    <w:rsid w:val="0000569D"/>
    <w:rsid w:val="000675A3"/>
    <w:rsid w:val="00084FD3"/>
    <w:rsid w:val="000C0C73"/>
    <w:rsid w:val="000C1013"/>
    <w:rsid w:val="000C4ED1"/>
    <w:rsid w:val="000D230A"/>
    <w:rsid w:val="001205A1"/>
    <w:rsid w:val="00121E77"/>
    <w:rsid w:val="00136D36"/>
    <w:rsid w:val="001D6E16"/>
    <w:rsid w:val="00201A0C"/>
    <w:rsid w:val="00210FF3"/>
    <w:rsid w:val="0022241F"/>
    <w:rsid w:val="002560A5"/>
    <w:rsid w:val="002877E8"/>
    <w:rsid w:val="00295CF3"/>
    <w:rsid w:val="002B0D15"/>
    <w:rsid w:val="002C30B4"/>
    <w:rsid w:val="002E6B80"/>
    <w:rsid w:val="002E7C4E"/>
    <w:rsid w:val="0031055C"/>
    <w:rsid w:val="00352A36"/>
    <w:rsid w:val="00357E23"/>
    <w:rsid w:val="00371EE1"/>
    <w:rsid w:val="003A798E"/>
    <w:rsid w:val="003C5474"/>
    <w:rsid w:val="003F765A"/>
    <w:rsid w:val="00425A99"/>
    <w:rsid w:val="00461CDD"/>
    <w:rsid w:val="00477B2B"/>
    <w:rsid w:val="004C1500"/>
    <w:rsid w:val="00506C1F"/>
    <w:rsid w:val="005869B4"/>
    <w:rsid w:val="00586BDE"/>
    <w:rsid w:val="00591EF3"/>
    <w:rsid w:val="00593708"/>
    <w:rsid w:val="005A70CC"/>
    <w:rsid w:val="005B4867"/>
    <w:rsid w:val="005C7548"/>
    <w:rsid w:val="005E6B25"/>
    <w:rsid w:val="005F4F46"/>
    <w:rsid w:val="00603D33"/>
    <w:rsid w:val="0063067A"/>
    <w:rsid w:val="00687D78"/>
    <w:rsid w:val="006A2973"/>
    <w:rsid w:val="006B2D64"/>
    <w:rsid w:val="006B40CF"/>
    <w:rsid w:val="006C60E6"/>
    <w:rsid w:val="006F0BD4"/>
    <w:rsid w:val="00724DC4"/>
    <w:rsid w:val="00743958"/>
    <w:rsid w:val="007603A0"/>
    <w:rsid w:val="007A38EE"/>
    <w:rsid w:val="007B0740"/>
    <w:rsid w:val="007C1BAB"/>
    <w:rsid w:val="007C25D6"/>
    <w:rsid w:val="00820EF5"/>
    <w:rsid w:val="008429DF"/>
    <w:rsid w:val="008839E1"/>
    <w:rsid w:val="008B7924"/>
    <w:rsid w:val="008C4A6E"/>
    <w:rsid w:val="008D164F"/>
    <w:rsid w:val="008E207D"/>
    <w:rsid w:val="00932392"/>
    <w:rsid w:val="009355DA"/>
    <w:rsid w:val="00943F1C"/>
    <w:rsid w:val="0097396D"/>
    <w:rsid w:val="009B4BC0"/>
    <w:rsid w:val="00A04585"/>
    <w:rsid w:val="00A14174"/>
    <w:rsid w:val="00A15CF7"/>
    <w:rsid w:val="00A24793"/>
    <w:rsid w:val="00A31A5B"/>
    <w:rsid w:val="00A67D21"/>
    <w:rsid w:val="00A70EA7"/>
    <w:rsid w:val="00A800BD"/>
    <w:rsid w:val="00A81248"/>
    <w:rsid w:val="00A84125"/>
    <w:rsid w:val="00A8460C"/>
    <w:rsid w:val="00AA4F28"/>
    <w:rsid w:val="00AC7E4C"/>
    <w:rsid w:val="00AF4AEB"/>
    <w:rsid w:val="00B1322C"/>
    <w:rsid w:val="00B44702"/>
    <w:rsid w:val="00B4748F"/>
    <w:rsid w:val="00B6153F"/>
    <w:rsid w:val="00B65844"/>
    <w:rsid w:val="00B67130"/>
    <w:rsid w:val="00BB3DD6"/>
    <w:rsid w:val="00BF0662"/>
    <w:rsid w:val="00C05663"/>
    <w:rsid w:val="00C66528"/>
    <w:rsid w:val="00C673F6"/>
    <w:rsid w:val="00C915F0"/>
    <w:rsid w:val="00C95B1F"/>
    <w:rsid w:val="00C97671"/>
    <w:rsid w:val="00CC29FF"/>
    <w:rsid w:val="00CC3D6C"/>
    <w:rsid w:val="00CF5FC3"/>
    <w:rsid w:val="00D01558"/>
    <w:rsid w:val="00D67BDD"/>
    <w:rsid w:val="00D97AAA"/>
    <w:rsid w:val="00DA710A"/>
    <w:rsid w:val="00DE2678"/>
    <w:rsid w:val="00E1103B"/>
    <w:rsid w:val="00EB108F"/>
    <w:rsid w:val="00EB2530"/>
    <w:rsid w:val="00EF7627"/>
    <w:rsid w:val="00F26955"/>
    <w:rsid w:val="00F74A38"/>
    <w:rsid w:val="00F77A9C"/>
    <w:rsid w:val="00F92B12"/>
    <w:rsid w:val="00FB65B8"/>
    <w:rsid w:val="00FB6DC6"/>
    <w:rsid w:val="00FC054B"/>
    <w:rsid w:val="00FC49AE"/>
    <w:rsid w:val="00FD2FC3"/>
    <w:rsid w:val="00FD6E43"/>
    <w:rsid w:val="00FE2F00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E1E6"/>
  <w15:chartTrackingRefBased/>
  <w15:docId w15:val="{5A706AFB-8093-4A4C-9B3C-B57310D3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6"/>
    <w:qFormat/>
    <w:rsid w:val="00F77A9C"/>
    <w:rPr>
      <w:rFonts w:ascii="Red Hat Display SemiBold" w:hAnsi="Red Hat Display SemiBold"/>
      <w:color w:val="000000" w:themeColor="text1"/>
    </w:rPr>
  </w:style>
  <w:style w:type="paragraph" w:styleId="Titolo1">
    <w:name w:val="heading 1"/>
    <w:basedOn w:val="Normale"/>
    <w:next w:val="Normale"/>
    <w:link w:val="Titolo1Carattere"/>
    <w:autoRedefine/>
    <w:qFormat/>
    <w:rsid w:val="00AA4F28"/>
    <w:pPr>
      <w:keepNext/>
      <w:keepLines/>
      <w:shd w:val="clear" w:color="auto" w:fill="FFFFFF" w:themeFill="background1"/>
      <w:spacing w:before="240"/>
      <w:outlineLvl w:val="0"/>
    </w:pPr>
    <w:rPr>
      <w:rFonts w:eastAsiaTheme="majorEastAsia" w:cstheme="majorBidi"/>
      <w:b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EB108F"/>
    <w:pPr>
      <w:keepNext/>
      <w:keepLines/>
      <w:outlineLvl w:val="1"/>
    </w:pPr>
    <w:rPr>
      <w:rFonts w:eastAsiaTheme="majorEastAsia" w:cstheme="majorBidi"/>
      <w:sz w:val="42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2"/>
    <w:qFormat/>
    <w:rsid w:val="00EB108F"/>
    <w:pPr>
      <w:keepNext/>
      <w:keepLines/>
      <w:outlineLvl w:val="2"/>
    </w:pPr>
    <w:rPr>
      <w:rFonts w:eastAsiaTheme="majorEastAsia" w:cstheme="majorBidi"/>
      <w:b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sz w:val="32"/>
    </w:rPr>
  </w:style>
  <w:style w:type="paragraph" w:styleId="Titolo5">
    <w:name w:val="heading 5"/>
    <w:basedOn w:val="Normale"/>
    <w:next w:val="Normale"/>
    <w:link w:val="Titolo5Carattere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AA4F28"/>
    <w:rPr>
      <w:rFonts w:ascii="Red Hat Display SemiBold" w:eastAsiaTheme="majorEastAsia" w:hAnsi="Red Hat Display SemiBold" w:cstheme="majorBidi"/>
      <w:b/>
      <w:color w:val="000000" w:themeColor="text1"/>
      <w:shd w:val="clear" w:color="auto" w:fill="FFFFFF" w:themeFill="background1"/>
    </w:rPr>
  </w:style>
  <w:style w:type="character" w:customStyle="1" w:styleId="Titolo2Carattere">
    <w:name w:val="Titolo 2 Carattere"/>
    <w:basedOn w:val="Carpredefinitoparagrafo"/>
    <w:link w:val="Titolo2"/>
    <w:uiPriority w:val="1"/>
    <w:rsid w:val="00EB108F"/>
    <w:rPr>
      <w:rFonts w:ascii="Red Hat Display SemiBold" w:eastAsiaTheme="majorEastAsia" w:hAnsi="Red Hat Display SemiBold" w:cstheme="majorBidi"/>
      <w:color w:val="000000" w:themeColor="text1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352A36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EB108F"/>
    <w:rPr>
      <w:rFonts w:ascii="Red Hat Display SemiBold" w:eastAsiaTheme="majorEastAsia" w:hAnsi="Red Hat Display SemiBold" w:cstheme="majorBidi"/>
      <w:b/>
      <w:color w:val="000000" w:themeColor="tex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F77A9C"/>
    <w:rPr>
      <w:i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00C1C7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Paragrafoelenco">
    <w:name w:val="List Paragraph"/>
    <w:basedOn w:val="Normale"/>
    <w:uiPriority w:val="34"/>
    <w:qFormat/>
    <w:rsid w:val="00F77A9C"/>
    <w:pPr>
      <w:ind w:left="720"/>
      <w:contextualSpacing/>
    </w:pPr>
  </w:style>
  <w:style w:type="table" w:styleId="Tabellasemplice-3">
    <w:name w:val="Plain Table 3"/>
    <w:basedOn w:val="Tabellanormale"/>
    <w:uiPriority w:val="43"/>
    <w:rsid w:val="00352A3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">
    <w:name w:val="Grid Table 5 Dark"/>
    <w:basedOn w:val="Tabellanormale"/>
    <w:uiPriority w:val="50"/>
    <w:rsid w:val="00352A3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eWeb">
    <w:name w:val="Normal (Web)"/>
    <w:basedOn w:val="Normale"/>
    <w:uiPriority w:val="99"/>
    <w:unhideWhenUsed/>
    <w:rsid w:val="00B1322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it-IT"/>
    </w:rPr>
  </w:style>
  <w:style w:type="character" w:styleId="Enfasigrassetto">
    <w:name w:val="Strong"/>
    <w:basedOn w:val="Carpredefinitoparagrafo"/>
    <w:uiPriority w:val="22"/>
    <w:qFormat/>
    <w:rsid w:val="00D01558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C7E4C"/>
    <w:pPr>
      <w:spacing w:after="100"/>
    </w:pPr>
    <w:rPr>
      <w:rFonts w:asciiTheme="minorHAnsi" w:eastAsiaTheme="minorEastAsia" w:hAnsiTheme="minorHAnsi"/>
      <w:bCs/>
      <w:color w:val="auto"/>
      <w:sz w:val="20"/>
      <w:szCs w:val="20"/>
      <w:lang w:val="en-US"/>
    </w:rPr>
  </w:style>
  <w:style w:type="table" w:customStyle="1" w:styleId="LightGrid-Accent11">
    <w:name w:val="Light Grid - Accent 11"/>
    <w:basedOn w:val="Tabellanormale"/>
    <w:uiPriority w:val="62"/>
    <w:rsid w:val="0097396D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customStyle="1" w:styleId="MediumList1-Accent11">
    <w:name w:val="Medium List 1 - Accent 11"/>
    <w:basedOn w:val="Tabellanormale"/>
    <w:uiPriority w:val="65"/>
    <w:rsid w:val="0097396D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customStyle="1" w:styleId="LightList-Accent11">
    <w:name w:val="Light List - Accent 11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Grigliamedia1-Colore6">
    <w:name w:val="Medium Grid 1 Accent 6"/>
    <w:basedOn w:val="Tabellanormale"/>
    <w:uiPriority w:val="67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Elencochiaro-Colore3">
    <w:name w:val="Light List Accent 3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Elencochiaro-Colore2">
    <w:name w:val="Light List Accent 2"/>
    <w:basedOn w:val="Tabellanormale"/>
    <w:uiPriority w:val="61"/>
    <w:rsid w:val="007C25D6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Grigliatabellachiara">
    <w:name w:val="Grid Table Light"/>
    <w:basedOn w:val="Tabellanormale"/>
    <w:uiPriority w:val="40"/>
    <w:rsid w:val="007C25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elenco6acolori-colore6">
    <w:name w:val="List Table 6 Colorful Accent 6"/>
    <w:basedOn w:val="Tabellanormale"/>
    <w:uiPriority w:val="51"/>
    <w:rsid w:val="007C25D6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Tabellagriglia1chiara-colore3">
    <w:name w:val="Grid Table 1 Light Accent 3"/>
    <w:basedOn w:val="Tabellanormale"/>
    <w:uiPriority w:val="46"/>
    <w:rsid w:val="007C25D6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8B79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FE2F0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FE2F00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rsid w:val="00FE2F00"/>
    <w:rPr>
      <w:color w:val="FF00FF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474"/>
    <w:rPr>
      <w:color w:val="605E5C"/>
      <w:shd w:val="clear" w:color="auto" w:fill="E1DFDD"/>
    </w:rPr>
  </w:style>
  <w:style w:type="table" w:customStyle="1" w:styleId="TableGrid">
    <w:name w:val="TableGrid"/>
    <w:rsid w:val="003C5474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1chiara-colore4">
    <w:name w:val="Grid Table 1 Light Accent 4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AA4F28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AA4F28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Tabellagriglia2">
    <w:name w:val="Grid Table 2"/>
    <w:basedOn w:val="Tabellanormale"/>
    <w:uiPriority w:val="47"/>
    <w:rsid w:val="002C30B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AppData\Roaming\Microsoft\Templates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58BCCB-585D-4FC1-9A09-0FEA7FD1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</Template>
  <TotalTime>459</TotalTime>
  <Pages>11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francesco.gatta@issm.network</cp:lastModifiedBy>
  <cp:revision>30</cp:revision>
  <dcterms:created xsi:type="dcterms:W3CDTF">2025-01-30T19:55:00Z</dcterms:created>
  <dcterms:modified xsi:type="dcterms:W3CDTF">2025-06-17T15:14:00Z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